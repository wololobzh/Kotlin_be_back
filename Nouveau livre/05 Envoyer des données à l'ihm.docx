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D71C" w14:textId="761663B9" w:rsidR="00C83337" w:rsidRDefault="00C83337" w:rsidP="00C83337">
      <w:pPr>
        <w:pStyle w:val="chapitre"/>
      </w:pPr>
      <w:r>
        <w:t>Présentation de l'environnement</w:t>
      </w:r>
    </w:p>
    <w:p w14:paraId="13DDE515" w14:textId="1B1AEA37" w:rsidR="00EA3080" w:rsidRDefault="00EA3080" w:rsidP="00886109">
      <w:pPr>
        <w:pStyle w:val="titreniv1"/>
      </w:pPr>
      <w:r>
        <w:t>Objectifs</w:t>
      </w:r>
    </w:p>
    <w:p w14:paraId="7297F793" w14:textId="31FB2D6F" w:rsidR="00EA3080" w:rsidRDefault="00EA3080" w:rsidP="00EA3080">
      <w:r>
        <w:t>Les objectifs de ce chapitre sont les suivants :</w:t>
      </w:r>
    </w:p>
    <w:p w14:paraId="0C0AD8B0" w14:textId="2271A969" w:rsidR="00EA3080" w:rsidRDefault="00BC67B9" w:rsidP="00EA3080">
      <w:pPr>
        <w:pStyle w:val="liste1"/>
      </w:pPr>
      <w:r>
        <w:t xml:space="preserve">Savoir envoyer des données à </w:t>
      </w:r>
      <w:proofErr w:type="spellStart"/>
      <w:r>
        <w:t>l'ihm</w:t>
      </w:r>
      <w:proofErr w:type="spellEnd"/>
      <w:r>
        <w:t xml:space="preserve"> en utilisant findViewById</w:t>
      </w:r>
    </w:p>
    <w:p w14:paraId="4971A416" w14:textId="7DF299F8" w:rsidR="001D635B" w:rsidRDefault="00BC67B9" w:rsidP="00EA3080">
      <w:pPr>
        <w:pStyle w:val="liste1"/>
      </w:pPr>
      <w:r>
        <w:t xml:space="preserve">Savoir envoyer des données à </w:t>
      </w:r>
      <w:proofErr w:type="spellStart"/>
      <w:r>
        <w:t>l'ihm</w:t>
      </w:r>
      <w:proofErr w:type="spellEnd"/>
      <w:r>
        <w:t xml:space="preserve"> en utilisant le </w:t>
      </w:r>
      <w:proofErr w:type="spellStart"/>
      <w:r>
        <w:t>viewBinding</w:t>
      </w:r>
      <w:proofErr w:type="spellEnd"/>
    </w:p>
    <w:p w14:paraId="47AF8B8A" w14:textId="59A670EA" w:rsidR="00D83EED" w:rsidRDefault="00BC67B9" w:rsidP="00EA3080">
      <w:pPr>
        <w:pStyle w:val="liste1"/>
      </w:pPr>
      <w:r>
        <w:t xml:space="preserve">Savoir envoyer des données à </w:t>
      </w:r>
      <w:proofErr w:type="spellStart"/>
      <w:r>
        <w:t>l'ihm</w:t>
      </w:r>
      <w:proofErr w:type="spellEnd"/>
      <w:r>
        <w:t xml:space="preserve"> en utilisant le </w:t>
      </w:r>
      <w:proofErr w:type="spellStart"/>
      <w:r>
        <w:t>dataBinding</w:t>
      </w:r>
      <w:proofErr w:type="spellEnd"/>
    </w:p>
    <w:p w14:paraId="0DD8E754" w14:textId="4A611635" w:rsidR="007C3806" w:rsidRDefault="00886109" w:rsidP="00B32EEC">
      <w:pPr>
        <w:pStyle w:val="titreniv1"/>
      </w:pPr>
      <w:r>
        <w:t>Présentation</w:t>
      </w:r>
    </w:p>
    <w:p w14:paraId="099DC56D" w14:textId="3791F421" w:rsidR="00B32EEC" w:rsidRDefault="00B32EEC" w:rsidP="00B32EEC">
      <w:r>
        <w:t xml:space="preserve">Avoir une </w:t>
      </w:r>
      <w:proofErr w:type="spellStart"/>
      <w:r>
        <w:t>ihm</w:t>
      </w:r>
      <w:proofErr w:type="spellEnd"/>
      <w:r>
        <w:t xml:space="preserve"> c'est bien, avoir une </w:t>
      </w:r>
      <w:proofErr w:type="spellStart"/>
      <w:r>
        <w:t>ihm</w:t>
      </w:r>
      <w:proofErr w:type="spellEnd"/>
      <w:r>
        <w:t xml:space="preserve"> dynamique dont le contenu change en fonction </w:t>
      </w:r>
      <w:r w:rsidR="004522B1">
        <w:t>des besoins et des actions de l'utilisateur c'est mieux. Pour se faire il existe différentes méthodes. Ces différentes méthodes présenté dans ce chapitre.</w:t>
      </w:r>
    </w:p>
    <w:p w14:paraId="0B2B7314" w14:textId="6BD5FB1B" w:rsidR="00AF0C79" w:rsidRDefault="00EB3429" w:rsidP="00AF0C79">
      <w:pPr>
        <w:pStyle w:val="titreniv1"/>
      </w:pPr>
      <w:r>
        <w:t>La méthode findViewById</w:t>
      </w:r>
    </w:p>
    <w:p w14:paraId="0B0F3B2A" w14:textId="6DD411B7" w:rsidR="00AD2126" w:rsidRPr="00AD2126" w:rsidRDefault="00AD2126" w:rsidP="00AD2126">
      <w:pPr>
        <w:pStyle w:val="titreniv2"/>
      </w:pPr>
      <w:r>
        <w:t>Présentation</w:t>
      </w:r>
    </w:p>
    <w:p w14:paraId="3573E10E" w14:textId="7954DB2A" w:rsidR="00AF0C79" w:rsidRDefault="00AF0C79" w:rsidP="00AF0C79">
      <w:r>
        <w:t xml:space="preserve">La fonction findViewById est utilisée dans le </w:t>
      </w:r>
      <w:r w:rsidR="00EC30FE">
        <w:t>contrôleur</w:t>
      </w:r>
      <w:r>
        <w:t xml:space="preserve"> et elle p</w:t>
      </w:r>
      <w:r w:rsidRPr="00AF0C79">
        <w:t>ermet de récupérer UN objet représentant UN élément graphique d'une IHM dans le but d’interagir avec celui-ci.</w:t>
      </w:r>
    </w:p>
    <w:p w14:paraId="51023DF5" w14:textId="4E0E9BB0" w:rsidR="0043795C" w:rsidRDefault="00AD2126" w:rsidP="00AD2126">
      <w:pPr>
        <w:pStyle w:val="titreniv2"/>
      </w:pPr>
      <w:r>
        <w:t>Mise en place</w:t>
      </w:r>
    </w:p>
    <w:p w14:paraId="217793B8" w14:textId="6FFECB46" w:rsidR="00AD2126" w:rsidRDefault="00AD2126" w:rsidP="00AD2126">
      <w:r>
        <w:t>Dans cette mise en place, la fonction findViewById sera utilisé</w:t>
      </w:r>
      <w:r w:rsidR="00E163B3">
        <w:t>e</w:t>
      </w:r>
      <w:r>
        <w:t xml:space="preserve"> pour interagir avec </w:t>
      </w:r>
      <w:proofErr w:type="spellStart"/>
      <w:r>
        <w:t>l'ihm</w:t>
      </w:r>
      <w:proofErr w:type="spellEnd"/>
      <w:r>
        <w:t xml:space="preserve"> dont le code est le suivant :</w:t>
      </w:r>
    </w:p>
    <w:p w14:paraId="40BED071" w14:textId="77777777" w:rsidR="00F976C4" w:rsidRPr="00F976C4" w:rsidRDefault="00F976C4" w:rsidP="00F976C4">
      <w:pPr>
        <w:pStyle w:val="code"/>
      </w:pPr>
      <w:r w:rsidRPr="00F976C4">
        <w:t xml:space="preserve">&lt;?xml version="1.0" </w:t>
      </w:r>
      <w:proofErr w:type="spellStart"/>
      <w:r w:rsidRPr="00F976C4">
        <w:t>encoding</w:t>
      </w:r>
      <w:proofErr w:type="spellEnd"/>
      <w:r w:rsidRPr="00F976C4">
        <w:t>="utf-8"?&gt;</w:t>
      </w:r>
    </w:p>
    <w:p w14:paraId="734F58BD" w14:textId="77777777" w:rsidR="00F976C4" w:rsidRPr="00F976C4" w:rsidRDefault="00F976C4" w:rsidP="00F976C4">
      <w:pPr>
        <w:pStyle w:val="code"/>
      </w:pPr>
      <w:r w:rsidRPr="00F976C4">
        <w:t>&lt;</w:t>
      </w:r>
      <w:proofErr w:type="spellStart"/>
      <w:r w:rsidRPr="00F976C4">
        <w:t>androidx.constraintlayout.widget.ConstraintLayout</w:t>
      </w:r>
      <w:proofErr w:type="spellEnd"/>
      <w:r w:rsidRPr="00F976C4">
        <w:t xml:space="preserve"> </w:t>
      </w:r>
      <w:proofErr w:type="spellStart"/>
      <w:r w:rsidRPr="00F976C4">
        <w:t>xmlns:android</w:t>
      </w:r>
      <w:proofErr w:type="spellEnd"/>
      <w:r w:rsidRPr="00F976C4">
        <w:t>="http://schemas.android.com/apk/res/android"</w:t>
      </w:r>
    </w:p>
    <w:p w14:paraId="460C34C2" w14:textId="77777777" w:rsidR="00F976C4" w:rsidRPr="00F976C4" w:rsidRDefault="00F976C4" w:rsidP="00F976C4">
      <w:pPr>
        <w:pStyle w:val="code"/>
      </w:pPr>
      <w:r w:rsidRPr="00F976C4">
        <w:t xml:space="preserve">    </w:t>
      </w:r>
      <w:proofErr w:type="spellStart"/>
      <w:r w:rsidRPr="00F976C4">
        <w:t>xmlns:app</w:t>
      </w:r>
      <w:proofErr w:type="spellEnd"/>
      <w:r w:rsidRPr="00F976C4">
        <w:t>="http://schemas.android.com/apk/res-auto"</w:t>
      </w:r>
    </w:p>
    <w:p w14:paraId="5D50D81B" w14:textId="77777777" w:rsidR="00F976C4" w:rsidRPr="00F976C4" w:rsidRDefault="00F976C4" w:rsidP="00F976C4">
      <w:pPr>
        <w:pStyle w:val="code"/>
      </w:pPr>
      <w:r w:rsidRPr="00F976C4">
        <w:t xml:space="preserve">    </w:t>
      </w:r>
      <w:proofErr w:type="spellStart"/>
      <w:r w:rsidRPr="00F976C4">
        <w:t>xmlns:tools</w:t>
      </w:r>
      <w:proofErr w:type="spellEnd"/>
      <w:r w:rsidRPr="00F976C4">
        <w:t>="http://schemas.android.com/</w:t>
      </w:r>
      <w:proofErr w:type="spellStart"/>
      <w:r w:rsidRPr="00F976C4">
        <w:t>tools</w:t>
      </w:r>
      <w:proofErr w:type="spellEnd"/>
      <w:r w:rsidRPr="00F976C4">
        <w:t>"</w:t>
      </w:r>
    </w:p>
    <w:p w14:paraId="017F77A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</w:t>
      </w:r>
      <w:r w:rsidRPr="00F976C4">
        <w:rPr>
          <w:lang w:val="en-US"/>
        </w:rPr>
        <w:t>android:layout_width="match_parent"</w:t>
      </w:r>
    </w:p>
    <w:p w14:paraId="121DEE1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android:layout_height="match_parent"</w:t>
      </w:r>
    </w:p>
    <w:p w14:paraId="21442A4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</w:t>
      </w:r>
      <w:proofErr w:type="spellStart"/>
      <w:r w:rsidRPr="00F976C4">
        <w:rPr>
          <w:lang w:val="en-US"/>
        </w:rPr>
        <w:t>tools:context</w:t>
      </w:r>
      <w:proofErr w:type="spellEnd"/>
      <w:r w:rsidRPr="00F976C4">
        <w:rPr>
          <w:lang w:val="en-US"/>
        </w:rPr>
        <w:t>=".MainActivity"&gt;</w:t>
      </w:r>
    </w:p>
    <w:p w14:paraId="4F1681B4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2D7AB66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&lt;TextView</w:t>
      </w:r>
    </w:p>
    <w:p w14:paraId="57B4BE6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tv_titre</w:t>
      </w:r>
      <w:proofErr w:type="spellEnd"/>
      <w:r w:rsidRPr="00F976C4">
        <w:rPr>
          <w:lang w:val="en-US"/>
        </w:rPr>
        <w:t>"</w:t>
      </w:r>
    </w:p>
    <w:p w14:paraId="4BF92A3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lastRenderedPageBreak/>
        <w:t xml:space="preserve">        android:layout_width="wrap_content"</w:t>
      </w:r>
    </w:p>
    <w:p w14:paraId="30D6688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C752BB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261A93B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app:layout_constraintRight_toRightOf</w:t>
      </w:r>
      <w:proofErr w:type="spellEnd"/>
      <w:r w:rsidRPr="00F976C4">
        <w:rPr>
          <w:lang w:val="en-US"/>
        </w:rPr>
        <w:t>="parent"</w:t>
      </w:r>
    </w:p>
    <w:p w14:paraId="64A1F94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app:layout_constraintTop_toTopOf</w:t>
      </w:r>
      <w:proofErr w:type="spellEnd"/>
      <w:r w:rsidRPr="00F976C4">
        <w:rPr>
          <w:lang w:val="en-US"/>
        </w:rPr>
        <w:t>="parent"</w:t>
      </w:r>
    </w:p>
    <w:p w14:paraId="34E5B15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6AD0996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5F995BC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1963DCF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et_nom</w:t>
      </w:r>
      <w:proofErr w:type="spellEnd"/>
      <w:r w:rsidRPr="00F976C4">
        <w:rPr>
          <w:lang w:val="en-US"/>
        </w:rPr>
        <w:t>"</w:t>
      </w:r>
    </w:p>
    <w:p w14:paraId="272064C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20C785A8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15F4391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="Nom"</w:t>
      </w:r>
    </w:p>
    <w:p w14:paraId="5EAFDABB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tv_titre</w:t>
      </w:r>
      <w:proofErr w:type="spellEnd"/>
      <w:r w:rsidRPr="00F976C4">
        <w:t>"</w:t>
      </w:r>
    </w:p>
    <w:p w14:paraId="1B67159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5CB4440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0AA1C7C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7B793EC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756B632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et_prenom</w:t>
      </w:r>
      <w:proofErr w:type="spellEnd"/>
      <w:r w:rsidRPr="00F976C4">
        <w:rPr>
          <w:lang w:val="en-US"/>
        </w:rPr>
        <w:t>"</w:t>
      </w:r>
    </w:p>
    <w:p w14:paraId="33C825B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205AAC4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518FE361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="Prénom"</w:t>
      </w:r>
    </w:p>
    <w:p w14:paraId="1812D3F0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et_nom</w:t>
      </w:r>
      <w:proofErr w:type="spellEnd"/>
      <w:r w:rsidRPr="00F976C4">
        <w:t>"</w:t>
      </w:r>
    </w:p>
    <w:p w14:paraId="25594D8B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6E009F8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28F56D5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6A7168E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1BD2DAF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et_numero</w:t>
      </w:r>
      <w:proofErr w:type="spellEnd"/>
      <w:r w:rsidRPr="00F976C4">
        <w:rPr>
          <w:lang w:val="en-US"/>
        </w:rPr>
        <w:t>"</w:t>
      </w:r>
    </w:p>
    <w:p w14:paraId="0325DB5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5E5B79C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765ADE5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android:hint</w:t>
      </w:r>
      <w:proofErr w:type="spellEnd"/>
      <w:r w:rsidRPr="00F976C4">
        <w:rPr>
          <w:lang w:val="en-US"/>
        </w:rPr>
        <w:t>="</w:t>
      </w:r>
      <w:proofErr w:type="spellStart"/>
      <w:r w:rsidRPr="00F976C4">
        <w:rPr>
          <w:lang w:val="en-US"/>
        </w:rPr>
        <w:t>Numéro</w:t>
      </w:r>
      <w:proofErr w:type="spellEnd"/>
      <w:r w:rsidRPr="00F976C4">
        <w:rPr>
          <w:lang w:val="en-US"/>
        </w:rPr>
        <w:t>"</w:t>
      </w:r>
    </w:p>
    <w:p w14:paraId="170FCE4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app:layout_constraintTop_toBottomOf</w:t>
      </w:r>
      <w:proofErr w:type="spellEnd"/>
      <w:r w:rsidRPr="00F976C4">
        <w:rPr>
          <w:lang w:val="en-US"/>
        </w:rPr>
        <w:t>="@id/</w:t>
      </w:r>
      <w:proofErr w:type="spellStart"/>
      <w:r w:rsidRPr="00F976C4">
        <w:rPr>
          <w:lang w:val="en-US"/>
        </w:rPr>
        <w:t>et_prenom</w:t>
      </w:r>
      <w:proofErr w:type="spellEnd"/>
      <w:r w:rsidRPr="00F976C4">
        <w:rPr>
          <w:lang w:val="en-US"/>
        </w:rPr>
        <w:t>"</w:t>
      </w:r>
    </w:p>
    <w:p w14:paraId="54692F37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62453E6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1576CA3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09382B3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4ADEE6A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et_rue</w:t>
      </w:r>
      <w:proofErr w:type="spellEnd"/>
      <w:r w:rsidRPr="00F976C4">
        <w:rPr>
          <w:lang w:val="en-US"/>
        </w:rPr>
        <w:t>"</w:t>
      </w:r>
    </w:p>
    <w:p w14:paraId="6442557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lastRenderedPageBreak/>
        <w:t xml:space="preserve">        android:layout_width="match_parent"</w:t>
      </w:r>
    </w:p>
    <w:p w14:paraId="5FD50800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0AA0BF12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="Rue"</w:t>
      </w:r>
    </w:p>
    <w:p w14:paraId="53CECB90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et_numero</w:t>
      </w:r>
      <w:proofErr w:type="spellEnd"/>
      <w:r w:rsidRPr="00F976C4">
        <w:t>"</w:t>
      </w:r>
    </w:p>
    <w:p w14:paraId="3F642BB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00EE654D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54B0EF9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22E3A183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11B7EBF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et_ville</w:t>
      </w:r>
      <w:proofErr w:type="spellEnd"/>
      <w:r w:rsidRPr="00F976C4">
        <w:rPr>
          <w:lang w:val="en-US"/>
        </w:rPr>
        <w:t>"</w:t>
      </w:r>
    </w:p>
    <w:p w14:paraId="57E53B1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10192765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30090417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="Ville"</w:t>
      </w:r>
    </w:p>
    <w:p w14:paraId="64EEBB3F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et_rue</w:t>
      </w:r>
      <w:proofErr w:type="spellEnd"/>
      <w:r w:rsidRPr="00F976C4">
        <w:t>"</w:t>
      </w:r>
    </w:p>
    <w:p w14:paraId="3592585F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4A551159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/&gt;</w:t>
      </w:r>
    </w:p>
    <w:p w14:paraId="3C875F32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rFonts w:ascii="Cambria Math" w:hAnsi="Cambria Math" w:cs="Cambria Math"/>
          <w:lang w:val="en-US"/>
        </w:rPr>
        <w:t>​</w:t>
      </w:r>
    </w:p>
    <w:p w14:paraId="305BCF2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&lt;</w:t>
      </w:r>
      <w:proofErr w:type="spellStart"/>
      <w:r w:rsidRPr="00F976C4">
        <w:rPr>
          <w:lang w:val="en-US"/>
        </w:rPr>
        <w:t>EditText</w:t>
      </w:r>
      <w:proofErr w:type="spellEnd"/>
    </w:p>
    <w:p w14:paraId="4D275B78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android:id="@+id/</w:t>
      </w:r>
      <w:proofErr w:type="spellStart"/>
      <w:r w:rsidRPr="00F976C4">
        <w:rPr>
          <w:lang w:val="en-US"/>
        </w:rPr>
        <w:t>et_code_postal</w:t>
      </w:r>
      <w:proofErr w:type="spellEnd"/>
      <w:r w:rsidRPr="00F976C4">
        <w:rPr>
          <w:lang w:val="en-US"/>
        </w:rPr>
        <w:t>"</w:t>
      </w:r>
    </w:p>
    <w:p w14:paraId="79ECE2E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android:layout_width="match_parent"</w:t>
      </w:r>
    </w:p>
    <w:p w14:paraId="0FCACA96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71CA955C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proofErr w:type="spellStart"/>
      <w:r w:rsidRPr="00F976C4">
        <w:t>android:hint</w:t>
      </w:r>
      <w:proofErr w:type="spellEnd"/>
      <w:r w:rsidRPr="00F976C4">
        <w:t>="Code postal"</w:t>
      </w:r>
    </w:p>
    <w:p w14:paraId="03D0E575" w14:textId="77777777" w:rsidR="00F976C4" w:rsidRPr="00F976C4" w:rsidRDefault="00F976C4" w:rsidP="00F976C4">
      <w:pPr>
        <w:pStyle w:val="code"/>
      </w:pPr>
      <w:r w:rsidRPr="00F976C4">
        <w:t xml:space="preserve">        </w:t>
      </w:r>
      <w:proofErr w:type="spellStart"/>
      <w:r w:rsidRPr="00F976C4">
        <w:t>app:layout_constraintTop_toBottomOf</w:t>
      </w:r>
      <w:proofErr w:type="spellEnd"/>
      <w:r w:rsidRPr="00F976C4">
        <w:t>="@id/</w:t>
      </w:r>
      <w:proofErr w:type="spellStart"/>
      <w:r w:rsidRPr="00F976C4">
        <w:t>et_ville</w:t>
      </w:r>
      <w:proofErr w:type="spellEnd"/>
      <w:r w:rsidRPr="00F976C4">
        <w:t>"</w:t>
      </w:r>
    </w:p>
    <w:p w14:paraId="7FFF76DE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068019CA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en-US"/>
        </w:rPr>
        <w:t xml:space="preserve">        </w:t>
      </w:r>
      <w:r w:rsidRPr="00F976C4">
        <w:rPr>
          <w:lang w:val="it-IT"/>
        </w:rPr>
        <w:t>/&gt;</w:t>
      </w:r>
    </w:p>
    <w:p w14:paraId="7B6A06AA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rFonts w:ascii="Cambria Math" w:hAnsi="Cambria Math" w:cs="Cambria Math"/>
          <w:lang w:val="it-IT"/>
        </w:rPr>
        <w:t>​</w:t>
      </w:r>
    </w:p>
    <w:p w14:paraId="2D8E8F03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it-IT"/>
        </w:rPr>
        <w:t xml:space="preserve">    &lt;Button</w:t>
      </w:r>
    </w:p>
    <w:p w14:paraId="51112541" w14:textId="77777777" w:rsidR="00F976C4" w:rsidRPr="00F976C4" w:rsidRDefault="00F976C4" w:rsidP="00F976C4">
      <w:pPr>
        <w:pStyle w:val="code"/>
        <w:rPr>
          <w:lang w:val="it-IT"/>
        </w:rPr>
      </w:pPr>
      <w:r w:rsidRPr="00F976C4">
        <w:rPr>
          <w:lang w:val="it-IT"/>
        </w:rPr>
        <w:t xml:space="preserve">        android:id="@+id/</w:t>
      </w:r>
      <w:proofErr w:type="spellStart"/>
      <w:r w:rsidRPr="00F976C4">
        <w:rPr>
          <w:lang w:val="it-IT"/>
        </w:rPr>
        <w:t>btn_envoyer</w:t>
      </w:r>
      <w:proofErr w:type="spellEnd"/>
      <w:r w:rsidRPr="00F976C4">
        <w:rPr>
          <w:lang w:val="it-IT"/>
        </w:rPr>
        <w:t>"</w:t>
      </w:r>
    </w:p>
    <w:p w14:paraId="19CF0D2D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it-IT"/>
        </w:rPr>
        <w:t xml:space="preserve">        </w:t>
      </w:r>
      <w:r w:rsidRPr="00F976C4">
        <w:rPr>
          <w:lang w:val="en-US"/>
        </w:rPr>
        <w:t>android:layout_width="match_parent"</w:t>
      </w:r>
    </w:p>
    <w:p w14:paraId="373933AA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android:layout_height="wrap_content"</w:t>
      </w:r>
    </w:p>
    <w:p w14:paraId="287FE311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app:layout_constraintTop_toBottomOf</w:t>
      </w:r>
      <w:proofErr w:type="spellEnd"/>
      <w:r w:rsidRPr="00F976C4">
        <w:rPr>
          <w:lang w:val="en-US"/>
        </w:rPr>
        <w:t>="@+id/</w:t>
      </w:r>
      <w:proofErr w:type="spellStart"/>
      <w:r w:rsidRPr="00F976C4">
        <w:rPr>
          <w:lang w:val="en-US"/>
        </w:rPr>
        <w:t>et_code_postal</w:t>
      </w:r>
      <w:proofErr w:type="spellEnd"/>
      <w:r w:rsidRPr="00F976C4">
        <w:rPr>
          <w:lang w:val="en-US"/>
        </w:rPr>
        <w:t>"</w:t>
      </w:r>
    </w:p>
    <w:p w14:paraId="4D36C2A4" w14:textId="77777777" w:rsidR="00F976C4" w:rsidRPr="00F976C4" w:rsidRDefault="00F976C4" w:rsidP="00F976C4">
      <w:pPr>
        <w:pStyle w:val="code"/>
        <w:rPr>
          <w:lang w:val="en-US"/>
        </w:rPr>
      </w:pPr>
      <w:r w:rsidRPr="00F976C4">
        <w:rPr>
          <w:lang w:val="en-US"/>
        </w:rPr>
        <w:t xml:space="preserve">        </w:t>
      </w:r>
      <w:proofErr w:type="spellStart"/>
      <w:r w:rsidRPr="00F976C4">
        <w:rPr>
          <w:lang w:val="en-US"/>
        </w:rPr>
        <w:t>app:layout_constraintLeft_toLeftOf</w:t>
      </w:r>
      <w:proofErr w:type="spellEnd"/>
      <w:r w:rsidRPr="00F976C4">
        <w:rPr>
          <w:lang w:val="en-US"/>
        </w:rPr>
        <w:t>="parent"</w:t>
      </w:r>
    </w:p>
    <w:p w14:paraId="48D5E1A6" w14:textId="77777777" w:rsidR="00F976C4" w:rsidRPr="00F976C4" w:rsidRDefault="00F976C4" w:rsidP="00F976C4">
      <w:pPr>
        <w:pStyle w:val="code"/>
      </w:pPr>
      <w:r w:rsidRPr="00F976C4">
        <w:rPr>
          <w:lang w:val="en-US"/>
        </w:rPr>
        <w:t xml:space="preserve">        </w:t>
      </w:r>
      <w:r w:rsidRPr="00F976C4">
        <w:t>android:text="Envoyer"/&gt;</w:t>
      </w:r>
    </w:p>
    <w:p w14:paraId="503E6F80" w14:textId="77777777" w:rsidR="00F976C4" w:rsidRPr="00F976C4" w:rsidRDefault="00F976C4" w:rsidP="00F976C4">
      <w:pPr>
        <w:pStyle w:val="code"/>
      </w:pPr>
      <w:r w:rsidRPr="00F976C4">
        <w:rPr>
          <w:rFonts w:ascii="Cambria Math" w:hAnsi="Cambria Math" w:cs="Cambria Math"/>
        </w:rPr>
        <w:t>​</w:t>
      </w:r>
    </w:p>
    <w:p w14:paraId="658D46CB" w14:textId="0648654F" w:rsidR="000B1F2E" w:rsidRPr="00AD2126" w:rsidRDefault="00F976C4" w:rsidP="00F976C4">
      <w:pPr>
        <w:pStyle w:val="code"/>
      </w:pPr>
      <w:r w:rsidRPr="00F976C4">
        <w:t>&lt;/</w:t>
      </w:r>
      <w:proofErr w:type="spellStart"/>
      <w:r w:rsidRPr="00F976C4">
        <w:t>androidx.constraintlayout.widget.ConstraintLayout</w:t>
      </w:r>
      <w:proofErr w:type="spellEnd"/>
      <w:r w:rsidRPr="00F976C4">
        <w:t>&gt;</w:t>
      </w:r>
    </w:p>
    <w:p w14:paraId="7054E9DE" w14:textId="77777777" w:rsidR="00AF0C79" w:rsidRPr="00AF0C79" w:rsidRDefault="00AF0C79" w:rsidP="00AF0C79"/>
    <w:p w14:paraId="71E62E0E" w14:textId="5D13FA64" w:rsidR="00AF0C79" w:rsidRPr="00AF0C79" w:rsidRDefault="00AF0C79" w:rsidP="00AF0C79"/>
    <w:p w14:paraId="7795E683" w14:textId="1B718B9F" w:rsidR="00755269" w:rsidRDefault="00755269" w:rsidP="00C36799">
      <w:r>
        <w:t xml:space="preserve">Voici comment récupérer des objets représentant chacun un élément de </w:t>
      </w:r>
      <w:proofErr w:type="spellStart"/>
      <w:r>
        <w:t>l'ihm</w:t>
      </w:r>
      <w:proofErr w:type="spellEnd"/>
      <w:r>
        <w:t>, puis comment leur valeur est exploitée :</w:t>
      </w:r>
    </w:p>
    <w:p w14:paraId="536FD46B" w14:textId="77777777" w:rsidR="00755269" w:rsidRPr="00755269" w:rsidRDefault="00755269" w:rsidP="00755269">
      <w:pPr>
        <w:pStyle w:val="code"/>
      </w:pPr>
      <w:r w:rsidRPr="00755269">
        <w:t>package fr.eni.t2</w:t>
      </w:r>
    </w:p>
    <w:p w14:paraId="0434EC09" w14:textId="77777777" w:rsidR="00755269" w:rsidRPr="00755269" w:rsidRDefault="00755269" w:rsidP="00755269">
      <w:pPr>
        <w:pStyle w:val="code"/>
      </w:pPr>
      <w:r w:rsidRPr="00755269">
        <w:rPr>
          <w:rFonts w:ascii="Cambria Math" w:hAnsi="Cambria Math" w:cs="Cambria Math"/>
        </w:rPr>
        <w:t>​</w:t>
      </w:r>
    </w:p>
    <w:p w14:paraId="7D4FBC9A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androidx.appcompat.app.AppCompatActivity</w:t>
      </w:r>
      <w:proofErr w:type="spellEnd"/>
    </w:p>
    <w:p w14:paraId="77036E02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android.os.Bundle</w:t>
      </w:r>
      <w:proofErr w:type="spellEnd"/>
    </w:p>
    <w:p w14:paraId="59A02B8D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android.util.Log</w:t>
      </w:r>
      <w:proofErr w:type="spellEnd"/>
    </w:p>
    <w:p w14:paraId="70B39E8E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android.widget.Button</w:t>
      </w:r>
      <w:proofErr w:type="spellEnd"/>
    </w:p>
    <w:p w14:paraId="35D6A1BA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android.widget.EditText</w:t>
      </w:r>
      <w:proofErr w:type="spellEnd"/>
    </w:p>
    <w:p w14:paraId="06072508" w14:textId="77777777" w:rsidR="00755269" w:rsidRPr="00755269" w:rsidRDefault="00755269" w:rsidP="00755269">
      <w:pPr>
        <w:pStyle w:val="code"/>
      </w:pPr>
      <w:r w:rsidRPr="00755269">
        <w:t xml:space="preserve">import </w:t>
      </w:r>
      <w:proofErr w:type="spellStart"/>
      <w:r w:rsidRPr="00755269">
        <w:t>android.widget.TextView</w:t>
      </w:r>
      <w:proofErr w:type="spellEnd"/>
    </w:p>
    <w:p w14:paraId="5B2449D2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import </w:t>
      </w:r>
      <w:proofErr w:type="spellStart"/>
      <w:r w:rsidRPr="00755269">
        <w:rPr>
          <w:lang w:val="en-US"/>
        </w:rPr>
        <w:t>android.widget.Toast</w:t>
      </w:r>
      <w:proofErr w:type="spellEnd"/>
    </w:p>
    <w:p w14:paraId="1A30D3AF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5E35A49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class MainActivity : AppCompatActivity()</w:t>
      </w:r>
    </w:p>
    <w:p w14:paraId="4AF8CBD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>{</w:t>
      </w:r>
    </w:p>
    <w:p w14:paraId="45AFCDE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tvTitre:TextView</w:t>
      </w:r>
      <w:proofErr w:type="spellEnd"/>
    </w:p>
    <w:p w14:paraId="047B84A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etNom:EditText</w:t>
      </w:r>
      <w:proofErr w:type="spellEnd"/>
    </w:p>
    <w:p w14:paraId="119D54D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etPrenom:EditText</w:t>
      </w:r>
      <w:proofErr w:type="spellEnd"/>
    </w:p>
    <w:p w14:paraId="5BCD535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etNumero:EditText</w:t>
      </w:r>
      <w:proofErr w:type="spellEnd"/>
    </w:p>
    <w:p w14:paraId="6F03EFA6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etRue:EditText</w:t>
      </w:r>
      <w:proofErr w:type="spellEnd"/>
    </w:p>
    <w:p w14:paraId="050D9D7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etVille:EditText</w:t>
      </w:r>
      <w:proofErr w:type="spellEnd"/>
    </w:p>
    <w:p w14:paraId="765F39F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etCodePostal:EditText</w:t>
      </w:r>
      <w:proofErr w:type="spellEnd"/>
    </w:p>
    <w:p w14:paraId="3E40BBF6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</w:t>
      </w:r>
      <w:proofErr w:type="spellStart"/>
      <w:r w:rsidRPr="00755269">
        <w:rPr>
          <w:lang w:val="en-US"/>
        </w:rPr>
        <w:t>lateinit</w:t>
      </w:r>
      <w:proofErr w:type="spellEnd"/>
      <w:r w:rsidRPr="00755269">
        <w:rPr>
          <w:lang w:val="en-US"/>
        </w:rPr>
        <w:t xml:space="preserve"> var </w:t>
      </w:r>
      <w:proofErr w:type="spellStart"/>
      <w:r w:rsidRPr="00755269">
        <w:rPr>
          <w:lang w:val="en-US"/>
        </w:rPr>
        <w:t>btnEnvoyer:Button</w:t>
      </w:r>
      <w:proofErr w:type="spellEnd"/>
    </w:p>
    <w:p w14:paraId="54779B6A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0B92238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override fun onCreate(savedInstanceState: Bundle?) {</w:t>
      </w:r>
    </w:p>
    <w:p w14:paraId="006A9D3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super.onCreate(savedInstanceState)</w:t>
      </w:r>
    </w:p>
    <w:p w14:paraId="151EC571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setContentView(R.layout.activity_main)</w:t>
      </w:r>
    </w:p>
    <w:p w14:paraId="58892DD5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21B0290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tvTitre</w:t>
      </w:r>
      <w:proofErr w:type="spellEnd"/>
      <w:r w:rsidRPr="00755269">
        <w:rPr>
          <w:lang w:val="en-US"/>
        </w:rPr>
        <w:t xml:space="preserve"> = findViewById(</w:t>
      </w:r>
      <w:proofErr w:type="spellStart"/>
      <w:r w:rsidRPr="00755269">
        <w:rPr>
          <w:lang w:val="en-US"/>
        </w:rPr>
        <w:t>R.id.tv_titre</w:t>
      </w:r>
      <w:proofErr w:type="spellEnd"/>
      <w:r w:rsidRPr="00755269">
        <w:rPr>
          <w:lang w:val="en-US"/>
        </w:rPr>
        <w:t>)</w:t>
      </w:r>
    </w:p>
    <w:p w14:paraId="7E237949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etNom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R.id.et_nom</w:t>
      </w:r>
      <w:proofErr w:type="spellEnd"/>
      <w:r w:rsidRPr="00755269">
        <w:rPr>
          <w:lang w:val="en-US"/>
        </w:rPr>
        <w:t>)</w:t>
      </w:r>
    </w:p>
    <w:p w14:paraId="31F0F41C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etPrenom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R.id.et_prenom</w:t>
      </w:r>
      <w:proofErr w:type="spellEnd"/>
      <w:r w:rsidRPr="00755269">
        <w:rPr>
          <w:lang w:val="en-US"/>
        </w:rPr>
        <w:t>)</w:t>
      </w:r>
    </w:p>
    <w:p w14:paraId="03D1A321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etNumero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R.id.et_numero</w:t>
      </w:r>
      <w:proofErr w:type="spellEnd"/>
      <w:r w:rsidRPr="00755269">
        <w:rPr>
          <w:lang w:val="en-US"/>
        </w:rPr>
        <w:t>)</w:t>
      </w:r>
    </w:p>
    <w:p w14:paraId="1C6BCB02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etRue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R.id.et_rue</w:t>
      </w:r>
      <w:proofErr w:type="spellEnd"/>
      <w:r w:rsidRPr="00755269">
        <w:rPr>
          <w:lang w:val="en-US"/>
        </w:rPr>
        <w:t>)</w:t>
      </w:r>
    </w:p>
    <w:p w14:paraId="6E57D108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etVille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R.id.et_ville</w:t>
      </w:r>
      <w:proofErr w:type="spellEnd"/>
      <w:r w:rsidRPr="00755269">
        <w:rPr>
          <w:lang w:val="en-US"/>
        </w:rPr>
        <w:t>)</w:t>
      </w:r>
    </w:p>
    <w:p w14:paraId="39FB20C9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etCodePostal</w:t>
      </w:r>
      <w:proofErr w:type="spellEnd"/>
      <w:r w:rsidRPr="00755269">
        <w:rPr>
          <w:lang w:val="en-US"/>
        </w:rPr>
        <w:t xml:space="preserve"> = findViewById&lt;</w:t>
      </w:r>
      <w:proofErr w:type="spellStart"/>
      <w:r w:rsidRPr="00755269">
        <w:rPr>
          <w:lang w:val="en-US"/>
        </w:rPr>
        <w:t>EditText</w:t>
      </w:r>
      <w:proofErr w:type="spellEnd"/>
      <w:r w:rsidRPr="00755269">
        <w:rPr>
          <w:lang w:val="en-US"/>
        </w:rPr>
        <w:t>&gt;(</w:t>
      </w:r>
      <w:proofErr w:type="spellStart"/>
      <w:r w:rsidRPr="00755269">
        <w:rPr>
          <w:lang w:val="en-US"/>
        </w:rPr>
        <w:t>R.id.et_code_postal</w:t>
      </w:r>
      <w:proofErr w:type="spellEnd"/>
      <w:r w:rsidRPr="00755269">
        <w:rPr>
          <w:lang w:val="en-US"/>
        </w:rPr>
        <w:t>)</w:t>
      </w:r>
    </w:p>
    <w:p w14:paraId="722582AD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lastRenderedPageBreak/>
        <w:t xml:space="preserve">        </w:t>
      </w:r>
      <w:proofErr w:type="spellStart"/>
      <w:r w:rsidRPr="00755269">
        <w:rPr>
          <w:lang w:val="en-US"/>
        </w:rPr>
        <w:t>btnEnvoyer</w:t>
      </w:r>
      <w:proofErr w:type="spellEnd"/>
      <w:r w:rsidRPr="00755269">
        <w:rPr>
          <w:lang w:val="en-US"/>
        </w:rPr>
        <w:t xml:space="preserve"> = findViewById&lt;Button&gt;(</w:t>
      </w:r>
      <w:proofErr w:type="spellStart"/>
      <w:r w:rsidRPr="00755269">
        <w:rPr>
          <w:lang w:val="en-US"/>
        </w:rPr>
        <w:t>R.id.btn_envoyer</w:t>
      </w:r>
      <w:proofErr w:type="spellEnd"/>
      <w:r w:rsidRPr="00755269">
        <w:rPr>
          <w:lang w:val="en-US"/>
        </w:rPr>
        <w:t>)</w:t>
      </w:r>
    </w:p>
    <w:p w14:paraId="241327E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0DED8E20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tvTitre.text</w:t>
      </w:r>
      <w:proofErr w:type="spellEnd"/>
      <w:r w:rsidRPr="00755269">
        <w:rPr>
          <w:lang w:val="en-US"/>
        </w:rPr>
        <w:t xml:space="preserve"> = "</w:t>
      </w:r>
      <w:proofErr w:type="spellStart"/>
      <w:r w:rsidRPr="00755269">
        <w:rPr>
          <w:lang w:val="en-US"/>
        </w:rPr>
        <w:t>Formulaire</w:t>
      </w:r>
      <w:proofErr w:type="spellEnd"/>
      <w:r w:rsidRPr="00755269">
        <w:rPr>
          <w:lang w:val="en-US"/>
        </w:rPr>
        <w:t xml:space="preserve"> 53D";</w:t>
      </w:r>
    </w:p>
    <w:p w14:paraId="6D721B9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rFonts w:ascii="Cambria Math" w:hAnsi="Cambria Math" w:cs="Cambria Math"/>
          <w:lang w:val="en-US"/>
        </w:rPr>
        <w:t>​</w:t>
      </w:r>
    </w:p>
    <w:p w14:paraId="4D9A6CD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</w:t>
      </w:r>
      <w:proofErr w:type="spellStart"/>
      <w:r w:rsidRPr="00755269">
        <w:rPr>
          <w:lang w:val="en-US"/>
        </w:rPr>
        <w:t>btnEnvoyer.setOnClickListener</w:t>
      </w:r>
      <w:proofErr w:type="spellEnd"/>
      <w:r w:rsidRPr="00755269">
        <w:rPr>
          <w:lang w:val="en-US"/>
        </w:rPr>
        <w:t xml:space="preserve"> {</w:t>
      </w:r>
    </w:p>
    <w:p w14:paraId="384F4CDA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</w:t>
      </w:r>
      <w:proofErr w:type="spellStart"/>
      <w:r w:rsidRPr="00755269">
        <w:rPr>
          <w:lang w:val="en-US"/>
        </w:rPr>
        <w:t>Log.i</w:t>
      </w:r>
      <w:proofErr w:type="spellEnd"/>
      <w:r w:rsidRPr="00755269">
        <w:rPr>
          <w:lang w:val="en-US"/>
        </w:rPr>
        <w:t>("</w:t>
      </w:r>
      <w:proofErr w:type="spellStart"/>
      <w:r w:rsidRPr="00755269">
        <w:rPr>
          <w:lang w:val="en-US"/>
        </w:rPr>
        <w:t>ACOS","Bonjour</w:t>
      </w:r>
      <w:proofErr w:type="spellEnd"/>
      <w:r w:rsidRPr="00755269">
        <w:rPr>
          <w:lang w:val="en-US"/>
        </w:rPr>
        <w:t xml:space="preserve"> ${</w:t>
      </w:r>
      <w:proofErr w:type="spellStart"/>
      <w:r w:rsidRPr="00755269">
        <w:rPr>
          <w:lang w:val="en-US"/>
        </w:rPr>
        <w:t>etPrenom</w:t>
      </w:r>
      <w:proofErr w:type="spellEnd"/>
      <w:r w:rsidRPr="00755269">
        <w:rPr>
          <w:lang w:val="en-US"/>
        </w:rPr>
        <w:t>} " +</w:t>
      </w:r>
    </w:p>
    <w:p w14:paraId="5544169E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        "${</w:t>
      </w:r>
      <w:proofErr w:type="spellStart"/>
      <w:r w:rsidRPr="00755269">
        <w:rPr>
          <w:lang w:val="en-US"/>
        </w:rPr>
        <w:t>etNom.text</w:t>
      </w:r>
      <w:proofErr w:type="spellEnd"/>
      <w:r w:rsidRPr="00755269">
        <w:rPr>
          <w:lang w:val="en-US"/>
        </w:rPr>
        <w:t xml:space="preserve">}, </w:t>
      </w:r>
      <w:proofErr w:type="spellStart"/>
      <w:r w:rsidRPr="00755269">
        <w:rPr>
          <w:lang w:val="en-US"/>
        </w:rPr>
        <w:t>vous</w:t>
      </w:r>
      <w:proofErr w:type="spellEnd"/>
      <w:r w:rsidRPr="00755269">
        <w:rPr>
          <w:lang w:val="en-US"/>
        </w:rPr>
        <w:t xml:space="preserve"> </w:t>
      </w:r>
      <w:proofErr w:type="spellStart"/>
      <w:r w:rsidRPr="00755269">
        <w:rPr>
          <w:lang w:val="en-US"/>
        </w:rPr>
        <w:t>habitez</w:t>
      </w:r>
      <w:proofErr w:type="spellEnd"/>
      <w:r w:rsidRPr="00755269">
        <w:rPr>
          <w:lang w:val="en-US"/>
        </w:rPr>
        <w:t xml:space="preserve"> à ${</w:t>
      </w:r>
      <w:proofErr w:type="spellStart"/>
      <w:r w:rsidRPr="00755269">
        <w:rPr>
          <w:lang w:val="en-US"/>
        </w:rPr>
        <w:t>etNumero.text</w:t>
      </w:r>
      <w:proofErr w:type="spellEnd"/>
      <w:r w:rsidRPr="00755269">
        <w:rPr>
          <w:lang w:val="en-US"/>
        </w:rPr>
        <w:t>} " +</w:t>
      </w:r>
    </w:p>
    <w:p w14:paraId="302499EB" w14:textId="77777777" w:rsidR="00755269" w:rsidRPr="00755269" w:rsidRDefault="00755269" w:rsidP="00755269">
      <w:pPr>
        <w:pStyle w:val="code"/>
        <w:rPr>
          <w:lang w:val="en-US"/>
        </w:rPr>
      </w:pPr>
      <w:r w:rsidRPr="00755269">
        <w:rPr>
          <w:lang w:val="en-US"/>
        </w:rPr>
        <w:t xml:space="preserve">                    "${</w:t>
      </w:r>
      <w:proofErr w:type="spellStart"/>
      <w:r w:rsidRPr="00755269">
        <w:rPr>
          <w:lang w:val="en-US"/>
        </w:rPr>
        <w:t>etRue.text</w:t>
      </w:r>
      <w:proofErr w:type="spellEnd"/>
      <w:r w:rsidRPr="00755269">
        <w:rPr>
          <w:lang w:val="en-US"/>
        </w:rPr>
        <w:t>} ${</w:t>
      </w:r>
      <w:proofErr w:type="spellStart"/>
      <w:r w:rsidRPr="00755269">
        <w:rPr>
          <w:lang w:val="en-US"/>
        </w:rPr>
        <w:t>etCodePostal</w:t>
      </w:r>
      <w:proofErr w:type="spellEnd"/>
      <w:r w:rsidRPr="00755269">
        <w:rPr>
          <w:lang w:val="en-US"/>
        </w:rPr>
        <w:t>} ${</w:t>
      </w:r>
      <w:proofErr w:type="spellStart"/>
      <w:r w:rsidRPr="00755269">
        <w:rPr>
          <w:lang w:val="en-US"/>
        </w:rPr>
        <w:t>etVille.text</w:t>
      </w:r>
      <w:proofErr w:type="spellEnd"/>
      <w:r w:rsidRPr="00755269">
        <w:rPr>
          <w:lang w:val="en-US"/>
        </w:rPr>
        <w:t>} ")</w:t>
      </w:r>
    </w:p>
    <w:p w14:paraId="0731A324" w14:textId="77777777" w:rsidR="00755269" w:rsidRPr="00755269" w:rsidRDefault="00755269" w:rsidP="00755269">
      <w:pPr>
        <w:pStyle w:val="code"/>
      </w:pPr>
      <w:r w:rsidRPr="00755269">
        <w:rPr>
          <w:lang w:val="en-US"/>
        </w:rPr>
        <w:t xml:space="preserve">        </w:t>
      </w:r>
      <w:r w:rsidRPr="00755269">
        <w:t>}</w:t>
      </w:r>
    </w:p>
    <w:p w14:paraId="164C5C98" w14:textId="77777777" w:rsidR="00755269" w:rsidRPr="00755269" w:rsidRDefault="00755269" w:rsidP="00755269">
      <w:pPr>
        <w:pStyle w:val="code"/>
      </w:pPr>
      <w:r w:rsidRPr="00755269">
        <w:t xml:space="preserve">    }</w:t>
      </w:r>
    </w:p>
    <w:p w14:paraId="6E062302" w14:textId="36C87C09" w:rsidR="00755269" w:rsidRDefault="00755269" w:rsidP="00755269">
      <w:pPr>
        <w:pStyle w:val="code"/>
      </w:pPr>
      <w:r w:rsidRPr="00755269">
        <w:t>}</w:t>
      </w:r>
    </w:p>
    <w:p w14:paraId="276D86DE" w14:textId="03B5E40C" w:rsidR="00755269" w:rsidRDefault="00755269" w:rsidP="00755269"/>
    <w:p w14:paraId="73FA546F" w14:textId="1C374DA9" w:rsidR="009E7D73" w:rsidRDefault="00EA0F65" w:rsidP="00755269">
      <w:r>
        <w:t>Dans l'exemple précèdent</w:t>
      </w:r>
      <w:r w:rsidR="009E7D73">
        <w:t xml:space="preserve"> la valeur d'un </w:t>
      </w:r>
      <w:proofErr w:type="spellStart"/>
      <w:r w:rsidR="009E7D73">
        <w:t>EditText</w:t>
      </w:r>
      <w:proofErr w:type="spellEnd"/>
      <w:r w:rsidR="009E7D73">
        <w:t xml:space="preserve"> nommé </w:t>
      </w:r>
      <w:proofErr w:type="spellStart"/>
      <w:r w:rsidR="009E7D73">
        <w:t>etNom</w:t>
      </w:r>
      <w:proofErr w:type="spellEnd"/>
      <w:r w:rsidR="009E7D73">
        <w:t xml:space="preserve"> </w:t>
      </w:r>
      <w:r w:rsidR="00AC6E7F">
        <w:t xml:space="preserve">est </w:t>
      </w:r>
      <w:proofErr w:type="spellStart"/>
      <w:r w:rsidR="00AC6E7F">
        <w:t>récuperée</w:t>
      </w:r>
      <w:proofErr w:type="spellEnd"/>
      <w:r w:rsidR="00AC6E7F">
        <w:t xml:space="preserve"> </w:t>
      </w:r>
      <w:r w:rsidR="009E7D73">
        <w:t xml:space="preserve">pour ensuite l'afficher dans un log mais il aurait été aussi possible de modifier cet </w:t>
      </w:r>
      <w:proofErr w:type="spellStart"/>
      <w:r w:rsidR="009E7D73">
        <w:t>EditText</w:t>
      </w:r>
      <w:proofErr w:type="spellEnd"/>
      <w:r w:rsidR="009E7D73">
        <w:t xml:space="preserve"> comme ceci :</w:t>
      </w:r>
    </w:p>
    <w:p w14:paraId="4B8C06EC" w14:textId="7E42DFAB" w:rsidR="009E7D73" w:rsidRDefault="009E7D73" w:rsidP="009E7D73">
      <w:pPr>
        <w:pStyle w:val="code"/>
      </w:pPr>
      <w:proofErr w:type="spellStart"/>
      <w:r w:rsidRPr="009E7D73">
        <w:t>etNom.text</w:t>
      </w:r>
      <w:proofErr w:type="spellEnd"/>
      <w:r>
        <w:t xml:space="preserve"> = "Nouvelle valeur"</w:t>
      </w:r>
    </w:p>
    <w:p w14:paraId="1E40A916" w14:textId="7A8ED86A" w:rsidR="00755269" w:rsidRDefault="00755269" w:rsidP="00755269">
      <w:pPr>
        <w:pStyle w:val="titreniv2"/>
      </w:pPr>
      <w:r>
        <w:t>Conclusion</w:t>
      </w:r>
    </w:p>
    <w:p w14:paraId="444B2542" w14:textId="5F5AEE1F" w:rsidR="00755269" w:rsidRDefault="00755269" w:rsidP="00755269">
      <w:r w:rsidRPr="00755269">
        <w:t xml:space="preserve">On remarquera dans cette </w:t>
      </w:r>
      <w:r>
        <w:t xml:space="preserve">mise en place </w:t>
      </w:r>
      <w:r w:rsidRPr="00755269">
        <w:t xml:space="preserve"> le nombre important de fois qu'est utilisé findViewById(), cela peut devenir fastidieux à partir du moment </w:t>
      </w:r>
      <w:r w:rsidRPr="00755269">
        <w:t>où</w:t>
      </w:r>
      <w:r w:rsidRPr="00755269">
        <w:t xml:space="preserve"> l'IHM se complexifie.</w:t>
      </w:r>
    </w:p>
    <w:p w14:paraId="3E6DF3E7" w14:textId="34D11F7F" w:rsidR="00D6716B" w:rsidRDefault="0049042B" w:rsidP="0073082D">
      <w:pPr>
        <w:pStyle w:val="titreniv1"/>
      </w:pPr>
      <w:r>
        <w:t xml:space="preserve">La méthode </w:t>
      </w:r>
      <w:proofErr w:type="spellStart"/>
      <w:r>
        <w:t>ViewBinding</w:t>
      </w:r>
      <w:proofErr w:type="spellEnd"/>
    </w:p>
    <w:p w14:paraId="55B21C6F" w14:textId="278D74D6" w:rsidR="0073082D" w:rsidRDefault="00954BEB" w:rsidP="00954BEB">
      <w:pPr>
        <w:pStyle w:val="titreniv2"/>
      </w:pPr>
      <w:r>
        <w:t>Présentation</w:t>
      </w:r>
    </w:p>
    <w:p w14:paraId="1F270C45" w14:textId="07BB9294" w:rsidR="00380A56" w:rsidRDefault="00380A56" w:rsidP="00380A56">
      <w:r w:rsidRPr="00380A56">
        <w:t>Permet de récupérer simplement  un objet dans le contrôleur contenant TOUS les éléments graphiques sous forme d'objets.</w:t>
      </w:r>
    </w:p>
    <w:p w14:paraId="41F2E2D9" w14:textId="68DC3992" w:rsidR="00917A1A" w:rsidRDefault="00917A1A" w:rsidP="00917A1A">
      <w:pPr>
        <w:pStyle w:val="titreniv2"/>
      </w:pPr>
      <w:r>
        <w:t>Configuration</w:t>
      </w:r>
    </w:p>
    <w:p w14:paraId="1595CF47" w14:textId="6D653028" w:rsidR="004D69EE" w:rsidRPr="004D69EE" w:rsidRDefault="004D69EE" w:rsidP="004D69EE">
      <w:r w:rsidRPr="004D69EE">
        <w:t xml:space="preserve">Dans le fichier </w:t>
      </w:r>
      <w:proofErr w:type="spellStart"/>
      <w:r w:rsidRPr="004D69EE">
        <w:t>build.gradle</w:t>
      </w:r>
      <w:proofErr w:type="spellEnd"/>
      <w:r>
        <w:t xml:space="preserve"> :</w:t>
      </w:r>
    </w:p>
    <w:p w14:paraId="55408329" w14:textId="77777777" w:rsidR="00123996" w:rsidRPr="00123996" w:rsidRDefault="00123996" w:rsidP="00123996">
      <w:pPr>
        <w:pStyle w:val="code"/>
      </w:pPr>
      <w:r w:rsidRPr="00123996">
        <w:t>android {</w:t>
      </w:r>
    </w:p>
    <w:p w14:paraId="26F4901E" w14:textId="77777777" w:rsidR="00123996" w:rsidRPr="00123996" w:rsidRDefault="00123996" w:rsidP="00123996">
      <w:pPr>
        <w:pStyle w:val="code"/>
      </w:pPr>
      <w:r w:rsidRPr="00123996">
        <w:t xml:space="preserve">    ...</w:t>
      </w:r>
    </w:p>
    <w:p w14:paraId="0F4988AC" w14:textId="77777777" w:rsidR="00123996" w:rsidRPr="00123996" w:rsidRDefault="00123996" w:rsidP="00123996">
      <w:pPr>
        <w:pStyle w:val="code"/>
      </w:pPr>
      <w:r w:rsidRPr="00123996">
        <w:t xml:space="preserve">    </w:t>
      </w:r>
      <w:proofErr w:type="spellStart"/>
      <w:r w:rsidRPr="00123996">
        <w:t>buildFeatures</w:t>
      </w:r>
      <w:proofErr w:type="spellEnd"/>
      <w:r w:rsidRPr="00123996">
        <w:t xml:space="preserve"> {</w:t>
      </w:r>
    </w:p>
    <w:p w14:paraId="130CE3B0" w14:textId="77777777" w:rsidR="00123996" w:rsidRPr="00123996" w:rsidRDefault="00123996" w:rsidP="00123996">
      <w:pPr>
        <w:pStyle w:val="code"/>
      </w:pPr>
      <w:r w:rsidRPr="00123996">
        <w:t xml:space="preserve">        </w:t>
      </w:r>
      <w:proofErr w:type="spellStart"/>
      <w:r w:rsidRPr="00123996">
        <w:t>viewBinding</w:t>
      </w:r>
      <w:proofErr w:type="spellEnd"/>
      <w:r w:rsidRPr="00123996">
        <w:t xml:space="preserve"> = </w:t>
      </w:r>
      <w:proofErr w:type="spellStart"/>
      <w:r w:rsidRPr="00123996">
        <w:t>true</w:t>
      </w:r>
      <w:proofErr w:type="spellEnd"/>
    </w:p>
    <w:p w14:paraId="70878910" w14:textId="77777777" w:rsidR="00123996" w:rsidRPr="00123996" w:rsidRDefault="00123996" w:rsidP="00123996">
      <w:pPr>
        <w:pStyle w:val="code"/>
      </w:pPr>
      <w:r w:rsidRPr="00123996">
        <w:t xml:space="preserve">    }</w:t>
      </w:r>
    </w:p>
    <w:p w14:paraId="78C7ED09" w14:textId="4E142E64" w:rsidR="00380A56" w:rsidRDefault="00123996" w:rsidP="00123996">
      <w:pPr>
        <w:pStyle w:val="code"/>
      </w:pPr>
      <w:r w:rsidRPr="00123996">
        <w:lastRenderedPageBreak/>
        <w:t>}</w:t>
      </w:r>
    </w:p>
    <w:p w14:paraId="774483A0" w14:textId="07B73FE2" w:rsidR="00123996" w:rsidRDefault="004F2C3B" w:rsidP="004F2C3B">
      <w:pPr>
        <w:pStyle w:val="titreniv2"/>
      </w:pPr>
      <w:r>
        <w:t>Mise en place</w:t>
      </w:r>
    </w:p>
    <w:p w14:paraId="595628F1" w14:textId="0F7A82ED" w:rsidR="000E257F" w:rsidRPr="000E257F" w:rsidRDefault="000E257F" w:rsidP="000E257F">
      <w:r w:rsidRPr="000E257F">
        <w:t xml:space="preserve">Dans cette mise en place, la </w:t>
      </w:r>
      <w:r>
        <w:t xml:space="preserve">méthode </w:t>
      </w:r>
      <w:proofErr w:type="spellStart"/>
      <w:r>
        <w:t>viewBinding</w:t>
      </w:r>
      <w:proofErr w:type="spellEnd"/>
      <w:r w:rsidRPr="000E257F">
        <w:t xml:space="preserve"> sera utilisée pour interagir avec </w:t>
      </w:r>
      <w:proofErr w:type="spellStart"/>
      <w:r w:rsidRPr="000E257F">
        <w:t>l'ihm</w:t>
      </w:r>
      <w:proofErr w:type="spellEnd"/>
      <w:r w:rsidRPr="000E257F">
        <w:t xml:space="preserve"> dont le code est le suivant :</w:t>
      </w:r>
    </w:p>
    <w:p w14:paraId="1A81DAA1" w14:textId="77777777" w:rsidR="005F0472" w:rsidRPr="005F0472" w:rsidRDefault="005F0472" w:rsidP="00500417">
      <w:pPr>
        <w:pStyle w:val="code"/>
      </w:pPr>
      <w:r w:rsidRPr="005F0472">
        <w:t xml:space="preserve">&lt;?xml version="1.0" </w:t>
      </w:r>
      <w:proofErr w:type="spellStart"/>
      <w:r w:rsidRPr="005F0472">
        <w:t>encoding</w:t>
      </w:r>
      <w:proofErr w:type="spellEnd"/>
      <w:r w:rsidRPr="005F0472">
        <w:t>="utf-8"?&gt;</w:t>
      </w:r>
    </w:p>
    <w:p w14:paraId="02AD0A64" w14:textId="77777777" w:rsidR="005F0472" w:rsidRPr="005F0472" w:rsidRDefault="005F0472" w:rsidP="00500417">
      <w:pPr>
        <w:pStyle w:val="code"/>
      </w:pPr>
      <w:r w:rsidRPr="005F0472">
        <w:t>&lt;</w:t>
      </w:r>
      <w:proofErr w:type="spellStart"/>
      <w:r w:rsidRPr="005F0472">
        <w:t>androidx.constraintlayout.widget.ConstraintLayout</w:t>
      </w:r>
      <w:proofErr w:type="spellEnd"/>
      <w:r w:rsidRPr="005F0472">
        <w:t xml:space="preserve"> </w:t>
      </w:r>
      <w:proofErr w:type="spellStart"/>
      <w:r w:rsidRPr="005F0472">
        <w:t>xmlns:android</w:t>
      </w:r>
      <w:proofErr w:type="spellEnd"/>
      <w:r w:rsidRPr="005F0472">
        <w:t>="http://schemas.android.com/apk/res/android"</w:t>
      </w:r>
    </w:p>
    <w:p w14:paraId="43743EC6" w14:textId="77777777" w:rsidR="005F0472" w:rsidRPr="005F0472" w:rsidRDefault="005F0472" w:rsidP="00500417">
      <w:pPr>
        <w:pStyle w:val="code"/>
      </w:pPr>
      <w:r w:rsidRPr="005F0472">
        <w:t xml:space="preserve">    </w:t>
      </w:r>
      <w:proofErr w:type="spellStart"/>
      <w:r w:rsidRPr="005F0472">
        <w:t>xmlns:app</w:t>
      </w:r>
      <w:proofErr w:type="spellEnd"/>
      <w:r w:rsidRPr="005F0472">
        <w:t>="http://schemas.android.com/apk/res-auto"</w:t>
      </w:r>
    </w:p>
    <w:p w14:paraId="5D98FE5B" w14:textId="77777777" w:rsidR="005F0472" w:rsidRPr="005F0472" w:rsidRDefault="005F0472" w:rsidP="00500417">
      <w:pPr>
        <w:pStyle w:val="code"/>
      </w:pPr>
      <w:r w:rsidRPr="005F0472">
        <w:t xml:space="preserve">    </w:t>
      </w:r>
      <w:proofErr w:type="spellStart"/>
      <w:r w:rsidRPr="005F0472">
        <w:t>xmlns:tools</w:t>
      </w:r>
      <w:proofErr w:type="spellEnd"/>
      <w:r w:rsidRPr="005F0472">
        <w:t>="http://schemas.android.com/</w:t>
      </w:r>
      <w:proofErr w:type="spellStart"/>
      <w:r w:rsidRPr="005F0472">
        <w:t>tools</w:t>
      </w:r>
      <w:proofErr w:type="spellEnd"/>
      <w:r w:rsidRPr="005F0472">
        <w:t>"</w:t>
      </w:r>
    </w:p>
    <w:p w14:paraId="5162E46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</w:t>
      </w:r>
      <w:r w:rsidRPr="005F0472">
        <w:rPr>
          <w:lang w:val="en-US"/>
        </w:rPr>
        <w:t>android:layout_width="match_parent"</w:t>
      </w:r>
    </w:p>
    <w:p w14:paraId="59E0A96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android:layout_height="match_parent"</w:t>
      </w:r>
    </w:p>
    <w:p w14:paraId="1AD0469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</w:t>
      </w:r>
      <w:proofErr w:type="spellStart"/>
      <w:r w:rsidRPr="005F0472">
        <w:rPr>
          <w:lang w:val="en-US"/>
        </w:rPr>
        <w:t>tools:context</w:t>
      </w:r>
      <w:proofErr w:type="spellEnd"/>
      <w:r w:rsidRPr="005F0472">
        <w:rPr>
          <w:lang w:val="en-US"/>
        </w:rPr>
        <w:t>=".MainActivity"&gt;</w:t>
      </w:r>
    </w:p>
    <w:p w14:paraId="4330C4BB" w14:textId="77777777" w:rsidR="005F0472" w:rsidRPr="005F0472" w:rsidRDefault="005F0472" w:rsidP="00500417">
      <w:pPr>
        <w:pStyle w:val="code"/>
        <w:rPr>
          <w:lang w:val="en-US"/>
        </w:rPr>
      </w:pPr>
    </w:p>
    <w:p w14:paraId="40F804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&lt;TextView</w:t>
      </w:r>
    </w:p>
    <w:p w14:paraId="05CE1F1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tv_titre</w:t>
      </w:r>
      <w:proofErr w:type="spellEnd"/>
      <w:r w:rsidRPr="005F0472">
        <w:rPr>
          <w:lang w:val="en-US"/>
        </w:rPr>
        <w:t>"</w:t>
      </w:r>
    </w:p>
    <w:p w14:paraId="4F8C75C0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android:layout_width="wrap_content"</w:t>
      </w:r>
    </w:p>
    <w:p w14:paraId="5A8E14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17C4A6B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6E3C177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app:layout_constraintRight_toRightOf</w:t>
      </w:r>
      <w:proofErr w:type="spellEnd"/>
      <w:r w:rsidRPr="005F0472">
        <w:rPr>
          <w:lang w:val="en-US"/>
        </w:rPr>
        <w:t>="parent"</w:t>
      </w:r>
    </w:p>
    <w:p w14:paraId="125DF6E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app:layout_constraintTop_toTopOf</w:t>
      </w:r>
      <w:proofErr w:type="spellEnd"/>
      <w:r w:rsidRPr="005F0472">
        <w:rPr>
          <w:lang w:val="en-US"/>
        </w:rPr>
        <w:t>="parent"</w:t>
      </w:r>
    </w:p>
    <w:p w14:paraId="39D66D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72303F64" w14:textId="77777777" w:rsidR="005F0472" w:rsidRPr="005F0472" w:rsidRDefault="005F0472" w:rsidP="00500417">
      <w:pPr>
        <w:pStyle w:val="code"/>
        <w:rPr>
          <w:lang w:val="en-US"/>
        </w:rPr>
      </w:pPr>
    </w:p>
    <w:p w14:paraId="3FFCCE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609A12D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et_nom</w:t>
      </w:r>
      <w:proofErr w:type="spellEnd"/>
      <w:r w:rsidRPr="005F0472">
        <w:rPr>
          <w:lang w:val="en-US"/>
        </w:rPr>
        <w:t>"</w:t>
      </w:r>
    </w:p>
    <w:p w14:paraId="11D282C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53F0B62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4881104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proofErr w:type="spellStart"/>
      <w:r w:rsidRPr="005F0472">
        <w:t>android:hint</w:t>
      </w:r>
      <w:proofErr w:type="spellEnd"/>
      <w:r w:rsidRPr="005F0472">
        <w:t>="Nom"</w:t>
      </w:r>
    </w:p>
    <w:p w14:paraId="0301980E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tv_titre</w:t>
      </w:r>
      <w:proofErr w:type="spellEnd"/>
      <w:r w:rsidRPr="005F0472">
        <w:t>"</w:t>
      </w:r>
    </w:p>
    <w:p w14:paraId="6F32FD2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122646C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17695C3" w14:textId="77777777" w:rsidR="005F0472" w:rsidRPr="005F0472" w:rsidRDefault="005F0472" w:rsidP="00500417">
      <w:pPr>
        <w:pStyle w:val="code"/>
        <w:rPr>
          <w:lang w:val="en-US"/>
        </w:rPr>
      </w:pPr>
    </w:p>
    <w:p w14:paraId="1D5C46A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780EAB2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et_prenom</w:t>
      </w:r>
      <w:proofErr w:type="spellEnd"/>
      <w:r w:rsidRPr="005F0472">
        <w:rPr>
          <w:lang w:val="en-US"/>
        </w:rPr>
        <w:t>"</w:t>
      </w:r>
    </w:p>
    <w:p w14:paraId="65C93CD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42F717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B2019D9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lastRenderedPageBreak/>
        <w:t xml:space="preserve">        </w:t>
      </w:r>
      <w:proofErr w:type="spellStart"/>
      <w:r w:rsidRPr="005F0472">
        <w:t>android:hint</w:t>
      </w:r>
      <w:proofErr w:type="spellEnd"/>
      <w:r w:rsidRPr="005F0472">
        <w:t>="Prénom"</w:t>
      </w:r>
    </w:p>
    <w:p w14:paraId="798C8859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et_nom</w:t>
      </w:r>
      <w:proofErr w:type="spellEnd"/>
      <w:r w:rsidRPr="005F0472">
        <w:t>"</w:t>
      </w:r>
    </w:p>
    <w:p w14:paraId="1F57BB7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3BF84E6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55A15AA" w14:textId="77777777" w:rsidR="005F0472" w:rsidRPr="005F0472" w:rsidRDefault="005F0472" w:rsidP="00500417">
      <w:pPr>
        <w:pStyle w:val="code"/>
        <w:rPr>
          <w:lang w:val="en-US"/>
        </w:rPr>
      </w:pPr>
    </w:p>
    <w:p w14:paraId="4BFDF7B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69161DD2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et_numero</w:t>
      </w:r>
      <w:proofErr w:type="spellEnd"/>
      <w:r w:rsidRPr="005F0472">
        <w:rPr>
          <w:lang w:val="en-US"/>
        </w:rPr>
        <w:t>"</w:t>
      </w:r>
    </w:p>
    <w:p w14:paraId="1082ED6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09DAB31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2615E41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android:hint</w:t>
      </w:r>
      <w:proofErr w:type="spellEnd"/>
      <w:r w:rsidRPr="005F0472">
        <w:rPr>
          <w:lang w:val="en-US"/>
        </w:rPr>
        <w:t>="</w:t>
      </w:r>
      <w:proofErr w:type="spellStart"/>
      <w:r w:rsidRPr="005F0472">
        <w:rPr>
          <w:lang w:val="en-US"/>
        </w:rPr>
        <w:t>Numéro</w:t>
      </w:r>
      <w:proofErr w:type="spellEnd"/>
      <w:r w:rsidRPr="005F0472">
        <w:rPr>
          <w:lang w:val="en-US"/>
        </w:rPr>
        <w:t>"</w:t>
      </w:r>
    </w:p>
    <w:p w14:paraId="30DCBCB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app:layout_constraintTop_toBottomOf</w:t>
      </w:r>
      <w:proofErr w:type="spellEnd"/>
      <w:r w:rsidRPr="005F0472">
        <w:rPr>
          <w:lang w:val="en-US"/>
        </w:rPr>
        <w:t>="@id/</w:t>
      </w:r>
      <w:proofErr w:type="spellStart"/>
      <w:r w:rsidRPr="005F0472">
        <w:rPr>
          <w:lang w:val="en-US"/>
        </w:rPr>
        <w:t>et_prenom</w:t>
      </w:r>
      <w:proofErr w:type="spellEnd"/>
      <w:r w:rsidRPr="005F0472">
        <w:rPr>
          <w:lang w:val="en-US"/>
        </w:rPr>
        <w:t>"</w:t>
      </w:r>
    </w:p>
    <w:p w14:paraId="1F40C1A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1252D3BB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0E916429" w14:textId="77777777" w:rsidR="005F0472" w:rsidRPr="005F0472" w:rsidRDefault="005F0472" w:rsidP="00500417">
      <w:pPr>
        <w:pStyle w:val="code"/>
        <w:rPr>
          <w:lang w:val="en-US"/>
        </w:rPr>
      </w:pPr>
    </w:p>
    <w:p w14:paraId="7ABC2759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1F3E72DA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et_rue</w:t>
      </w:r>
      <w:proofErr w:type="spellEnd"/>
      <w:r w:rsidRPr="005F0472">
        <w:rPr>
          <w:lang w:val="en-US"/>
        </w:rPr>
        <w:t>"</w:t>
      </w:r>
    </w:p>
    <w:p w14:paraId="39C8CFD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67DB33B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5F5CCD6C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proofErr w:type="spellStart"/>
      <w:r w:rsidRPr="005F0472">
        <w:t>android:hint</w:t>
      </w:r>
      <w:proofErr w:type="spellEnd"/>
      <w:r w:rsidRPr="005F0472">
        <w:t>="Rue"</w:t>
      </w:r>
    </w:p>
    <w:p w14:paraId="06419A6E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et_numero</w:t>
      </w:r>
      <w:proofErr w:type="spellEnd"/>
      <w:r w:rsidRPr="005F0472">
        <w:t>"</w:t>
      </w:r>
    </w:p>
    <w:p w14:paraId="1DCE1A8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6DD234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6C9E6FDE" w14:textId="77777777" w:rsidR="005F0472" w:rsidRPr="005F0472" w:rsidRDefault="005F0472" w:rsidP="00500417">
      <w:pPr>
        <w:pStyle w:val="code"/>
        <w:rPr>
          <w:lang w:val="en-US"/>
        </w:rPr>
      </w:pPr>
    </w:p>
    <w:p w14:paraId="1536902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6944452F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et_ville</w:t>
      </w:r>
      <w:proofErr w:type="spellEnd"/>
      <w:r w:rsidRPr="005F0472">
        <w:rPr>
          <w:lang w:val="en-US"/>
        </w:rPr>
        <w:t>"</w:t>
      </w:r>
    </w:p>
    <w:p w14:paraId="7B1F1E4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3DA3DF8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168856BF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proofErr w:type="spellStart"/>
      <w:r w:rsidRPr="005F0472">
        <w:t>android:hint</w:t>
      </w:r>
      <w:proofErr w:type="spellEnd"/>
      <w:r w:rsidRPr="005F0472">
        <w:t>="Ville"</w:t>
      </w:r>
    </w:p>
    <w:p w14:paraId="07749669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et_rue</w:t>
      </w:r>
      <w:proofErr w:type="spellEnd"/>
      <w:r w:rsidRPr="005F0472">
        <w:t>"</w:t>
      </w:r>
    </w:p>
    <w:p w14:paraId="1EBAF66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58B0F4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/&gt;</w:t>
      </w:r>
    </w:p>
    <w:p w14:paraId="42D6E6EC" w14:textId="77777777" w:rsidR="005F0472" w:rsidRPr="005F0472" w:rsidRDefault="005F0472" w:rsidP="00500417">
      <w:pPr>
        <w:pStyle w:val="code"/>
        <w:rPr>
          <w:lang w:val="en-US"/>
        </w:rPr>
      </w:pPr>
    </w:p>
    <w:p w14:paraId="4965BF6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&lt;</w:t>
      </w:r>
      <w:proofErr w:type="spellStart"/>
      <w:r w:rsidRPr="005F0472">
        <w:rPr>
          <w:lang w:val="en-US"/>
        </w:rPr>
        <w:t>EditText</w:t>
      </w:r>
      <w:proofErr w:type="spellEnd"/>
    </w:p>
    <w:p w14:paraId="5F6DB4AD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android:id="@+id/</w:t>
      </w:r>
      <w:proofErr w:type="spellStart"/>
      <w:r w:rsidRPr="005F0472">
        <w:rPr>
          <w:lang w:val="en-US"/>
        </w:rPr>
        <w:t>et_code_postal</w:t>
      </w:r>
      <w:proofErr w:type="spellEnd"/>
      <w:r w:rsidRPr="005F0472">
        <w:rPr>
          <w:lang w:val="en-US"/>
        </w:rPr>
        <w:t>"</w:t>
      </w:r>
    </w:p>
    <w:p w14:paraId="0EB94943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android:layout_width="match_parent"</w:t>
      </w:r>
    </w:p>
    <w:p w14:paraId="753C3ED7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2343C474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lastRenderedPageBreak/>
        <w:t xml:space="preserve">        </w:t>
      </w:r>
      <w:proofErr w:type="spellStart"/>
      <w:r w:rsidRPr="005F0472">
        <w:t>android:hint</w:t>
      </w:r>
      <w:proofErr w:type="spellEnd"/>
      <w:r w:rsidRPr="005F0472">
        <w:t>="Code postal"</w:t>
      </w:r>
    </w:p>
    <w:p w14:paraId="79D463D7" w14:textId="77777777" w:rsidR="005F0472" w:rsidRPr="005F0472" w:rsidRDefault="005F0472" w:rsidP="00500417">
      <w:pPr>
        <w:pStyle w:val="code"/>
      </w:pPr>
      <w:r w:rsidRPr="005F0472">
        <w:t xml:space="preserve">        </w:t>
      </w:r>
      <w:proofErr w:type="spellStart"/>
      <w:r w:rsidRPr="005F0472">
        <w:t>app:layout_constraintTop_toBottomOf</w:t>
      </w:r>
      <w:proofErr w:type="spellEnd"/>
      <w:r w:rsidRPr="005F0472">
        <w:t>="@id/</w:t>
      </w:r>
      <w:proofErr w:type="spellStart"/>
      <w:r w:rsidRPr="005F0472">
        <w:t>et_ville</w:t>
      </w:r>
      <w:proofErr w:type="spellEnd"/>
      <w:r w:rsidRPr="005F0472">
        <w:t>"</w:t>
      </w:r>
    </w:p>
    <w:p w14:paraId="640716CE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7F02C5A8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en-US"/>
        </w:rPr>
        <w:t xml:space="preserve">        </w:t>
      </w:r>
      <w:r w:rsidRPr="005F0472">
        <w:rPr>
          <w:lang w:val="it-IT"/>
        </w:rPr>
        <w:t>/&gt;</w:t>
      </w:r>
    </w:p>
    <w:p w14:paraId="2865C2A8" w14:textId="77777777" w:rsidR="005F0472" w:rsidRPr="005F0472" w:rsidRDefault="005F0472" w:rsidP="00500417">
      <w:pPr>
        <w:pStyle w:val="code"/>
        <w:rPr>
          <w:lang w:val="it-IT"/>
        </w:rPr>
      </w:pPr>
    </w:p>
    <w:p w14:paraId="62E96DFD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it-IT"/>
        </w:rPr>
        <w:t xml:space="preserve">    &lt;Button</w:t>
      </w:r>
    </w:p>
    <w:p w14:paraId="302D5D46" w14:textId="77777777" w:rsidR="005F0472" w:rsidRPr="005F0472" w:rsidRDefault="005F0472" w:rsidP="00500417">
      <w:pPr>
        <w:pStyle w:val="code"/>
        <w:rPr>
          <w:lang w:val="it-IT"/>
        </w:rPr>
      </w:pPr>
      <w:r w:rsidRPr="005F0472">
        <w:rPr>
          <w:lang w:val="it-IT"/>
        </w:rPr>
        <w:t xml:space="preserve">        android:id="@+id/</w:t>
      </w:r>
      <w:proofErr w:type="spellStart"/>
      <w:r w:rsidRPr="005F0472">
        <w:rPr>
          <w:lang w:val="it-IT"/>
        </w:rPr>
        <w:t>btn_envoyer</w:t>
      </w:r>
      <w:proofErr w:type="spellEnd"/>
      <w:r w:rsidRPr="005F0472">
        <w:rPr>
          <w:lang w:val="it-IT"/>
        </w:rPr>
        <w:t>"</w:t>
      </w:r>
    </w:p>
    <w:p w14:paraId="57602284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it-IT"/>
        </w:rPr>
        <w:t xml:space="preserve">        </w:t>
      </w:r>
      <w:r w:rsidRPr="005F0472">
        <w:rPr>
          <w:lang w:val="en-US"/>
        </w:rPr>
        <w:t>android:layout_width="match_parent"</w:t>
      </w:r>
    </w:p>
    <w:p w14:paraId="1E1904DC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android:layout_height="wrap_content"</w:t>
      </w:r>
    </w:p>
    <w:p w14:paraId="40DC3CC5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app:layout_constraintTop_toBottomOf</w:t>
      </w:r>
      <w:proofErr w:type="spellEnd"/>
      <w:r w:rsidRPr="005F0472">
        <w:rPr>
          <w:lang w:val="en-US"/>
        </w:rPr>
        <w:t>="@+id/</w:t>
      </w:r>
      <w:proofErr w:type="spellStart"/>
      <w:r w:rsidRPr="005F0472">
        <w:rPr>
          <w:lang w:val="en-US"/>
        </w:rPr>
        <w:t>et_code_postal</w:t>
      </w:r>
      <w:proofErr w:type="spellEnd"/>
      <w:r w:rsidRPr="005F0472">
        <w:rPr>
          <w:lang w:val="en-US"/>
        </w:rPr>
        <w:t>"</w:t>
      </w:r>
    </w:p>
    <w:p w14:paraId="5C142B08" w14:textId="77777777" w:rsidR="005F0472" w:rsidRPr="005F0472" w:rsidRDefault="005F0472" w:rsidP="00500417">
      <w:pPr>
        <w:pStyle w:val="code"/>
        <w:rPr>
          <w:lang w:val="en-US"/>
        </w:rPr>
      </w:pPr>
      <w:r w:rsidRPr="005F0472">
        <w:rPr>
          <w:lang w:val="en-US"/>
        </w:rPr>
        <w:t xml:space="preserve">        </w:t>
      </w:r>
      <w:proofErr w:type="spellStart"/>
      <w:r w:rsidRPr="005F0472">
        <w:rPr>
          <w:lang w:val="en-US"/>
        </w:rPr>
        <w:t>app:layout_constraintLeft_toLeftOf</w:t>
      </w:r>
      <w:proofErr w:type="spellEnd"/>
      <w:r w:rsidRPr="005F0472">
        <w:rPr>
          <w:lang w:val="en-US"/>
        </w:rPr>
        <w:t>="parent"</w:t>
      </w:r>
    </w:p>
    <w:p w14:paraId="0CC3A71A" w14:textId="77777777" w:rsidR="005F0472" w:rsidRPr="005F0472" w:rsidRDefault="005F0472" w:rsidP="00500417">
      <w:pPr>
        <w:pStyle w:val="code"/>
      </w:pPr>
      <w:r w:rsidRPr="005F0472">
        <w:rPr>
          <w:lang w:val="en-US"/>
        </w:rPr>
        <w:t xml:space="preserve">        </w:t>
      </w:r>
      <w:r w:rsidRPr="005F0472">
        <w:t>android:text="Envoyer"/&gt;</w:t>
      </w:r>
    </w:p>
    <w:p w14:paraId="48EE5814" w14:textId="77777777" w:rsidR="005F0472" w:rsidRPr="005F0472" w:rsidRDefault="005F0472" w:rsidP="00500417">
      <w:pPr>
        <w:pStyle w:val="code"/>
      </w:pPr>
    </w:p>
    <w:p w14:paraId="09204982" w14:textId="7AB5C39D" w:rsidR="004F2C3B" w:rsidRPr="004F2C3B" w:rsidRDefault="005F0472" w:rsidP="00500417">
      <w:pPr>
        <w:pStyle w:val="code"/>
      </w:pPr>
      <w:r w:rsidRPr="005F0472">
        <w:t>&lt;/</w:t>
      </w:r>
      <w:proofErr w:type="spellStart"/>
      <w:r w:rsidRPr="005F0472">
        <w:t>androidx.constraintlayout.widget.ConstraintLayout</w:t>
      </w:r>
      <w:proofErr w:type="spellEnd"/>
      <w:r w:rsidRPr="005F0472">
        <w:t>&gt;</w:t>
      </w:r>
    </w:p>
    <w:p w14:paraId="786F2647" w14:textId="7E928A37" w:rsidR="00E84E38" w:rsidRDefault="00E84E38" w:rsidP="00E84E38">
      <w:r>
        <w:t xml:space="preserve">Voici comment récupérer </w:t>
      </w:r>
      <w:r w:rsidR="00AC6E7F">
        <w:t>un</w:t>
      </w:r>
      <w:r>
        <w:t xml:space="preserve"> objet</w:t>
      </w:r>
      <w:r w:rsidR="00AC6E7F">
        <w:t xml:space="preserve"> contenant les objets</w:t>
      </w:r>
      <w:r>
        <w:t xml:space="preserve"> représentant chacun un élément de </w:t>
      </w:r>
      <w:proofErr w:type="spellStart"/>
      <w:r>
        <w:t>l'ihm</w:t>
      </w:r>
      <w:proofErr w:type="spellEnd"/>
      <w:r>
        <w:t>, puis comment leur valeur est exploitée :</w:t>
      </w:r>
    </w:p>
    <w:p w14:paraId="24807C7C" w14:textId="77777777" w:rsidR="00AC6E7F" w:rsidRPr="00AC6E7F" w:rsidRDefault="00AC6E7F" w:rsidP="00AC6E7F">
      <w:pPr>
        <w:pStyle w:val="code"/>
      </w:pPr>
      <w:r w:rsidRPr="00AC6E7F">
        <w:t>package fr.eni.t2</w:t>
      </w:r>
    </w:p>
    <w:p w14:paraId="70346814" w14:textId="77777777" w:rsidR="00AC6E7F" w:rsidRPr="00AC6E7F" w:rsidRDefault="00AC6E7F" w:rsidP="00AC6E7F">
      <w:pPr>
        <w:pStyle w:val="code"/>
      </w:pPr>
      <w:r w:rsidRPr="00AC6E7F">
        <w:rPr>
          <w:rFonts w:ascii="Cambria Math" w:hAnsi="Cambria Math" w:cs="Cambria Math"/>
        </w:rPr>
        <w:t>​</w:t>
      </w:r>
    </w:p>
    <w:p w14:paraId="2589A899" w14:textId="77777777" w:rsidR="00AC6E7F" w:rsidRPr="00AC6E7F" w:rsidRDefault="00AC6E7F" w:rsidP="00AC6E7F">
      <w:pPr>
        <w:pStyle w:val="code"/>
      </w:pPr>
      <w:r w:rsidRPr="00AC6E7F">
        <w:t xml:space="preserve">import </w:t>
      </w:r>
      <w:proofErr w:type="spellStart"/>
      <w:r w:rsidRPr="00AC6E7F">
        <w:t>androidx.appcompat.app.AppCompatActivity</w:t>
      </w:r>
      <w:proofErr w:type="spellEnd"/>
    </w:p>
    <w:p w14:paraId="2D15CDA0" w14:textId="77777777" w:rsidR="00AC6E7F" w:rsidRPr="00AC6E7F" w:rsidRDefault="00AC6E7F" w:rsidP="00AC6E7F">
      <w:pPr>
        <w:pStyle w:val="code"/>
      </w:pPr>
      <w:r w:rsidRPr="00AC6E7F">
        <w:t xml:space="preserve">import </w:t>
      </w:r>
      <w:proofErr w:type="spellStart"/>
      <w:r w:rsidRPr="00AC6E7F">
        <w:t>android.os.Bundle</w:t>
      </w:r>
      <w:proofErr w:type="spellEnd"/>
    </w:p>
    <w:p w14:paraId="387E3703" w14:textId="77777777" w:rsidR="00AC6E7F" w:rsidRPr="00AC6E7F" w:rsidRDefault="00AC6E7F" w:rsidP="00AC6E7F">
      <w:pPr>
        <w:pStyle w:val="code"/>
      </w:pPr>
      <w:r w:rsidRPr="00AC6E7F">
        <w:t xml:space="preserve">import </w:t>
      </w:r>
      <w:proofErr w:type="spellStart"/>
      <w:r w:rsidRPr="00AC6E7F">
        <w:t>android.util.Log</w:t>
      </w:r>
      <w:proofErr w:type="spellEnd"/>
    </w:p>
    <w:p w14:paraId="5D11374B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import fr.eni.t2.databinding.ActivityMainBinding</w:t>
      </w:r>
    </w:p>
    <w:p w14:paraId="788323D7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5A02E903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class MainActivity : AppCompatActivity()</w:t>
      </w:r>
    </w:p>
    <w:p w14:paraId="3CB2064F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>{</w:t>
      </w:r>
    </w:p>
    <w:p w14:paraId="14A8E5F6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private </w:t>
      </w:r>
      <w:proofErr w:type="spellStart"/>
      <w:r w:rsidRPr="00AC6E7F">
        <w:rPr>
          <w:lang w:val="en-US"/>
        </w:rPr>
        <w:t>lateinit</w:t>
      </w:r>
      <w:proofErr w:type="spellEnd"/>
      <w:r w:rsidRPr="00AC6E7F">
        <w:rPr>
          <w:lang w:val="en-US"/>
        </w:rPr>
        <w:t xml:space="preserve"> var bd: </w:t>
      </w:r>
      <w:proofErr w:type="spellStart"/>
      <w:r w:rsidRPr="00AC6E7F">
        <w:rPr>
          <w:lang w:val="en-US"/>
        </w:rPr>
        <w:t>ActivityMainBinding</w:t>
      </w:r>
      <w:proofErr w:type="spellEnd"/>
    </w:p>
    <w:p w14:paraId="2E8AB90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1AE81C67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override fun onCreate(savedInstanceState: Bundle?) {</w:t>
      </w:r>
    </w:p>
    <w:p w14:paraId="5596685E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super.onCreate(savedInstanceState)</w:t>
      </w:r>
    </w:p>
    <w:p w14:paraId="062ECCE5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bd = </w:t>
      </w:r>
      <w:proofErr w:type="spellStart"/>
      <w:r w:rsidRPr="00AC6E7F">
        <w:rPr>
          <w:lang w:val="en-US"/>
        </w:rPr>
        <w:t>ActivityMainBinding.inflate</w:t>
      </w:r>
      <w:proofErr w:type="spellEnd"/>
      <w:r w:rsidRPr="00AC6E7F">
        <w:rPr>
          <w:lang w:val="en-US"/>
        </w:rPr>
        <w:t>(</w:t>
      </w:r>
      <w:proofErr w:type="spellStart"/>
      <w:r w:rsidRPr="00AC6E7F">
        <w:rPr>
          <w:lang w:val="en-US"/>
        </w:rPr>
        <w:t>layoutInflater</w:t>
      </w:r>
      <w:proofErr w:type="spellEnd"/>
      <w:r w:rsidRPr="00AC6E7F">
        <w:rPr>
          <w:lang w:val="en-US"/>
        </w:rPr>
        <w:t>)</w:t>
      </w:r>
    </w:p>
    <w:p w14:paraId="4C773280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setContentView(</w:t>
      </w:r>
      <w:proofErr w:type="spellStart"/>
      <w:r w:rsidRPr="00AC6E7F">
        <w:rPr>
          <w:lang w:val="en-US"/>
        </w:rPr>
        <w:t>bd.root</w:t>
      </w:r>
      <w:proofErr w:type="spellEnd"/>
      <w:r w:rsidRPr="00AC6E7F">
        <w:rPr>
          <w:lang w:val="en-US"/>
        </w:rPr>
        <w:t>)</w:t>
      </w:r>
    </w:p>
    <w:p w14:paraId="13D93304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0E86E41E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</w:t>
      </w:r>
      <w:proofErr w:type="spellStart"/>
      <w:r w:rsidRPr="00AC6E7F">
        <w:rPr>
          <w:lang w:val="en-US"/>
        </w:rPr>
        <w:t>bd.tvTitre.text</w:t>
      </w:r>
      <w:proofErr w:type="spellEnd"/>
      <w:r w:rsidRPr="00AC6E7F">
        <w:rPr>
          <w:lang w:val="en-US"/>
        </w:rPr>
        <w:t xml:space="preserve"> = "</w:t>
      </w:r>
      <w:proofErr w:type="spellStart"/>
      <w:r w:rsidRPr="00AC6E7F">
        <w:rPr>
          <w:lang w:val="en-US"/>
        </w:rPr>
        <w:t>Formulaire</w:t>
      </w:r>
      <w:proofErr w:type="spellEnd"/>
      <w:r w:rsidRPr="00AC6E7F">
        <w:rPr>
          <w:lang w:val="en-US"/>
        </w:rPr>
        <w:t xml:space="preserve"> 53D";</w:t>
      </w:r>
    </w:p>
    <w:p w14:paraId="67EA0732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rFonts w:ascii="Cambria Math" w:hAnsi="Cambria Math" w:cs="Cambria Math"/>
          <w:lang w:val="en-US"/>
        </w:rPr>
        <w:t>​</w:t>
      </w:r>
    </w:p>
    <w:p w14:paraId="1823012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</w:t>
      </w:r>
      <w:proofErr w:type="spellStart"/>
      <w:r w:rsidRPr="00AC6E7F">
        <w:rPr>
          <w:lang w:val="en-US"/>
        </w:rPr>
        <w:t>bd.btnEnvoyer.setOnClickListener</w:t>
      </w:r>
      <w:proofErr w:type="spellEnd"/>
      <w:r w:rsidRPr="00AC6E7F">
        <w:rPr>
          <w:lang w:val="en-US"/>
        </w:rPr>
        <w:t xml:space="preserve"> {</w:t>
      </w:r>
    </w:p>
    <w:p w14:paraId="11EEFB0D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lastRenderedPageBreak/>
        <w:t xml:space="preserve">            </w:t>
      </w:r>
      <w:proofErr w:type="spellStart"/>
      <w:r w:rsidRPr="00AC6E7F">
        <w:rPr>
          <w:lang w:val="en-US"/>
        </w:rPr>
        <w:t>Log.i</w:t>
      </w:r>
      <w:proofErr w:type="spellEnd"/>
      <w:r w:rsidRPr="00AC6E7F">
        <w:rPr>
          <w:lang w:val="en-US"/>
        </w:rPr>
        <w:t>("</w:t>
      </w:r>
      <w:proofErr w:type="spellStart"/>
      <w:r w:rsidRPr="00AC6E7F">
        <w:rPr>
          <w:lang w:val="en-US"/>
        </w:rPr>
        <w:t>ACOS","Bonjour</w:t>
      </w:r>
      <w:proofErr w:type="spellEnd"/>
      <w:r w:rsidRPr="00AC6E7F">
        <w:rPr>
          <w:lang w:val="en-US"/>
        </w:rPr>
        <w:t xml:space="preserve"> ${</w:t>
      </w:r>
      <w:proofErr w:type="spellStart"/>
      <w:r w:rsidRPr="00AC6E7F">
        <w:rPr>
          <w:lang w:val="en-US"/>
        </w:rPr>
        <w:t>bd.etPrenom.text</w:t>
      </w:r>
      <w:proofErr w:type="spellEnd"/>
      <w:r w:rsidRPr="00AC6E7F">
        <w:rPr>
          <w:lang w:val="en-US"/>
        </w:rPr>
        <w:t>} " +</w:t>
      </w:r>
    </w:p>
    <w:p w14:paraId="1821CDB5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            "${</w:t>
      </w:r>
      <w:proofErr w:type="spellStart"/>
      <w:r w:rsidRPr="00AC6E7F">
        <w:rPr>
          <w:lang w:val="en-US"/>
        </w:rPr>
        <w:t>bd.etNom.text</w:t>
      </w:r>
      <w:proofErr w:type="spellEnd"/>
      <w:r w:rsidRPr="00AC6E7F">
        <w:rPr>
          <w:lang w:val="en-US"/>
        </w:rPr>
        <w:t xml:space="preserve">}, </w:t>
      </w:r>
      <w:proofErr w:type="spellStart"/>
      <w:r w:rsidRPr="00AC6E7F">
        <w:rPr>
          <w:lang w:val="en-US"/>
        </w:rPr>
        <w:t>vous</w:t>
      </w:r>
      <w:proofErr w:type="spellEnd"/>
      <w:r w:rsidRPr="00AC6E7F">
        <w:rPr>
          <w:lang w:val="en-US"/>
        </w:rPr>
        <w:t xml:space="preserve"> </w:t>
      </w:r>
      <w:proofErr w:type="spellStart"/>
      <w:r w:rsidRPr="00AC6E7F">
        <w:rPr>
          <w:lang w:val="en-US"/>
        </w:rPr>
        <w:t>habitez</w:t>
      </w:r>
      <w:proofErr w:type="spellEnd"/>
      <w:r w:rsidRPr="00AC6E7F">
        <w:rPr>
          <w:lang w:val="en-US"/>
        </w:rPr>
        <w:t xml:space="preserve"> à ${</w:t>
      </w:r>
      <w:proofErr w:type="spellStart"/>
      <w:r w:rsidRPr="00AC6E7F">
        <w:rPr>
          <w:lang w:val="en-US"/>
        </w:rPr>
        <w:t>bd.etNumero.text</w:t>
      </w:r>
      <w:proofErr w:type="spellEnd"/>
      <w:r w:rsidRPr="00AC6E7F">
        <w:rPr>
          <w:lang w:val="en-US"/>
        </w:rPr>
        <w:t>} " +</w:t>
      </w:r>
    </w:p>
    <w:p w14:paraId="63DD6421" w14:textId="77777777" w:rsidR="00AC6E7F" w:rsidRPr="00AC6E7F" w:rsidRDefault="00AC6E7F" w:rsidP="00AC6E7F">
      <w:pPr>
        <w:pStyle w:val="code"/>
        <w:rPr>
          <w:lang w:val="en-US"/>
        </w:rPr>
      </w:pPr>
      <w:r w:rsidRPr="00AC6E7F">
        <w:rPr>
          <w:lang w:val="en-US"/>
        </w:rPr>
        <w:t xml:space="preserve">                    "${</w:t>
      </w:r>
      <w:proofErr w:type="spellStart"/>
      <w:r w:rsidRPr="00AC6E7F">
        <w:rPr>
          <w:lang w:val="en-US"/>
        </w:rPr>
        <w:t>bd.etRue.text</w:t>
      </w:r>
      <w:proofErr w:type="spellEnd"/>
      <w:r w:rsidRPr="00AC6E7F">
        <w:rPr>
          <w:lang w:val="en-US"/>
        </w:rPr>
        <w:t>} ${</w:t>
      </w:r>
      <w:proofErr w:type="spellStart"/>
      <w:r w:rsidRPr="00AC6E7F">
        <w:rPr>
          <w:lang w:val="en-US"/>
        </w:rPr>
        <w:t>bd.etCodePostal.text</w:t>
      </w:r>
      <w:proofErr w:type="spellEnd"/>
      <w:r w:rsidRPr="00AC6E7F">
        <w:rPr>
          <w:lang w:val="en-US"/>
        </w:rPr>
        <w:t>} ${</w:t>
      </w:r>
      <w:proofErr w:type="spellStart"/>
      <w:r w:rsidRPr="00AC6E7F">
        <w:rPr>
          <w:lang w:val="en-US"/>
        </w:rPr>
        <w:t>bd.etVille.text</w:t>
      </w:r>
      <w:proofErr w:type="spellEnd"/>
      <w:r w:rsidRPr="00AC6E7F">
        <w:rPr>
          <w:lang w:val="en-US"/>
        </w:rPr>
        <w:t>} ")</w:t>
      </w:r>
    </w:p>
    <w:p w14:paraId="3F573BDA" w14:textId="77777777" w:rsidR="00AC6E7F" w:rsidRPr="00AC6E7F" w:rsidRDefault="00AC6E7F" w:rsidP="00AC6E7F">
      <w:pPr>
        <w:pStyle w:val="code"/>
      </w:pPr>
      <w:r w:rsidRPr="00AC6E7F">
        <w:rPr>
          <w:lang w:val="en-US"/>
        </w:rPr>
        <w:t xml:space="preserve">        </w:t>
      </w:r>
      <w:r w:rsidRPr="00AC6E7F">
        <w:t>}</w:t>
      </w:r>
    </w:p>
    <w:p w14:paraId="109FE953" w14:textId="77777777" w:rsidR="00AC6E7F" w:rsidRPr="00AC6E7F" w:rsidRDefault="00AC6E7F" w:rsidP="00AC6E7F">
      <w:pPr>
        <w:pStyle w:val="code"/>
      </w:pPr>
      <w:r w:rsidRPr="00AC6E7F">
        <w:t xml:space="preserve">    }</w:t>
      </w:r>
    </w:p>
    <w:p w14:paraId="25800E1C" w14:textId="0FAD4B92" w:rsidR="0049042B" w:rsidRDefault="00AC6E7F" w:rsidP="00AC6E7F">
      <w:pPr>
        <w:pStyle w:val="code"/>
      </w:pPr>
      <w:r w:rsidRPr="00AC6E7F">
        <w:t>}</w:t>
      </w:r>
    </w:p>
    <w:p w14:paraId="4B59B4AC" w14:textId="77777777" w:rsidR="00EA0F65" w:rsidRPr="00EA0F65" w:rsidRDefault="00EA0F65" w:rsidP="00EA0F65">
      <w:r w:rsidRPr="00EA0F65">
        <w:t xml:space="preserve">Dans l'exemple précèdent la valeur d'un </w:t>
      </w:r>
      <w:proofErr w:type="spellStart"/>
      <w:r w:rsidRPr="00EA0F65">
        <w:t>EditText</w:t>
      </w:r>
      <w:proofErr w:type="spellEnd"/>
      <w:r w:rsidRPr="00EA0F65">
        <w:t xml:space="preserve"> nommé </w:t>
      </w:r>
      <w:proofErr w:type="spellStart"/>
      <w:r w:rsidRPr="00EA0F65">
        <w:t>etNom</w:t>
      </w:r>
      <w:proofErr w:type="spellEnd"/>
      <w:r w:rsidRPr="00EA0F65">
        <w:t xml:space="preserve"> est </w:t>
      </w:r>
      <w:proofErr w:type="spellStart"/>
      <w:r w:rsidRPr="00EA0F65">
        <w:t>récuperée</w:t>
      </w:r>
      <w:proofErr w:type="spellEnd"/>
      <w:r w:rsidRPr="00EA0F65">
        <w:t xml:space="preserve"> pour ensuite l'afficher dans un log mais il aurait été aussi possible de modifier cet </w:t>
      </w:r>
      <w:proofErr w:type="spellStart"/>
      <w:r w:rsidRPr="00EA0F65">
        <w:t>EditText</w:t>
      </w:r>
      <w:proofErr w:type="spellEnd"/>
      <w:r w:rsidRPr="00EA0F65">
        <w:t xml:space="preserve"> comme ceci :</w:t>
      </w:r>
    </w:p>
    <w:p w14:paraId="0638C7E8" w14:textId="21E504B0" w:rsidR="00EA0F65" w:rsidRDefault="00EA0F65" w:rsidP="00EA0F65">
      <w:pPr>
        <w:pStyle w:val="code"/>
      </w:pPr>
      <w:proofErr w:type="spellStart"/>
      <w:r>
        <w:t>Bd.etNom.text</w:t>
      </w:r>
      <w:proofErr w:type="spellEnd"/>
      <w:r>
        <w:t xml:space="preserve"> = "Nouvelle valeur"</w:t>
      </w:r>
    </w:p>
    <w:p w14:paraId="3AF939A2" w14:textId="63FC38B6" w:rsidR="000E4B19" w:rsidRPr="000E4B19" w:rsidRDefault="000E4B19" w:rsidP="000E4B19">
      <w:pPr>
        <w:pStyle w:val="titreniv2"/>
      </w:pPr>
      <w:r>
        <w:t>Conclusion</w:t>
      </w:r>
    </w:p>
    <w:p w14:paraId="0A59A2B5" w14:textId="3619B562" w:rsidR="00F55F29" w:rsidRPr="00F55F29" w:rsidRDefault="00F55F29" w:rsidP="00F55F29">
      <w:r w:rsidRPr="00F55F29">
        <w:t xml:space="preserve">On remarquera dans cette mise en place  </w:t>
      </w:r>
      <w:r>
        <w:t xml:space="preserve">qu'un seul objet est récupéré pour manipuler tous les éléments de </w:t>
      </w:r>
      <w:proofErr w:type="spellStart"/>
      <w:r>
        <w:t>l'ihm</w:t>
      </w:r>
      <w:proofErr w:type="spellEnd"/>
      <w:r>
        <w:t>. Cette méthode est</w:t>
      </w:r>
      <w:r w:rsidR="00E85884">
        <w:t xml:space="preserve"> l'une de celle à </w:t>
      </w:r>
      <w:r>
        <w:t>privilégier</w:t>
      </w:r>
      <w:r w:rsidR="00E85884">
        <w:t xml:space="preserve"> (avec les </w:t>
      </w:r>
      <w:proofErr w:type="spellStart"/>
      <w:r w:rsidR="00E85884">
        <w:t>data</w:t>
      </w:r>
      <w:r w:rsidR="00E628F5">
        <w:t>B</w:t>
      </w:r>
      <w:r w:rsidR="00E85884">
        <w:t>inding</w:t>
      </w:r>
      <w:proofErr w:type="spellEnd"/>
      <w:r w:rsidR="00E85884">
        <w:t>)</w:t>
      </w:r>
      <w:r>
        <w:t xml:space="preserve"> grâce </w:t>
      </w:r>
      <w:r w:rsidR="00E85884">
        <w:t>à sa simplicité.</w:t>
      </w:r>
    </w:p>
    <w:p w14:paraId="69F187B6" w14:textId="77777777" w:rsidR="00EA0F65" w:rsidRPr="00EA0F65" w:rsidRDefault="00EA0F65" w:rsidP="00EA0F65"/>
    <w:sectPr w:rsidR="00EA0F65" w:rsidRPr="00EA0F65" w:rsidSect="008138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F4D85" w14:textId="77777777" w:rsidR="00AF5359" w:rsidRDefault="00AF5359">
      <w:r>
        <w:separator/>
      </w:r>
    </w:p>
    <w:p w14:paraId="173DB64B" w14:textId="77777777" w:rsidR="00AF5359" w:rsidRDefault="00AF5359"/>
  </w:endnote>
  <w:endnote w:type="continuationSeparator" w:id="0">
    <w:p w14:paraId="1BE1C323" w14:textId="77777777" w:rsidR="00AF5359" w:rsidRDefault="00AF5359">
      <w:r>
        <w:continuationSeparator/>
      </w:r>
    </w:p>
    <w:p w14:paraId="3F07D3FB" w14:textId="77777777" w:rsidR="00AF5359" w:rsidRDefault="00AF53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412E" w14:textId="77777777" w:rsidR="00AF5359" w:rsidRDefault="00AF5359">
      <w:r>
        <w:separator/>
      </w:r>
    </w:p>
    <w:p w14:paraId="299C61EC" w14:textId="77777777" w:rsidR="00AF5359" w:rsidRDefault="00AF5359"/>
  </w:footnote>
  <w:footnote w:type="continuationSeparator" w:id="0">
    <w:p w14:paraId="1DC3B04A" w14:textId="77777777" w:rsidR="00AF5359" w:rsidRDefault="00AF5359">
      <w:r>
        <w:continuationSeparator/>
      </w:r>
    </w:p>
    <w:p w14:paraId="774ECEBC" w14:textId="77777777" w:rsidR="00AF5359" w:rsidRDefault="00AF53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1" w14:textId="71E39A16" w:rsidR="00292859" w:rsidRPr="003A4BF0" w:rsidRDefault="00292859" w:rsidP="003A4BF0">
    <w:pPr>
      <w:pStyle w:val="En-tte"/>
    </w:pPr>
    <w:r>
      <w:t>Chapitre</w:t>
    </w:r>
    <w:r w:rsidR="00A2205B">
      <w:t> </w:t>
    </w:r>
    <w:r w:rsidR="00617F75">
      <w:t>5</w:t>
    </w:r>
    <w:r>
      <w:t xml:space="preserve"> : </w:t>
    </w:r>
    <w:r w:rsidR="00617F75">
      <w:t>Envoyer des données à l'IHM</w:t>
    </w:r>
  </w:p>
  <w:p w14:paraId="7D2BA572" w14:textId="77777777" w:rsidR="00292859" w:rsidRDefault="002928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2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>
    <w:abstractNumId w:val="21"/>
  </w:num>
  <w:num w:numId="2">
    <w:abstractNumId w:val="11"/>
  </w:num>
  <w:num w:numId="3">
    <w:abstractNumId w:val="13"/>
  </w:num>
  <w:num w:numId="4">
    <w:abstractNumId w:val="18"/>
  </w:num>
  <w:num w:numId="5">
    <w:abstractNumId w:val="14"/>
  </w:num>
  <w:num w:numId="6">
    <w:abstractNumId w:val="17"/>
  </w:num>
  <w:num w:numId="7">
    <w:abstractNumId w:val="12"/>
  </w:num>
  <w:num w:numId="8">
    <w:abstractNumId w:val="1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20"/>
  </w:num>
  <w:num w:numId="20">
    <w:abstractNumId w:val="16"/>
  </w:num>
  <w:num w:numId="21">
    <w:abstractNumId w:val="19"/>
  </w:num>
  <w:num w:numId="22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522"/>
    <w:rsid w:val="00214204"/>
    <w:rsid w:val="00217091"/>
    <w:rsid w:val="002174D7"/>
    <w:rsid w:val="00217613"/>
    <w:rsid w:val="00217CA9"/>
    <w:rsid w:val="0022055C"/>
    <w:rsid w:val="0022074F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4062F"/>
    <w:rsid w:val="00541414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D7F"/>
    <w:rsid w:val="00A527C3"/>
    <w:rsid w:val="00A52E1E"/>
    <w:rsid w:val="00A53471"/>
    <w:rsid w:val="00A535AE"/>
    <w:rsid w:val="00A53606"/>
    <w:rsid w:val="00A537D4"/>
    <w:rsid w:val="00A5469C"/>
    <w:rsid w:val="00A54B15"/>
    <w:rsid w:val="00A54BC0"/>
    <w:rsid w:val="00A5513F"/>
    <w:rsid w:val="00A55739"/>
    <w:rsid w:val="00A56E42"/>
    <w:rsid w:val="00A57EB0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C1432"/>
    <w:rsid w:val="00AC193B"/>
    <w:rsid w:val="00AC363D"/>
    <w:rsid w:val="00AC3A35"/>
    <w:rsid w:val="00AC67AA"/>
    <w:rsid w:val="00AC6D92"/>
    <w:rsid w:val="00AC6E7F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FFD"/>
    <w:rsid w:val="00B163D6"/>
    <w:rsid w:val="00B17059"/>
    <w:rsid w:val="00B21DDA"/>
    <w:rsid w:val="00B2238D"/>
    <w:rsid w:val="00B223E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310F"/>
    <w:rsid w:val="00E93C04"/>
    <w:rsid w:val="00E93DC9"/>
    <w:rsid w:val="00E947EA"/>
    <w:rsid w:val="00E948F9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9</Pages>
  <Words>1515</Words>
  <Characters>8639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10134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599</cp:revision>
  <cp:lastPrinted>2018-01-09T09:28:00Z</cp:lastPrinted>
  <dcterms:created xsi:type="dcterms:W3CDTF">2018-05-28T20:36:00Z</dcterms:created>
  <dcterms:modified xsi:type="dcterms:W3CDTF">2022-03-29T21:30:00Z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