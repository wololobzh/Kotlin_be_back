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5053" w14:textId="5EBFDF55" w:rsidR="00B444D2" w:rsidRDefault="00FD2351" w:rsidP="00377C04">
      <w:pPr>
        <w:pStyle w:val="chapitre"/>
      </w:pPr>
      <w:r>
        <w:t>La persistance des données avec Room</w:t>
      </w:r>
    </w:p>
    <w:p w14:paraId="01E7A317" w14:textId="0D611153" w:rsidR="00FD2351" w:rsidRDefault="00FD2351" w:rsidP="00FD2351">
      <w:pPr>
        <w:pStyle w:val="titreniv1"/>
      </w:pPr>
      <w:r>
        <w:t>Présentation</w:t>
      </w:r>
    </w:p>
    <w:p w14:paraId="5FE2569F" w14:textId="1C3EBE18" w:rsidR="00FD2351" w:rsidRDefault="00B8248B" w:rsidP="00FD2351">
      <w:r>
        <w:t>Room est l'ORM officiel pour mettre en place une persistance de données dans une application Android. Cette librairie brille par son efficacité, sa simplicité, son système de mise en cache et est adapté pour se coupler avec LiveData.</w:t>
      </w:r>
    </w:p>
    <w:p w14:paraId="2E0F6FF1" w14:textId="10E88AEB" w:rsidR="00B8248B" w:rsidRDefault="00B8248B" w:rsidP="00FD2351">
      <w:r>
        <w:t>Voici les trois composantes principales de Room :</w:t>
      </w:r>
    </w:p>
    <w:p w14:paraId="54B85E59" w14:textId="77777777" w:rsidR="00271145" w:rsidRPr="00B300FF" w:rsidRDefault="00271145" w:rsidP="00550EAB">
      <w:pPr>
        <w:pStyle w:val="liste2"/>
        <w:numPr>
          <w:ilvl w:val="0"/>
          <w:numId w:val="0"/>
        </w:numPr>
      </w:pPr>
    </w:p>
    <w:p w14:paraId="40084D1B" w14:textId="77777777" w:rsidR="00B300FF" w:rsidRDefault="00B300FF" w:rsidP="00456190">
      <w:pPr>
        <w:pStyle w:val="liste2"/>
        <w:numPr>
          <w:ilvl w:val="0"/>
          <w:numId w:val="0"/>
        </w:numPr>
        <w:ind w:left="454" w:hanging="227"/>
      </w:pPr>
    </w:p>
    <w:p w14:paraId="1982D74F" w14:textId="77777777" w:rsidR="00456190" w:rsidRDefault="00456190" w:rsidP="00456190">
      <w:pPr>
        <w:pStyle w:val="liste2"/>
        <w:numPr>
          <w:ilvl w:val="0"/>
          <w:numId w:val="0"/>
        </w:numPr>
        <w:ind w:left="454" w:hanging="227"/>
      </w:pPr>
    </w:p>
    <w:p w14:paraId="4B8AA4A6" w14:textId="77777777" w:rsidR="00D443ED" w:rsidRDefault="00D443ED" w:rsidP="00D443ED">
      <w:pPr>
        <w:pStyle w:val="liste2"/>
        <w:numPr>
          <w:ilvl w:val="0"/>
          <w:numId w:val="0"/>
        </w:numPr>
      </w:pPr>
    </w:p>
    <w:p w14:paraId="20DB61ED" w14:textId="77777777" w:rsidR="00D443ED" w:rsidRDefault="00D443ED" w:rsidP="00D443ED">
      <w:pPr>
        <w:pStyle w:val="liste2"/>
        <w:numPr>
          <w:ilvl w:val="0"/>
          <w:numId w:val="0"/>
        </w:numPr>
      </w:pPr>
    </w:p>
    <w:p w14:paraId="1B4890F9" w14:textId="77777777" w:rsidR="00D90BA8" w:rsidRDefault="00D90BA8" w:rsidP="00D90BA8">
      <w:pPr>
        <w:pStyle w:val="liste2"/>
        <w:numPr>
          <w:ilvl w:val="0"/>
          <w:numId w:val="0"/>
        </w:numPr>
      </w:pPr>
    </w:p>
    <w:p w14:paraId="49EE6C0F" w14:textId="77777777" w:rsidR="00D969EE" w:rsidRPr="00D969EE" w:rsidRDefault="00D969EE" w:rsidP="00D969EE"/>
    <w:sectPr w:rsidR="00D969EE" w:rsidRPr="00D969EE" w:rsidSect="00813830">
      <w:headerReference w:type="even" r:id="rId8"/>
      <w:headerReference w:type="default" r:id="rId9"/>
      <w:footerReference w:type="even" r:id="rId10"/>
      <w:footerReference w:type="default" r:id="rId11"/>
      <w:headerReference w:type="first" r:id="rId12"/>
      <w:footerReference w:type="first" r:id="rId13"/>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4CA4" w14:textId="77777777" w:rsidR="002A0DBF" w:rsidRDefault="002A0DBF">
      <w:r>
        <w:separator/>
      </w:r>
    </w:p>
    <w:p w14:paraId="24F71F73" w14:textId="77777777" w:rsidR="002A0DBF" w:rsidRDefault="002A0DBF"/>
  </w:endnote>
  <w:endnote w:type="continuationSeparator" w:id="0">
    <w:p w14:paraId="00746C9E" w14:textId="77777777" w:rsidR="002A0DBF" w:rsidRDefault="002A0DBF">
      <w:r>
        <w:continuationSeparator/>
      </w:r>
    </w:p>
    <w:p w14:paraId="0D778833" w14:textId="77777777" w:rsidR="002A0DBF" w:rsidRDefault="002A0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4FB8"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8A168A" w14:textId="77777777" w:rsidR="00292859" w:rsidRDefault="00292859" w:rsidP="003A4BF0">
    <w:pPr>
      <w:pStyle w:val="Pieddepage"/>
      <w:ind w:right="360"/>
    </w:pPr>
  </w:p>
  <w:p w14:paraId="128F9E07"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5947"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0E90F28E"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265B"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5E19" w14:textId="77777777" w:rsidR="002A0DBF" w:rsidRDefault="002A0DBF">
      <w:r>
        <w:separator/>
      </w:r>
    </w:p>
    <w:p w14:paraId="65B09928" w14:textId="77777777" w:rsidR="002A0DBF" w:rsidRDefault="002A0DBF"/>
  </w:footnote>
  <w:footnote w:type="continuationSeparator" w:id="0">
    <w:p w14:paraId="1E023747" w14:textId="77777777" w:rsidR="002A0DBF" w:rsidRDefault="002A0DBF">
      <w:r>
        <w:continuationSeparator/>
      </w:r>
    </w:p>
    <w:p w14:paraId="560F7004" w14:textId="77777777" w:rsidR="002A0DBF" w:rsidRDefault="002A0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6825" w14:textId="77777777" w:rsidR="00292859" w:rsidRDefault="00292859">
    <w:pPr>
      <w:pStyle w:val="En-tte"/>
    </w:pPr>
  </w:p>
  <w:p w14:paraId="23ED1ED2"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6D82" w14:textId="77777777" w:rsidR="00292859" w:rsidRPr="003A4BF0" w:rsidRDefault="00292859" w:rsidP="003A4BF0">
    <w:pPr>
      <w:pStyle w:val="En-tte"/>
    </w:pPr>
    <w:r>
      <w:t>Chapitre</w:t>
    </w:r>
    <w:r w:rsidR="00A2205B">
      <w:t> </w:t>
    </w:r>
    <w:r w:rsidR="00816795">
      <w:t>1</w:t>
    </w:r>
    <w:r>
      <w:t xml:space="preserve"> : </w:t>
    </w:r>
    <w:r w:rsidR="00816795">
      <w:t>Présentation de Kotlin</w:t>
    </w:r>
  </w:p>
  <w:p w14:paraId="0AFEE6E0" w14:textId="77777777" w:rsidR="00292859" w:rsidRDefault="002928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D5E" w14:textId="77777777" w:rsidR="00E30909" w:rsidRDefault="00E30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1"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0"/>
  </w:num>
  <w:num w:numId="2">
    <w:abstractNumId w:val="10"/>
  </w:num>
  <w:num w:numId="3">
    <w:abstractNumId w:val="12"/>
  </w:num>
  <w:num w:numId="4">
    <w:abstractNumId w:val="17"/>
  </w:num>
  <w:num w:numId="5">
    <w:abstractNumId w:val="13"/>
  </w:num>
  <w:num w:numId="6">
    <w:abstractNumId w:val="16"/>
  </w:num>
  <w:num w:numId="7">
    <w:abstractNumId w:val="11"/>
  </w:num>
  <w:num w:numId="8">
    <w:abstractNumId w:val="1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5"/>
  </w:num>
  <w:num w:numId="2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C47"/>
    <w:rsid w:val="000771BF"/>
    <w:rsid w:val="00080928"/>
    <w:rsid w:val="00080987"/>
    <w:rsid w:val="00084D42"/>
    <w:rsid w:val="00085533"/>
    <w:rsid w:val="00085580"/>
    <w:rsid w:val="000855E2"/>
    <w:rsid w:val="00085945"/>
    <w:rsid w:val="00085CB8"/>
    <w:rsid w:val="00086CDD"/>
    <w:rsid w:val="00087CD5"/>
    <w:rsid w:val="00087E10"/>
    <w:rsid w:val="000908EB"/>
    <w:rsid w:val="0009142B"/>
    <w:rsid w:val="00091F35"/>
    <w:rsid w:val="0009273E"/>
    <w:rsid w:val="00092852"/>
    <w:rsid w:val="0009292B"/>
    <w:rsid w:val="00092F77"/>
    <w:rsid w:val="00093490"/>
    <w:rsid w:val="00093F6C"/>
    <w:rsid w:val="00094D95"/>
    <w:rsid w:val="000957BC"/>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223D"/>
    <w:rsid w:val="000E27EF"/>
    <w:rsid w:val="000E31C0"/>
    <w:rsid w:val="000E3648"/>
    <w:rsid w:val="000E3960"/>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3C85"/>
    <w:rsid w:val="0017470D"/>
    <w:rsid w:val="00174A05"/>
    <w:rsid w:val="0017706D"/>
    <w:rsid w:val="00177384"/>
    <w:rsid w:val="001777A5"/>
    <w:rsid w:val="00177BC2"/>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106D"/>
    <w:rsid w:val="001D141F"/>
    <w:rsid w:val="001D2FA8"/>
    <w:rsid w:val="001D3488"/>
    <w:rsid w:val="001D46CC"/>
    <w:rsid w:val="001D525F"/>
    <w:rsid w:val="001D5DA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50677"/>
    <w:rsid w:val="002512C1"/>
    <w:rsid w:val="002517F1"/>
    <w:rsid w:val="002518EF"/>
    <w:rsid w:val="00251DF9"/>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0DBF"/>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E7"/>
    <w:rsid w:val="002E42C1"/>
    <w:rsid w:val="002E533D"/>
    <w:rsid w:val="002E56ED"/>
    <w:rsid w:val="002E5997"/>
    <w:rsid w:val="002E62D2"/>
    <w:rsid w:val="002E6FF5"/>
    <w:rsid w:val="002E76B9"/>
    <w:rsid w:val="002F049C"/>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F2D"/>
    <w:rsid w:val="003C7427"/>
    <w:rsid w:val="003C75E3"/>
    <w:rsid w:val="003D0112"/>
    <w:rsid w:val="003D1145"/>
    <w:rsid w:val="003D1291"/>
    <w:rsid w:val="003D1959"/>
    <w:rsid w:val="003D2D8B"/>
    <w:rsid w:val="003D3945"/>
    <w:rsid w:val="003D4C51"/>
    <w:rsid w:val="003D50C8"/>
    <w:rsid w:val="003D5A0D"/>
    <w:rsid w:val="003D6E8C"/>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F003B"/>
    <w:rsid w:val="003F0321"/>
    <w:rsid w:val="003F0432"/>
    <w:rsid w:val="003F1695"/>
    <w:rsid w:val="003F2C0E"/>
    <w:rsid w:val="003F3410"/>
    <w:rsid w:val="003F392D"/>
    <w:rsid w:val="003F50BA"/>
    <w:rsid w:val="003F51F2"/>
    <w:rsid w:val="003F5958"/>
    <w:rsid w:val="003F6A68"/>
    <w:rsid w:val="00400D6E"/>
    <w:rsid w:val="0040436D"/>
    <w:rsid w:val="00404655"/>
    <w:rsid w:val="00404CC5"/>
    <w:rsid w:val="00405033"/>
    <w:rsid w:val="00405376"/>
    <w:rsid w:val="00406050"/>
    <w:rsid w:val="0040610A"/>
    <w:rsid w:val="0040695F"/>
    <w:rsid w:val="00407600"/>
    <w:rsid w:val="004077B3"/>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FE7"/>
    <w:rsid w:val="00476662"/>
    <w:rsid w:val="00476801"/>
    <w:rsid w:val="00476EBB"/>
    <w:rsid w:val="004778EC"/>
    <w:rsid w:val="00477DAF"/>
    <w:rsid w:val="0048018C"/>
    <w:rsid w:val="00480DAB"/>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B11D8"/>
    <w:rsid w:val="004B1569"/>
    <w:rsid w:val="004B1911"/>
    <w:rsid w:val="004B28C7"/>
    <w:rsid w:val="004B2E20"/>
    <w:rsid w:val="004B43C8"/>
    <w:rsid w:val="004B6B8F"/>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321"/>
    <w:rsid w:val="004F3C7F"/>
    <w:rsid w:val="004F4865"/>
    <w:rsid w:val="004F4C35"/>
    <w:rsid w:val="004F5955"/>
    <w:rsid w:val="004F5F9E"/>
    <w:rsid w:val="004F6518"/>
    <w:rsid w:val="004F6860"/>
    <w:rsid w:val="004F78EA"/>
    <w:rsid w:val="004F7C2C"/>
    <w:rsid w:val="0050092D"/>
    <w:rsid w:val="005014EB"/>
    <w:rsid w:val="00501C86"/>
    <w:rsid w:val="005028C1"/>
    <w:rsid w:val="005028F9"/>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C78"/>
    <w:rsid w:val="00531DF3"/>
    <w:rsid w:val="00533394"/>
    <w:rsid w:val="005337F2"/>
    <w:rsid w:val="00533B02"/>
    <w:rsid w:val="00533DA8"/>
    <w:rsid w:val="00533EDD"/>
    <w:rsid w:val="00534C23"/>
    <w:rsid w:val="005351F7"/>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1BC4"/>
    <w:rsid w:val="005D23AC"/>
    <w:rsid w:val="005D29DE"/>
    <w:rsid w:val="005D2A5A"/>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A35"/>
    <w:rsid w:val="00661668"/>
    <w:rsid w:val="00662854"/>
    <w:rsid w:val="0066288A"/>
    <w:rsid w:val="00662E08"/>
    <w:rsid w:val="00662FD8"/>
    <w:rsid w:val="0066321A"/>
    <w:rsid w:val="006633E3"/>
    <w:rsid w:val="006641D3"/>
    <w:rsid w:val="00664D74"/>
    <w:rsid w:val="006650DD"/>
    <w:rsid w:val="00665F39"/>
    <w:rsid w:val="006676E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2087"/>
    <w:rsid w:val="006824C9"/>
    <w:rsid w:val="0068300A"/>
    <w:rsid w:val="006844D4"/>
    <w:rsid w:val="0068481D"/>
    <w:rsid w:val="00684F4D"/>
    <w:rsid w:val="00685331"/>
    <w:rsid w:val="006856FF"/>
    <w:rsid w:val="00686EDB"/>
    <w:rsid w:val="00686F1F"/>
    <w:rsid w:val="00687346"/>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FB"/>
    <w:rsid w:val="006B17E7"/>
    <w:rsid w:val="006B2794"/>
    <w:rsid w:val="006B316F"/>
    <w:rsid w:val="006B3B2D"/>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5016"/>
    <w:rsid w:val="006D5C4C"/>
    <w:rsid w:val="006D6E1F"/>
    <w:rsid w:val="006D6E39"/>
    <w:rsid w:val="006D71C2"/>
    <w:rsid w:val="006D78BF"/>
    <w:rsid w:val="006D7E59"/>
    <w:rsid w:val="006E01B0"/>
    <w:rsid w:val="006E09B7"/>
    <w:rsid w:val="006E10B9"/>
    <w:rsid w:val="006E165A"/>
    <w:rsid w:val="006E2260"/>
    <w:rsid w:val="006E3A19"/>
    <w:rsid w:val="006E3CD4"/>
    <w:rsid w:val="006E44CB"/>
    <w:rsid w:val="006E49C6"/>
    <w:rsid w:val="006E4FF3"/>
    <w:rsid w:val="006E63D1"/>
    <w:rsid w:val="006E6EED"/>
    <w:rsid w:val="006E7286"/>
    <w:rsid w:val="006E75C9"/>
    <w:rsid w:val="006F03D9"/>
    <w:rsid w:val="006F16C4"/>
    <w:rsid w:val="006F23FB"/>
    <w:rsid w:val="006F35AD"/>
    <w:rsid w:val="006F3BA3"/>
    <w:rsid w:val="006F4733"/>
    <w:rsid w:val="006F5AD3"/>
    <w:rsid w:val="006F6114"/>
    <w:rsid w:val="006F6830"/>
    <w:rsid w:val="006F6915"/>
    <w:rsid w:val="006F6B2E"/>
    <w:rsid w:val="006F74EC"/>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90"/>
    <w:rsid w:val="007205D5"/>
    <w:rsid w:val="0072087B"/>
    <w:rsid w:val="0072115B"/>
    <w:rsid w:val="00723257"/>
    <w:rsid w:val="00724DF1"/>
    <w:rsid w:val="00725E19"/>
    <w:rsid w:val="00726154"/>
    <w:rsid w:val="0072634D"/>
    <w:rsid w:val="00726AF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40F"/>
    <w:rsid w:val="007C3639"/>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55CF"/>
    <w:rsid w:val="00826054"/>
    <w:rsid w:val="00826697"/>
    <w:rsid w:val="00826CE5"/>
    <w:rsid w:val="00830B6F"/>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D05BF"/>
    <w:rsid w:val="008D0B3D"/>
    <w:rsid w:val="008D28E7"/>
    <w:rsid w:val="008D351A"/>
    <w:rsid w:val="008D3A01"/>
    <w:rsid w:val="008D44BB"/>
    <w:rsid w:val="008D513D"/>
    <w:rsid w:val="008D53A1"/>
    <w:rsid w:val="008D64EC"/>
    <w:rsid w:val="008D6641"/>
    <w:rsid w:val="008D741C"/>
    <w:rsid w:val="008D75A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7FFD"/>
    <w:rsid w:val="00910ACE"/>
    <w:rsid w:val="00911E42"/>
    <w:rsid w:val="00911ECC"/>
    <w:rsid w:val="00913A3C"/>
    <w:rsid w:val="0091408A"/>
    <w:rsid w:val="009145A9"/>
    <w:rsid w:val="00914D0F"/>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3C5C"/>
    <w:rsid w:val="009B3D70"/>
    <w:rsid w:val="009B4954"/>
    <w:rsid w:val="009B49FD"/>
    <w:rsid w:val="009B687F"/>
    <w:rsid w:val="009B6A1C"/>
    <w:rsid w:val="009B6C79"/>
    <w:rsid w:val="009B7609"/>
    <w:rsid w:val="009B7A0A"/>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42CE"/>
    <w:rsid w:val="00A443BC"/>
    <w:rsid w:val="00A449A3"/>
    <w:rsid w:val="00A4529E"/>
    <w:rsid w:val="00A452B4"/>
    <w:rsid w:val="00A46563"/>
    <w:rsid w:val="00A46A1E"/>
    <w:rsid w:val="00A47926"/>
    <w:rsid w:val="00A47A41"/>
    <w:rsid w:val="00A47A96"/>
    <w:rsid w:val="00A50162"/>
    <w:rsid w:val="00A50D7F"/>
    <w:rsid w:val="00A527C3"/>
    <w:rsid w:val="00A52E1E"/>
    <w:rsid w:val="00A53471"/>
    <w:rsid w:val="00A535AE"/>
    <w:rsid w:val="00A53606"/>
    <w:rsid w:val="00A537D4"/>
    <w:rsid w:val="00A54B15"/>
    <w:rsid w:val="00A54BC0"/>
    <w:rsid w:val="00A5513F"/>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4756"/>
    <w:rsid w:val="00AD5583"/>
    <w:rsid w:val="00AD6091"/>
    <w:rsid w:val="00AD6190"/>
    <w:rsid w:val="00AD627B"/>
    <w:rsid w:val="00AE1143"/>
    <w:rsid w:val="00AE21B0"/>
    <w:rsid w:val="00AE24EE"/>
    <w:rsid w:val="00AE2BDD"/>
    <w:rsid w:val="00AE2D8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F6F"/>
    <w:rsid w:val="00B4322D"/>
    <w:rsid w:val="00B43387"/>
    <w:rsid w:val="00B43461"/>
    <w:rsid w:val="00B444D2"/>
    <w:rsid w:val="00B44F02"/>
    <w:rsid w:val="00B4561B"/>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48B"/>
    <w:rsid w:val="00B826EB"/>
    <w:rsid w:val="00B827A4"/>
    <w:rsid w:val="00B83608"/>
    <w:rsid w:val="00B83795"/>
    <w:rsid w:val="00B8403D"/>
    <w:rsid w:val="00B851BD"/>
    <w:rsid w:val="00B853D5"/>
    <w:rsid w:val="00B85578"/>
    <w:rsid w:val="00B8560E"/>
    <w:rsid w:val="00B85C06"/>
    <w:rsid w:val="00B85C5B"/>
    <w:rsid w:val="00B905A6"/>
    <w:rsid w:val="00B92112"/>
    <w:rsid w:val="00B921F3"/>
    <w:rsid w:val="00B930FB"/>
    <w:rsid w:val="00B93323"/>
    <w:rsid w:val="00B937D4"/>
    <w:rsid w:val="00B9691A"/>
    <w:rsid w:val="00B96EA1"/>
    <w:rsid w:val="00B975CB"/>
    <w:rsid w:val="00B97CC4"/>
    <w:rsid w:val="00B97DF2"/>
    <w:rsid w:val="00BA023C"/>
    <w:rsid w:val="00BA0324"/>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5D84"/>
    <w:rsid w:val="00BB7035"/>
    <w:rsid w:val="00BB7FA4"/>
    <w:rsid w:val="00BC0338"/>
    <w:rsid w:val="00BC0896"/>
    <w:rsid w:val="00BC0919"/>
    <w:rsid w:val="00BC0F26"/>
    <w:rsid w:val="00BC1DA6"/>
    <w:rsid w:val="00BC1DF2"/>
    <w:rsid w:val="00BC21A6"/>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820"/>
    <w:rsid w:val="00BE4D77"/>
    <w:rsid w:val="00BE5987"/>
    <w:rsid w:val="00BE5B2F"/>
    <w:rsid w:val="00BE5FF5"/>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74B8"/>
    <w:rsid w:val="00C176C5"/>
    <w:rsid w:val="00C17F58"/>
    <w:rsid w:val="00C2139D"/>
    <w:rsid w:val="00C2184B"/>
    <w:rsid w:val="00C23C70"/>
    <w:rsid w:val="00C24005"/>
    <w:rsid w:val="00C24617"/>
    <w:rsid w:val="00C24B16"/>
    <w:rsid w:val="00C25D43"/>
    <w:rsid w:val="00C27375"/>
    <w:rsid w:val="00C27887"/>
    <w:rsid w:val="00C31878"/>
    <w:rsid w:val="00C31DF8"/>
    <w:rsid w:val="00C324A6"/>
    <w:rsid w:val="00C340C5"/>
    <w:rsid w:val="00C3447C"/>
    <w:rsid w:val="00C34A36"/>
    <w:rsid w:val="00C35001"/>
    <w:rsid w:val="00C35A0D"/>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4C6"/>
    <w:rsid w:val="00C61F68"/>
    <w:rsid w:val="00C62652"/>
    <w:rsid w:val="00C62972"/>
    <w:rsid w:val="00C642DC"/>
    <w:rsid w:val="00C647E0"/>
    <w:rsid w:val="00C64815"/>
    <w:rsid w:val="00C65A35"/>
    <w:rsid w:val="00C66800"/>
    <w:rsid w:val="00C66904"/>
    <w:rsid w:val="00C67166"/>
    <w:rsid w:val="00C676CD"/>
    <w:rsid w:val="00C70890"/>
    <w:rsid w:val="00C7162C"/>
    <w:rsid w:val="00C72519"/>
    <w:rsid w:val="00C74B5A"/>
    <w:rsid w:val="00C7786E"/>
    <w:rsid w:val="00C80446"/>
    <w:rsid w:val="00C80F62"/>
    <w:rsid w:val="00C822D7"/>
    <w:rsid w:val="00C82FC9"/>
    <w:rsid w:val="00C83947"/>
    <w:rsid w:val="00C83CCC"/>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C16"/>
    <w:rsid w:val="00C960F3"/>
    <w:rsid w:val="00C969C1"/>
    <w:rsid w:val="00C9783F"/>
    <w:rsid w:val="00CA152F"/>
    <w:rsid w:val="00CA1F30"/>
    <w:rsid w:val="00CA218A"/>
    <w:rsid w:val="00CA296E"/>
    <w:rsid w:val="00CA3B37"/>
    <w:rsid w:val="00CA4B99"/>
    <w:rsid w:val="00CA5609"/>
    <w:rsid w:val="00CA592C"/>
    <w:rsid w:val="00CA619D"/>
    <w:rsid w:val="00CA632F"/>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460C"/>
    <w:rsid w:val="00CD5E48"/>
    <w:rsid w:val="00CD656E"/>
    <w:rsid w:val="00CD7109"/>
    <w:rsid w:val="00CD76EE"/>
    <w:rsid w:val="00CE0544"/>
    <w:rsid w:val="00CE0D8A"/>
    <w:rsid w:val="00CE1302"/>
    <w:rsid w:val="00CE140B"/>
    <w:rsid w:val="00CE179F"/>
    <w:rsid w:val="00CE199B"/>
    <w:rsid w:val="00CE66E5"/>
    <w:rsid w:val="00CE6FBB"/>
    <w:rsid w:val="00CE70EA"/>
    <w:rsid w:val="00CE7298"/>
    <w:rsid w:val="00CE7BAE"/>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43ED"/>
    <w:rsid w:val="00D45189"/>
    <w:rsid w:val="00D458C0"/>
    <w:rsid w:val="00D45998"/>
    <w:rsid w:val="00D462A4"/>
    <w:rsid w:val="00D4632D"/>
    <w:rsid w:val="00D4664F"/>
    <w:rsid w:val="00D474A8"/>
    <w:rsid w:val="00D478DF"/>
    <w:rsid w:val="00D47F55"/>
    <w:rsid w:val="00D50F15"/>
    <w:rsid w:val="00D51376"/>
    <w:rsid w:val="00D51782"/>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400D"/>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FA6"/>
    <w:rsid w:val="00DE07B9"/>
    <w:rsid w:val="00DE0A37"/>
    <w:rsid w:val="00DE0A5F"/>
    <w:rsid w:val="00DE14D5"/>
    <w:rsid w:val="00DE1E95"/>
    <w:rsid w:val="00DE1F2C"/>
    <w:rsid w:val="00DE1FE1"/>
    <w:rsid w:val="00DE24E9"/>
    <w:rsid w:val="00DE2DC1"/>
    <w:rsid w:val="00DE2FE3"/>
    <w:rsid w:val="00DE416C"/>
    <w:rsid w:val="00DE422E"/>
    <w:rsid w:val="00DE4689"/>
    <w:rsid w:val="00DE68B7"/>
    <w:rsid w:val="00DF225A"/>
    <w:rsid w:val="00DF24BF"/>
    <w:rsid w:val="00DF3253"/>
    <w:rsid w:val="00DF37D9"/>
    <w:rsid w:val="00DF3ABB"/>
    <w:rsid w:val="00DF426C"/>
    <w:rsid w:val="00DF55B6"/>
    <w:rsid w:val="00DF58E1"/>
    <w:rsid w:val="00DF6FA4"/>
    <w:rsid w:val="00DF71BF"/>
    <w:rsid w:val="00DF7A95"/>
    <w:rsid w:val="00E002A5"/>
    <w:rsid w:val="00E00BFB"/>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CA7"/>
    <w:rsid w:val="00E24E37"/>
    <w:rsid w:val="00E24F37"/>
    <w:rsid w:val="00E2509E"/>
    <w:rsid w:val="00E258D8"/>
    <w:rsid w:val="00E25AC0"/>
    <w:rsid w:val="00E26027"/>
    <w:rsid w:val="00E263D8"/>
    <w:rsid w:val="00E267BD"/>
    <w:rsid w:val="00E270F5"/>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4630"/>
    <w:rsid w:val="00E749B0"/>
    <w:rsid w:val="00E74F50"/>
    <w:rsid w:val="00E750A2"/>
    <w:rsid w:val="00E767F5"/>
    <w:rsid w:val="00E77299"/>
    <w:rsid w:val="00E77419"/>
    <w:rsid w:val="00E803C9"/>
    <w:rsid w:val="00E805DE"/>
    <w:rsid w:val="00E8114C"/>
    <w:rsid w:val="00E83607"/>
    <w:rsid w:val="00E83E28"/>
    <w:rsid w:val="00E840F4"/>
    <w:rsid w:val="00E850AC"/>
    <w:rsid w:val="00E8542F"/>
    <w:rsid w:val="00E85A9B"/>
    <w:rsid w:val="00E867F5"/>
    <w:rsid w:val="00E86A46"/>
    <w:rsid w:val="00E87EB2"/>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BC"/>
    <w:rsid w:val="00EA3709"/>
    <w:rsid w:val="00EA52A0"/>
    <w:rsid w:val="00EA62F4"/>
    <w:rsid w:val="00EB17A7"/>
    <w:rsid w:val="00EB21AC"/>
    <w:rsid w:val="00EB2BF7"/>
    <w:rsid w:val="00EB3120"/>
    <w:rsid w:val="00EB340D"/>
    <w:rsid w:val="00EB3472"/>
    <w:rsid w:val="00EB39D0"/>
    <w:rsid w:val="00EB3E23"/>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CD4"/>
    <w:rsid w:val="00EC5AD0"/>
    <w:rsid w:val="00EC60DD"/>
    <w:rsid w:val="00EC627B"/>
    <w:rsid w:val="00EC6A97"/>
    <w:rsid w:val="00EC764F"/>
    <w:rsid w:val="00EC7FA3"/>
    <w:rsid w:val="00ED0A96"/>
    <w:rsid w:val="00ED0C32"/>
    <w:rsid w:val="00ED1419"/>
    <w:rsid w:val="00ED14A0"/>
    <w:rsid w:val="00ED1829"/>
    <w:rsid w:val="00ED2ADA"/>
    <w:rsid w:val="00ED2D1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51C3"/>
    <w:rsid w:val="00F55BB4"/>
    <w:rsid w:val="00F55C8B"/>
    <w:rsid w:val="00F56E54"/>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5D8C"/>
    <w:rsid w:val="00FC0650"/>
    <w:rsid w:val="00FC07CC"/>
    <w:rsid w:val="00FC0940"/>
    <w:rsid w:val="00FC0F92"/>
    <w:rsid w:val="00FC0FBE"/>
    <w:rsid w:val="00FC1033"/>
    <w:rsid w:val="00FC16C6"/>
    <w:rsid w:val="00FC1F18"/>
    <w:rsid w:val="00FC29C4"/>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351"/>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5438D1"/>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1D976B80-D97A-42F2-9F5C-C3CF5EB3FE04}"/>
</file>

<file path=customXml/itemProps3.xml><?xml version="1.0" encoding="utf-8"?>
<ds:datastoreItem xmlns:ds="http://schemas.openxmlformats.org/officeDocument/2006/customXml" ds:itemID="{5A96E075-6891-4722-81F4-C33182624E46}"/>
</file>

<file path=customXml/itemProps4.xml><?xml version="1.0" encoding="utf-8"?>
<ds:datastoreItem xmlns:ds="http://schemas.openxmlformats.org/officeDocument/2006/customXml" ds:itemID="{61B45259-D587-48DF-BEEB-E8EDD1FB83A4}"/>
</file>

<file path=docProps/app.xml><?xml version="1.0" encoding="utf-8"?>
<Properties xmlns="http://schemas.openxmlformats.org/officeDocument/2006/extended-properties" xmlns:vt="http://schemas.openxmlformats.org/officeDocument/2006/docPropsVTypes">
  <Template>W2010_technique_verr.dotx</Template>
  <TotalTime>0</TotalTime>
  <Pages>1</Pages>
  <Words>50</Words>
  <Characters>291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408</cp:revision>
  <cp:lastPrinted>2018-01-09T09:28:00Z</cp:lastPrinted>
  <dcterms:created xsi:type="dcterms:W3CDTF">2018-05-28T20:36:00Z</dcterms:created>
  <dcterms:modified xsi:type="dcterms:W3CDTF">2021-08-31T12:57:00Z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