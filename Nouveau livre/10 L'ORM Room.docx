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E5641" w14:textId="77777777" w:rsidR="00136841" w:rsidRPr="00E94DBB" w:rsidRDefault="00136841" w:rsidP="00E94DBB"/>
    <w:sectPr w:rsidR="00136841" w:rsidRPr="00E94DBB" w:rsidSect="00813830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6" w:h="16838" w:code="9"/>
      <w:pgMar w:top="1418" w:right="2552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B0E21" w14:textId="77777777" w:rsidR="004F4D29" w:rsidRDefault="004F4D29">
      <w:r>
        <w:separator/>
      </w:r>
    </w:p>
    <w:p w14:paraId="1029DFE2" w14:textId="77777777" w:rsidR="004F4D29" w:rsidRDefault="004F4D29"/>
  </w:endnote>
  <w:endnote w:type="continuationSeparator" w:id="0">
    <w:p w14:paraId="60759F2B" w14:textId="77777777" w:rsidR="004F4D29" w:rsidRDefault="004F4D29">
      <w:r>
        <w:continuationSeparator/>
      </w:r>
    </w:p>
    <w:p w14:paraId="1B681F79" w14:textId="77777777" w:rsidR="004F4D29" w:rsidRDefault="004F4D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chneidl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3" w14:textId="77777777" w:rsidR="00292859" w:rsidRDefault="00292859" w:rsidP="004A5407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D2BA574" w14:textId="77777777" w:rsidR="00292859" w:rsidRDefault="00292859" w:rsidP="003A4BF0">
    <w:pPr>
      <w:pStyle w:val="Pieddepage"/>
      <w:ind w:right="360"/>
    </w:pPr>
  </w:p>
  <w:p w14:paraId="7D2BA575" w14:textId="77777777" w:rsidR="00292859" w:rsidRDefault="0029285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6" w14:textId="77777777" w:rsidR="00292859" w:rsidRDefault="00292859" w:rsidP="003A4BF0">
    <w:pPr>
      <w:pStyle w:val="Pieddepage"/>
      <w:ind w:right="360"/>
      <w:jc w:val="center"/>
    </w:pPr>
    <w: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  <w:r>
      <w:rPr>
        <w:rStyle w:val="Numrodepage"/>
      </w:rPr>
      <w:t xml:space="preserve"> sur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>
      <w:rPr>
        <w:rStyle w:val="Numrodepage"/>
        <w:noProof/>
      </w:rPr>
      <w:t>11</w:t>
    </w:r>
    <w:r>
      <w:rPr>
        <w:rStyle w:val="Numrodepage"/>
      </w:rPr>
      <w:fldChar w:fldCharType="end"/>
    </w:r>
  </w:p>
  <w:p w14:paraId="7D2BA577" w14:textId="77777777" w:rsidR="00292859" w:rsidRDefault="0029285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9" w14:textId="77777777" w:rsidR="00DA2643" w:rsidRDefault="00DA2643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9E77A" w14:textId="77777777" w:rsidR="004F4D29" w:rsidRDefault="004F4D29">
      <w:r>
        <w:separator/>
      </w:r>
    </w:p>
    <w:p w14:paraId="1462103C" w14:textId="77777777" w:rsidR="004F4D29" w:rsidRDefault="004F4D29"/>
  </w:footnote>
  <w:footnote w:type="continuationSeparator" w:id="0">
    <w:p w14:paraId="02661C96" w14:textId="77777777" w:rsidR="004F4D29" w:rsidRDefault="004F4D29">
      <w:r>
        <w:continuationSeparator/>
      </w:r>
    </w:p>
    <w:p w14:paraId="22635DB7" w14:textId="77777777" w:rsidR="004F4D29" w:rsidRDefault="004F4D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6F" w14:textId="77777777" w:rsidR="00292859" w:rsidRDefault="00292859">
    <w:pPr>
      <w:pStyle w:val="En-tte"/>
    </w:pPr>
  </w:p>
  <w:p w14:paraId="7D2BA570" w14:textId="77777777" w:rsidR="00292859" w:rsidRDefault="002928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BA572" w14:textId="151A13A4" w:rsidR="00292859" w:rsidRDefault="00292859" w:rsidP="00163B42">
    <w:pPr>
      <w:pStyle w:val="En-tte"/>
    </w:pPr>
    <w:r>
      <w:t>Chapitre</w:t>
    </w:r>
    <w:r w:rsidR="00A2205B">
      <w:t> </w:t>
    </w:r>
    <w:r w:rsidR="00163B42">
      <w:t>6</w:t>
    </w:r>
    <w:r>
      <w:t xml:space="preserve"> : </w:t>
    </w:r>
    <w:r w:rsidR="00163B42">
      <w:t>Navigation interne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162FFE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0CA22E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6F83B0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4494EE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12CCF0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412E760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D039BE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225DB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2AF38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8EF33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0450EA1E"/>
    <w:lvl w:ilvl="0">
      <w:numFmt w:val="bullet"/>
      <w:lvlText w:val="*"/>
      <w:lvlJc w:val="left"/>
      <w:pPr>
        <w:ind w:left="0" w:firstLine="0"/>
      </w:pPr>
    </w:lvl>
  </w:abstractNum>
  <w:abstractNum w:abstractNumId="11" w15:restartNumberingAfterBreak="0">
    <w:nsid w:val="045E4327"/>
    <w:multiLevelType w:val="multilevel"/>
    <w:tmpl w:val="BD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CF246FD"/>
    <w:multiLevelType w:val="singleLevel"/>
    <w:tmpl w:val="FBD486A2"/>
    <w:lvl w:ilvl="0">
      <w:start w:val="1"/>
      <w:numFmt w:val="bullet"/>
      <w:pStyle w:val="manip"/>
      <w:lvlText w:val=""/>
      <w:lvlJc w:val="left"/>
      <w:pPr>
        <w:tabs>
          <w:tab w:val="num" w:pos="284"/>
        </w:tabs>
        <w:ind w:left="284" w:hanging="284"/>
      </w:pPr>
      <w:rPr>
        <w:rFonts w:ascii="Wingdings" w:hAnsi="Wingdings" w:cs="Wingdings" w:hint="default"/>
        <w:b w:val="0"/>
        <w:bCs w:val="0"/>
        <w:i w:val="0"/>
        <w:iCs w:val="0"/>
        <w:sz w:val="18"/>
        <w:szCs w:val="18"/>
      </w:rPr>
    </w:lvl>
  </w:abstractNum>
  <w:abstractNum w:abstractNumId="13" w15:restartNumberingAfterBreak="0">
    <w:nsid w:val="0CF84833"/>
    <w:multiLevelType w:val="multilevel"/>
    <w:tmpl w:val="040C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3C64AC5"/>
    <w:multiLevelType w:val="hybridMultilevel"/>
    <w:tmpl w:val="1D1ACF7E"/>
    <w:lvl w:ilvl="0" w:tplc="068EDFA4">
      <w:start w:val="1"/>
      <w:numFmt w:val="bullet"/>
      <w:pStyle w:val="liste2"/>
      <w:lvlText w:val=""/>
      <w:lvlJc w:val="left"/>
      <w:pPr>
        <w:tabs>
          <w:tab w:val="num" w:pos="227"/>
        </w:tabs>
        <w:ind w:left="454" w:hanging="227"/>
      </w:pPr>
      <w:rPr>
        <w:rFonts w:ascii="Wingdings" w:hAnsi="Wingdings" w:cs="Wingdings" w:hint="default"/>
        <w:color w:val="auto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18B21764"/>
    <w:multiLevelType w:val="hybridMultilevel"/>
    <w:tmpl w:val="B09CF7DC"/>
    <w:lvl w:ilvl="0" w:tplc="7A9E8668">
      <w:start w:val="1"/>
      <w:numFmt w:val="bullet"/>
      <w:pStyle w:val="remarque"/>
      <w:lvlText w:val="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b w:val="0"/>
        <w:i w:val="0"/>
        <w:color w:val="FF6600"/>
        <w:sz w:val="40"/>
        <w:szCs w:val="3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2D61D8"/>
    <w:multiLevelType w:val="multilevel"/>
    <w:tmpl w:val="040C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1DDC3F62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5D54B5"/>
    <w:multiLevelType w:val="multilevel"/>
    <w:tmpl w:val="EF6CA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5D396B"/>
    <w:multiLevelType w:val="multilevel"/>
    <w:tmpl w:val="040C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38D61870"/>
    <w:multiLevelType w:val="multilevel"/>
    <w:tmpl w:val="9670DAA4"/>
    <w:lvl w:ilvl="0">
      <w:start w:val="1"/>
      <w:numFmt w:val="decimal"/>
      <w:pStyle w:val="titreni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niv2"/>
      <w:lvlText w:val="%1.%2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2">
      <w:start w:val="1"/>
      <w:numFmt w:val="decimal"/>
      <w:pStyle w:val="titreniv3"/>
      <w:lvlText w:val="%1.%2.%3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45632D06"/>
    <w:multiLevelType w:val="hybridMultilevel"/>
    <w:tmpl w:val="3244CE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771A5"/>
    <w:multiLevelType w:val="multilevel"/>
    <w:tmpl w:val="1008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8F2549"/>
    <w:multiLevelType w:val="hybridMultilevel"/>
    <w:tmpl w:val="BAE0D7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141B1D"/>
    <w:multiLevelType w:val="multilevel"/>
    <w:tmpl w:val="C0121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111446"/>
    <w:multiLevelType w:val="singleLevel"/>
    <w:tmpl w:val="148A433A"/>
    <w:lvl w:ilvl="0">
      <w:start w:val="1"/>
      <w:numFmt w:val="bullet"/>
      <w:pStyle w:val="liste1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cs="Symbol" w:hint="default"/>
      </w:rPr>
    </w:lvl>
  </w:abstractNum>
  <w:num w:numId="1" w16cid:durableId="1349678337">
    <w:abstractNumId w:val="25"/>
  </w:num>
  <w:num w:numId="2" w16cid:durableId="1680498754">
    <w:abstractNumId w:val="12"/>
  </w:num>
  <w:num w:numId="3" w16cid:durableId="2085688297">
    <w:abstractNumId w:val="14"/>
  </w:num>
  <w:num w:numId="4" w16cid:durableId="496266647">
    <w:abstractNumId w:val="20"/>
  </w:num>
  <w:num w:numId="5" w16cid:durableId="42608864">
    <w:abstractNumId w:val="15"/>
  </w:num>
  <w:num w:numId="6" w16cid:durableId="1337079984">
    <w:abstractNumId w:val="19"/>
  </w:num>
  <w:num w:numId="7" w16cid:durableId="630597803">
    <w:abstractNumId w:val="13"/>
  </w:num>
  <w:num w:numId="8" w16cid:durableId="1413509613">
    <w:abstractNumId w:val="16"/>
  </w:num>
  <w:num w:numId="9" w16cid:durableId="1968006874">
    <w:abstractNumId w:val="8"/>
  </w:num>
  <w:num w:numId="10" w16cid:durableId="1907648679">
    <w:abstractNumId w:val="3"/>
  </w:num>
  <w:num w:numId="11" w16cid:durableId="1712850062">
    <w:abstractNumId w:val="2"/>
  </w:num>
  <w:num w:numId="12" w16cid:durableId="1972783455">
    <w:abstractNumId w:val="1"/>
  </w:num>
  <w:num w:numId="13" w16cid:durableId="1383750833">
    <w:abstractNumId w:val="0"/>
  </w:num>
  <w:num w:numId="14" w16cid:durableId="61216704">
    <w:abstractNumId w:val="9"/>
  </w:num>
  <w:num w:numId="15" w16cid:durableId="1359239559">
    <w:abstractNumId w:val="7"/>
  </w:num>
  <w:num w:numId="16" w16cid:durableId="2048984749">
    <w:abstractNumId w:val="6"/>
  </w:num>
  <w:num w:numId="17" w16cid:durableId="1209491803">
    <w:abstractNumId w:val="5"/>
  </w:num>
  <w:num w:numId="18" w16cid:durableId="2055695641">
    <w:abstractNumId w:val="4"/>
  </w:num>
  <w:num w:numId="19" w16cid:durableId="2096434568">
    <w:abstractNumId w:val="23"/>
  </w:num>
  <w:num w:numId="20" w16cid:durableId="635138365">
    <w:abstractNumId w:val="17"/>
  </w:num>
  <w:num w:numId="21" w16cid:durableId="171725828">
    <w:abstractNumId w:val="21"/>
  </w:num>
  <w:num w:numId="22" w16cid:durableId="457530175">
    <w:abstractNumId w:val="10"/>
    <w:lvlOverride w:ilvl="0">
      <w:lvl w:ilvl="0">
        <w:numFmt w:val="decimal"/>
        <w:lvlText w:val="– "/>
        <w:legacy w:legacy="1" w:legacySpace="0" w:legacyIndent="0"/>
        <w:lvlJc w:val="left"/>
        <w:pPr>
          <w:ind w:left="0" w:firstLine="0"/>
        </w:pPr>
        <w:rPr>
          <w:rFonts w:ascii="Schneidler BT" w:hAnsi="Schneidler BT" w:hint="default"/>
          <w:b w:val="0"/>
          <w:i w:val="0"/>
          <w:strike w:val="0"/>
          <w:dstrike w:val="0"/>
          <w:color w:val="000000"/>
          <w:sz w:val="22"/>
          <w:u w:val="none"/>
          <w:effect w:val="none"/>
        </w:rPr>
      </w:lvl>
    </w:lvlOverride>
  </w:num>
  <w:num w:numId="23" w16cid:durableId="1284382042">
    <w:abstractNumId w:val="11"/>
  </w:num>
  <w:num w:numId="24" w16cid:durableId="411900163">
    <w:abstractNumId w:val="22"/>
  </w:num>
  <w:num w:numId="25" w16cid:durableId="1222524237">
    <w:abstractNumId w:val="24"/>
  </w:num>
  <w:num w:numId="26" w16cid:durableId="602612862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1" w:cryptProviderType="rsaFull" w:cryptAlgorithmClass="hash" w:cryptAlgorithmType="typeAny" w:cryptAlgorithmSid="4" w:cryptSpinCount="100000" w:hash="VnSnNOhbVWi8XdBRUoBkhb0G4sk=" w:salt="6aOref0R2Jg7i/jceBjBOg=="/>
  <w:styleLockTheme/>
  <w:styleLockQFSet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7F5"/>
    <w:rsid w:val="0000107C"/>
    <w:rsid w:val="00002924"/>
    <w:rsid w:val="00002A8A"/>
    <w:rsid w:val="000032A0"/>
    <w:rsid w:val="00003AF2"/>
    <w:rsid w:val="00003BE0"/>
    <w:rsid w:val="00003E90"/>
    <w:rsid w:val="00004549"/>
    <w:rsid w:val="000045E4"/>
    <w:rsid w:val="000065CE"/>
    <w:rsid w:val="00006FC3"/>
    <w:rsid w:val="00007C5C"/>
    <w:rsid w:val="000106CA"/>
    <w:rsid w:val="000107FB"/>
    <w:rsid w:val="000117A2"/>
    <w:rsid w:val="00011A48"/>
    <w:rsid w:val="0001278E"/>
    <w:rsid w:val="000127F9"/>
    <w:rsid w:val="0001293D"/>
    <w:rsid w:val="0001377D"/>
    <w:rsid w:val="0001468B"/>
    <w:rsid w:val="00014DAB"/>
    <w:rsid w:val="00014E3F"/>
    <w:rsid w:val="00014F41"/>
    <w:rsid w:val="00015435"/>
    <w:rsid w:val="000167BE"/>
    <w:rsid w:val="00016ECF"/>
    <w:rsid w:val="000177DC"/>
    <w:rsid w:val="00020393"/>
    <w:rsid w:val="00020E88"/>
    <w:rsid w:val="0002112A"/>
    <w:rsid w:val="0002182F"/>
    <w:rsid w:val="00021D44"/>
    <w:rsid w:val="00021F24"/>
    <w:rsid w:val="00022A63"/>
    <w:rsid w:val="00023E01"/>
    <w:rsid w:val="000256EF"/>
    <w:rsid w:val="00025F53"/>
    <w:rsid w:val="00025F63"/>
    <w:rsid w:val="000260C0"/>
    <w:rsid w:val="000260C3"/>
    <w:rsid w:val="0002732A"/>
    <w:rsid w:val="000275B4"/>
    <w:rsid w:val="00027987"/>
    <w:rsid w:val="00027F51"/>
    <w:rsid w:val="00030B1F"/>
    <w:rsid w:val="00030F6C"/>
    <w:rsid w:val="00031681"/>
    <w:rsid w:val="00033766"/>
    <w:rsid w:val="00033AAA"/>
    <w:rsid w:val="00033C71"/>
    <w:rsid w:val="000345CF"/>
    <w:rsid w:val="00034A83"/>
    <w:rsid w:val="00034D28"/>
    <w:rsid w:val="0003503D"/>
    <w:rsid w:val="000355F8"/>
    <w:rsid w:val="0003607E"/>
    <w:rsid w:val="000375D6"/>
    <w:rsid w:val="00040915"/>
    <w:rsid w:val="00041883"/>
    <w:rsid w:val="00042381"/>
    <w:rsid w:val="00042599"/>
    <w:rsid w:val="000428F6"/>
    <w:rsid w:val="000429C2"/>
    <w:rsid w:val="00042CAD"/>
    <w:rsid w:val="000445A0"/>
    <w:rsid w:val="000454D4"/>
    <w:rsid w:val="00045850"/>
    <w:rsid w:val="00045A94"/>
    <w:rsid w:val="00046699"/>
    <w:rsid w:val="00050D9C"/>
    <w:rsid w:val="0005122D"/>
    <w:rsid w:val="00051922"/>
    <w:rsid w:val="00051BF2"/>
    <w:rsid w:val="000520CF"/>
    <w:rsid w:val="000524DC"/>
    <w:rsid w:val="00052C49"/>
    <w:rsid w:val="00052DEF"/>
    <w:rsid w:val="000534DF"/>
    <w:rsid w:val="000535A3"/>
    <w:rsid w:val="00053F5E"/>
    <w:rsid w:val="00053F9F"/>
    <w:rsid w:val="00055054"/>
    <w:rsid w:val="000552A2"/>
    <w:rsid w:val="000552C6"/>
    <w:rsid w:val="00056886"/>
    <w:rsid w:val="000571E6"/>
    <w:rsid w:val="0006016D"/>
    <w:rsid w:val="00060B14"/>
    <w:rsid w:val="00060B9B"/>
    <w:rsid w:val="00061A27"/>
    <w:rsid w:val="00061A9B"/>
    <w:rsid w:val="00061C28"/>
    <w:rsid w:val="0006206E"/>
    <w:rsid w:val="00062200"/>
    <w:rsid w:val="0006279E"/>
    <w:rsid w:val="00062F61"/>
    <w:rsid w:val="000637A2"/>
    <w:rsid w:val="0006382D"/>
    <w:rsid w:val="00064278"/>
    <w:rsid w:val="0006456A"/>
    <w:rsid w:val="000646E9"/>
    <w:rsid w:val="000654CE"/>
    <w:rsid w:val="00065E87"/>
    <w:rsid w:val="000660C9"/>
    <w:rsid w:val="0006616E"/>
    <w:rsid w:val="000663ED"/>
    <w:rsid w:val="00066767"/>
    <w:rsid w:val="00066F59"/>
    <w:rsid w:val="000671B4"/>
    <w:rsid w:val="000678C4"/>
    <w:rsid w:val="00067E1C"/>
    <w:rsid w:val="00067E21"/>
    <w:rsid w:val="0007106D"/>
    <w:rsid w:val="000724C3"/>
    <w:rsid w:val="000730BC"/>
    <w:rsid w:val="0007375A"/>
    <w:rsid w:val="00073944"/>
    <w:rsid w:val="00075F5C"/>
    <w:rsid w:val="000760B4"/>
    <w:rsid w:val="00076A24"/>
    <w:rsid w:val="00076C47"/>
    <w:rsid w:val="000771BF"/>
    <w:rsid w:val="00080928"/>
    <w:rsid w:val="00080987"/>
    <w:rsid w:val="000827AC"/>
    <w:rsid w:val="00084D42"/>
    <w:rsid w:val="00085533"/>
    <w:rsid w:val="00085580"/>
    <w:rsid w:val="000855E2"/>
    <w:rsid w:val="00085945"/>
    <w:rsid w:val="00085CB8"/>
    <w:rsid w:val="00086CDD"/>
    <w:rsid w:val="000877FA"/>
    <w:rsid w:val="00087CD5"/>
    <w:rsid w:val="00087E10"/>
    <w:rsid w:val="000908EB"/>
    <w:rsid w:val="00090C79"/>
    <w:rsid w:val="0009142B"/>
    <w:rsid w:val="00091F35"/>
    <w:rsid w:val="0009273E"/>
    <w:rsid w:val="00092852"/>
    <w:rsid w:val="0009292B"/>
    <w:rsid w:val="00092F77"/>
    <w:rsid w:val="00093490"/>
    <w:rsid w:val="00093F6C"/>
    <w:rsid w:val="00094D95"/>
    <w:rsid w:val="000957BC"/>
    <w:rsid w:val="000959C2"/>
    <w:rsid w:val="00095C31"/>
    <w:rsid w:val="0009617D"/>
    <w:rsid w:val="00097355"/>
    <w:rsid w:val="00097BA3"/>
    <w:rsid w:val="000A0F1A"/>
    <w:rsid w:val="000A1357"/>
    <w:rsid w:val="000A207D"/>
    <w:rsid w:val="000A3412"/>
    <w:rsid w:val="000A3830"/>
    <w:rsid w:val="000A4D1C"/>
    <w:rsid w:val="000A58B3"/>
    <w:rsid w:val="000A66E0"/>
    <w:rsid w:val="000A678F"/>
    <w:rsid w:val="000A6B0A"/>
    <w:rsid w:val="000A6C99"/>
    <w:rsid w:val="000B0949"/>
    <w:rsid w:val="000B1F2E"/>
    <w:rsid w:val="000B2525"/>
    <w:rsid w:val="000B2CF5"/>
    <w:rsid w:val="000B3433"/>
    <w:rsid w:val="000B4F22"/>
    <w:rsid w:val="000B4FB8"/>
    <w:rsid w:val="000B5318"/>
    <w:rsid w:val="000B6D53"/>
    <w:rsid w:val="000B7174"/>
    <w:rsid w:val="000B74B0"/>
    <w:rsid w:val="000B7733"/>
    <w:rsid w:val="000B7B3B"/>
    <w:rsid w:val="000C0BCC"/>
    <w:rsid w:val="000C0F2D"/>
    <w:rsid w:val="000C17C0"/>
    <w:rsid w:val="000C3CA3"/>
    <w:rsid w:val="000C4248"/>
    <w:rsid w:val="000C4AE1"/>
    <w:rsid w:val="000C5A3B"/>
    <w:rsid w:val="000C72D2"/>
    <w:rsid w:val="000C779A"/>
    <w:rsid w:val="000C78F2"/>
    <w:rsid w:val="000C7CF8"/>
    <w:rsid w:val="000D082A"/>
    <w:rsid w:val="000D08EE"/>
    <w:rsid w:val="000D29F1"/>
    <w:rsid w:val="000D58C5"/>
    <w:rsid w:val="000D5D53"/>
    <w:rsid w:val="000D638F"/>
    <w:rsid w:val="000D672E"/>
    <w:rsid w:val="000D70E4"/>
    <w:rsid w:val="000D71F4"/>
    <w:rsid w:val="000D75E8"/>
    <w:rsid w:val="000E1CD4"/>
    <w:rsid w:val="000E1E57"/>
    <w:rsid w:val="000E223D"/>
    <w:rsid w:val="000E2354"/>
    <w:rsid w:val="000E257F"/>
    <w:rsid w:val="000E27EF"/>
    <w:rsid w:val="000E31C0"/>
    <w:rsid w:val="000E3648"/>
    <w:rsid w:val="000E3960"/>
    <w:rsid w:val="000E42EE"/>
    <w:rsid w:val="000E4A3C"/>
    <w:rsid w:val="000E4B19"/>
    <w:rsid w:val="000E5667"/>
    <w:rsid w:val="000E7EAA"/>
    <w:rsid w:val="000F0BE3"/>
    <w:rsid w:val="000F1953"/>
    <w:rsid w:val="000F27CD"/>
    <w:rsid w:val="000F3494"/>
    <w:rsid w:val="000F3F06"/>
    <w:rsid w:val="000F4E3B"/>
    <w:rsid w:val="000F563D"/>
    <w:rsid w:val="000F5B02"/>
    <w:rsid w:val="000F5EFD"/>
    <w:rsid w:val="000F6781"/>
    <w:rsid w:val="000F6E9A"/>
    <w:rsid w:val="000F7E59"/>
    <w:rsid w:val="00100295"/>
    <w:rsid w:val="001016AB"/>
    <w:rsid w:val="001019BA"/>
    <w:rsid w:val="00103916"/>
    <w:rsid w:val="00103F73"/>
    <w:rsid w:val="00104BC4"/>
    <w:rsid w:val="001061F2"/>
    <w:rsid w:val="00106728"/>
    <w:rsid w:val="001073A5"/>
    <w:rsid w:val="00107847"/>
    <w:rsid w:val="001078F8"/>
    <w:rsid w:val="00112CA4"/>
    <w:rsid w:val="001143A3"/>
    <w:rsid w:val="00115365"/>
    <w:rsid w:val="00115A8E"/>
    <w:rsid w:val="00116B18"/>
    <w:rsid w:val="00117564"/>
    <w:rsid w:val="001178A1"/>
    <w:rsid w:val="0012067A"/>
    <w:rsid w:val="00120A58"/>
    <w:rsid w:val="001236E3"/>
    <w:rsid w:val="00123996"/>
    <w:rsid w:val="001244D0"/>
    <w:rsid w:val="0012471B"/>
    <w:rsid w:val="0012486A"/>
    <w:rsid w:val="00124E8D"/>
    <w:rsid w:val="00124F20"/>
    <w:rsid w:val="00125995"/>
    <w:rsid w:val="00125C25"/>
    <w:rsid w:val="0012621E"/>
    <w:rsid w:val="00126491"/>
    <w:rsid w:val="00127039"/>
    <w:rsid w:val="001272B5"/>
    <w:rsid w:val="001275B4"/>
    <w:rsid w:val="001276C9"/>
    <w:rsid w:val="001279AE"/>
    <w:rsid w:val="00127E34"/>
    <w:rsid w:val="00130F35"/>
    <w:rsid w:val="001337B2"/>
    <w:rsid w:val="001340CF"/>
    <w:rsid w:val="001348AF"/>
    <w:rsid w:val="0013541B"/>
    <w:rsid w:val="00135493"/>
    <w:rsid w:val="00135564"/>
    <w:rsid w:val="00135847"/>
    <w:rsid w:val="00136697"/>
    <w:rsid w:val="00136841"/>
    <w:rsid w:val="00137BC2"/>
    <w:rsid w:val="0014031F"/>
    <w:rsid w:val="00141FAF"/>
    <w:rsid w:val="0014204B"/>
    <w:rsid w:val="00142285"/>
    <w:rsid w:val="00142443"/>
    <w:rsid w:val="0014339D"/>
    <w:rsid w:val="00143CE4"/>
    <w:rsid w:val="0014448B"/>
    <w:rsid w:val="00144B4B"/>
    <w:rsid w:val="001457A9"/>
    <w:rsid w:val="001465F9"/>
    <w:rsid w:val="00146CD0"/>
    <w:rsid w:val="001472CB"/>
    <w:rsid w:val="0014769B"/>
    <w:rsid w:val="00147E31"/>
    <w:rsid w:val="00152740"/>
    <w:rsid w:val="00152CA0"/>
    <w:rsid w:val="001533C9"/>
    <w:rsid w:val="0015348E"/>
    <w:rsid w:val="00153DD4"/>
    <w:rsid w:val="001559BD"/>
    <w:rsid w:val="00155BEA"/>
    <w:rsid w:val="00155C4C"/>
    <w:rsid w:val="001570FB"/>
    <w:rsid w:val="00157D01"/>
    <w:rsid w:val="00157D94"/>
    <w:rsid w:val="0016119A"/>
    <w:rsid w:val="00161639"/>
    <w:rsid w:val="00162243"/>
    <w:rsid w:val="001628E8"/>
    <w:rsid w:val="00162936"/>
    <w:rsid w:val="00162CC2"/>
    <w:rsid w:val="00162DE0"/>
    <w:rsid w:val="00162E8B"/>
    <w:rsid w:val="00162FB3"/>
    <w:rsid w:val="00163B42"/>
    <w:rsid w:val="00163B60"/>
    <w:rsid w:val="00163C4C"/>
    <w:rsid w:val="00164898"/>
    <w:rsid w:val="001650B2"/>
    <w:rsid w:val="00165AC3"/>
    <w:rsid w:val="00166862"/>
    <w:rsid w:val="001668AE"/>
    <w:rsid w:val="00166C11"/>
    <w:rsid w:val="00166C7C"/>
    <w:rsid w:val="00166CDD"/>
    <w:rsid w:val="00166E31"/>
    <w:rsid w:val="001674BC"/>
    <w:rsid w:val="0016799C"/>
    <w:rsid w:val="0017035D"/>
    <w:rsid w:val="00170C63"/>
    <w:rsid w:val="00171C7F"/>
    <w:rsid w:val="00173C85"/>
    <w:rsid w:val="0017470D"/>
    <w:rsid w:val="00174A05"/>
    <w:rsid w:val="0017706D"/>
    <w:rsid w:val="00177384"/>
    <w:rsid w:val="001777A5"/>
    <w:rsid w:val="00177BC2"/>
    <w:rsid w:val="0018126E"/>
    <w:rsid w:val="00181C96"/>
    <w:rsid w:val="00183EDC"/>
    <w:rsid w:val="00185ACA"/>
    <w:rsid w:val="00186173"/>
    <w:rsid w:val="00186F4C"/>
    <w:rsid w:val="00186FA5"/>
    <w:rsid w:val="0019094A"/>
    <w:rsid w:val="00191B3F"/>
    <w:rsid w:val="0019458F"/>
    <w:rsid w:val="0019483B"/>
    <w:rsid w:val="0019485E"/>
    <w:rsid w:val="00195050"/>
    <w:rsid w:val="0019620E"/>
    <w:rsid w:val="001967CC"/>
    <w:rsid w:val="00196B8A"/>
    <w:rsid w:val="00197215"/>
    <w:rsid w:val="0019722C"/>
    <w:rsid w:val="00197A0D"/>
    <w:rsid w:val="001A0762"/>
    <w:rsid w:val="001A26C0"/>
    <w:rsid w:val="001A2A3D"/>
    <w:rsid w:val="001A31A2"/>
    <w:rsid w:val="001A3494"/>
    <w:rsid w:val="001A3A35"/>
    <w:rsid w:val="001A4888"/>
    <w:rsid w:val="001A4E1E"/>
    <w:rsid w:val="001A52C1"/>
    <w:rsid w:val="001A5476"/>
    <w:rsid w:val="001A65F1"/>
    <w:rsid w:val="001A6B3A"/>
    <w:rsid w:val="001A7521"/>
    <w:rsid w:val="001A771B"/>
    <w:rsid w:val="001A787B"/>
    <w:rsid w:val="001B0913"/>
    <w:rsid w:val="001B194C"/>
    <w:rsid w:val="001B22FA"/>
    <w:rsid w:val="001B23C1"/>
    <w:rsid w:val="001B2A61"/>
    <w:rsid w:val="001B31A6"/>
    <w:rsid w:val="001B456C"/>
    <w:rsid w:val="001B5C20"/>
    <w:rsid w:val="001B643E"/>
    <w:rsid w:val="001B7CB5"/>
    <w:rsid w:val="001B7D08"/>
    <w:rsid w:val="001B7F7F"/>
    <w:rsid w:val="001C0A93"/>
    <w:rsid w:val="001C19FF"/>
    <w:rsid w:val="001C27AD"/>
    <w:rsid w:val="001C3145"/>
    <w:rsid w:val="001C40A3"/>
    <w:rsid w:val="001C4DEC"/>
    <w:rsid w:val="001C4E2A"/>
    <w:rsid w:val="001C6D1E"/>
    <w:rsid w:val="001C7FF8"/>
    <w:rsid w:val="001D052C"/>
    <w:rsid w:val="001D106D"/>
    <w:rsid w:val="001D141F"/>
    <w:rsid w:val="001D2FA8"/>
    <w:rsid w:val="001D3488"/>
    <w:rsid w:val="001D46CC"/>
    <w:rsid w:val="001D525F"/>
    <w:rsid w:val="001D5DAB"/>
    <w:rsid w:val="001D635B"/>
    <w:rsid w:val="001D640D"/>
    <w:rsid w:val="001D76D2"/>
    <w:rsid w:val="001D79F6"/>
    <w:rsid w:val="001E0CD8"/>
    <w:rsid w:val="001E108F"/>
    <w:rsid w:val="001E242F"/>
    <w:rsid w:val="001E3101"/>
    <w:rsid w:val="001E4D80"/>
    <w:rsid w:val="001E6969"/>
    <w:rsid w:val="001E6D08"/>
    <w:rsid w:val="001E755E"/>
    <w:rsid w:val="001F0C8A"/>
    <w:rsid w:val="001F1665"/>
    <w:rsid w:val="001F2684"/>
    <w:rsid w:val="001F4247"/>
    <w:rsid w:val="001F4B88"/>
    <w:rsid w:val="001F51E9"/>
    <w:rsid w:val="001F54F6"/>
    <w:rsid w:val="001F5534"/>
    <w:rsid w:val="001F5715"/>
    <w:rsid w:val="001F5CD6"/>
    <w:rsid w:val="001F5D75"/>
    <w:rsid w:val="001F72DE"/>
    <w:rsid w:val="00200AEE"/>
    <w:rsid w:val="00201836"/>
    <w:rsid w:val="00203CBD"/>
    <w:rsid w:val="00204021"/>
    <w:rsid w:val="00204529"/>
    <w:rsid w:val="002045D8"/>
    <w:rsid w:val="002059A9"/>
    <w:rsid w:val="002062F6"/>
    <w:rsid w:val="00206731"/>
    <w:rsid w:val="00207752"/>
    <w:rsid w:val="00210406"/>
    <w:rsid w:val="00210A7E"/>
    <w:rsid w:val="0021224E"/>
    <w:rsid w:val="002124A8"/>
    <w:rsid w:val="00212516"/>
    <w:rsid w:val="0021277C"/>
    <w:rsid w:val="0021298C"/>
    <w:rsid w:val="00212F0C"/>
    <w:rsid w:val="0021328E"/>
    <w:rsid w:val="002133FE"/>
    <w:rsid w:val="00213522"/>
    <w:rsid w:val="00214204"/>
    <w:rsid w:val="00217091"/>
    <w:rsid w:val="002174D7"/>
    <w:rsid w:val="00217613"/>
    <w:rsid w:val="00217CA9"/>
    <w:rsid w:val="0022055C"/>
    <w:rsid w:val="0022074F"/>
    <w:rsid w:val="0022105C"/>
    <w:rsid w:val="0022120C"/>
    <w:rsid w:val="00222219"/>
    <w:rsid w:val="0022222A"/>
    <w:rsid w:val="00222EAB"/>
    <w:rsid w:val="00225153"/>
    <w:rsid w:val="002252FB"/>
    <w:rsid w:val="00225389"/>
    <w:rsid w:val="00225F80"/>
    <w:rsid w:val="00226902"/>
    <w:rsid w:val="00227852"/>
    <w:rsid w:val="00227E0E"/>
    <w:rsid w:val="00230412"/>
    <w:rsid w:val="00230B46"/>
    <w:rsid w:val="00230F7B"/>
    <w:rsid w:val="00231368"/>
    <w:rsid w:val="002313D7"/>
    <w:rsid w:val="00231B1A"/>
    <w:rsid w:val="00231C1B"/>
    <w:rsid w:val="00232AE6"/>
    <w:rsid w:val="002348E1"/>
    <w:rsid w:val="0023640C"/>
    <w:rsid w:val="00236C87"/>
    <w:rsid w:val="002404A3"/>
    <w:rsid w:val="002412BA"/>
    <w:rsid w:val="00241812"/>
    <w:rsid w:val="00241CB0"/>
    <w:rsid w:val="00241CCE"/>
    <w:rsid w:val="0024233F"/>
    <w:rsid w:val="00243939"/>
    <w:rsid w:val="00244224"/>
    <w:rsid w:val="002447CB"/>
    <w:rsid w:val="00244870"/>
    <w:rsid w:val="002457C5"/>
    <w:rsid w:val="002462A8"/>
    <w:rsid w:val="002465C5"/>
    <w:rsid w:val="0024668C"/>
    <w:rsid w:val="0024755A"/>
    <w:rsid w:val="00250677"/>
    <w:rsid w:val="002512C1"/>
    <w:rsid w:val="002517F1"/>
    <w:rsid w:val="002518EF"/>
    <w:rsid w:val="00251DF9"/>
    <w:rsid w:val="00252FDE"/>
    <w:rsid w:val="00254B1D"/>
    <w:rsid w:val="00254B20"/>
    <w:rsid w:val="00257C98"/>
    <w:rsid w:val="00260525"/>
    <w:rsid w:val="00261528"/>
    <w:rsid w:val="002620FC"/>
    <w:rsid w:val="00262921"/>
    <w:rsid w:val="0026304F"/>
    <w:rsid w:val="00263234"/>
    <w:rsid w:val="00263D30"/>
    <w:rsid w:val="00263FEA"/>
    <w:rsid w:val="002643BB"/>
    <w:rsid w:val="00265C21"/>
    <w:rsid w:val="002660E2"/>
    <w:rsid w:val="002663CE"/>
    <w:rsid w:val="00266ADF"/>
    <w:rsid w:val="00266C3F"/>
    <w:rsid w:val="00266EBF"/>
    <w:rsid w:val="002676A7"/>
    <w:rsid w:val="00271145"/>
    <w:rsid w:val="00271C6C"/>
    <w:rsid w:val="00271F56"/>
    <w:rsid w:val="00271F95"/>
    <w:rsid w:val="0027219B"/>
    <w:rsid w:val="00272221"/>
    <w:rsid w:val="0027222A"/>
    <w:rsid w:val="00272517"/>
    <w:rsid w:val="002726EE"/>
    <w:rsid w:val="00272CDF"/>
    <w:rsid w:val="0027367D"/>
    <w:rsid w:val="00273966"/>
    <w:rsid w:val="00274095"/>
    <w:rsid w:val="0027439A"/>
    <w:rsid w:val="002746E3"/>
    <w:rsid w:val="00275063"/>
    <w:rsid w:val="0027777A"/>
    <w:rsid w:val="00282A07"/>
    <w:rsid w:val="0028363E"/>
    <w:rsid w:val="00283E40"/>
    <w:rsid w:val="002843E6"/>
    <w:rsid w:val="002847C0"/>
    <w:rsid w:val="00285264"/>
    <w:rsid w:val="002856AD"/>
    <w:rsid w:val="00285738"/>
    <w:rsid w:val="00285AD6"/>
    <w:rsid w:val="00286379"/>
    <w:rsid w:val="00286DF2"/>
    <w:rsid w:val="0028747F"/>
    <w:rsid w:val="00287889"/>
    <w:rsid w:val="00287A2C"/>
    <w:rsid w:val="00287EB9"/>
    <w:rsid w:val="00287EEA"/>
    <w:rsid w:val="002905DF"/>
    <w:rsid w:val="0029070D"/>
    <w:rsid w:val="00290AB3"/>
    <w:rsid w:val="002919D4"/>
    <w:rsid w:val="00292859"/>
    <w:rsid w:val="00293DB8"/>
    <w:rsid w:val="0029442D"/>
    <w:rsid w:val="00294A36"/>
    <w:rsid w:val="00294C35"/>
    <w:rsid w:val="002965E7"/>
    <w:rsid w:val="00297BF1"/>
    <w:rsid w:val="002A0C32"/>
    <w:rsid w:val="002A107F"/>
    <w:rsid w:val="002A1574"/>
    <w:rsid w:val="002A1B58"/>
    <w:rsid w:val="002A2E6E"/>
    <w:rsid w:val="002A47B9"/>
    <w:rsid w:val="002A48E0"/>
    <w:rsid w:val="002A5190"/>
    <w:rsid w:val="002A5D66"/>
    <w:rsid w:val="002A5DFB"/>
    <w:rsid w:val="002A6723"/>
    <w:rsid w:val="002A6DBB"/>
    <w:rsid w:val="002A6EF8"/>
    <w:rsid w:val="002A70D6"/>
    <w:rsid w:val="002B00A2"/>
    <w:rsid w:val="002B062A"/>
    <w:rsid w:val="002B16AA"/>
    <w:rsid w:val="002B16FF"/>
    <w:rsid w:val="002B2885"/>
    <w:rsid w:val="002B376D"/>
    <w:rsid w:val="002B4014"/>
    <w:rsid w:val="002B4B58"/>
    <w:rsid w:val="002B6075"/>
    <w:rsid w:val="002B678F"/>
    <w:rsid w:val="002C0C8A"/>
    <w:rsid w:val="002C254F"/>
    <w:rsid w:val="002C28E7"/>
    <w:rsid w:val="002C294A"/>
    <w:rsid w:val="002C2A5E"/>
    <w:rsid w:val="002C3065"/>
    <w:rsid w:val="002C43C7"/>
    <w:rsid w:val="002C59BE"/>
    <w:rsid w:val="002C5B4C"/>
    <w:rsid w:val="002C5ED5"/>
    <w:rsid w:val="002C665B"/>
    <w:rsid w:val="002C6810"/>
    <w:rsid w:val="002C6A6A"/>
    <w:rsid w:val="002C77E8"/>
    <w:rsid w:val="002C77F9"/>
    <w:rsid w:val="002D088C"/>
    <w:rsid w:val="002D10E5"/>
    <w:rsid w:val="002D1162"/>
    <w:rsid w:val="002D150D"/>
    <w:rsid w:val="002D1608"/>
    <w:rsid w:val="002D183D"/>
    <w:rsid w:val="002D298E"/>
    <w:rsid w:val="002D305D"/>
    <w:rsid w:val="002D3482"/>
    <w:rsid w:val="002D3B69"/>
    <w:rsid w:val="002D5039"/>
    <w:rsid w:val="002D57AE"/>
    <w:rsid w:val="002D5B2A"/>
    <w:rsid w:val="002D5C10"/>
    <w:rsid w:val="002D6BBB"/>
    <w:rsid w:val="002D6CC6"/>
    <w:rsid w:val="002D6D0C"/>
    <w:rsid w:val="002D740E"/>
    <w:rsid w:val="002D7D30"/>
    <w:rsid w:val="002E07CD"/>
    <w:rsid w:val="002E0BF4"/>
    <w:rsid w:val="002E144E"/>
    <w:rsid w:val="002E1591"/>
    <w:rsid w:val="002E16ED"/>
    <w:rsid w:val="002E1C44"/>
    <w:rsid w:val="002E28F4"/>
    <w:rsid w:val="002E2BC5"/>
    <w:rsid w:val="002E38E7"/>
    <w:rsid w:val="002E42C1"/>
    <w:rsid w:val="002E533D"/>
    <w:rsid w:val="002E56ED"/>
    <w:rsid w:val="002E5997"/>
    <w:rsid w:val="002E62D2"/>
    <w:rsid w:val="002E6FF5"/>
    <w:rsid w:val="002E76B9"/>
    <w:rsid w:val="002E7AA3"/>
    <w:rsid w:val="002F049C"/>
    <w:rsid w:val="002F198D"/>
    <w:rsid w:val="002F1E62"/>
    <w:rsid w:val="002F31CC"/>
    <w:rsid w:val="002F3E87"/>
    <w:rsid w:val="002F47FC"/>
    <w:rsid w:val="002F4B23"/>
    <w:rsid w:val="002F4CC7"/>
    <w:rsid w:val="002F54F2"/>
    <w:rsid w:val="002F555E"/>
    <w:rsid w:val="002F5D5D"/>
    <w:rsid w:val="002F6530"/>
    <w:rsid w:val="002F66A1"/>
    <w:rsid w:val="002F7370"/>
    <w:rsid w:val="002F782C"/>
    <w:rsid w:val="00300E34"/>
    <w:rsid w:val="003016DA"/>
    <w:rsid w:val="003019CC"/>
    <w:rsid w:val="0030243C"/>
    <w:rsid w:val="0030255C"/>
    <w:rsid w:val="00302D7A"/>
    <w:rsid w:val="00302FB9"/>
    <w:rsid w:val="00303619"/>
    <w:rsid w:val="00304838"/>
    <w:rsid w:val="00305684"/>
    <w:rsid w:val="00305ABE"/>
    <w:rsid w:val="00305F18"/>
    <w:rsid w:val="003066C2"/>
    <w:rsid w:val="003071D5"/>
    <w:rsid w:val="003109EA"/>
    <w:rsid w:val="00311E19"/>
    <w:rsid w:val="00311F1D"/>
    <w:rsid w:val="00311FCD"/>
    <w:rsid w:val="00312BCC"/>
    <w:rsid w:val="00313567"/>
    <w:rsid w:val="00313D62"/>
    <w:rsid w:val="00314176"/>
    <w:rsid w:val="00314873"/>
    <w:rsid w:val="0031544C"/>
    <w:rsid w:val="00315861"/>
    <w:rsid w:val="003161CC"/>
    <w:rsid w:val="0031628E"/>
    <w:rsid w:val="00316917"/>
    <w:rsid w:val="00316F51"/>
    <w:rsid w:val="0031716C"/>
    <w:rsid w:val="00317559"/>
    <w:rsid w:val="003178A6"/>
    <w:rsid w:val="00317EB8"/>
    <w:rsid w:val="00320766"/>
    <w:rsid w:val="003211AB"/>
    <w:rsid w:val="00322080"/>
    <w:rsid w:val="00322669"/>
    <w:rsid w:val="00322D3B"/>
    <w:rsid w:val="003241A7"/>
    <w:rsid w:val="00325411"/>
    <w:rsid w:val="00325EE4"/>
    <w:rsid w:val="00325F72"/>
    <w:rsid w:val="00326060"/>
    <w:rsid w:val="003260AB"/>
    <w:rsid w:val="003266B9"/>
    <w:rsid w:val="00326904"/>
    <w:rsid w:val="0032695C"/>
    <w:rsid w:val="00327847"/>
    <w:rsid w:val="003311B0"/>
    <w:rsid w:val="0033237F"/>
    <w:rsid w:val="00333AE2"/>
    <w:rsid w:val="00334A05"/>
    <w:rsid w:val="00334BA6"/>
    <w:rsid w:val="00336754"/>
    <w:rsid w:val="00337936"/>
    <w:rsid w:val="00337A02"/>
    <w:rsid w:val="00341727"/>
    <w:rsid w:val="00342291"/>
    <w:rsid w:val="00342A23"/>
    <w:rsid w:val="00342A69"/>
    <w:rsid w:val="003435CD"/>
    <w:rsid w:val="00343E22"/>
    <w:rsid w:val="00344538"/>
    <w:rsid w:val="003448EA"/>
    <w:rsid w:val="00345A79"/>
    <w:rsid w:val="00345AF8"/>
    <w:rsid w:val="0034658F"/>
    <w:rsid w:val="00346DB8"/>
    <w:rsid w:val="0035019B"/>
    <w:rsid w:val="003514B8"/>
    <w:rsid w:val="00351EF0"/>
    <w:rsid w:val="00352390"/>
    <w:rsid w:val="00352577"/>
    <w:rsid w:val="003525FC"/>
    <w:rsid w:val="00352DDE"/>
    <w:rsid w:val="0035384F"/>
    <w:rsid w:val="0035463F"/>
    <w:rsid w:val="003547D9"/>
    <w:rsid w:val="003548F5"/>
    <w:rsid w:val="0035520B"/>
    <w:rsid w:val="003553E7"/>
    <w:rsid w:val="00355A73"/>
    <w:rsid w:val="00356460"/>
    <w:rsid w:val="003576F9"/>
    <w:rsid w:val="00357916"/>
    <w:rsid w:val="00357E21"/>
    <w:rsid w:val="00360BEF"/>
    <w:rsid w:val="003610A5"/>
    <w:rsid w:val="00361ADA"/>
    <w:rsid w:val="00361C98"/>
    <w:rsid w:val="00361EC1"/>
    <w:rsid w:val="0036331A"/>
    <w:rsid w:val="003646AF"/>
    <w:rsid w:val="003648EB"/>
    <w:rsid w:val="003657A0"/>
    <w:rsid w:val="00365A55"/>
    <w:rsid w:val="00366AF9"/>
    <w:rsid w:val="00366F86"/>
    <w:rsid w:val="003678A2"/>
    <w:rsid w:val="003678E6"/>
    <w:rsid w:val="003723C5"/>
    <w:rsid w:val="003730DC"/>
    <w:rsid w:val="003731D5"/>
    <w:rsid w:val="00373944"/>
    <w:rsid w:val="00374333"/>
    <w:rsid w:val="00374E3A"/>
    <w:rsid w:val="0037513A"/>
    <w:rsid w:val="00375322"/>
    <w:rsid w:val="00375370"/>
    <w:rsid w:val="00375D03"/>
    <w:rsid w:val="00376B49"/>
    <w:rsid w:val="00377C04"/>
    <w:rsid w:val="0038001E"/>
    <w:rsid w:val="003801E2"/>
    <w:rsid w:val="00380A56"/>
    <w:rsid w:val="00380E3B"/>
    <w:rsid w:val="0038158C"/>
    <w:rsid w:val="0038287F"/>
    <w:rsid w:val="00382B55"/>
    <w:rsid w:val="00383C9D"/>
    <w:rsid w:val="00384C69"/>
    <w:rsid w:val="00387C6C"/>
    <w:rsid w:val="00387D80"/>
    <w:rsid w:val="00387E7E"/>
    <w:rsid w:val="00390341"/>
    <w:rsid w:val="003903B9"/>
    <w:rsid w:val="00390723"/>
    <w:rsid w:val="003928A2"/>
    <w:rsid w:val="00392940"/>
    <w:rsid w:val="00392B4A"/>
    <w:rsid w:val="0039345D"/>
    <w:rsid w:val="00393602"/>
    <w:rsid w:val="0039666B"/>
    <w:rsid w:val="0039774D"/>
    <w:rsid w:val="00397752"/>
    <w:rsid w:val="003A043E"/>
    <w:rsid w:val="003A0448"/>
    <w:rsid w:val="003A134B"/>
    <w:rsid w:val="003A163A"/>
    <w:rsid w:val="003A192F"/>
    <w:rsid w:val="003A311C"/>
    <w:rsid w:val="003A3AFE"/>
    <w:rsid w:val="003A3F40"/>
    <w:rsid w:val="003A4BF0"/>
    <w:rsid w:val="003A519E"/>
    <w:rsid w:val="003A559F"/>
    <w:rsid w:val="003A6411"/>
    <w:rsid w:val="003A762E"/>
    <w:rsid w:val="003A7915"/>
    <w:rsid w:val="003B02BB"/>
    <w:rsid w:val="003B0315"/>
    <w:rsid w:val="003B19BD"/>
    <w:rsid w:val="003B19F0"/>
    <w:rsid w:val="003B254D"/>
    <w:rsid w:val="003B2833"/>
    <w:rsid w:val="003B2EFB"/>
    <w:rsid w:val="003B302B"/>
    <w:rsid w:val="003B3E61"/>
    <w:rsid w:val="003B40B7"/>
    <w:rsid w:val="003B53B1"/>
    <w:rsid w:val="003B53BB"/>
    <w:rsid w:val="003B55A1"/>
    <w:rsid w:val="003B6B79"/>
    <w:rsid w:val="003B7F3C"/>
    <w:rsid w:val="003C032A"/>
    <w:rsid w:val="003C08EE"/>
    <w:rsid w:val="003C1AC0"/>
    <w:rsid w:val="003C1BB7"/>
    <w:rsid w:val="003C1EE8"/>
    <w:rsid w:val="003C2295"/>
    <w:rsid w:val="003C23C4"/>
    <w:rsid w:val="003C2708"/>
    <w:rsid w:val="003C3056"/>
    <w:rsid w:val="003C5452"/>
    <w:rsid w:val="003C5AB6"/>
    <w:rsid w:val="003C5AF2"/>
    <w:rsid w:val="003C5E29"/>
    <w:rsid w:val="003C62D1"/>
    <w:rsid w:val="003C6F2D"/>
    <w:rsid w:val="003C7427"/>
    <w:rsid w:val="003C75E3"/>
    <w:rsid w:val="003D0112"/>
    <w:rsid w:val="003D1145"/>
    <w:rsid w:val="003D1291"/>
    <w:rsid w:val="003D1959"/>
    <w:rsid w:val="003D2671"/>
    <w:rsid w:val="003D2D8B"/>
    <w:rsid w:val="003D3945"/>
    <w:rsid w:val="003D4C51"/>
    <w:rsid w:val="003D50C8"/>
    <w:rsid w:val="003D5A0D"/>
    <w:rsid w:val="003D6E8C"/>
    <w:rsid w:val="003D777B"/>
    <w:rsid w:val="003D7B96"/>
    <w:rsid w:val="003E008F"/>
    <w:rsid w:val="003E07D5"/>
    <w:rsid w:val="003E1A0C"/>
    <w:rsid w:val="003E22F2"/>
    <w:rsid w:val="003E2928"/>
    <w:rsid w:val="003E2CD4"/>
    <w:rsid w:val="003E2E88"/>
    <w:rsid w:val="003E313E"/>
    <w:rsid w:val="003E339E"/>
    <w:rsid w:val="003E3927"/>
    <w:rsid w:val="003E4182"/>
    <w:rsid w:val="003E43E1"/>
    <w:rsid w:val="003E60D2"/>
    <w:rsid w:val="003E6631"/>
    <w:rsid w:val="003E69A3"/>
    <w:rsid w:val="003E6D44"/>
    <w:rsid w:val="003E6FA6"/>
    <w:rsid w:val="003E710C"/>
    <w:rsid w:val="003E71AB"/>
    <w:rsid w:val="003E767A"/>
    <w:rsid w:val="003F003B"/>
    <w:rsid w:val="003F0321"/>
    <w:rsid w:val="003F0432"/>
    <w:rsid w:val="003F067C"/>
    <w:rsid w:val="003F1695"/>
    <w:rsid w:val="003F2C0E"/>
    <w:rsid w:val="003F3410"/>
    <w:rsid w:val="003F392D"/>
    <w:rsid w:val="003F50BA"/>
    <w:rsid w:val="003F51F2"/>
    <w:rsid w:val="003F5958"/>
    <w:rsid w:val="003F6A68"/>
    <w:rsid w:val="00400D6E"/>
    <w:rsid w:val="004038D9"/>
    <w:rsid w:val="0040436D"/>
    <w:rsid w:val="00404655"/>
    <w:rsid w:val="00404CC5"/>
    <w:rsid w:val="00405033"/>
    <w:rsid w:val="00405376"/>
    <w:rsid w:val="00406050"/>
    <w:rsid w:val="0040610A"/>
    <w:rsid w:val="0040695F"/>
    <w:rsid w:val="00407600"/>
    <w:rsid w:val="004077B3"/>
    <w:rsid w:val="0041151A"/>
    <w:rsid w:val="00411AFC"/>
    <w:rsid w:val="00411BF5"/>
    <w:rsid w:val="00411E52"/>
    <w:rsid w:val="00412B6C"/>
    <w:rsid w:val="00412C8E"/>
    <w:rsid w:val="00413246"/>
    <w:rsid w:val="0041389F"/>
    <w:rsid w:val="00413E46"/>
    <w:rsid w:val="00413F24"/>
    <w:rsid w:val="00414879"/>
    <w:rsid w:val="00414F50"/>
    <w:rsid w:val="004152E7"/>
    <w:rsid w:val="00415416"/>
    <w:rsid w:val="004155BD"/>
    <w:rsid w:val="00415B31"/>
    <w:rsid w:val="0041619E"/>
    <w:rsid w:val="00416900"/>
    <w:rsid w:val="00416B7E"/>
    <w:rsid w:val="00416BFF"/>
    <w:rsid w:val="004176F8"/>
    <w:rsid w:val="0041790A"/>
    <w:rsid w:val="00420010"/>
    <w:rsid w:val="004206EE"/>
    <w:rsid w:val="00420DC4"/>
    <w:rsid w:val="00420E73"/>
    <w:rsid w:val="0042208A"/>
    <w:rsid w:val="00422989"/>
    <w:rsid w:val="00422E08"/>
    <w:rsid w:val="00422E0A"/>
    <w:rsid w:val="00423125"/>
    <w:rsid w:val="00423CB6"/>
    <w:rsid w:val="00424BCF"/>
    <w:rsid w:val="00424E8E"/>
    <w:rsid w:val="00424E92"/>
    <w:rsid w:val="00426B6E"/>
    <w:rsid w:val="004270D7"/>
    <w:rsid w:val="004270DC"/>
    <w:rsid w:val="00427229"/>
    <w:rsid w:val="00427877"/>
    <w:rsid w:val="0043081B"/>
    <w:rsid w:val="00430A57"/>
    <w:rsid w:val="00431467"/>
    <w:rsid w:val="00432188"/>
    <w:rsid w:val="00432631"/>
    <w:rsid w:val="0043385B"/>
    <w:rsid w:val="00434162"/>
    <w:rsid w:val="004347DD"/>
    <w:rsid w:val="0043494F"/>
    <w:rsid w:val="00435CBB"/>
    <w:rsid w:val="00435DBD"/>
    <w:rsid w:val="00436864"/>
    <w:rsid w:val="00436D0F"/>
    <w:rsid w:val="00436E16"/>
    <w:rsid w:val="0043795C"/>
    <w:rsid w:val="004402C2"/>
    <w:rsid w:val="0044105D"/>
    <w:rsid w:val="004424BA"/>
    <w:rsid w:val="00442B3D"/>
    <w:rsid w:val="00443CC7"/>
    <w:rsid w:val="00443D6C"/>
    <w:rsid w:val="00444047"/>
    <w:rsid w:val="0044585C"/>
    <w:rsid w:val="00445D29"/>
    <w:rsid w:val="0044632F"/>
    <w:rsid w:val="00446BF8"/>
    <w:rsid w:val="00447E7A"/>
    <w:rsid w:val="004503D3"/>
    <w:rsid w:val="00450621"/>
    <w:rsid w:val="00450B33"/>
    <w:rsid w:val="004511A0"/>
    <w:rsid w:val="004522B1"/>
    <w:rsid w:val="00452503"/>
    <w:rsid w:val="00453211"/>
    <w:rsid w:val="004533BB"/>
    <w:rsid w:val="00453D50"/>
    <w:rsid w:val="004543F1"/>
    <w:rsid w:val="004548A7"/>
    <w:rsid w:val="004554BB"/>
    <w:rsid w:val="00455DFA"/>
    <w:rsid w:val="00456190"/>
    <w:rsid w:val="004562EE"/>
    <w:rsid w:val="004574D6"/>
    <w:rsid w:val="004575D8"/>
    <w:rsid w:val="00457914"/>
    <w:rsid w:val="00460212"/>
    <w:rsid w:val="00460A05"/>
    <w:rsid w:val="0046108C"/>
    <w:rsid w:val="00461125"/>
    <w:rsid w:val="00461168"/>
    <w:rsid w:val="004614F6"/>
    <w:rsid w:val="004618F8"/>
    <w:rsid w:val="00462EF5"/>
    <w:rsid w:val="0046302E"/>
    <w:rsid w:val="00463F88"/>
    <w:rsid w:val="00465502"/>
    <w:rsid w:val="00465881"/>
    <w:rsid w:val="004661B5"/>
    <w:rsid w:val="00466AE6"/>
    <w:rsid w:val="0046736D"/>
    <w:rsid w:val="0046773E"/>
    <w:rsid w:val="00471493"/>
    <w:rsid w:val="0047161E"/>
    <w:rsid w:val="00471918"/>
    <w:rsid w:val="00471B82"/>
    <w:rsid w:val="004724A3"/>
    <w:rsid w:val="00472705"/>
    <w:rsid w:val="0047283E"/>
    <w:rsid w:val="004731BA"/>
    <w:rsid w:val="00474A43"/>
    <w:rsid w:val="00474C31"/>
    <w:rsid w:val="00474EB4"/>
    <w:rsid w:val="0047589E"/>
    <w:rsid w:val="00475914"/>
    <w:rsid w:val="00475A40"/>
    <w:rsid w:val="00475FE7"/>
    <w:rsid w:val="00476662"/>
    <w:rsid w:val="00476801"/>
    <w:rsid w:val="00476EBB"/>
    <w:rsid w:val="004778EC"/>
    <w:rsid w:val="00477DAF"/>
    <w:rsid w:val="0048018C"/>
    <w:rsid w:val="00480DAB"/>
    <w:rsid w:val="00481231"/>
    <w:rsid w:val="004822F5"/>
    <w:rsid w:val="004839E1"/>
    <w:rsid w:val="00486C3B"/>
    <w:rsid w:val="004877B7"/>
    <w:rsid w:val="0049042B"/>
    <w:rsid w:val="004904FB"/>
    <w:rsid w:val="004927E7"/>
    <w:rsid w:val="00492868"/>
    <w:rsid w:val="0049289C"/>
    <w:rsid w:val="00492D62"/>
    <w:rsid w:val="004947DD"/>
    <w:rsid w:val="004965A8"/>
    <w:rsid w:val="00497F1C"/>
    <w:rsid w:val="004A0558"/>
    <w:rsid w:val="004A0928"/>
    <w:rsid w:val="004A0F9D"/>
    <w:rsid w:val="004A1053"/>
    <w:rsid w:val="004A1465"/>
    <w:rsid w:val="004A1673"/>
    <w:rsid w:val="004A19A6"/>
    <w:rsid w:val="004A314E"/>
    <w:rsid w:val="004A3C4D"/>
    <w:rsid w:val="004A3EC6"/>
    <w:rsid w:val="004A4039"/>
    <w:rsid w:val="004A4A6F"/>
    <w:rsid w:val="004A5407"/>
    <w:rsid w:val="004A7EFC"/>
    <w:rsid w:val="004B0940"/>
    <w:rsid w:val="004B11D8"/>
    <w:rsid w:val="004B124F"/>
    <w:rsid w:val="004B1569"/>
    <w:rsid w:val="004B1911"/>
    <w:rsid w:val="004B28C7"/>
    <w:rsid w:val="004B2E20"/>
    <w:rsid w:val="004B3738"/>
    <w:rsid w:val="004B43C8"/>
    <w:rsid w:val="004B6B8F"/>
    <w:rsid w:val="004B7A24"/>
    <w:rsid w:val="004C069A"/>
    <w:rsid w:val="004C1136"/>
    <w:rsid w:val="004C1339"/>
    <w:rsid w:val="004C15C2"/>
    <w:rsid w:val="004C1664"/>
    <w:rsid w:val="004C1EE4"/>
    <w:rsid w:val="004C2B43"/>
    <w:rsid w:val="004C2E14"/>
    <w:rsid w:val="004C31F0"/>
    <w:rsid w:val="004C341E"/>
    <w:rsid w:val="004C3546"/>
    <w:rsid w:val="004C3E13"/>
    <w:rsid w:val="004C48C6"/>
    <w:rsid w:val="004C4BCD"/>
    <w:rsid w:val="004C4D32"/>
    <w:rsid w:val="004C518A"/>
    <w:rsid w:val="004C76FF"/>
    <w:rsid w:val="004D01DB"/>
    <w:rsid w:val="004D307B"/>
    <w:rsid w:val="004D3B22"/>
    <w:rsid w:val="004D415C"/>
    <w:rsid w:val="004D4CE1"/>
    <w:rsid w:val="004D5B6E"/>
    <w:rsid w:val="004D5FAC"/>
    <w:rsid w:val="004D6490"/>
    <w:rsid w:val="004D69C9"/>
    <w:rsid w:val="004D69EE"/>
    <w:rsid w:val="004D6A7B"/>
    <w:rsid w:val="004E033D"/>
    <w:rsid w:val="004E3163"/>
    <w:rsid w:val="004E3250"/>
    <w:rsid w:val="004E3DBB"/>
    <w:rsid w:val="004E4372"/>
    <w:rsid w:val="004E45A6"/>
    <w:rsid w:val="004E4A92"/>
    <w:rsid w:val="004E4D1B"/>
    <w:rsid w:val="004E5C88"/>
    <w:rsid w:val="004E6746"/>
    <w:rsid w:val="004E6B54"/>
    <w:rsid w:val="004E7426"/>
    <w:rsid w:val="004E7663"/>
    <w:rsid w:val="004F01B0"/>
    <w:rsid w:val="004F0E3A"/>
    <w:rsid w:val="004F1028"/>
    <w:rsid w:val="004F12B2"/>
    <w:rsid w:val="004F14CD"/>
    <w:rsid w:val="004F1C3C"/>
    <w:rsid w:val="004F1DD1"/>
    <w:rsid w:val="004F29DE"/>
    <w:rsid w:val="004F2C3B"/>
    <w:rsid w:val="004F30B7"/>
    <w:rsid w:val="004F3321"/>
    <w:rsid w:val="004F3C7F"/>
    <w:rsid w:val="004F4865"/>
    <w:rsid w:val="004F4C35"/>
    <w:rsid w:val="004F4D29"/>
    <w:rsid w:val="004F5955"/>
    <w:rsid w:val="004F5F9E"/>
    <w:rsid w:val="004F6518"/>
    <w:rsid w:val="004F6679"/>
    <w:rsid w:val="004F6860"/>
    <w:rsid w:val="004F78EA"/>
    <w:rsid w:val="004F7C2C"/>
    <w:rsid w:val="00500417"/>
    <w:rsid w:val="0050092D"/>
    <w:rsid w:val="005014EB"/>
    <w:rsid w:val="00501C86"/>
    <w:rsid w:val="005028C1"/>
    <w:rsid w:val="005028F9"/>
    <w:rsid w:val="00503E30"/>
    <w:rsid w:val="005045CA"/>
    <w:rsid w:val="00504A6A"/>
    <w:rsid w:val="00504DCE"/>
    <w:rsid w:val="005057E4"/>
    <w:rsid w:val="005059F6"/>
    <w:rsid w:val="00505F58"/>
    <w:rsid w:val="00506414"/>
    <w:rsid w:val="005071C7"/>
    <w:rsid w:val="005079D3"/>
    <w:rsid w:val="00507CB6"/>
    <w:rsid w:val="0051084D"/>
    <w:rsid w:val="00510FF0"/>
    <w:rsid w:val="00513204"/>
    <w:rsid w:val="00513BBA"/>
    <w:rsid w:val="00513C29"/>
    <w:rsid w:val="0051446D"/>
    <w:rsid w:val="0051554F"/>
    <w:rsid w:val="00515CF8"/>
    <w:rsid w:val="00515E52"/>
    <w:rsid w:val="00516EDE"/>
    <w:rsid w:val="005170C3"/>
    <w:rsid w:val="005175D3"/>
    <w:rsid w:val="00521116"/>
    <w:rsid w:val="00522CF6"/>
    <w:rsid w:val="0052332E"/>
    <w:rsid w:val="00523896"/>
    <w:rsid w:val="0052401C"/>
    <w:rsid w:val="00524252"/>
    <w:rsid w:val="00524600"/>
    <w:rsid w:val="00525914"/>
    <w:rsid w:val="00525CD3"/>
    <w:rsid w:val="00527FC3"/>
    <w:rsid w:val="00530E1F"/>
    <w:rsid w:val="005310CB"/>
    <w:rsid w:val="00531C78"/>
    <w:rsid w:val="00531DF3"/>
    <w:rsid w:val="00533394"/>
    <w:rsid w:val="005337F2"/>
    <w:rsid w:val="00533B02"/>
    <w:rsid w:val="00533DA8"/>
    <w:rsid w:val="00533EDD"/>
    <w:rsid w:val="00534C23"/>
    <w:rsid w:val="005351F7"/>
    <w:rsid w:val="00535ABF"/>
    <w:rsid w:val="00536562"/>
    <w:rsid w:val="00536C07"/>
    <w:rsid w:val="00536D31"/>
    <w:rsid w:val="0054062F"/>
    <w:rsid w:val="00541414"/>
    <w:rsid w:val="005416FA"/>
    <w:rsid w:val="00541756"/>
    <w:rsid w:val="005422C1"/>
    <w:rsid w:val="00542C71"/>
    <w:rsid w:val="0054329F"/>
    <w:rsid w:val="00543711"/>
    <w:rsid w:val="00545A19"/>
    <w:rsid w:val="005470CC"/>
    <w:rsid w:val="00547748"/>
    <w:rsid w:val="00547B2D"/>
    <w:rsid w:val="00547DD7"/>
    <w:rsid w:val="00550C70"/>
    <w:rsid w:val="00550EAB"/>
    <w:rsid w:val="0055220A"/>
    <w:rsid w:val="0055233A"/>
    <w:rsid w:val="00552B69"/>
    <w:rsid w:val="00553DF5"/>
    <w:rsid w:val="00554ACE"/>
    <w:rsid w:val="005550F4"/>
    <w:rsid w:val="00555AF8"/>
    <w:rsid w:val="00555D04"/>
    <w:rsid w:val="00557099"/>
    <w:rsid w:val="0055743D"/>
    <w:rsid w:val="00560EC3"/>
    <w:rsid w:val="0056122F"/>
    <w:rsid w:val="00563203"/>
    <w:rsid w:val="0056322F"/>
    <w:rsid w:val="00565351"/>
    <w:rsid w:val="005654D6"/>
    <w:rsid w:val="005655C6"/>
    <w:rsid w:val="00566120"/>
    <w:rsid w:val="005663D7"/>
    <w:rsid w:val="00566B95"/>
    <w:rsid w:val="00567126"/>
    <w:rsid w:val="0056783B"/>
    <w:rsid w:val="00570B94"/>
    <w:rsid w:val="00571A30"/>
    <w:rsid w:val="00572124"/>
    <w:rsid w:val="0057340B"/>
    <w:rsid w:val="00574337"/>
    <w:rsid w:val="005748B3"/>
    <w:rsid w:val="00575177"/>
    <w:rsid w:val="005760FC"/>
    <w:rsid w:val="005769B8"/>
    <w:rsid w:val="00576C07"/>
    <w:rsid w:val="0058062A"/>
    <w:rsid w:val="00580EF1"/>
    <w:rsid w:val="005814F8"/>
    <w:rsid w:val="00581787"/>
    <w:rsid w:val="005829E2"/>
    <w:rsid w:val="005830BB"/>
    <w:rsid w:val="00583AF7"/>
    <w:rsid w:val="00583B5D"/>
    <w:rsid w:val="00583F66"/>
    <w:rsid w:val="005848B2"/>
    <w:rsid w:val="00584E4D"/>
    <w:rsid w:val="00585919"/>
    <w:rsid w:val="00585ABB"/>
    <w:rsid w:val="00585D05"/>
    <w:rsid w:val="00586172"/>
    <w:rsid w:val="0058715A"/>
    <w:rsid w:val="00587318"/>
    <w:rsid w:val="00587C78"/>
    <w:rsid w:val="005901AC"/>
    <w:rsid w:val="00590EF5"/>
    <w:rsid w:val="00593168"/>
    <w:rsid w:val="005935FF"/>
    <w:rsid w:val="0059362B"/>
    <w:rsid w:val="00593BF7"/>
    <w:rsid w:val="00594253"/>
    <w:rsid w:val="00594372"/>
    <w:rsid w:val="005944DF"/>
    <w:rsid w:val="0059466C"/>
    <w:rsid w:val="005950CF"/>
    <w:rsid w:val="005954F2"/>
    <w:rsid w:val="00595875"/>
    <w:rsid w:val="00595AD4"/>
    <w:rsid w:val="00595FB5"/>
    <w:rsid w:val="005962C9"/>
    <w:rsid w:val="0059724E"/>
    <w:rsid w:val="005A03FA"/>
    <w:rsid w:val="005A0699"/>
    <w:rsid w:val="005A1116"/>
    <w:rsid w:val="005A1632"/>
    <w:rsid w:val="005A1A82"/>
    <w:rsid w:val="005A1BA3"/>
    <w:rsid w:val="005A1EFD"/>
    <w:rsid w:val="005A2481"/>
    <w:rsid w:val="005A33A0"/>
    <w:rsid w:val="005A3EE1"/>
    <w:rsid w:val="005A4806"/>
    <w:rsid w:val="005A4CF3"/>
    <w:rsid w:val="005A59ED"/>
    <w:rsid w:val="005A6BBF"/>
    <w:rsid w:val="005B0220"/>
    <w:rsid w:val="005B0671"/>
    <w:rsid w:val="005B0E5C"/>
    <w:rsid w:val="005B1378"/>
    <w:rsid w:val="005B1383"/>
    <w:rsid w:val="005B13CB"/>
    <w:rsid w:val="005B335C"/>
    <w:rsid w:val="005B3C00"/>
    <w:rsid w:val="005B4028"/>
    <w:rsid w:val="005B4B14"/>
    <w:rsid w:val="005B4B25"/>
    <w:rsid w:val="005B57C6"/>
    <w:rsid w:val="005B5F95"/>
    <w:rsid w:val="005B6132"/>
    <w:rsid w:val="005B62DC"/>
    <w:rsid w:val="005B6B12"/>
    <w:rsid w:val="005B6CB2"/>
    <w:rsid w:val="005B6ED0"/>
    <w:rsid w:val="005B766E"/>
    <w:rsid w:val="005C07EE"/>
    <w:rsid w:val="005C081F"/>
    <w:rsid w:val="005C1435"/>
    <w:rsid w:val="005C1A98"/>
    <w:rsid w:val="005C26CE"/>
    <w:rsid w:val="005C2937"/>
    <w:rsid w:val="005C2CBA"/>
    <w:rsid w:val="005C33BD"/>
    <w:rsid w:val="005C363F"/>
    <w:rsid w:val="005C4021"/>
    <w:rsid w:val="005C42A9"/>
    <w:rsid w:val="005C4ABA"/>
    <w:rsid w:val="005C4B45"/>
    <w:rsid w:val="005C5161"/>
    <w:rsid w:val="005C6170"/>
    <w:rsid w:val="005C6986"/>
    <w:rsid w:val="005C6991"/>
    <w:rsid w:val="005C6D59"/>
    <w:rsid w:val="005C7018"/>
    <w:rsid w:val="005C71F1"/>
    <w:rsid w:val="005C7237"/>
    <w:rsid w:val="005C727B"/>
    <w:rsid w:val="005C7621"/>
    <w:rsid w:val="005C7D63"/>
    <w:rsid w:val="005D0A93"/>
    <w:rsid w:val="005D1BC4"/>
    <w:rsid w:val="005D23AC"/>
    <w:rsid w:val="005D29DE"/>
    <w:rsid w:val="005D2A5A"/>
    <w:rsid w:val="005D2AB1"/>
    <w:rsid w:val="005D3218"/>
    <w:rsid w:val="005D3595"/>
    <w:rsid w:val="005D4552"/>
    <w:rsid w:val="005D4F52"/>
    <w:rsid w:val="005D58F4"/>
    <w:rsid w:val="005E02D1"/>
    <w:rsid w:val="005E0442"/>
    <w:rsid w:val="005E0CA7"/>
    <w:rsid w:val="005E0D81"/>
    <w:rsid w:val="005E0F36"/>
    <w:rsid w:val="005E1027"/>
    <w:rsid w:val="005E10BC"/>
    <w:rsid w:val="005E152B"/>
    <w:rsid w:val="005E231A"/>
    <w:rsid w:val="005E29FB"/>
    <w:rsid w:val="005E2DAB"/>
    <w:rsid w:val="005E3711"/>
    <w:rsid w:val="005E45D4"/>
    <w:rsid w:val="005E4BC5"/>
    <w:rsid w:val="005E5056"/>
    <w:rsid w:val="005E5388"/>
    <w:rsid w:val="005E6240"/>
    <w:rsid w:val="005E6360"/>
    <w:rsid w:val="005E6833"/>
    <w:rsid w:val="005E68F0"/>
    <w:rsid w:val="005E6FE8"/>
    <w:rsid w:val="005E702D"/>
    <w:rsid w:val="005E75C3"/>
    <w:rsid w:val="005F0472"/>
    <w:rsid w:val="005F06F0"/>
    <w:rsid w:val="005F1690"/>
    <w:rsid w:val="005F1F63"/>
    <w:rsid w:val="005F1F7B"/>
    <w:rsid w:val="005F213F"/>
    <w:rsid w:val="005F2169"/>
    <w:rsid w:val="005F2229"/>
    <w:rsid w:val="005F281E"/>
    <w:rsid w:val="005F2F88"/>
    <w:rsid w:val="005F3122"/>
    <w:rsid w:val="005F3627"/>
    <w:rsid w:val="005F3DC6"/>
    <w:rsid w:val="005F5A42"/>
    <w:rsid w:val="005F6CD8"/>
    <w:rsid w:val="005F7477"/>
    <w:rsid w:val="00600650"/>
    <w:rsid w:val="006007BD"/>
    <w:rsid w:val="00600E4E"/>
    <w:rsid w:val="00601855"/>
    <w:rsid w:val="00601998"/>
    <w:rsid w:val="00601B9A"/>
    <w:rsid w:val="00602360"/>
    <w:rsid w:val="00603D32"/>
    <w:rsid w:val="006049D9"/>
    <w:rsid w:val="006062BD"/>
    <w:rsid w:val="00607762"/>
    <w:rsid w:val="00607797"/>
    <w:rsid w:val="00607A2B"/>
    <w:rsid w:val="0061009F"/>
    <w:rsid w:val="00612F19"/>
    <w:rsid w:val="00614E87"/>
    <w:rsid w:val="00615CE1"/>
    <w:rsid w:val="00615EA6"/>
    <w:rsid w:val="006165B6"/>
    <w:rsid w:val="006177E0"/>
    <w:rsid w:val="00617F75"/>
    <w:rsid w:val="006205D2"/>
    <w:rsid w:val="006206F1"/>
    <w:rsid w:val="00620BDE"/>
    <w:rsid w:val="00620D1B"/>
    <w:rsid w:val="00620F57"/>
    <w:rsid w:val="00621256"/>
    <w:rsid w:val="00621EDE"/>
    <w:rsid w:val="006220CF"/>
    <w:rsid w:val="0062214B"/>
    <w:rsid w:val="0062256D"/>
    <w:rsid w:val="00622915"/>
    <w:rsid w:val="00624517"/>
    <w:rsid w:val="00625476"/>
    <w:rsid w:val="006259AD"/>
    <w:rsid w:val="00625ABD"/>
    <w:rsid w:val="006278A6"/>
    <w:rsid w:val="00627FF3"/>
    <w:rsid w:val="00630298"/>
    <w:rsid w:val="0063078B"/>
    <w:rsid w:val="00630FB1"/>
    <w:rsid w:val="006317F5"/>
    <w:rsid w:val="00631AFE"/>
    <w:rsid w:val="00632472"/>
    <w:rsid w:val="006328BE"/>
    <w:rsid w:val="00633521"/>
    <w:rsid w:val="00634BF5"/>
    <w:rsid w:val="006353D2"/>
    <w:rsid w:val="006365D7"/>
    <w:rsid w:val="00636621"/>
    <w:rsid w:val="00636805"/>
    <w:rsid w:val="00636F81"/>
    <w:rsid w:val="00637170"/>
    <w:rsid w:val="006405B0"/>
    <w:rsid w:val="00641490"/>
    <w:rsid w:val="006428E7"/>
    <w:rsid w:val="00643218"/>
    <w:rsid w:val="00643660"/>
    <w:rsid w:val="00643FF1"/>
    <w:rsid w:val="00644DCF"/>
    <w:rsid w:val="0064613D"/>
    <w:rsid w:val="006463EF"/>
    <w:rsid w:val="006466E5"/>
    <w:rsid w:val="00646EE2"/>
    <w:rsid w:val="00650DBE"/>
    <w:rsid w:val="00651359"/>
    <w:rsid w:val="006513EE"/>
    <w:rsid w:val="00651BF0"/>
    <w:rsid w:val="00654321"/>
    <w:rsid w:val="0065530E"/>
    <w:rsid w:val="006557F7"/>
    <w:rsid w:val="00656F2E"/>
    <w:rsid w:val="00657314"/>
    <w:rsid w:val="00657374"/>
    <w:rsid w:val="006579E1"/>
    <w:rsid w:val="006603D0"/>
    <w:rsid w:val="00660A35"/>
    <w:rsid w:val="00661668"/>
    <w:rsid w:val="00662854"/>
    <w:rsid w:val="0066288A"/>
    <w:rsid w:val="00662E08"/>
    <w:rsid w:val="00662F26"/>
    <w:rsid w:val="00662FD8"/>
    <w:rsid w:val="0066321A"/>
    <w:rsid w:val="006633E3"/>
    <w:rsid w:val="006641D3"/>
    <w:rsid w:val="00664D74"/>
    <w:rsid w:val="006650DD"/>
    <w:rsid w:val="00665F39"/>
    <w:rsid w:val="006676E4"/>
    <w:rsid w:val="006705D4"/>
    <w:rsid w:val="00671370"/>
    <w:rsid w:val="00671445"/>
    <w:rsid w:val="00672315"/>
    <w:rsid w:val="006727F2"/>
    <w:rsid w:val="00672C29"/>
    <w:rsid w:val="006732BF"/>
    <w:rsid w:val="00674544"/>
    <w:rsid w:val="00675303"/>
    <w:rsid w:val="00675830"/>
    <w:rsid w:val="00675895"/>
    <w:rsid w:val="00675C28"/>
    <w:rsid w:val="00677DC2"/>
    <w:rsid w:val="00680576"/>
    <w:rsid w:val="006807B9"/>
    <w:rsid w:val="006808A2"/>
    <w:rsid w:val="006819E2"/>
    <w:rsid w:val="00681CEC"/>
    <w:rsid w:val="00682087"/>
    <w:rsid w:val="006824C9"/>
    <w:rsid w:val="0068300A"/>
    <w:rsid w:val="006844D4"/>
    <w:rsid w:val="0068481D"/>
    <w:rsid w:val="00684F4D"/>
    <w:rsid w:val="00685331"/>
    <w:rsid w:val="006856FF"/>
    <w:rsid w:val="00686EDB"/>
    <w:rsid w:val="00686F1F"/>
    <w:rsid w:val="00687346"/>
    <w:rsid w:val="00687541"/>
    <w:rsid w:val="006876A2"/>
    <w:rsid w:val="00690892"/>
    <w:rsid w:val="00691235"/>
    <w:rsid w:val="00691810"/>
    <w:rsid w:val="006929C1"/>
    <w:rsid w:val="0069306D"/>
    <w:rsid w:val="006942AE"/>
    <w:rsid w:val="00695650"/>
    <w:rsid w:val="00695A0A"/>
    <w:rsid w:val="00695CDB"/>
    <w:rsid w:val="00695D22"/>
    <w:rsid w:val="006965DF"/>
    <w:rsid w:val="00696CAC"/>
    <w:rsid w:val="006970E4"/>
    <w:rsid w:val="0069730C"/>
    <w:rsid w:val="00697635"/>
    <w:rsid w:val="006A18B2"/>
    <w:rsid w:val="006A25C0"/>
    <w:rsid w:val="006A2AD6"/>
    <w:rsid w:val="006A2B60"/>
    <w:rsid w:val="006A2BBC"/>
    <w:rsid w:val="006A2C40"/>
    <w:rsid w:val="006A2E4F"/>
    <w:rsid w:val="006A317D"/>
    <w:rsid w:val="006A3C27"/>
    <w:rsid w:val="006A40FF"/>
    <w:rsid w:val="006A412A"/>
    <w:rsid w:val="006A4442"/>
    <w:rsid w:val="006A57B8"/>
    <w:rsid w:val="006A57C8"/>
    <w:rsid w:val="006A5C1A"/>
    <w:rsid w:val="006A634D"/>
    <w:rsid w:val="006A6454"/>
    <w:rsid w:val="006A75E5"/>
    <w:rsid w:val="006A7670"/>
    <w:rsid w:val="006A7BCB"/>
    <w:rsid w:val="006A7DFC"/>
    <w:rsid w:val="006B0133"/>
    <w:rsid w:val="006B014E"/>
    <w:rsid w:val="006B070A"/>
    <w:rsid w:val="006B07FB"/>
    <w:rsid w:val="006B17E7"/>
    <w:rsid w:val="006B2794"/>
    <w:rsid w:val="006B316F"/>
    <w:rsid w:val="006B3B2D"/>
    <w:rsid w:val="006B4865"/>
    <w:rsid w:val="006B48B2"/>
    <w:rsid w:val="006B48DF"/>
    <w:rsid w:val="006B4DBF"/>
    <w:rsid w:val="006B5538"/>
    <w:rsid w:val="006B5B3F"/>
    <w:rsid w:val="006B6882"/>
    <w:rsid w:val="006B68D4"/>
    <w:rsid w:val="006B6EA5"/>
    <w:rsid w:val="006B727C"/>
    <w:rsid w:val="006B7804"/>
    <w:rsid w:val="006B7F05"/>
    <w:rsid w:val="006C008E"/>
    <w:rsid w:val="006C200A"/>
    <w:rsid w:val="006C207F"/>
    <w:rsid w:val="006C28DC"/>
    <w:rsid w:val="006C3348"/>
    <w:rsid w:val="006C335B"/>
    <w:rsid w:val="006C502E"/>
    <w:rsid w:val="006C60BA"/>
    <w:rsid w:val="006C6AD8"/>
    <w:rsid w:val="006C74DE"/>
    <w:rsid w:val="006C7E61"/>
    <w:rsid w:val="006C7F23"/>
    <w:rsid w:val="006D0478"/>
    <w:rsid w:val="006D0996"/>
    <w:rsid w:val="006D10A0"/>
    <w:rsid w:val="006D1622"/>
    <w:rsid w:val="006D1813"/>
    <w:rsid w:val="006D25BF"/>
    <w:rsid w:val="006D3D60"/>
    <w:rsid w:val="006D4662"/>
    <w:rsid w:val="006D5016"/>
    <w:rsid w:val="006D5C4C"/>
    <w:rsid w:val="006D6E1F"/>
    <w:rsid w:val="006D6E39"/>
    <w:rsid w:val="006D71C2"/>
    <w:rsid w:val="006D78BF"/>
    <w:rsid w:val="006D7E59"/>
    <w:rsid w:val="006E01B0"/>
    <w:rsid w:val="006E09B7"/>
    <w:rsid w:val="006E10B9"/>
    <w:rsid w:val="006E165A"/>
    <w:rsid w:val="006E2260"/>
    <w:rsid w:val="006E3A19"/>
    <w:rsid w:val="006E3CBF"/>
    <w:rsid w:val="006E3CD4"/>
    <w:rsid w:val="006E44CB"/>
    <w:rsid w:val="006E49C6"/>
    <w:rsid w:val="006E4FF3"/>
    <w:rsid w:val="006E63D1"/>
    <w:rsid w:val="006E6EED"/>
    <w:rsid w:val="006E7286"/>
    <w:rsid w:val="006E75C9"/>
    <w:rsid w:val="006F03D9"/>
    <w:rsid w:val="006F16C4"/>
    <w:rsid w:val="006F1AFF"/>
    <w:rsid w:val="006F23FB"/>
    <w:rsid w:val="006F35AD"/>
    <w:rsid w:val="006F3BA3"/>
    <w:rsid w:val="006F4733"/>
    <w:rsid w:val="006F5AD3"/>
    <w:rsid w:val="006F6114"/>
    <w:rsid w:val="006F6830"/>
    <w:rsid w:val="006F6915"/>
    <w:rsid w:val="006F6B2E"/>
    <w:rsid w:val="006F74EC"/>
    <w:rsid w:val="00700188"/>
    <w:rsid w:val="00700569"/>
    <w:rsid w:val="00701CB0"/>
    <w:rsid w:val="00702479"/>
    <w:rsid w:val="0070390A"/>
    <w:rsid w:val="00703F6C"/>
    <w:rsid w:val="00703FF6"/>
    <w:rsid w:val="00704D40"/>
    <w:rsid w:val="00705F98"/>
    <w:rsid w:val="0070613C"/>
    <w:rsid w:val="00706379"/>
    <w:rsid w:val="00706EB4"/>
    <w:rsid w:val="007105EA"/>
    <w:rsid w:val="00710737"/>
    <w:rsid w:val="007111E6"/>
    <w:rsid w:val="007120C0"/>
    <w:rsid w:val="007142B1"/>
    <w:rsid w:val="00714EC2"/>
    <w:rsid w:val="0071573A"/>
    <w:rsid w:val="00715F15"/>
    <w:rsid w:val="0071629B"/>
    <w:rsid w:val="00716D13"/>
    <w:rsid w:val="0071787D"/>
    <w:rsid w:val="00717B45"/>
    <w:rsid w:val="00717B90"/>
    <w:rsid w:val="007205D5"/>
    <w:rsid w:val="0072087B"/>
    <w:rsid w:val="0072115B"/>
    <w:rsid w:val="00723257"/>
    <w:rsid w:val="0072497A"/>
    <w:rsid w:val="00724DF1"/>
    <w:rsid w:val="00725E19"/>
    <w:rsid w:val="00726154"/>
    <w:rsid w:val="0072634D"/>
    <w:rsid w:val="00726AF0"/>
    <w:rsid w:val="007272E0"/>
    <w:rsid w:val="00727AD6"/>
    <w:rsid w:val="0073082D"/>
    <w:rsid w:val="0073124E"/>
    <w:rsid w:val="0073152D"/>
    <w:rsid w:val="00732B0C"/>
    <w:rsid w:val="00732BA0"/>
    <w:rsid w:val="00733714"/>
    <w:rsid w:val="00733800"/>
    <w:rsid w:val="007338BE"/>
    <w:rsid w:val="0073613B"/>
    <w:rsid w:val="0073671D"/>
    <w:rsid w:val="007375CF"/>
    <w:rsid w:val="00737E0D"/>
    <w:rsid w:val="0074045E"/>
    <w:rsid w:val="00741014"/>
    <w:rsid w:val="00741C9E"/>
    <w:rsid w:val="0074204F"/>
    <w:rsid w:val="00742670"/>
    <w:rsid w:val="007438C0"/>
    <w:rsid w:val="00744002"/>
    <w:rsid w:val="00744054"/>
    <w:rsid w:val="007440AC"/>
    <w:rsid w:val="00744AD3"/>
    <w:rsid w:val="00744BBF"/>
    <w:rsid w:val="00744C57"/>
    <w:rsid w:val="00744FCD"/>
    <w:rsid w:val="0074549F"/>
    <w:rsid w:val="00745605"/>
    <w:rsid w:val="00745971"/>
    <w:rsid w:val="00745A3C"/>
    <w:rsid w:val="00746910"/>
    <w:rsid w:val="00746C12"/>
    <w:rsid w:val="007473B3"/>
    <w:rsid w:val="00747706"/>
    <w:rsid w:val="007478F8"/>
    <w:rsid w:val="00750845"/>
    <w:rsid w:val="00750D66"/>
    <w:rsid w:val="00751169"/>
    <w:rsid w:val="007517B2"/>
    <w:rsid w:val="00752939"/>
    <w:rsid w:val="00753D6D"/>
    <w:rsid w:val="00754725"/>
    <w:rsid w:val="00755269"/>
    <w:rsid w:val="007555B4"/>
    <w:rsid w:val="0075638C"/>
    <w:rsid w:val="00757244"/>
    <w:rsid w:val="0075765A"/>
    <w:rsid w:val="00757D1F"/>
    <w:rsid w:val="007610AE"/>
    <w:rsid w:val="00761642"/>
    <w:rsid w:val="00761A73"/>
    <w:rsid w:val="00761CF6"/>
    <w:rsid w:val="00761FDC"/>
    <w:rsid w:val="00763DF4"/>
    <w:rsid w:val="007641CB"/>
    <w:rsid w:val="0076488A"/>
    <w:rsid w:val="00766FC4"/>
    <w:rsid w:val="007678B6"/>
    <w:rsid w:val="00771093"/>
    <w:rsid w:val="00771CE5"/>
    <w:rsid w:val="00772821"/>
    <w:rsid w:val="007730E8"/>
    <w:rsid w:val="00773178"/>
    <w:rsid w:val="00774BC9"/>
    <w:rsid w:val="007753D0"/>
    <w:rsid w:val="007763CF"/>
    <w:rsid w:val="00776776"/>
    <w:rsid w:val="00777A14"/>
    <w:rsid w:val="00780141"/>
    <w:rsid w:val="00780293"/>
    <w:rsid w:val="007803F6"/>
    <w:rsid w:val="00780741"/>
    <w:rsid w:val="007809B6"/>
    <w:rsid w:val="00780E55"/>
    <w:rsid w:val="00781056"/>
    <w:rsid w:val="00781167"/>
    <w:rsid w:val="00781262"/>
    <w:rsid w:val="00781263"/>
    <w:rsid w:val="007815C6"/>
    <w:rsid w:val="00781607"/>
    <w:rsid w:val="007821BE"/>
    <w:rsid w:val="00782B34"/>
    <w:rsid w:val="00782C94"/>
    <w:rsid w:val="00782D0E"/>
    <w:rsid w:val="00783136"/>
    <w:rsid w:val="00783399"/>
    <w:rsid w:val="00783A9E"/>
    <w:rsid w:val="00785010"/>
    <w:rsid w:val="007851F4"/>
    <w:rsid w:val="007852C1"/>
    <w:rsid w:val="00787093"/>
    <w:rsid w:val="007904AC"/>
    <w:rsid w:val="00790AB3"/>
    <w:rsid w:val="00790FAC"/>
    <w:rsid w:val="00792720"/>
    <w:rsid w:val="00792BAA"/>
    <w:rsid w:val="00794288"/>
    <w:rsid w:val="00795D77"/>
    <w:rsid w:val="007970B3"/>
    <w:rsid w:val="00797584"/>
    <w:rsid w:val="007977FF"/>
    <w:rsid w:val="007A0A86"/>
    <w:rsid w:val="007A0CD2"/>
    <w:rsid w:val="007A1566"/>
    <w:rsid w:val="007A2A5C"/>
    <w:rsid w:val="007A31B3"/>
    <w:rsid w:val="007A34B8"/>
    <w:rsid w:val="007A4433"/>
    <w:rsid w:val="007A4465"/>
    <w:rsid w:val="007A4522"/>
    <w:rsid w:val="007A4855"/>
    <w:rsid w:val="007A575B"/>
    <w:rsid w:val="007A649E"/>
    <w:rsid w:val="007B0245"/>
    <w:rsid w:val="007B04E4"/>
    <w:rsid w:val="007B0BEA"/>
    <w:rsid w:val="007B1BC7"/>
    <w:rsid w:val="007B1E6E"/>
    <w:rsid w:val="007B220C"/>
    <w:rsid w:val="007B4A54"/>
    <w:rsid w:val="007B4D41"/>
    <w:rsid w:val="007B58A6"/>
    <w:rsid w:val="007B5A61"/>
    <w:rsid w:val="007B6166"/>
    <w:rsid w:val="007B628C"/>
    <w:rsid w:val="007B697A"/>
    <w:rsid w:val="007B6D9F"/>
    <w:rsid w:val="007B6DAB"/>
    <w:rsid w:val="007B6EA2"/>
    <w:rsid w:val="007B7385"/>
    <w:rsid w:val="007C06C2"/>
    <w:rsid w:val="007C1332"/>
    <w:rsid w:val="007C1E04"/>
    <w:rsid w:val="007C22D3"/>
    <w:rsid w:val="007C237A"/>
    <w:rsid w:val="007C2549"/>
    <w:rsid w:val="007C260F"/>
    <w:rsid w:val="007C3235"/>
    <w:rsid w:val="007C340F"/>
    <w:rsid w:val="007C3639"/>
    <w:rsid w:val="007C3806"/>
    <w:rsid w:val="007C4B76"/>
    <w:rsid w:val="007C5C3A"/>
    <w:rsid w:val="007C6435"/>
    <w:rsid w:val="007C6A94"/>
    <w:rsid w:val="007D07BF"/>
    <w:rsid w:val="007D0883"/>
    <w:rsid w:val="007D0D59"/>
    <w:rsid w:val="007D0E4F"/>
    <w:rsid w:val="007D0F3F"/>
    <w:rsid w:val="007D105F"/>
    <w:rsid w:val="007D1BBF"/>
    <w:rsid w:val="007D236C"/>
    <w:rsid w:val="007D260E"/>
    <w:rsid w:val="007D2AA7"/>
    <w:rsid w:val="007D454B"/>
    <w:rsid w:val="007D4939"/>
    <w:rsid w:val="007D7487"/>
    <w:rsid w:val="007D754C"/>
    <w:rsid w:val="007E12C2"/>
    <w:rsid w:val="007E14B1"/>
    <w:rsid w:val="007E3014"/>
    <w:rsid w:val="007E352A"/>
    <w:rsid w:val="007E4AE5"/>
    <w:rsid w:val="007E4EE5"/>
    <w:rsid w:val="007E5CBD"/>
    <w:rsid w:val="007E626E"/>
    <w:rsid w:val="007E6C25"/>
    <w:rsid w:val="007E7B26"/>
    <w:rsid w:val="007F0BF0"/>
    <w:rsid w:val="007F0E74"/>
    <w:rsid w:val="007F0EE5"/>
    <w:rsid w:val="007F2B34"/>
    <w:rsid w:val="007F2F92"/>
    <w:rsid w:val="007F30F4"/>
    <w:rsid w:val="007F3464"/>
    <w:rsid w:val="007F347B"/>
    <w:rsid w:val="007F470B"/>
    <w:rsid w:val="007F4848"/>
    <w:rsid w:val="007F48A0"/>
    <w:rsid w:val="007F4958"/>
    <w:rsid w:val="007F5BD9"/>
    <w:rsid w:val="007F721B"/>
    <w:rsid w:val="007F74DC"/>
    <w:rsid w:val="007F7D1E"/>
    <w:rsid w:val="007F7D9E"/>
    <w:rsid w:val="008005A5"/>
    <w:rsid w:val="0080206A"/>
    <w:rsid w:val="008025A3"/>
    <w:rsid w:val="00804580"/>
    <w:rsid w:val="00804B6F"/>
    <w:rsid w:val="008054EF"/>
    <w:rsid w:val="00805803"/>
    <w:rsid w:val="00805AE3"/>
    <w:rsid w:val="00805FEF"/>
    <w:rsid w:val="00806C9F"/>
    <w:rsid w:val="0081025B"/>
    <w:rsid w:val="00810B48"/>
    <w:rsid w:val="0081172B"/>
    <w:rsid w:val="00811B54"/>
    <w:rsid w:val="00811E2E"/>
    <w:rsid w:val="00812C05"/>
    <w:rsid w:val="00812F71"/>
    <w:rsid w:val="0081362A"/>
    <w:rsid w:val="00813830"/>
    <w:rsid w:val="00813A33"/>
    <w:rsid w:val="008140E1"/>
    <w:rsid w:val="0081482E"/>
    <w:rsid w:val="00816795"/>
    <w:rsid w:val="00820983"/>
    <w:rsid w:val="00820C58"/>
    <w:rsid w:val="00821D43"/>
    <w:rsid w:val="00821DAB"/>
    <w:rsid w:val="00822151"/>
    <w:rsid w:val="00822175"/>
    <w:rsid w:val="00822D8E"/>
    <w:rsid w:val="008234DF"/>
    <w:rsid w:val="00823755"/>
    <w:rsid w:val="008255CF"/>
    <w:rsid w:val="00826054"/>
    <w:rsid w:val="00826697"/>
    <w:rsid w:val="00826CE5"/>
    <w:rsid w:val="00830B6F"/>
    <w:rsid w:val="00832987"/>
    <w:rsid w:val="00834032"/>
    <w:rsid w:val="008354CE"/>
    <w:rsid w:val="00835AA6"/>
    <w:rsid w:val="00836C4C"/>
    <w:rsid w:val="00836DD4"/>
    <w:rsid w:val="00840E47"/>
    <w:rsid w:val="00841840"/>
    <w:rsid w:val="008418D8"/>
    <w:rsid w:val="00841987"/>
    <w:rsid w:val="00842F51"/>
    <w:rsid w:val="00843616"/>
    <w:rsid w:val="008439D0"/>
    <w:rsid w:val="008441F4"/>
    <w:rsid w:val="008443CD"/>
    <w:rsid w:val="00844743"/>
    <w:rsid w:val="00844787"/>
    <w:rsid w:val="00845192"/>
    <w:rsid w:val="00845AA8"/>
    <w:rsid w:val="00846117"/>
    <w:rsid w:val="008461FA"/>
    <w:rsid w:val="0084634F"/>
    <w:rsid w:val="008466C4"/>
    <w:rsid w:val="0084716B"/>
    <w:rsid w:val="0084789A"/>
    <w:rsid w:val="00850A3A"/>
    <w:rsid w:val="00850F1B"/>
    <w:rsid w:val="008510D7"/>
    <w:rsid w:val="008529A0"/>
    <w:rsid w:val="00852C52"/>
    <w:rsid w:val="00853D14"/>
    <w:rsid w:val="00854DDA"/>
    <w:rsid w:val="00855FFF"/>
    <w:rsid w:val="00857BFF"/>
    <w:rsid w:val="00861A4F"/>
    <w:rsid w:val="00862BAB"/>
    <w:rsid w:val="00862FBA"/>
    <w:rsid w:val="008630C0"/>
    <w:rsid w:val="00863260"/>
    <w:rsid w:val="00863AD5"/>
    <w:rsid w:val="00864772"/>
    <w:rsid w:val="008654D8"/>
    <w:rsid w:val="008656E9"/>
    <w:rsid w:val="00865E4E"/>
    <w:rsid w:val="00866294"/>
    <w:rsid w:val="00866383"/>
    <w:rsid w:val="008663B0"/>
    <w:rsid w:val="00867516"/>
    <w:rsid w:val="0086752F"/>
    <w:rsid w:val="008676EE"/>
    <w:rsid w:val="00870073"/>
    <w:rsid w:val="008720F9"/>
    <w:rsid w:val="008742E2"/>
    <w:rsid w:val="00874CD0"/>
    <w:rsid w:val="00875CEE"/>
    <w:rsid w:val="00876012"/>
    <w:rsid w:val="00876069"/>
    <w:rsid w:val="00876913"/>
    <w:rsid w:val="00876FE3"/>
    <w:rsid w:val="0088010C"/>
    <w:rsid w:val="00880B49"/>
    <w:rsid w:val="00880B97"/>
    <w:rsid w:val="00881182"/>
    <w:rsid w:val="00881759"/>
    <w:rsid w:val="00881844"/>
    <w:rsid w:val="00881D06"/>
    <w:rsid w:val="008820C2"/>
    <w:rsid w:val="00882D9D"/>
    <w:rsid w:val="00883076"/>
    <w:rsid w:val="008833FB"/>
    <w:rsid w:val="00883744"/>
    <w:rsid w:val="0088374A"/>
    <w:rsid w:val="008839F4"/>
    <w:rsid w:val="008852BC"/>
    <w:rsid w:val="0088558E"/>
    <w:rsid w:val="00885A49"/>
    <w:rsid w:val="00885C3E"/>
    <w:rsid w:val="00886109"/>
    <w:rsid w:val="0088649A"/>
    <w:rsid w:val="00886CCE"/>
    <w:rsid w:val="00886DAB"/>
    <w:rsid w:val="00887B07"/>
    <w:rsid w:val="008908E4"/>
    <w:rsid w:val="00890A0B"/>
    <w:rsid w:val="008911F0"/>
    <w:rsid w:val="00891A07"/>
    <w:rsid w:val="00892757"/>
    <w:rsid w:val="008932EB"/>
    <w:rsid w:val="00893BAC"/>
    <w:rsid w:val="00894696"/>
    <w:rsid w:val="00894800"/>
    <w:rsid w:val="00894B01"/>
    <w:rsid w:val="00894D40"/>
    <w:rsid w:val="008965BE"/>
    <w:rsid w:val="00896925"/>
    <w:rsid w:val="00896933"/>
    <w:rsid w:val="00896BE9"/>
    <w:rsid w:val="00897508"/>
    <w:rsid w:val="008A0DAB"/>
    <w:rsid w:val="008A2742"/>
    <w:rsid w:val="008A2C48"/>
    <w:rsid w:val="008A310B"/>
    <w:rsid w:val="008A35D8"/>
    <w:rsid w:val="008A39C1"/>
    <w:rsid w:val="008A4DDC"/>
    <w:rsid w:val="008A59FD"/>
    <w:rsid w:val="008A631D"/>
    <w:rsid w:val="008A6744"/>
    <w:rsid w:val="008A7093"/>
    <w:rsid w:val="008A70B1"/>
    <w:rsid w:val="008A7B04"/>
    <w:rsid w:val="008B05A3"/>
    <w:rsid w:val="008B0A53"/>
    <w:rsid w:val="008B0DD4"/>
    <w:rsid w:val="008B1467"/>
    <w:rsid w:val="008B1BFB"/>
    <w:rsid w:val="008B2701"/>
    <w:rsid w:val="008B2D5A"/>
    <w:rsid w:val="008B3029"/>
    <w:rsid w:val="008B4550"/>
    <w:rsid w:val="008B50D3"/>
    <w:rsid w:val="008B568E"/>
    <w:rsid w:val="008B5F78"/>
    <w:rsid w:val="008B62DE"/>
    <w:rsid w:val="008B6D22"/>
    <w:rsid w:val="008B6E87"/>
    <w:rsid w:val="008C0D60"/>
    <w:rsid w:val="008C15CD"/>
    <w:rsid w:val="008C1617"/>
    <w:rsid w:val="008C30AD"/>
    <w:rsid w:val="008C419F"/>
    <w:rsid w:val="008C427B"/>
    <w:rsid w:val="008C43D9"/>
    <w:rsid w:val="008C44DA"/>
    <w:rsid w:val="008C498B"/>
    <w:rsid w:val="008C4EE3"/>
    <w:rsid w:val="008C52C9"/>
    <w:rsid w:val="008C6CF7"/>
    <w:rsid w:val="008C7DD9"/>
    <w:rsid w:val="008D05BF"/>
    <w:rsid w:val="008D0B3D"/>
    <w:rsid w:val="008D1780"/>
    <w:rsid w:val="008D28E7"/>
    <w:rsid w:val="008D351A"/>
    <w:rsid w:val="008D3A01"/>
    <w:rsid w:val="008D44BB"/>
    <w:rsid w:val="008D460D"/>
    <w:rsid w:val="008D513D"/>
    <w:rsid w:val="008D53A1"/>
    <w:rsid w:val="008D64EC"/>
    <w:rsid w:val="008D6641"/>
    <w:rsid w:val="008D741C"/>
    <w:rsid w:val="008D75A4"/>
    <w:rsid w:val="008D77C4"/>
    <w:rsid w:val="008D78AB"/>
    <w:rsid w:val="008D7CE9"/>
    <w:rsid w:val="008D7FC7"/>
    <w:rsid w:val="008E16B4"/>
    <w:rsid w:val="008E26E2"/>
    <w:rsid w:val="008E2F73"/>
    <w:rsid w:val="008E3115"/>
    <w:rsid w:val="008E3783"/>
    <w:rsid w:val="008E37D9"/>
    <w:rsid w:val="008E3C73"/>
    <w:rsid w:val="008E4CDC"/>
    <w:rsid w:val="008E4E19"/>
    <w:rsid w:val="008E5E09"/>
    <w:rsid w:val="008E674D"/>
    <w:rsid w:val="008E75E9"/>
    <w:rsid w:val="008E7963"/>
    <w:rsid w:val="008E79E3"/>
    <w:rsid w:val="008E7A77"/>
    <w:rsid w:val="008F027B"/>
    <w:rsid w:val="008F0604"/>
    <w:rsid w:val="008F1D1C"/>
    <w:rsid w:val="008F36DC"/>
    <w:rsid w:val="008F3772"/>
    <w:rsid w:val="008F3F85"/>
    <w:rsid w:val="008F5061"/>
    <w:rsid w:val="008F593E"/>
    <w:rsid w:val="008F62BB"/>
    <w:rsid w:val="008F71D2"/>
    <w:rsid w:val="008F7330"/>
    <w:rsid w:val="008F7B33"/>
    <w:rsid w:val="00901BF3"/>
    <w:rsid w:val="009025FD"/>
    <w:rsid w:val="009027B6"/>
    <w:rsid w:val="00903DAB"/>
    <w:rsid w:val="0090451A"/>
    <w:rsid w:val="00904ABA"/>
    <w:rsid w:val="009054EE"/>
    <w:rsid w:val="009060C6"/>
    <w:rsid w:val="009063AE"/>
    <w:rsid w:val="00906C0D"/>
    <w:rsid w:val="00907FFD"/>
    <w:rsid w:val="00910ACE"/>
    <w:rsid w:val="00911E42"/>
    <w:rsid w:val="00911ECC"/>
    <w:rsid w:val="00913A3C"/>
    <w:rsid w:val="0091408A"/>
    <w:rsid w:val="009145A9"/>
    <w:rsid w:val="00914D0F"/>
    <w:rsid w:val="00917A1A"/>
    <w:rsid w:val="00917B56"/>
    <w:rsid w:val="00917CA4"/>
    <w:rsid w:val="0092005C"/>
    <w:rsid w:val="00920D15"/>
    <w:rsid w:val="00923ACD"/>
    <w:rsid w:val="00924213"/>
    <w:rsid w:val="00925542"/>
    <w:rsid w:val="009264BF"/>
    <w:rsid w:val="009265CE"/>
    <w:rsid w:val="0092671B"/>
    <w:rsid w:val="00927D28"/>
    <w:rsid w:val="00930127"/>
    <w:rsid w:val="00931B07"/>
    <w:rsid w:val="00932BEB"/>
    <w:rsid w:val="00932F9D"/>
    <w:rsid w:val="00933193"/>
    <w:rsid w:val="009336F2"/>
    <w:rsid w:val="0093396E"/>
    <w:rsid w:val="00933F9F"/>
    <w:rsid w:val="00934631"/>
    <w:rsid w:val="009348AD"/>
    <w:rsid w:val="00934AFD"/>
    <w:rsid w:val="00934D07"/>
    <w:rsid w:val="00934E7C"/>
    <w:rsid w:val="00936454"/>
    <w:rsid w:val="00936ABF"/>
    <w:rsid w:val="00936C45"/>
    <w:rsid w:val="009370C4"/>
    <w:rsid w:val="00937166"/>
    <w:rsid w:val="00937BF4"/>
    <w:rsid w:val="00940E26"/>
    <w:rsid w:val="0094167B"/>
    <w:rsid w:val="009425D7"/>
    <w:rsid w:val="009427F7"/>
    <w:rsid w:val="009428C9"/>
    <w:rsid w:val="00942A65"/>
    <w:rsid w:val="00945B87"/>
    <w:rsid w:val="00945BB1"/>
    <w:rsid w:val="00945DCB"/>
    <w:rsid w:val="009465E2"/>
    <w:rsid w:val="0094732D"/>
    <w:rsid w:val="00952590"/>
    <w:rsid w:val="00952F8C"/>
    <w:rsid w:val="00954BEB"/>
    <w:rsid w:val="009562D3"/>
    <w:rsid w:val="00960057"/>
    <w:rsid w:val="00961022"/>
    <w:rsid w:val="00961149"/>
    <w:rsid w:val="00961903"/>
    <w:rsid w:val="009645EB"/>
    <w:rsid w:val="00964A2B"/>
    <w:rsid w:val="00964CC1"/>
    <w:rsid w:val="00964DF3"/>
    <w:rsid w:val="009661B7"/>
    <w:rsid w:val="009661F3"/>
    <w:rsid w:val="00966EF7"/>
    <w:rsid w:val="0096728D"/>
    <w:rsid w:val="009672A2"/>
    <w:rsid w:val="0096752D"/>
    <w:rsid w:val="00967EC1"/>
    <w:rsid w:val="00970642"/>
    <w:rsid w:val="00971CEB"/>
    <w:rsid w:val="0097228A"/>
    <w:rsid w:val="00974692"/>
    <w:rsid w:val="00975FB6"/>
    <w:rsid w:val="0097648D"/>
    <w:rsid w:val="0097776A"/>
    <w:rsid w:val="00977E0F"/>
    <w:rsid w:val="00980A31"/>
    <w:rsid w:val="00980E19"/>
    <w:rsid w:val="009817E0"/>
    <w:rsid w:val="00981F0E"/>
    <w:rsid w:val="0098252C"/>
    <w:rsid w:val="00984723"/>
    <w:rsid w:val="00984CFA"/>
    <w:rsid w:val="009853B7"/>
    <w:rsid w:val="00985FB6"/>
    <w:rsid w:val="0098672E"/>
    <w:rsid w:val="00986C4D"/>
    <w:rsid w:val="00986FF5"/>
    <w:rsid w:val="00987223"/>
    <w:rsid w:val="009909BC"/>
    <w:rsid w:val="00990FC1"/>
    <w:rsid w:val="009920A0"/>
    <w:rsid w:val="009921D8"/>
    <w:rsid w:val="009926AD"/>
    <w:rsid w:val="00992905"/>
    <w:rsid w:val="00992F38"/>
    <w:rsid w:val="009936F1"/>
    <w:rsid w:val="00993A1C"/>
    <w:rsid w:val="00993ADC"/>
    <w:rsid w:val="00993B9A"/>
    <w:rsid w:val="00994136"/>
    <w:rsid w:val="00994FDD"/>
    <w:rsid w:val="009952AB"/>
    <w:rsid w:val="00995C30"/>
    <w:rsid w:val="00996038"/>
    <w:rsid w:val="009964D5"/>
    <w:rsid w:val="0099682E"/>
    <w:rsid w:val="0099779D"/>
    <w:rsid w:val="009A021C"/>
    <w:rsid w:val="009A0C83"/>
    <w:rsid w:val="009A1995"/>
    <w:rsid w:val="009A1CFD"/>
    <w:rsid w:val="009A3F92"/>
    <w:rsid w:val="009A4820"/>
    <w:rsid w:val="009A5B96"/>
    <w:rsid w:val="009A63C5"/>
    <w:rsid w:val="009A6550"/>
    <w:rsid w:val="009A6B66"/>
    <w:rsid w:val="009A7365"/>
    <w:rsid w:val="009B06D7"/>
    <w:rsid w:val="009B0D32"/>
    <w:rsid w:val="009B1468"/>
    <w:rsid w:val="009B1E39"/>
    <w:rsid w:val="009B2296"/>
    <w:rsid w:val="009B29F6"/>
    <w:rsid w:val="009B2CC0"/>
    <w:rsid w:val="009B2D95"/>
    <w:rsid w:val="009B2F38"/>
    <w:rsid w:val="009B2F9F"/>
    <w:rsid w:val="009B368D"/>
    <w:rsid w:val="009B3C5C"/>
    <w:rsid w:val="009B3D70"/>
    <w:rsid w:val="009B4954"/>
    <w:rsid w:val="009B49FD"/>
    <w:rsid w:val="009B687F"/>
    <w:rsid w:val="009B6A1C"/>
    <w:rsid w:val="009B6C79"/>
    <w:rsid w:val="009B6DBC"/>
    <w:rsid w:val="009B7609"/>
    <w:rsid w:val="009B7A0A"/>
    <w:rsid w:val="009C00A7"/>
    <w:rsid w:val="009C0385"/>
    <w:rsid w:val="009C069B"/>
    <w:rsid w:val="009C1675"/>
    <w:rsid w:val="009C243B"/>
    <w:rsid w:val="009C2B45"/>
    <w:rsid w:val="009C3B03"/>
    <w:rsid w:val="009C3BCF"/>
    <w:rsid w:val="009C3E3A"/>
    <w:rsid w:val="009C4E86"/>
    <w:rsid w:val="009C670C"/>
    <w:rsid w:val="009C6806"/>
    <w:rsid w:val="009C692B"/>
    <w:rsid w:val="009C7003"/>
    <w:rsid w:val="009C7FCA"/>
    <w:rsid w:val="009D0A75"/>
    <w:rsid w:val="009D1AAB"/>
    <w:rsid w:val="009D1C3B"/>
    <w:rsid w:val="009D204E"/>
    <w:rsid w:val="009D3D28"/>
    <w:rsid w:val="009D5973"/>
    <w:rsid w:val="009D6293"/>
    <w:rsid w:val="009D6EEF"/>
    <w:rsid w:val="009D71C6"/>
    <w:rsid w:val="009D72E7"/>
    <w:rsid w:val="009D7600"/>
    <w:rsid w:val="009D7757"/>
    <w:rsid w:val="009D7DF1"/>
    <w:rsid w:val="009E19CC"/>
    <w:rsid w:val="009E22CE"/>
    <w:rsid w:val="009E236C"/>
    <w:rsid w:val="009E2F87"/>
    <w:rsid w:val="009E4707"/>
    <w:rsid w:val="009E47B4"/>
    <w:rsid w:val="009E5D4C"/>
    <w:rsid w:val="009E63DD"/>
    <w:rsid w:val="009E6B95"/>
    <w:rsid w:val="009E715A"/>
    <w:rsid w:val="009E7258"/>
    <w:rsid w:val="009E72D5"/>
    <w:rsid w:val="009E73C3"/>
    <w:rsid w:val="009E7853"/>
    <w:rsid w:val="009E79F6"/>
    <w:rsid w:val="009E7D73"/>
    <w:rsid w:val="009F0469"/>
    <w:rsid w:val="009F14B6"/>
    <w:rsid w:val="009F16A2"/>
    <w:rsid w:val="009F1D6B"/>
    <w:rsid w:val="009F22DB"/>
    <w:rsid w:val="009F238B"/>
    <w:rsid w:val="009F2FA7"/>
    <w:rsid w:val="009F35F1"/>
    <w:rsid w:val="009F3B30"/>
    <w:rsid w:val="009F3EBC"/>
    <w:rsid w:val="009F4B3D"/>
    <w:rsid w:val="009F5867"/>
    <w:rsid w:val="009F5B53"/>
    <w:rsid w:val="009F68D2"/>
    <w:rsid w:val="009F79D1"/>
    <w:rsid w:val="009F7EA7"/>
    <w:rsid w:val="00A00C43"/>
    <w:rsid w:val="00A012F0"/>
    <w:rsid w:val="00A01745"/>
    <w:rsid w:val="00A01A50"/>
    <w:rsid w:val="00A01CC7"/>
    <w:rsid w:val="00A01D17"/>
    <w:rsid w:val="00A03213"/>
    <w:rsid w:val="00A043E6"/>
    <w:rsid w:val="00A05207"/>
    <w:rsid w:val="00A06B8B"/>
    <w:rsid w:val="00A06ECF"/>
    <w:rsid w:val="00A06FDB"/>
    <w:rsid w:val="00A073D0"/>
    <w:rsid w:val="00A0772F"/>
    <w:rsid w:val="00A07F76"/>
    <w:rsid w:val="00A111C2"/>
    <w:rsid w:val="00A112F5"/>
    <w:rsid w:val="00A11909"/>
    <w:rsid w:val="00A1283E"/>
    <w:rsid w:val="00A129CC"/>
    <w:rsid w:val="00A12DAF"/>
    <w:rsid w:val="00A12DF8"/>
    <w:rsid w:val="00A13213"/>
    <w:rsid w:val="00A16259"/>
    <w:rsid w:val="00A17FDE"/>
    <w:rsid w:val="00A2084C"/>
    <w:rsid w:val="00A209B5"/>
    <w:rsid w:val="00A20B33"/>
    <w:rsid w:val="00A213CB"/>
    <w:rsid w:val="00A21DE4"/>
    <w:rsid w:val="00A21F82"/>
    <w:rsid w:val="00A2205B"/>
    <w:rsid w:val="00A225B3"/>
    <w:rsid w:val="00A226CE"/>
    <w:rsid w:val="00A2372A"/>
    <w:rsid w:val="00A23D78"/>
    <w:rsid w:val="00A24A6E"/>
    <w:rsid w:val="00A24BBF"/>
    <w:rsid w:val="00A254A0"/>
    <w:rsid w:val="00A26773"/>
    <w:rsid w:val="00A2730D"/>
    <w:rsid w:val="00A278E8"/>
    <w:rsid w:val="00A27BB5"/>
    <w:rsid w:val="00A27D26"/>
    <w:rsid w:val="00A27DA0"/>
    <w:rsid w:val="00A304BC"/>
    <w:rsid w:val="00A30D0A"/>
    <w:rsid w:val="00A31839"/>
    <w:rsid w:val="00A31DC5"/>
    <w:rsid w:val="00A322F4"/>
    <w:rsid w:val="00A32BFB"/>
    <w:rsid w:val="00A32C97"/>
    <w:rsid w:val="00A32E2A"/>
    <w:rsid w:val="00A3331F"/>
    <w:rsid w:val="00A3389F"/>
    <w:rsid w:val="00A339F7"/>
    <w:rsid w:val="00A33F8D"/>
    <w:rsid w:val="00A36610"/>
    <w:rsid w:val="00A37468"/>
    <w:rsid w:val="00A3781F"/>
    <w:rsid w:val="00A37A15"/>
    <w:rsid w:val="00A40092"/>
    <w:rsid w:val="00A404D0"/>
    <w:rsid w:val="00A41133"/>
    <w:rsid w:val="00A41503"/>
    <w:rsid w:val="00A415BE"/>
    <w:rsid w:val="00A41D48"/>
    <w:rsid w:val="00A442CE"/>
    <w:rsid w:val="00A443BC"/>
    <w:rsid w:val="00A449A3"/>
    <w:rsid w:val="00A4529E"/>
    <w:rsid w:val="00A452B4"/>
    <w:rsid w:val="00A46563"/>
    <w:rsid w:val="00A46A1E"/>
    <w:rsid w:val="00A47926"/>
    <w:rsid w:val="00A47A41"/>
    <w:rsid w:val="00A47A96"/>
    <w:rsid w:val="00A50C6D"/>
    <w:rsid w:val="00A50D7F"/>
    <w:rsid w:val="00A527C3"/>
    <w:rsid w:val="00A52E1E"/>
    <w:rsid w:val="00A53471"/>
    <w:rsid w:val="00A535AE"/>
    <w:rsid w:val="00A53606"/>
    <w:rsid w:val="00A537D4"/>
    <w:rsid w:val="00A5469C"/>
    <w:rsid w:val="00A546BF"/>
    <w:rsid w:val="00A54B15"/>
    <w:rsid w:val="00A54BC0"/>
    <w:rsid w:val="00A5513F"/>
    <w:rsid w:val="00A55739"/>
    <w:rsid w:val="00A56E42"/>
    <w:rsid w:val="00A57EB0"/>
    <w:rsid w:val="00A57F6D"/>
    <w:rsid w:val="00A60AC8"/>
    <w:rsid w:val="00A614CD"/>
    <w:rsid w:val="00A6159C"/>
    <w:rsid w:val="00A61E56"/>
    <w:rsid w:val="00A62373"/>
    <w:rsid w:val="00A627EE"/>
    <w:rsid w:val="00A62834"/>
    <w:rsid w:val="00A62DEC"/>
    <w:rsid w:val="00A6346D"/>
    <w:rsid w:val="00A63835"/>
    <w:rsid w:val="00A63B16"/>
    <w:rsid w:val="00A64057"/>
    <w:rsid w:val="00A6548C"/>
    <w:rsid w:val="00A657E8"/>
    <w:rsid w:val="00A66DCE"/>
    <w:rsid w:val="00A67A74"/>
    <w:rsid w:val="00A67AC6"/>
    <w:rsid w:val="00A70158"/>
    <w:rsid w:val="00A702F7"/>
    <w:rsid w:val="00A7109D"/>
    <w:rsid w:val="00A7165C"/>
    <w:rsid w:val="00A7207E"/>
    <w:rsid w:val="00A732A6"/>
    <w:rsid w:val="00A745C9"/>
    <w:rsid w:val="00A74DFB"/>
    <w:rsid w:val="00A772FA"/>
    <w:rsid w:val="00A77A6B"/>
    <w:rsid w:val="00A77B40"/>
    <w:rsid w:val="00A80806"/>
    <w:rsid w:val="00A8092C"/>
    <w:rsid w:val="00A80A6F"/>
    <w:rsid w:val="00A81290"/>
    <w:rsid w:val="00A814A9"/>
    <w:rsid w:val="00A81D6E"/>
    <w:rsid w:val="00A82C92"/>
    <w:rsid w:val="00A837C2"/>
    <w:rsid w:val="00A83C53"/>
    <w:rsid w:val="00A84994"/>
    <w:rsid w:val="00A852AE"/>
    <w:rsid w:val="00A85E81"/>
    <w:rsid w:val="00A8713F"/>
    <w:rsid w:val="00A872E7"/>
    <w:rsid w:val="00A87B47"/>
    <w:rsid w:val="00A90878"/>
    <w:rsid w:val="00A90C17"/>
    <w:rsid w:val="00A90C5C"/>
    <w:rsid w:val="00A91F14"/>
    <w:rsid w:val="00A92C54"/>
    <w:rsid w:val="00A92DD2"/>
    <w:rsid w:val="00A938D7"/>
    <w:rsid w:val="00A94DEE"/>
    <w:rsid w:val="00A95951"/>
    <w:rsid w:val="00A959B3"/>
    <w:rsid w:val="00A96157"/>
    <w:rsid w:val="00A96627"/>
    <w:rsid w:val="00A969A3"/>
    <w:rsid w:val="00A97267"/>
    <w:rsid w:val="00A976CC"/>
    <w:rsid w:val="00AA0072"/>
    <w:rsid w:val="00AA145A"/>
    <w:rsid w:val="00AA1669"/>
    <w:rsid w:val="00AA3930"/>
    <w:rsid w:val="00AA3A03"/>
    <w:rsid w:val="00AA3D8D"/>
    <w:rsid w:val="00AA4D3B"/>
    <w:rsid w:val="00AA5564"/>
    <w:rsid w:val="00AA60D0"/>
    <w:rsid w:val="00AA6456"/>
    <w:rsid w:val="00AB05DA"/>
    <w:rsid w:val="00AB16CF"/>
    <w:rsid w:val="00AB1863"/>
    <w:rsid w:val="00AB1ABB"/>
    <w:rsid w:val="00AB2361"/>
    <w:rsid w:val="00AB2764"/>
    <w:rsid w:val="00AB285C"/>
    <w:rsid w:val="00AB2D6A"/>
    <w:rsid w:val="00AB317B"/>
    <w:rsid w:val="00AB3979"/>
    <w:rsid w:val="00AB3CEE"/>
    <w:rsid w:val="00AB3DFC"/>
    <w:rsid w:val="00AB4CC3"/>
    <w:rsid w:val="00AB5AA3"/>
    <w:rsid w:val="00AB649D"/>
    <w:rsid w:val="00AB6A77"/>
    <w:rsid w:val="00AB7745"/>
    <w:rsid w:val="00AB7B52"/>
    <w:rsid w:val="00AB7F4F"/>
    <w:rsid w:val="00AC1432"/>
    <w:rsid w:val="00AC193B"/>
    <w:rsid w:val="00AC363D"/>
    <w:rsid w:val="00AC3A35"/>
    <w:rsid w:val="00AC67AA"/>
    <w:rsid w:val="00AC6D92"/>
    <w:rsid w:val="00AC6E7F"/>
    <w:rsid w:val="00AC718A"/>
    <w:rsid w:val="00AC7E27"/>
    <w:rsid w:val="00AD02C6"/>
    <w:rsid w:val="00AD10C3"/>
    <w:rsid w:val="00AD140C"/>
    <w:rsid w:val="00AD2126"/>
    <w:rsid w:val="00AD2A2C"/>
    <w:rsid w:val="00AD33E5"/>
    <w:rsid w:val="00AD34B3"/>
    <w:rsid w:val="00AD4756"/>
    <w:rsid w:val="00AD5583"/>
    <w:rsid w:val="00AD6091"/>
    <w:rsid w:val="00AD6190"/>
    <w:rsid w:val="00AD627B"/>
    <w:rsid w:val="00AE1143"/>
    <w:rsid w:val="00AE21B0"/>
    <w:rsid w:val="00AE24EE"/>
    <w:rsid w:val="00AE2BDD"/>
    <w:rsid w:val="00AE2D8F"/>
    <w:rsid w:val="00AE32FF"/>
    <w:rsid w:val="00AE378E"/>
    <w:rsid w:val="00AE3A93"/>
    <w:rsid w:val="00AE3E8E"/>
    <w:rsid w:val="00AE4B12"/>
    <w:rsid w:val="00AE4F81"/>
    <w:rsid w:val="00AE5C07"/>
    <w:rsid w:val="00AE5E9C"/>
    <w:rsid w:val="00AE6625"/>
    <w:rsid w:val="00AE7441"/>
    <w:rsid w:val="00AE77B3"/>
    <w:rsid w:val="00AF0335"/>
    <w:rsid w:val="00AF06B5"/>
    <w:rsid w:val="00AF0B85"/>
    <w:rsid w:val="00AF0C79"/>
    <w:rsid w:val="00AF1EB9"/>
    <w:rsid w:val="00AF24EB"/>
    <w:rsid w:val="00AF3052"/>
    <w:rsid w:val="00AF31E1"/>
    <w:rsid w:val="00AF36C2"/>
    <w:rsid w:val="00AF36EA"/>
    <w:rsid w:val="00AF377A"/>
    <w:rsid w:val="00AF3855"/>
    <w:rsid w:val="00AF3960"/>
    <w:rsid w:val="00AF507C"/>
    <w:rsid w:val="00AF5359"/>
    <w:rsid w:val="00B00190"/>
    <w:rsid w:val="00B002F9"/>
    <w:rsid w:val="00B0047A"/>
    <w:rsid w:val="00B00A15"/>
    <w:rsid w:val="00B01805"/>
    <w:rsid w:val="00B01EA8"/>
    <w:rsid w:val="00B01EBE"/>
    <w:rsid w:val="00B02192"/>
    <w:rsid w:val="00B025F2"/>
    <w:rsid w:val="00B02B97"/>
    <w:rsid w:val="00B03132"/>
    <w:rsid w:val="00B06399"/>
    <w:rsid w:val="00B07400"/>
    <w:rsid w:val="00B104B8"/>
    <w:rsid w:val="00B111C0"/>
    <w:rsid w:val="00B12C04"/>
    <w:rsid w:val="00B12F73"/>
    <w:rsid w:val="00B14BB7"/>
    <w:rsid w:val="00B14FFD"/>
    <w:rsid w:val="00B163D6"/>
    <w:rsid w:val="00B17059"/>
    <w:rsid w:val="00B21DDA"/>
    <w:rsid w:val="00B2238D"/>
    <w:rsid w:val="00B223E3"/>
    <w:rsid w:val="00B23553"/>
    <w:rsid w:val="00B23627"/>
    <w:rsid w:val="00B237A4"/>
    <w:rsid w:val="00B23C16"/>
    <w:rsid w:val="00B2467C"/>
    <w:rsid w:val="00B255D0"/>
    <w:rsid w:val="00B25A23"/>
    <w:rsid w:val="00B2633E"/>
    <w:rsid w:val="00B2669D"/>
    <w:rsid w:val="00B26AD6"/>
    <w:rsid w:val="00B26D55"/>
    <w:rsid w:val="00B26E8F"/>
    <w:rsid w:val="00B272C8"/>
    <w:rsid w:val="00B2753E"/>
    <w:rsid w:val="00B279E7"/>
    <w:rsid w:val="00B30089"/>
    <w:rsid w:val="00B300FF"/>
    <w:rsid w:val="00B309B8"/>
    <w:rsid w:val="00B31803"/>
    <w:rsid w:val="00B31B3D"/>
    <w:rsid w:val="00B32AA6"/>
    <w:rsid w:val="00B32EEC"/>
    <w:rsid w:val="00B32F22"/>
    <w:rsid w:val="00B3312C"/>
    <w:rsid w:val="00B33130"/>
    <w:rsid w:val="00B3375F"/>
    <w:rsid w:val="00B33E7D"/>
    <w:rsid w:val="00B35639"/>
    <w:rsid w:val="00B360DD"/>
    <w:rsid w:val="00B361E6"/>
    <w:rsid w:val="00B3627F"/>
    <w:rsid w:val="00B369AF"/>
    <w:rsid w:val="00B37C84"/>
    <w:rsid w:val="00B4080C"/>
    <w:rsid w:val="00B40F98"/>
    <w:rsid w:val="00B42429"/>
    <w:rsid w:val="00B42918"/>
    <w:rsid w:val="00B42D13"/>
    <w:rsid w:val="00B42F6F"/>
    <w:rsid w:val="00B4322D"/>
    <w:rsid w:val="00B43387"/>
    <w:rsid w:val="00B43461"/>
    <w:rsid w:val="00B444D2"/>
    <w:rsid w:val="00B4561B"/>
    <w:rsid w:val="00B45FA1"/>
    <w:rsid w:val="00B46336"/>
    <w:rsid w:val="00B46437"/>
    <w:rsid w:val="00B46622"/>
    <w:rsid w:val="00B4700E"/>
    <w:rsid w:val="00B475BC"/>
    <w:rsid w:val="00B47AB1"/>
    <w:rsid w:val="00B51E45"/>
    <w:rsid w:val="00B5323D"/>
    <w:rsid w:val="00B54F61"/>
    <w:rsid w:val="00B54F92"/>
    <w:rsid w:val="00B55567"/>
    <w:rsid w:val="00B56D25"/>
    <w:rsid w:val="00B5713F"/>
    <w:rsid w:val="00B57678"/>
    <w:rsid w:val="00B579CB"/>
    <w:rsid w:val="00B60063"/>
    <w:rsid w:val="00B60C2C"/>
    <w:rsid w:val="00B61A2C"/>
    <w:rsid w:val="00B61D47"/>
    <w:rsid w:val="00B62269"/>
    <w:rsid w:val="00B6269F"/>
    <w:rsid w:val="00B632A4"/>
    <w:rsid w:val="00B63F5A"/>
    <w:rsid w:val="00B6412E"/>
    <w:rsid w:val="00B645B4"/>
    <w:rsid w:val="00B64987"/>
    <w:rsid w:val="00B6514E"/>
    <w:rsid w:val="00B660A4"/>
    <w:rsid w:val="00B66766"/>
    <w:rsid w:val="00B6720E"/>
    <w:rsid w:val="00B67A7E"/>
    <w:rsid w:val="00B67DF7"/>
    <w:rsid w:val="00B71F7D"/>
    <w:rsid w:val="00B7313A"/>
    <w:rsid w:val="00B732C6"/>
    <w:rsid w:val="00B739CC"/>
    <w:rsid w:val="00B73D50"/>
    <w:rsid w:val="00B74E23"/>
    <w:rsid w:val="00B75B87"/>
    <w:rsid w:val="00B75EF6"/>
    <w:rsid w:val="00B76765"/>
    <w:rsid w:val="00B77942"/>
    <w:rsid w:val="00B77E7C"/>
    <w:rsid w:val="00B77FEB"/>
    <w:rsid w:val="00B80247"/>
    <w:rsid w:val="00B8029D"/>
    <w:rsid w:val="00B80DC7"/>
    <w:rsid w:val="00B80F08"/>
    <w:rsid w:val="00B80FBE"/>
    <w:rsid w:val="00B81EE0"/>
    <w:rsid w:val="00B826EB"/>
    <w:rsid w:val="00B827A4"/>
    <w:rsid w:val="00B83608"/>
    <w:rsid w:val="00B83795"/>
    <w:rsid w:val="00B8403D"/>
    <w:rsid w:val="00B840F9"/>
    <w:rsid w:val="00B851BD"/>
    <w:rsid w:val="00B853D5"/>
    <w:rsid w:val="00B85578"/>
    <w:rsid w:val="00B8560E"/>
    <w:rsid w:val="00B85C06"/>
    <w:rsid w:val="00B85C5B"/>
    <w:rsid w:val="00B905A6"/>
    <w:rsid w:val="00B912F3"/>
    <w:rsid w:val="00B92112"/>
    <w:rsid w:val="00B921F3"/>
    <w:rsid w:val="00B930FB"/>
    <w:rsid w:val="00B93323"/>
    <w:rsid w:val="00B937D4"/>
    <w:rsid w:val="00B9691A"/>
    <w:rsid w:val="00B96EA1"/>
    <w:rsid w:val="00B975CB"/>
    <w:rsid w:val="00B97CC4"/>
    <w:rsid w:val="00B97DF2"/>
    <w:rsid w:val="00BA023C"/>
    <w:rsid w:val="00BA0324"/>
    <w:rsid w:val="00BA169A"/>
    <w:rsid w:val="00BA16A1"/>
    <w:rsid w:val="00BA1D27"/>
    <w:rsid w:val="00BA1DFB"/>
    <w:rsid w:val="00BA242E"/>
    <w:rsid w:val="00BA27EC"/>
    <w:rsid w:val="00BA2C06"/>
    <w:rsid w:val="00BA309C"/>
    <w:rsid w:val="00BA3C1D"/>
    <w:rsid w:val="00BA3C71"/>
    <w:rsid w:val="00BA4EDC"/>
    <w:rsid w:val="00BA53D7"/>
    <w:rsid w:val="00BA5A87"/>
    <w:rsid w:val="00BA5F1F"/>
    <w:rsid w:val="00BA637D"/>
    <w:rsid w:val="00BA7325"/>
    <w:rsid w:val="00BA78AF"/>
    <w:rsid w:val="00BA7A26"/>
    <w:rsid w:val="00BA7BE8"/>
    <w:rsid w:val="00BA7EC0"/>
    <w:rsid w:val="00BB039A"/>
    <w:rsid w:val="00BB061B"/>
    <w:rsid w:val="00BB10F3"/>
    <w:rsid w:val="00BB233C"/>
    <w:rsid w:val="00BB2B07"/>
    <w:rsid w:val="00BB3057"/>
    <w:rsid w:val="00BB5D84"/>
    <w:rsid w:val="00BB61AB"/>
    <w:rsid w:val="00BB7035"/>
    <w:rsid w:val="00BB7FA4"/>
    <w:rsid w:val="00BC00A5"/>
    <w:rsid w:val="00BC0338"/>
    <w:rsid w:val="00BC0896"/>
    <w:rsid w:val="00BC0919"/>
    <w:rsid w:val="00BC0F26"/>
    <w:rsid w:val="00BC1DA6"/>
    <w:rsid w:val="00BC1DF2"/>
    <w:rsid w:val="00BC21A6"/>
    <w:rsid w:val="00BC2B3D"/>
    <w:rsid w:val="00BC2FC0"/>
    <w:rsid w:val="00BC34C5"/>
    <w:rsid w:val="00BC3A85"/>
    <w:rsid w:val="00BC3DBE"/>
    <w:rsid w:val="00BC4288"/>
    <w:rsid w:val="00BC48F6"/>
    <w:rsid w:val="00BC5058"/>
    <w:rsid w:val="00BC52C9"/>
    <w:rsid w:val="00BC6260"/>
    <w:rsid w:val="00BC65BC"/>
    <w:rsid w:val="00BC67B9"/>
    <w:rsid w:val="00BC694B"/>
    <w:rsid w:val="00BC6C0F"/>
    <w:rsid w:val="00BC764A"/>
    <w:rsid w:val="00BC7CBD"/>
    <w:rsid w:val="00BD2366"/>
    <w:rsid w:val="00BD259A"/>
    <w:rsid w:val="00BD2EC8"/>
    <w:rsid w:val="00BD360D"/>
    <w:rsid w:val="00BD405B"/>
    <w:rsid w:val="00BD4D9B"/>
    <w:rsid w:val="00BD5073"/>
    <w:rsid w:val="00BD59BB"/>
    <w:rsid w:val="00BD5F74"/>
    <w:rsid w:val="00BE16B8"/>
    <w:rsid w:val="00BE26B4"/>
    <w:rsid w:val="00BE2AAF"/>
    <w:rsid w:val="00BE2C74"/>
    <w:rsid w:val="00BE2EB1"/>
    <w:rsid w:val="00BE4081"/>
    <w:rsid w:val="00BE4820"/>
    <w:rsid w:val="00BE4D77"/>
    <w:rsid w:val="00BE5987"/>
    <w:rsid w:val="00BE5B2F"/>
    <w:rsid w:val="00BE5FF5"/>
    <w:rsid w:val="00BE634E"/>
    <w:rsid w:val="00BE64D2"/>
    <w:rsid w:val="00BE6769"/>
    <w:rsid w:val="00BE6C17"/>
    <w:rsid w:val="00BE7AB6"/>
    <w:rsid w:val="00BF0ADB"/>
    <w:rsid w:val="00BF1135"/>
    <w:rsid w:val="00BF15C4"/>
    <w:rsid w:val="00BF311D"/>
    <w:rsid w:val="00BF346E"/>
    <w:rsid w:val="00BF35C0"/>
    <w:rsid w:val="00BF3EFD"/>
    <w:rsid w:val="00BF7A08"/>
    <w:rsid w:val="00C002C9"/>
    <w:rsid w:val="00C0105F"/>
    <w:rsid w:val="00C02228"/>
    <w:rsid w:val="00C023BC"/>
    <w:rsid w:val="00C02951"/>
    <w:rsid w:val="00C02C82"/>
    <w:rsid w:val="00C02CE3"/>
    <w:rsid w:val="00C02EE3"/>
    <w:rsid w:val="00C035B4"/>
    <w:rsid w:val="00C03613"/>
    <w:rsid w:val="00C03F1D"/>
    <w:rsid w:val="00C04048"/>
    <w:rsid w:val="00C04621"/>
    <w:rsid w:val="00C053DB"/>
    <w:rsid w:val="00C05661"/>
    <w:rsid w:val="00C05880"/>
    <w:rsid w:val="00C071F4"/>
    <w:rsid w:val="00C072E1"/>
    <w:rsid w:val="00C1015C"/>
    <w:rsid w:val="00C10A97"/>
    <w:rsid w:val="00C11ED0"/>
    <w:rsid w:val="00C1353D"/>
    <w:rsid w:val="00C146CA"/>
    <w:rsid w:val="00C1472D"/>
    <w:rsid w:val="00C14D76"/>
    <w:rsid w:val="00C15221"/>
    <w:rsid w:val="00C15378"/>
    <w:rsid w:val="00C15637"/>
    <w:rsid w:val="00C15992"/>
    <w:rsid w:val="00C15CC8"/>
    <w:rsid w:val="00C163F3"/>
    <w:rsid w:val="00C16A15"/>
    <w:rsid w:val="00C16CEF"/>
    <w:rsid w:val="00C174B8"/>
    <w:rsid w:val="00C176C5"/>
    <w:rsid w:val="00C17F58"/>
    <w:rsid w:val="00C2139D"/>
    <w:rsid w:val="00C2184B"/>
    <w:rsid w:val="00C23C70"/>
    <w:rsid w:val="00C24005"/>
    <w:rsid w:val="00C24617"/>
    <w:rsid w:val="00C24B16"/>
    <w:rsid w:val="00C25D43"/>
    <w:rsid w:val="00C26E3C"/>
    <w:rsid w:val="00C27375"/>
    <w:rsid w:val="00C27887"/>
    <w:rsid w:val="00C31878"/>
    <w:rsid w:val="00C31DF8"/>
    <w:rsid w:val="00C324A6"/>
    <w:rsid w:val="00C340C5"/>
    <w:rsid w:val="00C3447C"/>
    <w:rsid w:val="00C34A36"/>
    <w:rsid w:val="00C35001"/>
    <w:rsid w:val="00C35A0D"/>
    <w:rsid w:val="00C36799"/>
    <w:rsid w:val="00C36B98"/>
    <w:rsid w:val="00C3753D"/>
    <w:rsid w:val="00C377A8"/>
    <w:rsid w:val="00C37871"/>
    <w:rsid w:val="00C40724"/>
    <w:rsid w:val="00C407ED"/>
    <w:rsid w:val="00C40855"/>
    <w:rsid w:val="00C42870"/>
    <w:rsid w:val="00C42B19"/>
    <w:rsid w:val="00C433F9"/>
    <w:rsid w:val="00C437A7"/>
    <w:rsid w:val="00C44249"/>
    <w:rsid w:val="00C447DD"/>
    <w:rsid w:val="00C45D21"/>
    <w:rsid w:val="00C46225"/>
    <w:rsid w:val="00C46679"/>
    <w:rsid w:val="00C472B8"/>
    <w:rsid w:val="00C473D4"/>
    <w:rsid w:val="00C5005E"/>
    <w:rsid w:val="00C50DE7"/>
    <w:rsid w:val="00C512BA"/>
    <w:rsid w:val="00C5150D"/>
    <w:rsid w:val="00C51C1D"/>
    <w:rsid w:val="00C529E9"/>
    <w:rsid w:val="00C55204"/>
    <w:rsid w:val="00C555C5"/>
    <w:rsid w:val="00C56C05"/>
    <w:rsid w:val="00C5747F"/>
    <w:rsid w:val="00C60225"/>
    <w:rsid w:val="00C60696"/>
    <w:rsid w:val="00C60A7B"/>
    <w:rsid w:val="00C61002"/>
    <w:rsid w:val="00C614C6"/>
    <w:rsid w:val="00C61F68"/>
    <w:rsid w:val="00C62652"/>
    <w:rsid w:val="00C62972"/>
    <w:rsid w:val="00C642DC"/>
    <w:rsid w:val="00C647E0"/>
    <w:rsid w:val="00C64815"/>
    <w:rsid w:val="00C65A35"/>
    <w:rsid w:val="00C66800"/>
    <w:rsid w:val="00C66904"/>
    <w:rsid w:val="00C67166"/>
    <w:rsid w:val="00C676CD"/>
    <w:rsid w:val="00C70890"/>
    <w:rsid w:val="00C70D7D"/>
    <w:rsid w:val="00C7162C"/>
    <w:rsid w:val="00C72519"/>
    <w:rsid w:val="00C7276C"/>
    <w:rsid w:val="00C740C5"/>
    <w:rsid w:val="00C74B5A"/>
    <w:rsid w:val="00C775A5"/>
    <w:rsid w:val="00C7786E"/>
    <w:rsid w:val="00C80446"/>
    <w:rsid w:val="00C80F62"/>
    <w:rsid w:val="00C822D7"/>
    <w:rsid w:val="00C82FC9"/>
    <w:rsid w:val="00C83337"/>
    <w:rsid w:val="00C83947"/>
    <w:rsid w:val="00C83CCC"/>
    <w:rsid w:val="00C84B6D"/>
    <w:rsid w:val="00C84D5A"/>
    <w:rsid w:val="00C84F7E"/>
    <w:rsid w:val="00C854AF"/>
    <w:rsid w:val="00C855AB"/>
    <w:rsid w:val="00C86F82"/>
    <w:rsid w:val="00C870DF"/>
    <w:rsid w:val="00C8732D"/>
    <w:rsid w:val="00C87745"/>
    <w:rsid w:val="00C901F8"/>
    <w:rsid w:val="00C906C9"/>
    <w:rsid w:val="00C91C03"/>
    <w:rsid w:val="00C92D53"/>
    <w:rsid w:val="00C93867"/>
    <w:rsid w:val="00C93D7A"/>
    <w:rsid w:val="00C945E5"/>
    <w:rsid w:val="00C94A06"/>
    <w:rsid w:val="00C94C16"/>
    <w:rsid w:val="00C960F3"/>
    <w:rsid w:val="00C969C1"/>
    <w:rsid w:val="00C9783F"/>
    <w:rsid w:val="00CA152F"/>
    <w:rsid w:val="00CA1F30"/>
    <w:rsid w:val="00CA218A"/>
    <w:rsid w:val="00CA296E"/>
    <w:rsid w:val="00CA3919"/>
    <w:rsid w:val="00CA3B37"/>
    <w:rsid w:val="00CA4B99"/>
    <w:rsid w:val="00CA5609"/>
    <w:rsid w:val="00CA592C"/>
    <w:rsid w:val="00CA619D"/>
    <w:rsid w:val="00CA61A7"/>
    <w:rsid w:val="00CA632F"/>
    <w:rsid w:val="00CA6E1A"/>
    <w:rsid w:val="00CA7155"/>
    <w:rsid w:val="00CA7F36"/>
    <w:rsid w:val="00CB1618"/>
    <w:rsid w:val="00CB19C3"/>
    <w:rsid w:val="00CB20EB"/>
    <w:rsid w:val="00CB2E78"/>
    <w:rsid w:val="00CB3E48"/>
    <w:rsid w:val="00CB4324"/>
    <w:rsid w:val="00CB44EB"/>
    <w:rsid w:val="00CB5012"/>
    <w:rsid w:val="00CB5AAA"/>
    <w:rsid w:val="00CB5D98"/>
    <w:rsid w:val="00CB5FCF"/>
    <w:rsid w:val="00CB624B"/>
    <w:rsid w:val="00CB7953"/>
    <w:rsid w:val="00CC0723"/>
    <w:rsid w:val="00CC0A62"/>
    <w:rsid w:val="00CC16BD"/>
    <w:rsid w:val="00CC1CD7"/>
    <w:rsid w:val="00CC251B"/>
    <w:rsid w:val="00CC266A"/>
    <w:rsid w:val="00CC2B6E"/>
    <w:rsid w:val="00CC303F"/>
    <w:rsid w:val="00CC3638"/>
    <w:rsid w:val="00CC3752"/>
    <w:rsid w:val="00CC3EBB"/>
    <w:rsid w:val="00CC412C"/>
    <w:rsid w:val="00CC6DD5"/>
    <w:rsid w:val="00CC710F"/>
    <w:rsid w:val="00CC7754"/>
    <w:rsid w:val="00CD06FF"/>
    <w:rsid w:val="00CD1572"/>
    <w:rsid w:val="00CD1860"/>
    <w:rsid w:val="00CD1B37"/>
    <w:rsid w:val="00CD23F3"/>
    <w:rsid w:val="00CD2C29"/>
    <w:rsid w:val="00CD460C"/>
    <w:rsid w:val="00CD5E48"/>
    <w:rsid w:val="00CD656E"/>
    <w:rsid w:val="00CD7109"/>
    <w:rsid w:val="00CD76EE"/>
    <w:rsid w:val="00CE0079"/>
    <w:rsid w:val="00CE0544"/>
    <w:rsid w:val="00CE0D8A"/>
    <w:rsid w:val="00CE1302"/>
    <w:rsid w:val="00CE140B"/>
    <w:rsid w:val="00CE179F"/>
    <w:rsid w:val="00CE199B"/>
    <w:rsid w:val="00CE66E5"/>
    <w:rsid w:val="00CE6FBB"/>
    <w:rsid w:val="00CE70EA"/>
    <w:rsid w:val="00CE7298"/>
    <w:rsid w:val="00CE7BAE"/>
    <w:rsid w:val="00CF0D81"/>
    <w:rsid w:val="00CF1B62"/>
    <w:rsid w:val="00CF2CBD"/>
    <w:rsid w:val="00CF3A38"/>
    <w:rsid w:val="00CF4AA2"/>
    <w:rsid w:val="00CF4D2E"/>
    <w:rsid w:val="00CF5913"/>
    <w:rsid w:val="00CF6D98"/>
    <w:rsid w:val="00CF718A"/>
    <w:rsid w:val="00D01938"/>
    <w:rsid w:val="00D01BD8"/>
    <w:rsid w:val="00D01E0B"/>
    <w:rsid w:val="00D03597"/>
    <w:rsid w:val="00D03E2C"/>
    <w:rsid w:val="00D03E39"/>
    <w:rsid w:val="00D043EE"/>
    <w:rsid w:val="00D045F4"/>
    <w:rsid w:val="00D04BEA"/>
    <w:rsid w:val="00D053A4"/>
    <w:rsid w:val="00D059C1"/>
    <w:rsid w:val="00D059ED"/>
    <w:rsid w:val="00D06077"/>
    <w:rsid w:val="00D06752"/>
    <w:rsid w:val="00D06768"/>
    <w:rsid w:val="00D07292"/>
    <w:rsid w:val="00D0757E"/>
    <w:rsid w:val="00D1066B"/>
    <w:rsid w:val="00D10A3F"/>
    <w:rsid w:val="00D111D1"/>
    <w:rsid w:val="00D119E7"/>
    <w:rsid w:val="00D13736"/>
    <w:rsid w:val="00D13D94"/>
    <w:rsid w:val="00D149B4"/>
    <w:rsid w:val="00D1536E"/>
    <w:rsid w:val="00D154D8"/>
    <w:rsid w:val="00D1557C"/>
    <w:rsid w:val="00D16186"/>
    <w:rsid w:val="00D173E6"/>
    <w:rsid w:val="00D20119"/>
    <w:rsid w:val="00D20202"/>
    <w:rsid w:val="00D2061C"/>
    <w:rsid w:val="00D20683"/>
    <w:rsid w:val="00D20B02"/>
    <w:rsid w:val="00D20CAD"/>
    <w:rsid w:val="00D20FC0"/>
    <w:rsid w:val="00D21AAA"/>
    <w:rsid w:val="00D22ABF"/>
    <w:rsid w:val="00D22C81"/>
    <w:rsid w:val="00D22F1F"/>
    <w:rsid w:val="00D2332B"/>
    <w:rsid w:val="00D2358B"/>
    <w:rsid w:val="00D23A97"/>
    <w:rsid w:val="00D24A50"/>
    <w:rsid w:val="00D24ED7"/>
    <w:rsid w:val="00D25C8D"/>
    <w:rsid w:val="00D25C8F"/>
    <w:rsid w:val="00D25FFC"/>
    <w:rsid w:val="00D26288"/>
    <w:rsid w:val="00D262B0"/>
    <w:rsid w:val="00D26BDE"/>
    <w:rsid w:val="00D273EA"/>
    <w:rsid w:val="00D311C1"/>
    <w:rsid w:val="00D32E49"/>
    <w:rsid w:val="00D33097"/>
    <w:rsid w:val="00D33B8A"/>
    <w:rsid w:val="00D33F73"/>
    <w:rsid w:val="00D346D1"/>
    <w:rsid w:val="00D3551E"/>
    <w:rsid w:val="00D35874"/>
    <w:rsid w:val="00D35AD6"/>
    <w:rsid w:val="00D3677B"/>
    <w:rsid w:val="00D36B63"/>
    <w:rsid w:val="00D36C34"/>
    <w:rsid w:val="00D37549"/>
    <w:rsid w:val="00D37F59"/>
    <w:rsid w:val="00D40562"/>
    <w:rsid w:val="00D40E01"/>
    <w:rsid w:val="00D41851"/>
    <w:rsid w:val="00D41B83"/>
    <w:rsid w:val="00D42139"/>
    <w:rsid w:val="00D422B7"/>
    <w:rsid w:val="00D42428"/>
    <w:rsid w:val="00D438A7"/>
    <w:rsid w:val="00D438F4"/>
    <w:rsid w:val="00D43D5C"/>
    <w:rsid w:val="00D443ED"/>
    <w:rsid w:val="00D45189"/>
    <w:rsid w:val="00D458C0"/>
    <w:rsid w:val="00D45998"/>
    <w:rsid w:val="00D462A4"/>
    <w:rsid w:val="00D4632D"/>
    <w:rsid w:val="00D4664F"/>
    <w:rsid w:val="00D474A8"/>
    <w:rsid w:val="00D478DF"/>
    <w:rsid w:val="00D47F55"/>
    <w:rsid w:val="00D50F15"/>
    <w:rsid w:val="00D51376"/>
    <w:rsid w:val="00D51782"/>
    <w:rsid w:val="00D51B0B"/>
    <w:rsid w:val="00D54771"/>
    <w:rsid w:val="00D56177"/>
    <w:rsid w:val="00D56A6A"/>
    <w:rsid w:val="00D56ACB"/>
    <w:rsid w:val="00D56DBE"/>
    <w:rsid w:val="00D57009"/>
    <w:rsid w:val="00D57388"/>
    <w:rsid w:val="00D57520"/>
    <w:rsid w:val="00D57663"/>
    <w:rsid w:val="00D57CA2"/>
    <w:rsid w:val="00D57E8D"/>
    <w:rsid w:val="00D6023C"/>
    <w:rsid w:val="00D608BB"/>
    <w:rsid w:val="00D61491"/>
    <w:rsid w:val="00D6369A"/>
    <w:rsid w:val="00D644AA"/>
    <w:rsid w:val="00D64806"/>
    <w:rsid w:val="00D652AF"/>
    <w:rsid w:val="00D65F2C"/>
    <w:rsid w:val="00D6716B"/>
    <w:rsid w:val="00D6722A"/>
    <w:rsid w:val="00D70389"/>
    <w:rsid w:val="00D706D1"/>
    <w:rsid w:val="00D70FA6"/>
    <w:rsid w:val="00D711DF"/>
    <w:rsid w:val="00D72FBB"/>
    <w:rsid w:val="00D733CF"/>
    <w:rsid w:val="00D73B8D"/>
    <w:rsid w:val="00D73C30"/>
    <w:rsid w:val="00D73F0F"/>
    <w:rsid w:val="00D74785"/>
    <w:rsid w:val="00D753B6"/>
    <w:rsid w:val="00D75CAA"/>
    <w:rsid w:val="00D7642E"/>
    <w:rsid w:val="00D7657B"/>
    <w:rsid w:val="00D76946"/>
    <w:rsid w:val="00D76DE3"/>
    <w:rsid w:val="00D8100A"/>
    <w:rsid w:val="00D8192E"/>
    <w:rsid w:val="00D8201E"/>
    <w:rsid w:val="00D82376"/>
    <w:rsid w:val="00D82C92"/>
    <w:rsid w:val="00D82D5B"/>
    <w:rsid w:val="00D83298"/>
    <w:rsid w:val="00D832E6"/>
    <w:rsid w:val="00D83EED"/>
    <w:rsid w:val="00D8400D"/>
    <w:rsid w:val="00D8621E"/>
    <w:rsid w:val="00D86E2C"/>
    <w:rsid w:val="00D871D8"/>
    <w:rsid w:val="00D87202"/>
    <w:rsid w:val="00D90931"/>
    <w:rsid w:val="00D90BA8"/>
    <w:rsid w:val="00D90F51"/>
    <w:rsid w:val="00D9193A"/>
    <w:rsid w:val="00D91A12"/>
    <w:rsid w:val="00D91B03"/>
    <w:rsid w:val="00D948A2"/>
    <w:rsid w:val="00D94B2F"/>
    <w:rsid w:val="00D95396"/>
    <w:rsid w:val="00D95C84"/>
    <w:rsid w:val="00D95E13"/>
    <w:rsid w:val="00D9627C"/>
    <w:rsid w:val="00D965BC"/>
    <w:rsid w:val="00D9698C"/>
    <w:rsid w:val="00D969EE"/>
    <w:rsid w:val="00D96C8D"/>
    <w:rsid w:val="00D97657"/>
    <w:rsid w:val="00D97C44"/>
    <w:rsid w:val="00DA04F4"/>
    <w:rsid w:val="00DA0A95"/>
    <w:rsid w:val="00DA1302"/>
    <w:rsid w:val="00DA1C79"/>
    <w:rsid w:val="00DA2040"/>
    <w:rsid w:val="00DA2643"/>
    <w:rsid w:val="00DA2FA3"/>
    <w:rsid w:val="00DA4E95"/>
    <w:rsid w:val="00DA59AF"/>
    <w:rsid w:val="00DA5A4A"/>
    <w:rsid w:val="00DA5DCB"/>
    <w:rsid w:val="00DA6567"/>
    <w:rsid w:val="00DA69DC"/>
    <w:rsid w:val="00DA6BE2"/>
    <w:rsid w:val="00DA7E78"/>
    <w:rsid w:val="00DB0618"/>
    <w:rsid w:val="00DB25DA"/>
    <w:rsid w:val="00DB278A"/>
    <w:rsid w:val="00DB415D"/>
    <w:rsid w:val="00DB424B"/>
    <w:rsid w:val="00DB45C8"/>
    <w:rsid w:val="00DB51AE"/>
    <w:rsid w:val="00DB5DE6"/>
    <w:rsid w:val="00DB7710"/>
    <w:rsid w:val="00DB79FD"/>
    <w:rsid w:val="00DB7B71"/>
    <w:rsid w:val="00DC0BBF"/>
    <w:rsid w:val="00DC2AD1"/>
    <w:rsid w:val="00DC4006"/>
    <w:rsid w:val="00DC43C3"/>
    <w:rsid w:val="00DC5495"/>
    <w:rsid w:val="00DC5E8C"/>
    <w:rsid w:val="00DC6F79"/>
    <w:rsid w:val="00DC7281"/>
    <w:rsid w:val="00DC7878"/>
    <w:rsid w:val="00DC7F66"/>
    <w:rsid w:val="00DD0458"/>
    <w:rsid w:val="00DD1E54"/>
    <w:rsid w:val="00DD1EC9"/>
    <w:rsid w:val="00DD245A"/>
    <w:rsid w:val="00DD2658"/>
    <w:rsid w:val="00DD2C1D"/>
    <w:rsid w:val="00DD2E51"/>
    <w:rsid w:val="00DD2F8A"/>
    <w:rsid w:val="00DD3D81"/>
    <w:rsid w:val="00DD4E5A"/>
    <w:rsid w:val="00DD6963"/>
    <w:rsid w:val="00DD6C2C"/>
    <w:rsid w:val="00DD6F12"/>
    <w:rsid w:val="00DD6F27"/>
    <w:rsid w:val="00DD710E"/>
    <w:rsid w:val="00DD78AB"/>
    <w:rsid w:val="00DD7FA6"/>
    <w:rsid w:val="00DE07B9"/>
    <w:rsid w:val="00DE0A37"/>
    <w:rsid w:val="00DE0A5F"/>
    <w:rsid w:val="00DE14D5"/>
    <w:rsid w:val="00DE1E95"/>
    <w:rsid w:val="00DE1F2C"/>
    <w:rsid w:val="00DE1FE1"/>
    <w:rsid w:val="00DE24E9"/>
    <w:rsid w:val="00DE2C9D"/>
    <w:rsid w:val="00DE2DC1"/>
    <w:rsid w:val="00DE2FE3"/>
    <w:rsid w:val="00DE416C"/>
    <w:rsid w:val="00DE422E"/>
    <w:rsid w:val="00DE4689"/>
    <w:rsid w:val="00DE68B7"/>
    <w:rsid w:val="00DE749C"/>
    <w:rsid w:val="00DF067E"/>
    <w:rsid w:val="00DF225A"/>
    <w:rsid w:val="00DF24BF"/>
    <w:rsid w:val="00DF3253"/>
    <w:rsid w:val="00DF37D9"/>
    <w:rsid w:val="00DF3ABB"/>
    <w:rsid w:val="00DF426C"/>
    <w:rsid w:val="00DF55B6"/>
    <w:rsid w:val="00DF58E1"/>
    <w:rsid w:val="00DF6FA4"/>
    <w:rsid w:val="00DF71BF"/>
    <w:rsid w:val="00DF7A95"/>
    <w:rsid w:val="00E002A5"/>
    <w:rsid w:val="00E00BFB"/>
    <w:rsid w:val="00E01255"/>
    <w:rsid w:val="00E028AE"/>
    <w:rsid w:val="00E03B5D"/>
    <w:rsid w:val="00E049B5"/>
    <w:rsid w:val="00E0558A"/>
    <w:rsid w:val="00E06724"/>
    <w:rsid w:val="00E06ACF"/>
    <w:rsid w:val="00E07E75"/>
    <w:rsid w:val="00E101D9"/>
    <w:rsid w:val="00E10CCF"/>
    <w:rsid w:val="00E10F6E"/>
    <w:rsid w:val="00E123AB"/>
    <w:rsid w:val="00E12C90"/>
    <w:rsid w:val="00E144A6"/>
    <w:rsid w:val="00E15299"/>
    <w:rsid w:val="00E153F9"/>
    <w:rsid w:val="00E163B3"/>
    <w:rsid w:val="00E1657E"/>
    <w:rsid w:val="00E17537"/>
    <w:rsid w:val="00E176D5"/>
    <w:rsid w:val="00E20F5C"/>
    <w:rsid w:val="00E21C7E"/>
    <w:rsid w:val="00E229B4"/>
    <w:rsid w:val="00E22BDA"/>
    <w:rsid w:val="00E23813"/>
    <w:rsid w:val="00E2387D"/>
    <w:rsid w:val="00E23F1C"/>
    <w:rsid w:val="00E2405F"/>
    <w:rsid w:val="00E24375"/>
    <w:rsid w:val="00E24CA7"/>
    <w:rsid w:val="00E24E37"/>
    <w:rsid w:val="00E24F37"/>
    <w:rsid w:val="00E2509E"/>
    <w:rsid w:val="00E258D8"/>
    <w:rsid w:val="00E25AC0"/>
    <w:rsid w:val="00E26027"/>
    <w:rsid w:val="00E263D8"/>
    <w:rsid w:val="00E267BD"/>
    <w:rsid w:val="00E270F5"/>
    <w:rsid w:val="00E271A1"/>
    <w:rsid w:val="00E27DDF"/>
    <w:rsid w:val="00E3015E"/>
    <w:rsid w:val="00E3088B"/>
    <w:rsid w:val="00E30909"/>
    <w:rsid w:val="00E32889"/>
    <w:rsid w:val="00E344D8"/>
    <w:rsid w:val="00E346A7"/>
    <w:rsid w:val="00E34F84"/>
    <w:rsid w:val="00E3613E"/>
    <w:rsid w:val="00E3639F"/>
    <w:rsid w:val="00E36D1E"/>
    <w:rsid w:val="00E36F2A"/>
    <w:rsid w:val="00E3736B"/>
    <w:rsid w:val="00E37E00"/>
    <w:rsid w:val="00E37E3A"/>
    <w:rsid w:val="00E40101"/>
    <w:rsid w:val="00E4024E"/>
    <w:rsid w:val="00E4143F"/>
    <w:rsid w:val="00E432F9"/>
    <w:rsid w:val="00E435D5"/>
    <w:rsid w:val="00E45918"/>
    <w:rsid w:val="00E45ACA"/>
    <w:rsid w:val="00E46096"/>
    <w:rsid w:val="00E46916"/>
    <w:rsid w:val="00E4702F"/>
    <w:rsid w:val="00E47FAF"/>
    <w:rsid w:val="00E50332"/>
    <w:rsid w:val="00E50A66"/>
    <w:rsid w:val="00E51DFB"/>
    <w:rsid w:val="00E52733"/>
    <w:rsid w:val="00E53CA0"/>
    <w:rsid w:val="00E53E8B"/>
    <w:rsid w:val="00E543BD"/>
    <w:rsid w:val="00E54424"/>
    <w:rsid w:val="00E54C60"/>
    <w:rsid w:val="00E569C3"/>
    <w:rsid w:val="00E56DB9"/>
    <w:rsid w:val="00E56E67"/>
    <w:rsid w:val="00E578D9"/>
    <w:rsid w:val="00E60E28"/>
    <w:rsid w:val="00E628F5"/>
    <w:rsid w:val="00E62982"/>
    <w:rsid w:val="00E63495"/>
    <w:rsid w:val="00E63629"/>
    <w:rsid w:val="00E63CED"/>
    <w:rsid w:val="00E63DEC"/>
    <w:rsid w:val="00E64A1E"/>
    <w:rsid w:val="00E64EA3"/>
    <w:rsid w:val="00E64F2E"/>
    <w:rsid w:val="00E66BA6"/>
    <w:rsid w:val="00E67F26"/>
    <w:rsid w:val="00E708AC"/>
    <w:rsid w:val="00E70CDF"/>
    <w:rsid w:val="00E71961"/>
    <w:rsid w:val="00E71FC5"/>
    <w:rsid w:val="00E724E2"/>
    <w:rsid w:val="00E738F4"/>
    <w:rsid w:val="00E74630"/>
    <w:rsid w:val="00E749B0"/>
    <w:rsid w:val="00E74F50"/>
    <w:rsid w:val="00E750A2"/>
    <w:rsid w:val="00E767F5"/>
    <w:rsid w:val="00E77299"/>
    <w:rsid w:val="00E77419"/>
    <w:rsid w:val="00E800FE"/>
    <w:rsid w:val="00E803C9"/>
    <w:rsid w:val="00E805DE"/>
    <w:rsid w:val="00E8114C"/>
    <w:rsid w:val="00E83607"/>
    <w:rsid w:val="00E83E28"/>
    <w:rsid w:val="00E840F4"/>
    <w:rsid w:val="00E84E38"/>
    <w:rsid w:val="00E850AC"/>
    <w:rsid w:val="00E8542F"/>
    <w:rsid w:val="00E85884"/>
    <w:rsid w:val="00E85A9B"/>
    <w:rsid w:val="00E867F5"/>
    <w:rsid w:val="00E86A46"/>
    <w:rsid w:val="00E87EB2"/>
    <w:rsid w:val="00E90A63"/>
    <w:rsid w:val="00E91725"/>
    <w:rsid w:val="00E9271B"/>
    <w:rsid w:val="00E92B38"/>
    <w:rsid w:val="00E92E68"/>
    <w:rsid w:val="00E9310F"/>
    <w:rsid w:val="00E93C04"/>
    <w:rsid w:val="00E93DC9"/>
    <w:rsid w:val="00E947EA"/>
    <w:rsid w:val="00E948F9"/>
    <w:rsid w:val="00E94DBB"/>
    <w:rsid w:val="00E96130"/>
    <w:rsid w:val="00E9774F"/>
    <w:rsid w:val="00E97811"/>
    <w:rsid w:val="00E97F66"/>
    <w:rsid w:val="00EA057B"/>
    <w:rsid w:val="00EA0938"/>
    <w:rsid w:val="00EA0A76"/>
    <w:rsid w:val="00EA0E8B"/>
    <w:rsid w:val="00EA0ED6"/>
    <w:rsid w:val="00EA0F65"/>
    <w:rsid w:val="00EA10E2"/>
    <w:rsid w:val="00EA2814"/>
    <w:rsid w:val="00EA3080"/>
    <w:rsid w:val="00EA30BC"/>
    <w:rsid w:val="00EA3709"/>
    <w:rsid w:val="00EA52A0"/>
    <w:rsid w:val="00EA62F4"/>
    <w:rsid w:val="00EB066B"/>
    <w:rsid w:val="00EB17A7"/>
    <w:rsid w:val="00EB21AC"/>
    <w:rsid w:val="00EB2BF7"/>
    <w:rsid w:val="00EB3120"/>
    <w:rsid w:val="00EB340D"/>
    <w:rsid w:val="00EB3429"/>
    <w:rsid w:val="00EB3472"/>
    <w:rsid w:val="00EB39D0"/>
    <w:rsid w:val="00EB3E23"/>
    <w:rsid w:val="00EB43BA"/>
    <w:rsid w:val="00EB4A2C"/>
    <w:rsid w:val="00EB5008"/>
    <w:rsid w:val="00EB5B75"/>
    <w:rsid w:val="00EB625D"/>
    <w:rsid w:val="00EB65BD"/>
    <w:rsid w:val="00EB66E7"/>
    <w:rsid w:val="00EB75CD"/>
    <w:rsid w:val="00EB78C5"/>
    <w:rsid w:val="00EB7B6C"/>
    <w:rsid w:val="00EB7F58"/>
    <w:rsid w:val="00EC0068"/>
    <w:rsid w:val="00EC018E"/>
    <w:rsid w:val="00EC13D9"/>
    <w:rsid w:val="00EC1D6B"/>
    <w:rsid w:val="00EC2913"/>
    <w:rsid w:val="00EC30FE"/>
    <w:rsid w:val="00EC313C"/>
    <w:rsid w:val="00EC4CD4"/>
    <w:rsid w:val="00EC5AD0"/>
    <w:rsid w:val="00EC60DD"/>
    <w:rsid w:val="00EC627B"/>
    <w:rsid w:val="00EC6A97"/>
    <w:rsid w:val="00EC764F"/>
    <w:rsid w:val="00EC7FA3"/>
    <w:rsid w:val="00ED0A96"/>
    <w:rsid w:val="00ED0C32"/>
    <w:rsid w:val="00ED1419"/>
    <w:rsid w:val="00ED14A0"/>
    <w:rsid w:val="00ED1829"/>
    <w:rsid w:val="00ED28C4"/>
    <w:rsid w:val="00ED2ADA"/>
    <w:rsid w:val="00ED2D16"/>
    <w:rsid w:val="00ED5936"/>
    <w:rsid w:val="00ED78FA"/>
    <w:rsid w:val="00ED795A"/>
    <w:rsid w:val="00EE0041"/>
    <w:rsid w:val="00EE25BD"/>
    <w:rsid w:val="00EE290C"/>
    <w:rsid w:val="00EE2C0A"/>
    <w:rsid w:val="00EE57D5"/>
    <w:rsid w:val="00EE69E9"/>
    <w:rsid w:val="00EE7545"/>
    <w:rsid w:val="00EE7D70"/>
    <w:rsid w:val="00EF1427"/>
    <w:rsid w:val="00EF260C"/>
    <w:rsid w:val="00EF44F5"/>
    <w:rsid w:val="00EF492A"/>
    <w:rsid w:val="00EF4B6B"/>
    <w:rsid w:val="00EF4C5A"/>
    <w:rsid w:val="00EF5247"/>
    <w:rsid w:val="00EF54AE"/>
    <w:rsid w:val="00EF5679"/>
    <w:rsid w:val="00EF6A92"/>
    <w:rsid w:val="00EF6EE3"/>
    <w:rsid w:val="00EF7085"/>
    <w:rsid w:val="00EF766B"/>
    <w:rsid w:val="00F00032"/>
    <w:rsid w:val="00F0075E"/>
    <w:rsid w:val="00F02ACA"/>
    <w:rsid w:val="00F03BC5"/>
    <w:rsid w:val="00F044D5"/>
    <w:rsid w:val="00F047E9"/>
    <w:rsid w:val="00F04A29"/>
    <w:rsid w:val="00F04E7F"/>
    <w:rsid w:val="00F04E83"/>
    <w:rsid w:val="00F05393"/>
    <w:rsid w:val="00F0551D"/>
    <w:rsid w:val="00F05648"/>
    <w:rsid w:val="00F0641F"/>
    <w:rsid w:val="00F0730C"/>
    <w:rsid w:val="00F0778B"/>
    <w:rsid w:val="00F07A91"/>
    <w:rsid w:val="00F1047B"/>
    <w:rsid w:val="00F10ECF"/>
    <w:rsid w:val="00F10FF0"/>
    <w:rsid w:val="00F1204D"/>
    <w:rsid w:val="00F12165"/>
    <w:rsid w:val="00F13574"/>
    <w:rsid w:val="00F13951"/>
    <w:rsid w:val="00F14B8A"/>
    <w:rsid w:val="00F14CCA"/>
    <w:rsid w:val="00F15E08"/>
    <w:rsid w:val="00F16133"/>
    <w:rsid w:val="00F16378"/>
    <w:rsid w:val="00F1687F"/>
    <w:rsid w:val="00F17DDA"/>
    <w:rsid w:val="00F2139A"/>
    <w:rsid w:val="00F21804"/>
    <w:rsid w:val="00F21A36"/>
    <w:rsid w:val="00F22DE0"/>
    <w:rsid w:val="00F22ED5"/>
    <w:rsid w:val="00F23AAE"/>
    <w:rsid w:val="00F23C5A"/>
    <w:rsid w:val="00F25BC5"/>
    <w:rsid w:val="00F25D5F"/>
    <w:rsid w:val="00F25E21"/>
    <w:rsid w:val="00F2734A"/>
    <w:rsid w:val="00F277E8"/>
    <w:rsid w:val="00F3033C"/>
    <w:rsid w:val="00F31886"/>
    <w:rsid w:val="00F319B8"/>
    <w:rsid w:val="00F32161"/>
    <w:rsid w:val="00F3387C"/>
    <w:rsid w:val="00F33AD4"/>
    <w:rsid w:val="00F33AFA"/>
    <w:rsid w:val="00F34BDF"/>
    <w:rsid w:val="00F355EE"/>
    <w:rsid w:val="00F36116"/>
    <w:rsid w:val="00F36A41"/>
    <w:rsid w:val="00F36D8F"/>
    <w:rsid w:val="00F37836"/>
    <w:rsid w:val="00F37B2E"/>
    <w:rsid w:val="00F41336"/>
    <w:rsid w:val="00F41ACC"/>
    <w:rsid w:val="00F41D82"/>
    <w:rsid w:val="00F423D7"/>
    <w:rsid w:val="00F440DC"/>
    <w:rsid w:val="00F44BF0"/>
    <w:rsid w:val="00F45491"/>
    <w:rsid w:val="00F46269"/>
    <w:rsid w:val="00F465DE"/>
    <w:rsid w:val="00F46938"/>
    <w:rsid w:val="00F46944"/>
    <w:rsid w:val="00F46BBF"/>
    <w:rsid w:val="00F4782F"/>
    <w:rsid w:val="00F500AA"/>
    <w:rsid w:val="00F50E14"/>
    <w:rsid w:val="00F5194E"/>
    <w:rsid w:val="00F526FD"/>
    <w:rsid w:val="00F5276E"/>
    <w:rsid w:val="00F52CCB"/>
    <w:rsid w:val="00F5368A"/>
    <w:rsid w:val="00F53CC4"/>
    <w:rsid w:val="00F54BAE"/>
    <w:rsid w:val="00F551C3"/>
    <w:rsid w:val="00F55BB4"/>
    <w:rsid w:val="00F55C8B"/>
    <w:rsid w:val="00F55F29"/>
    <w:rsid w:val="00F56E54"/>
    <w:rsid w:val="00F602AB"/>
    <w:rsid w:val="00F60C23"/>
    <w:rsid w:val="00F61B37"/>
    <w:rsid w:val="00F61C25"/>
    <w:rsid w:val="00F639C0"/>
    <w:rsid w:val="00F649D6"/>
    <w:rsid w:val="00F65D67"/>
    <w:rsid w:val="00F661ED"/>
    <w:rsid w:val="00F669A7"/>
    <w:rsid w:val="00F6776D"/>
    <w:rsid w:val="00F710E6"/>
    <w:rsid w:val="00F713EA"/>
    <w:rsid w:val="00F71C11"/>
    <w:rsid w:val="00F72FBE"/>
    <w:rsid w:val="00F7361A"/>
    <w:rsid w:val="00F749AE"/>
    <w:rsid w:val="00F74AD8"/>
    <w:rsid w:val="00F74C4C"/>
    <w:rsid w:val="00F751A4"/>
    <w:rsid w:val="00F76587"/>
    <w:rsid w:val="00F77169"/>
    <w:rsid w:val="00F772EB"/>
    <w:rsid w:val="00F77D48"/>
    <w:rsid w:val="00F77F69"/>
    <w:rsid w:val="00F8032C"/>
    <w:rsid w:val="00F80873"/>
    <w:rsid w:val="00F812AC"/>
    <w:rsid w:val="00F8143A"/>
    <w:rsid w:val="00F82CB5"/>
    <w:rsid w:val="00F82D5C"/>
    <w:rsid w:val="00F835FE"/>
    <w:rsid w:val="00F83730"/>
    <w:rsid w:val="00F841B0"/>
    <w:rsid w:val="00F8490B"/>
    <w:rsid w:val="00F87978"/>
    <w:rsid w:val="00F87D09"/>
    <w:rsid w:val="00F90321"/>
    <w:rsid w:val="00F92374"/>
    <w:rsid w:val="00F92A15"/>
    <w:rsid w:val="00F92DCA"/>
    <w:rsid w:val="00F93749"/>
    <w:rsid w:val="00F943B2"/>
    <w:rsid w:val="00F94B22"/>
    <w:rsid w:val="00F957D7"/>
    <w:rsid w:val="00F95B42"/>
    <w:rsid w:val="00F96666"/>
    <w:rsid w:val="00F96747"/>
    <w:rsid w:val="00F96B1C"/>
    <w:rsid w:val="00F971BE"/>
    <w:rsid w:val="00F976C4"/>
    <w:rsid w:val="00FA0351"/>
    <w:rsid w:val="00FA16E6"/>
    <w:rsid w:val="00FA20FE"/>
    <w:rsid w:val="00FA238F"/>
    <w:rsid w:val="00FA3089"/>
    <w:rsid w:val="00FA3719"/>
    <w:rsid w:val="00FA39DC"/>
    <w:rsid w:val="00FA3A26"/>
    <w:rsid w:val="00FA3BA0"/>
    <w:rsid w:val="00FA4614"/>
    <w:rsid w:val="00FA47F7"/>
    <w:rsid w:val="00FA4892"/>
    <w:rsid w:val="00FA4A36"/>
    <w:rsid w:val="00FA690D"/>
    <w:rsid w:val="00FA6FFF"/>
    <w:rsid w:val="00FA7778"/>
    <w:rsid w:val="00FA7C0F"/>
    <w:rsid w:val="00FA7C2A"/>
    <w:rsid w:val="00FB03A7"/>
    <w:rsid w:val="00FB07FE"/>
    <w:rsid w:val="00FB3249"/>
    <w:rsid w:val="00FB3A36"/>
    <w:rsid w:val="00FB3A59"/>
    <w:rsid w:val="00FB3C84"/>
    <w:rsid w:val="00FB41B9"/>
    <w:rsid w:val="00FB44E2"/>
    <w:rsid w:val="00FB4A35"/>
    <w:rsid w:val="00FB5D8C"/>
    <w:rsid w:val="00FC0650"/>
    <w:rsid w:val="00FC07CC"/>
    <w:rsid w:val="00FC0940"/>
    <w:rsid w:val="00FC0F92"/>
    <w:rsid w:val="00FC0FBE"/>
    <w:rsid w:val="00FC1033"/>
    <w:rsid w:val="00FC16C6"/>
    <w:rsid w:val="00FC1F18"/>
    <w:rsid w:val="00FC29C4"/>
    <w:rsid w:val="00FC2B1E"/>
    <w:rsid w:val="00FC304D"/>
    <w:rsid w:val="00FC332D"/>
    <w:rsid w:val="00FC4A85"/>
    <w:rsid w:val="00FC4E76"/>
    <w:rsid w:val="00FC4F8E"/>
    <w:rsid w:val="00FC54CC"/>
    <w:rsid w:val="00FC5508"/>
    <w:rsid w:val="00FC5B55"/>
    <w:rsid w:val="00FC69AE"/>
    <w:rsid w:val="00FC6C36"/>
    <w:rsid w:val="00FC7776"/>
    <w:rsid w:val="00FC78B2"/>
    <w:rsid w:val="00FD036A"/>
    <w:rsid w:val="00FD1541"/>
    <w:rsid w:val="00FD164A"/>
    <w:rsid w:val="00FD1891"/>
    <w:rsid w:val="00FD1E09"/>
    <w:rsid w:val="00FD218D"/>
    <w:rsid w:val="00FD24F9"/>
    <w:rsid w:val="00FD2B56"/>
    <w:rsid w:val="00FD3144"/>
    <w:rsid w:val="00FD360D"/>
    <w:rsid w:val="00FD370F"/>
    <w:rsid w:val="00FD3FEA"/>
    <w:rsid w:val="00FD479B"/>
    <w:rsid w:val="00FD4828"/>
    <w:rsid w:val="00FD4ED1"/>
    <w:rsid w:val="00FD5251"/>
    <w:rsid w:val="00FD5939"/>
    <w:rsid w:val="00FD683D"/>
    <w:rsid w:val="00FD70ED"/>
    <w:rsid w:val="00FE01CE"/>
    <w:rsid w:val="00FE36C9"/>
    <w:rsid w:val="00FE405A"/>
    <w:rsid w:val="00FE4A2C"/>
    <w:rsid w:val="00FE4BEB"/>
    <w:rsid w:val="00FE51AE"/>
    <w:rsid w:val="00FE5561"/>
    <w:rsid w:val="00FE619F"/>
    <w:rsid w:val="00FE6EE3"/>
    <w:rsid w:val="00FE7748"/>
    <w:rsid w:val="00FE7CE9"/>
    <w:rsid w:val="00FF089B"/>
    <w:rsid w:val="00FF12B0"/>
    <w:rsid w:val="00FF16CB"/>
    <w:rsid w:val="00FF2122"/>
    <w:rsid w:val="00FF2573"/>
    <w:rsid w:val="00FF3503"/>
    <w:rsid w:val="00FF36CE"/>
    <w:rsid w:val="00FF37B5"/>
    <w:rsid w:val="00FF3E36"/>
    <w:rsid w:val="00FF45FB"/>
    <w:rsid w:val="00FF51CD"/>
    <w:rsid w:val="00FF578E"/>
    <w:rsid w:val="00FF635D"/>
    <w:rsid w:val="00FF7452"/>
    <w:rsid w:val="00FF7D4D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D2BA4E5"/>
  <w15:docId w15:val="{60B8FA10-86D2-44A3-93CE-965520D17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lock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locked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 w:uiPriority="99"/>
    <w:lsdException w:name="List Paragraph" w:locked="1" w:uiPriority="34"/>
    <w:lsdException w:name="Quote" w:locked="1" w:uiPriority="29"/>
    <w:lsdException w:name="Intense Quote" w:locked="1" w:uiPriority="30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locked="1" w:semiHidden="1" w:uiPriority="37" w:unhideWhenUsed="1"/>
    <w:lsdException w:name="TOC Heading" w:locked="1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867F5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itre1">
    <w:name w:val="heading 1"/>
    <w:basedOn w:val="Normal"/>
    <w:next w:val="titreniv2"/>
    <w:locked/>
    <w:rsid w:val="006E75C9"/>
    <w:pPr>
      <w:outlineLvl w:val="0"/>
    </w:pPr>
  </w:style>
  <w:style w:type="paragraph" w:styleId="Titre2">
    <w:name w:val="heading 2"/>
    <w:basedOn w:val="Normal"/>
    <w:next w:val="Normal"/>
    <w:locked/>
    <w:rsid w:val="006E75C9"/>
    <w:pPr>
      <w:outlineLvl w:val="1"/>
    </w:pPr>
  </w:style>
  <w:style w:type="paragraph" w:styleId="Titre3">
    <w:name w:val="heading 3"/>
    <w:basedOn w:val="Normal"/>
    <w:next w:val="Normal"/>
    <w:locked/>
    <w:rsid w:val="006E75C9"/>
    <w:pPr>
      <w:outlineLvl w:val="2"/>
    </w:pPr>
  </w:style>
  <w:style w:type="paragraph" w:styleId="Titre4">
    <w:name w:val="heading 4"/>
    <w:basedOn w:val="Normal"/>
    <w:next w:val="Normal"/>
    <w:locked/>
    <w:rsid w:val="00AE77B3"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ocked/>
    <w:rsid w:val="00AE77B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ocked/>
    <w:rsid w:val="00AE77B3"/>
    <w:p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Titre7">
    <w:name w:val="heading 7"/>
    <w:basedOn w:val="Normal"/>
    <w:next w:val="Normal"/>
    <w:locked/>
    <w:rsid w:val="00AE77B3"/>
    <w:p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Titre8">
    <w:name w:val="heading 8"/>
    <w:basedOn w:val="Normal"/>
    <w:next w:val="Normal"/>
    <w:locked/>
    <w:rsid w:val="00AE77B3"/>
    <w:p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Titre9">
    <w:name w:val="heading 9"/>
    <w:basedOn w:val="Normal"/>
    <w:next w:val="Normal"/>
    <w:locked/>
    <w:rsid w:val="00AE77B3"/>
    <w:pPr>
      <w:spacing w:before="240" w:after="60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niv2">
    <w:name w:val="titre niv2"/>
    <w:basedOn w:val="Normal"/>
    <w:next w:val="Normal"/>
    <w:qFormat/>
    <w:rsid w:val="009E2F87"/>
    <w:pPr>
      <w:numPr>
        <w:ilvl w:val="1"/>
        <w:numId w:val="4"/>
      </w:numPr>
      <w:tabs>
        <w:tab w:val="left" w:pos="567"/>
      </w:tabs>
      <w:spacing w:before="240" w:after="240"/>
      <w:outlineLvl w:val="1"/>
    </w:pPr>
    <w:rPr>
      <w:b/>
      <w:bCs/>
      <w:color w:val="0000FF"/>
      <w:sz w:val="26"/>
      <w:szCs w:val="28"/>
    </w:rPr>
  </w:style>
  <w:style w:type="paragraph" w:customStyle="1" w:styleId="titreniv1">
    <w:name w:val="titre niv1"/>
    <w:basedOn w:val="Normal"/>
    <w:next w:val="Normal"/>
    <w:qFormat/>
    <w:rsid w:val="00CB7953"/>
    <w:pPr>
      <w:numPr>
        <w:numId w:val="4"/>
      </w:numPr>
      <w:tabs>
        <w:tab w:val="left" w:pos="397"/>
      </w:tabs>
      <w:spacing w:before="480" w:after="240"/>
      <w:outlineLvl w:val="0"/>
    </w:pPr>
    <w:rPr>
      <w:b/>
      <w:bCs/>
      <w:sz w:val="28"/>
      <w:szCs w:val="36"/>
    </w:rPr>
  </w:style>
  <w:style w:type="paragraph" w:customStyle="1" w:styleId="liste1">
    <w:name w:val="liste1"/>
    <w:basedOn w:val="Normal"/>
    <w:uiPriority w:val="99"/>
    <w:qFormat/>
    <w:rsid w:val="009E2F87"/>
    <w:pPr>
      <w:numPr>
        <w:numId w:val="1"/>
      </w:numPr>
    </w:pPr>
  </w:style>
  <w:style w:type="paragraph" w:customStyle="1" w:styleId="soustitre">
    <w:name w:val="soustitre"/>
    <w:next w:val="Normal"/>
    <w:qFormat/>
    <w:rsid w:val="0022055C"/>
    <w:pPr>
      <w:spacing w:before="240" w:after="240"/>
    </w:pPr>
    <w:rPr>
      <w:rFonts w:ascii="Arial" w:hAnsi="Arial" w:cs="Arial"/>
      <w:b/>
      <w:sz w:val="22"/>
      <w:szCs w:val="24"/>
      <w:u w:val="thick" w:color="A6A6A6"/>
    </w:rPr>
  </w:style>
  <w:style w:type="paragraph" w:customStyle="1" w:styleId="titreniv3">
    <w:name w:val="titre niv3"/>
    <w:basedOn w:val="Normal"/>
    <w:next w:val="Normal"/>
    <w:qFormat/>
    <w:rsid w:val="00CB7953"/>
    <w:pPr>
      <w:numPr>
        <w:ilvl w:val="2"/>
        <w:numId w:val="4"/>
      </w:numPr>
      <w:tabs>
        <w:tab w:val="left" w:pos="709"/>
      </w:tabs>
      <w:spacing w:before="240" w:after="240"/>
      <w:outlineLvl w:val="2"/>
    </w:pPr>
    <w:rPr>
      <w:b/>
      <w:bCs/>
      <w:color w:val="FF0000"/>
      <w:sz w:val="24"/>
    </w:rPr>
  </w:style>
  <w:style w:type="paragraph" w:customStyle="1" w:styleId="manip">
    <w:name w:val="manip"/>
    <w:basedOn w:val="Normal"/>
    <w:qFormat/>
    <w:rsid w:val="00422E08"/>
    <w:pPr>
      <w:numPr>
        <w:numId w:val="2"/>
      </w:numPr>
    </w:pPr>
  </w:style>
  <w:style w:type="paragraph" w:customStyle="1" w:styleId="ecran">
    <w:name w:val="ecran"/>
    <w:basedOn w:val="Normal"/>
    <w:next w:val="Normal"/>
    <w:qFormat/>
    <w:rsid w:val="001D106D"/>
    <w:pPr>
      <w:spacing w:after="120"/>
      <w:jc w:val="center"/>
    </w:pPr>
  </w:style>
  <w:style w:type="paragraph" w:customStyle="1" w:styleId="remarque">
    <w:name w:val="remarque"/>
    <w:basedOn w:val="Normal"/>
    <w:next w:val="Normal"/>
    <w:qFormat/>
    <w:rsid w:val="009E2F87"/>
    <w:pPr>
      <w:numPr>
        <w:numId w:val="5"/>
      </w:numPr>
      <w:tabs>
        <w:tab w:val="clear" w:pos="397"/>
        <w:tab w:val="left" w:pos="510"/>
      </w:tabs>
      <w:spacing w:before="240" w:after="120"/>
      <w:ind w:left="510" w:hanging="510"/>
    </w:pPr>
    <w:rPr>
      <w:i/>
      <w:iCs/>
    </w:rPr>
  </w:style>
  <w:style w:type="paragraph" w:customStyle="1" w:styleId="exemple">
    <w:name w:val="exemple"/>
    <w:basedOn w:val="Normal"/>
    <w:qFormat/>
    <w:rsid w:val="000D58C5"/>
    <w:pPr>
      <w:spacing w:after="120"/>
    </w:pPr>
    <w:rPr>
      <w:i/>
      <w:iCs/>
    </w:rPr>
  </w:style>
  <w:style w:type="paragraph" w:customStyle="1" w:styleId="code">
    <w:name w:val="code"/>
    <w:basedOn w:val="Normal"/>
    <w:next w:val="Normal"/>
    <w:qFormat/>
    <w:rsid w:val="00115A8E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3F3F3"/>
      <w:ind w:left="284" w:right="567"/>
    </w:pPr>
    <w:rPr>
      <w:rFonts w:ascii="Courier New" w:hAnsi="Courier New" w:cs="Courier"/>
      <w:sz w:val="18"/>
      <w:szCs w:val="18"/>
    </w:rPr>
  </w:style>
  <w:style w:type="paragraph" w:customStyle="1" w:styleId="align">
    <w:name w:val="align"/>
    <w:basedOn w:val="Normal"/>
    <w:qFormat/>
    <w:rsid w:val="005E10BC"/>
    <w:pPr>
      <w:ind w:left="284"/>
    </w:pPr>
  </w:style>
  <w:style w:type="character" w:customStyle="1" w:styleId="courier9">
    <w:name w:val="courier9"/>
    <w:basedOn w:val="Policepardfaut"/>
    <w:qFormat/>
    <w:rsid w:val="00BF311D"/>
    <w:rPr>
      <w:rFonts w:ascii="Courier New" w:hAnsi="Courier New"/>
      <w:sz w:val="18"/>
    </w:rPr>
  </w:style>
  <w:style w:type="paragraph" w:customStyle="1" w:styleId="liste2">
    <w:name w:val="liste2"/>
    <w:qFormat/>
    <w:rsid w:val="009E2F87"/>
    <w:pPr>
      <w:numPr>
        <w:numId w:val="3"/>
      </w:numPr>
      <w:tabs>
        <w:tab w:val="left" w:pos="454"/>
      </w:tabs>
      <w:spacing w:before="120"/>
      <w:jc w:val="both"/>
    </w:pPr>
    <w:rPr>
      <w:rFonts w:ascii="Arial" w:hAnsi="Arial" w:cs="Arial"/>
      <w:sz w:val="22"/>
      <w:szCs w:val="24"/>
    </w:rPr>
  </w:style>
  <w:style w:type="paragraph" w:customStyle="1" w:styleId="chapitre">
    <w:name w:val="chapitre"/>
    <w:basedOn w:val="Normal"/>
    <w:next w:val="titreniv1"/>
    <w:qFormat/>
    <w:rsid w:val="00287889"/>
    <w:pPr>
      <w:jc w:val="center"/>
    </w:pPr>
    <w:rPr>
      <w:b/>
      <w:bCs/>
      <w:sz w:val="36"/>
      <w:szCs w:val="36"/>
    </w:rPr>
  </w:style>
  <w:style w:type="paragraph" w:styleId="Textedebulles">
    <w:name w:val="Balloon Text"/>
    <w:basedOn w:val="Normal"/>
    <w:semiHidden/>
    <w:locked/>
    <w:rsid w:val="00FF7D4D"/>
    <w:rPr>
      <w:rFonts w:ascii="Tahoma" w:hAnsi="Tahoma" w:cs="Tahoma"/>
      <w:sz w:val="16"/>
      <w:szCs w:val="16"/>
    </w:rPr>
  </w:style>
  <w:style w:type="character" w:customStyle="1" w:styleId="courier11">
    <w:name w:val="courier11"/>
    <w:basedOn w:val="Policepardfaut"/>
    <w:qFormat/>
    <w:rsid w:val="00BF311D"/>
    <w:rPr>
      <w:rFonts w:ascii="Courier New" w:hAnsi="Courier New"/>
      <w:sz w:val="22"/>
    </w:rPr>
  </w:style>
  <w:style w:type="paragraph" w:customStyle="1" w:styleId="titreexemple">
    <w:name w:val="titre_exemple"/>
    <w:basedOn w:val="Normal"/>
    <w:next w:val="exemple"/>
    <w:qFormat/>
    <w:rsid w:val="00543711"/>
    <w:pPr>
      <w:spacing w:after="120"/>
    </w:pPr>
    <w:rPr>
      <w:i/>
      <w:u w:val="single"/>
    </w:rPr>
  </w:style>
  <w:style w:type="character" w:customStyle="1" w:styleId="gras">
    <w:name w:val="gras"/>
    <w:basedOn w:val="Policepardfaut"/>
    <w:uiPriority w:val="99"/>
    <w:qFormat/>
    <w:rsid w:val="00BF311D"/>
    <w:rPr>
      <w:b/>
    </w:rPr>
  </w:style>
  <w:style w:type="paragraph" w:customStyle="1" w:styleId="CharCharCharCarCarCharChar">
    <w:name w:val="Char Char Char Car Car Char Char"/>
    <w:basedOn w:val="Normal"/>
    <w:next w:val="Normal"/>
    <w:semiHidden/>
    <w:locked/>
    <w:rsid w:val="00AE77B3"/>
    <w:pPr>
      <w:spacing w:line="240" w:lineRule="exact"/>
    </w:pPr>
    <w:rPr>
      <w:rFonts w:ascii="Verdana" w:hAnsi="Verdana" w:cs="Times New Roman"/>
      <w:sz w:val="20"/>
      <w:szCs w:val="20"/>
      <w:lang w:val="en-US"/>
    </w:rPr>
  </w:style>
  <w:style w:type="character" w:customStyle="1" w:styleId="italique">
    <w:name w:val="italique"/>
    <w:basedOn w:val="Policepardfaut"/>
    <w:uiPriority w:val="99"/>
    <w:qFormat/>
    <w:rsid w:val="002F3E87"/>
    <w:rPr>
      <w:i/>
    </w:rPr>
  </w:style>
  <w:style w:type="character" w:customStyle="1" w:styleId="couriergras11">
    <w:name w:val="courier_gras_11"/>
    <w:basedOn w:val="Policepardfaut"/>
    <w:qFormat/>
    <w:rsid w:val="00896925"/>
    <w:rPr>
      <w:rFonts w:ascii="Courier New" w:hAnsi="Courier New"/>
      <w:b/>
      <w:sz w:val="22"/>
    </w:rPr>
  </w:style>
  <w:style w:type="character" w:customStyle="1" w:styleId="couriergras9">
    <w:name w:val="courier_gras_9"/>
    <w:basedOn w:val="Policepardfaut"/>
    <w:qFormat/>
    <w:rsid w:val="00896925"/>
    <w:rPr>
      <w:rFonts w:ascii="Courier New" w:hAnsi="Courier New"/>
      <w:b/>
      <w:sz w:val="18"/>
    </w:rPr>
  </w:style>
  <w:style w:type="character" w:customStyle="1" w:styleId="grasitalique">
    <w:name w:val="gras_italique"/>
    <w:basedOn w:val="Policepardfaut"/>
    <w:qFormat/>
    <w:rsid w:val="0041389F"/>
    <w:rPr>
      <w:b/>
      <w:i/>
    </w:rPr>
  </w:style>
  <w:style w:type="character" w:customStyle="1" w:styleId="soulign">
    <w:name w:val="souligné"/>
    <w:basedOn w:val="Policepardfaut"/>
    <w:qFormat/>
    <w:rsid w:val="0041389F"/>
    <w:rPr>
      <w:u w:val="words"/>
    </w:rPr>
  </w:style>
  <w:style w:type="paragraph" w:customStyle="1" w:styleId="titresyntaxe">
    <w:name w:val="titre_syntaxe"/>
    <w:basedOn w:val="Normal"/>
    <w:qFormat/>
    <w:rsid w:val="00543711"/>
    <w:pPr>
      <w:spacing w:after="120"/>
    </w:pPr>
    <w:rPr>
      <w:i/>
      <w:u w:val="single"/>
    </w:rPr>
  </w:style>
  <w:style w:type="paragraph" w:customStyle="1" w:styleId="syntaxe">
    <w:name w:val="syntaxe"/>
    <w:qFormat/>
    <w:rsid w:val="00115A8E"/>
    <w:pPr>
      <w:ind w:left="284" w:right="567"/>
    </w:pPr>
    <w:rPr>
      <w:rFonts w:ascii="Courier New" w:hAnsi="Courier New" w:cs="Courier"/>
      <w:sz w:val="18"/>
      <w:szCs w:val="18"/>
    </w:rPr>
  </w:style>
  <w:style w:type="numbering" w:styleId="111111">
    <w:name w:val="Outline List 2"/>
    <w:basedOn w:val="Aucuneliste"/>
    <w:semiHidden/>
    <w:locked/>
    <w:rsid w:val="00AE77B3"/>
    <w:pPr>
      <w:numPr>
        <w:numId w:val="6"/>
      </w:numPr>
    </w:pPr>
  </w:style>
  <w:style w:type="numbering" w:styleId="1ai">
    <w:name w:val="Outline List 1"/>
    <w:basedOn w:val="Aucuneliste"/>
    <w:semiHidden/>
    <w:locked/>
    <w:rsid w:val="00AE77B3"/>
    <w:pPr>
      <w:numPr>
        <w:numId w:val="7"/>
      </w:numPr>
    </w:pPr>
  </w:style>
  <w:style w:type="character" w:styleId="AcronymeHTML">
    <w:name w:val="HTML Acronym"/>
    <w:basedOn w:val="Policepardfaut"/>
    <w:semiHidden/>
    <w:locked/>
    <w:rsid w:val="00AE77B3"/>
  </w:style>
  <w:style w:type="paragraph" w:styleId="Adressedestinataire">
    <w:name w:val="envelope address"/>
    <w:basedOn w:val="Normal"/>
    <w:semiHidden/>
    <w:locked/>
    <w:rsid w:val="00AE77B3"/>
    <w:pPr>
      <w:framePr w:w="7938" w:h="1985" w:hRule="exact" w:hSpace="141" w:wrap="auto" w:hAnchor="page" w:xAlign="center" w:yAlign="bottom"/>
      <w:ind w:left="2835"/>
    </w:pPr>
    <w:rPr>
      <w:sz w:val="24"/>
    </w:rPr>
  </w:style>
  <w:style w:type="paragraph" w:styleId="Adresseexpditeur">
    <w:name w:val="envelope return"/>
    <w:basedOn w:val="Normal"/>
    <w:semiHidden/>
    <w:locked/>
    <w:rsid w:val="00AE77B3"/>
    <w:rPr>
      <w:sz w:val="20"/>
      <w:szCs w:val="20"/>
    </w:rPr>
  </w:style>
  <w:style w:type="paragraph" w:styleId="AdresseHTML">
    <w:name w:val="HTML Address"/>
    <w:basedOn w:val="Normal"/>
    <w:semiHidden/>
    <w:locked/>
    <w:rsid w:val="00AE77B3"/>
    <w:rPr>
      <w:i/>
      <w:iCs/>
    </w:rPr>
  </w:style>
  <w:style w:type="numbering" w:styleId="ArticleSection">
    <w:name w:val="Outline List 3"/>
    <w:basedOn w:val="Aucuneliste"/>
    <w:semiHidden/>
    <w:locked/>
    <w:rsid w:val="00AE77B3"/>
    <w:pPr>
      <w:numPr>
        <w:numId w:val="8"/>
      </w:numPr>
    </w:pPr>
  </w:style>
  <w:style w:type="character" w:styleId="CitationHTML">
    <w:name w:val="HTML Cite"/>
    <w:basedOn w:val="Policepardfaut"/>
    <w:semiHidden/>
    <w:locked/>
    <w:rsid w:val="00AE77B3"/>
    <w:rPr>
      <w:i/>
      <w:iCs/>
    </w:rPr>
  </w:style>
  <w:style w:type="table" w:styleId="Tableauclassique1">
    <w:name w:val="Table Classic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semiHidden/>
    <w:locked/>
    <w:rsid w:val="00AE77B3"/>
    <w:pPr>
      <w:spacing w:before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ClavierHTML">
    <w:name w:val="HTML Keyboard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character" w:styleId="CodeHTML">
    <w:name w:val="HTML Code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table" w:styleId="Colonnesdetableau1">
    <w:name w:val="Table Columns 1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semiHidden/>
    <w:locked/>
    <w:rsid w:val="00AE77B3"/>
    <w:pPr>
      <w:spacing w:before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semiHidden/>
    <w:locked/>
    <w:rsid w:val="00AE77B3"/>
    <w:pPr>
      <w:spacing w:before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semiHidden/>
    <w:locked/>
    <w:rsid w:val="00AE77B3"/>
    <w:pPr>
      <w:spacing w:before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lor1">
    <w:name w:val="Table Colorful 1"/>
    <w:basedOn w:val="TableauNormal"/>
    <w:semiHidden/>
    <w:locked/>
    <w:rsid w:val="00AE77B3"/>
    <w:pPr>
      <w:spacing w:before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semiHidden/>
    <w:locked/>
    <w:rsid w:val="00AE77B3"/>
    <w:pPr>
      <w:spacing w:before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semiHidden/>
    <w:locked/>
    <w:rsid w:val="00AE77B3"/>
    <w:pPr>
      <w:spacing w:before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contemporain">
    <w:name w:val="Table Contemporary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Corpsdetexte">
    <w:name w:val="Body Text"/>
    <w:basedOn w:val="Normal"/>
    <w:semiHidden/>
    <w:locked/>
    <w:rsid w:val="00AE77B3"/>
    <w:pPr>
      <w:spacing w:after="120"/>
    </w:pPr>
  </w:style>
  <w:style w:type="paragraph" w:styleId="Corpsdetexte2">
    <w:name w:val="Body Text 2"/>
    <w:basedOn w:val="Normal"/>
    <w:semiHidden/>
    <w:locked/>
    <w:rsid w:val="00AE77B3"/>
    <w:pPr>
      <w:spacing w:after="120" w:line="480" w:lineRule="auto"/>
    </w:pPr>
  </w:style>
  <w:style w:type="paragraph" w:styleId="Corpsdetexte3">
    <w:name w:val="Body Text 3"/>
    <w:basedOn w:val="Normal"/>
    <w:semiHidden/>
    <w:locked/>
    <w:rsid w:val="00AE77B3"/>
    <w:pPr>
      <w:spacing w:after="120"/>
    </w:pPr>
    <w:rPr>
      <w:sz w:val="16"/>
      <w:szCs w:val="16"/>
    </w:rPr>
  </w:style>
  <w:style w:type="paragraph" w:styleId="Date">
    <w:name w:val="Date"/>
    <w:basedOn w:val="Normal"/>
    <w:next w:val="Normal"/>
    <w:semiHidden/>
    <w:locked/>
    <w:rsid w:val="00AE77B3"/>
  </w:style>
  <w:style w:type="character" w:styleId="DfinitionHTML">
    <w:name w:val="HTML Definition"/>
    <w:basedOn w:val="Policepardfaut"/>
    <w:semiHidden/>
    <w:locked/>
    <w:rsid w:val="00AE77B3"/>
    <w:rPr>
      <w:i/>
      <w:iCs/>
    </w:rPr>
  </w:style>
  <w:style w:type="table" w:styleId="Effetsdetableau3D2">
    <w:name w:val="Table 3D effects 2"/>
    <w:basedOn w:val="TableauNormal"/>
    <w:semiHidden/>
    <w:locked/>
    <w:rsid w:val="00AE77B3"/>
    <w:pPr>
      <w:spacing w:before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1">
    <w:name w:val="Table 3D effects 1"/>
    <w:basedOn w:val="TableauNormal"/>
    <w:semiHidden/>
    <w:locked/>
    <w:rsid w:val="00AE77B3"/>
    <w:pPr>
      <w:spacing w:before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semiHidden/>
    <w:locked/>
    <w:rsid w:val="00AE77B3"/>
    <w:pPr>
      <w:spacing w:before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gant">
    <w:name w:val="Table Elegant"/>
    <w:basedOn w:val="TableauNormal"/>
    <w:semiHidden/>
    <w:locked/>
    <w:rsid w:val="00AE77B3"/>
    <w:pPr>
      <w:spacing w:before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lev">
    <w:name w:val="Strong"/>
    <w:basedOn w:val="Policepardfaut"/>
    <w:locked/>
    <w:rsid w:val="00AE77B3"/>
    <w:rPr>
      <w:b/>
      <w:bCs/>
    </w:rPr>
  </w:style>
  <w:style w:type="paragraph" w:styleId="En-tte">
    <w:name w:val="header"/>
    <w:basedOn w:val="Normal"/>
    <w:rsid w:val="003A4BF0"/>
    <w:pPr>
      <w:tabs>
        <w:tab w:val="center" w:pos="4536"/>
        <w:tab w:val="right" w:pos="9072"/>
      </w:tabs>
    </w:pPr>
    <w:rPr>
      <w:i/>
    </w:rPr>
  </w:style>
  <w:style w:type="paragraph" w:styleId="En-ttedemessage">
    <w:name w:val="Message Header"/>
    <w:basedOn w:val="Normal"/>
    <w:semiHidden/>
    <w:locked/>
    <w:rsid w:val="00AE77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character" w:styleId="ExempleHTML">
    <w:name w:val="HTML Sample"/>
    <w:basedOn w:val="Policepardfaut"/>
    <w:semiHidden/>
    <w:locked/>
    <w:rsid w:val="00AE77B3"/>
    <w:rPr>
      <w:rFonts w:ascii="Courier New" w:hAnsi="Courier New" w:cs="Courier New"/>
    </w:rPr>
  </w:style>
  <w:style w:type="paragraph" w:styleId="Formuledepolitesse">
    <w:name w:val="Closing"/>
    <w:basedOn w:val="Normal"/>
    <w:semiHidden/>
    <w:locked/>
    <w:rsid w:val="00AE77B3"/>
    <w:pPr>
      <w:ind w:left="4252"/>
    </w:pPr>
  </w:style>
  <w:style w:type="table" w:styleId="Grilledetableau1">
    <w:name w:val="Table Grid 1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semiHidden/>
    <w:locked/>
    <w:rsid w:val="00AE77B3"/>
    <w:pPr>
      <w:spacing w:before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semiHidden/>
    <w:locked/>
    <w:rsid w:val="00AE77B3"/>
    <w:pPr>
      <w:spacing w:before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semiHidden/>
    <w:locked/>
    <w:rsid w:val="00AE77B3"/>
    <w:pPr>
      <w:spacing w:before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semiHidden/>
    <w:locked/>
    <w:rsid w:val="00AE77B3"/>
    <w:rPr>
      <w:color w:val="0000FF"/>
      <w:u w:val="single"/>
    </w:rPr>
  </w:style>
  <w:style w:type="character" w:styleId="Lienhypertextesuivivisit">
    <w:name w:val="FollowedHyperlink"/>
    <w:basedOn w:val="Policepardfaut"/>
    <w:semiHidden/>
    <w:locked/>
    <w:rsid w:val="00AE77B3"/>
    <w:rPr>
      <w:color w:val="800080"/>
      <w:u w:val="single"/>
    </w:rPr>
  </w:style>
  <w:style w:type="paragraph" w:styleId="Liste">
    <w:name w:val="List"/>
    <w:basedOn w:val="Normal"/>
    <w:semiHidden/>
    <w:locked/>
    <w:rsid w:val="00AE77B3"/>
    <w:pPr>
      <w:ind w:left="283" w:hanging="283"/>
    </w:pPr>
  </w:style>
  <w:style w:type="paragraph" w:styleId="Liste20">
    <w:name w:val="List 2"/>
    <w:basedOn w:val="Normal"/>
    <w:semiHidden/>
    <w:locked/>
    <w:rsid w:val="00AE77B3"/>
    <w:pPr>
      <w:ind w:left="566" w:hanging="283"/>
    </w:pPr>
  </w:style>
  <w:style w:type="paragraph" w:styleId="Liste3">
    <w:name w:val="List 3"/>
    <w:basedOn w:val="Normal"/>
    <w:semiHidden/>
    <w:locked/>
    <w:rsid w:val="00AE77B3"/>
    <w:pPr>
      <w:ind w:left="849" w:hanging="283"/>
    </w:pPr>
  </w:style>
  <w:style w:type="paragraph" w:styleId="Liste4">
    <w:name w:val="List 4"/>
    <w:basedOn w:val="Normal"/>
    <w:semiHidden/>
    <w:locked/>
    <w:rsid w:val="00AE77B3"/>
    <w:pPr>
      <w:ind w:left="1132" w:hanging="283"/>
    </w:pPr>
  </w:style>
  <w:style w:type="paragraph" w:styleId="Liste5">
    <w:name w:val="List 5"/>
    <w:basedOn w:val="Normal"/>
    <w:semiHidden/>
    <w:locked/>
    <w:rsid w:val="00AE77B3"/>
    <w:pPr>
      <w:ind w:left="1415" w:hanging="283"/>
    </w:pPr>
  </w:style>
  <w:style w:type="paragraph" w:styleId="Listenumros">
    <w:name w:val="List Number"/>
    <w:aliases w:val="numéro"/>
    <w:basedOn w:val="Normal"/>
    <w:semiHidden/>
    <w:locked/>
    <w:rsid w:val="00AE77B3"/>
    <w:pPr>
      <w:numPr>
        <w:numId w:val="9"/>
      </w:numPr>
    </w:pPr>
  </w:style>
  <w:style w:type="paragraph" w:styleId="Listenumros2">
    <w:name w:val="List Number 2"/>
    <w:basedOn w:val="Normal"/>
    <w:rsid w:val="00AE77B3"/>
    <w:pPr>
      <w:numPr>
        <w:numId w:val="10"/>
      </w:numPr>
    </w:pPr>
  </w:style>
  <w:style w:type="paragraph" w:styleId="Listenumros3">
    <w:name w:val="List Number 3"/>
    <w:basedOn w:val="Normal"/>
    <w:semiHidden/>
    <w:locked/>
    <w:rsid w:val="00AE77B3"/>
    <w:pPr>
      <w:numPr>
        <w:numId w:val="11"/>
      </w:numPr>
    </w:pPr>
  </w:style>
  <w:style w:type="paragraph" w:styleId="Listenumros4">
    <w:name w:val="List Number 4"/>
    <w:basedOn w:val="Normal"/>
    <w:semiHidden/>
    <w:locked/>
    <w:rsid w:val="00AE77B3"/>
    <w:pPr>
      <w:numPr>
        <w:numId w:val="12"/>
      </w:numPr>
    </w:pPr>
  </w:style>
  <w:style w:type="paragraph" w:styleId="Listenumros5">
    <w:name w:val="List Number 5"/>
    <w:basedOn w:val="Normal"/>
    <w:semiHidden/>
    <w:locked/>
    <w:rsid w:val="00AE77B3"/>
    <w:pPr>
      <w:numPr>
        <w:numId w:val="13"/>
      </w:numPr>
    </w:pPr>
  </w:style>
  <w:style w:type="paragraph" w:styleId="Listepuces">
    <w:name w:val="List Bullet"/>
    <w:basedOn w:val="Normal"/>
    <w:semiHidden/>
    <w:locked/>
    <w:rsid w:val="00AE77B3"/>
    <w:pPr>
      <w:numPr>
        <w:numId w:val="14"/>
      </w:numPr>
    </w:pPr>
  </w:style>
  <w:style w:type="paragraph" w:styleId="Listepuces2">
    <w:name w:val="List Bullet 2"/>
    <w:basedOn w:val="Normal"/>
    <w:semiHidden/>
    <w:locked/>
    <w:rsid w:val="00AE77B3"/>
    <w:pPr>
      <w:numPr>
        <w:numId w:val="15"/>
      </w:numPr>
    </w:pPr>
  </w:style>
  <w:style w:type="paragraph" w:styleId="Listepuces3">
    <w:name w:val="List Bullet 3"/>
    <w:basedOn w:val="Normal"/>
    <w:semiHidden/>
    <w:locked/>
    <w:rsid w:val="00AE77B3"/>
    <w:pPr>
      <w:numPr>
        <w:numId w:val="16"/>
      </w:numPr>
    </w:pPr>
  </w:style>
  <w:style w:type="paragraph" w:styleId="Listepuces4">
    <w:name w:val="List Bullet 4"/>
    <w:basedOn w:val="Normal"/>
    <w:semiHidden/>
    <w:locked/>
    <w:rsid w:val="00AE77B3"/>
    <w:pPr>
      <w:numPr>
        <w:numId w:val="17"/>
      </w:numPr>
    </w:pPr>
  </w:style>
  <w:style w:type="paragraph" w:styleId="Listepuces5">
    <w:name w:val="List Bullet 5"/>
    <w:basedOn w:val="Normal"/>
    <w:semiHidden/>
    <w:locked/>
    <w:rsid w:val="00AE77B3"/>
    <w:pPr>
      <w:numPr>
        <w:numId w:val="18"/>
      </w:numPr>
    </w:pPr>
  </w:style>
  <w:style w:type="paragraph" w:styleId="Listecontinue">
    <w:name w:val="List Continue"/>
    <w:basedOn w:val="Normal"/>
    <w:semiHidden/>
    <w:locked/>
    <w:rsid w:val="00AE77B3"/>
    <w:pPr>
      <w:spacing w:after="120"/>
      <w:ind w:left="283"/>
    </w:pPr>
  </w:style>
  <w:style w:type="paragraph" w:styleId="Listecontinue2">
    <w:name w:val="List Continue 2"/>
    <w:basedOn w:val="Normal"/>
    <w:semiHidden/>
    <w:locked/>
    <w:rsid w:val="00AE77B3"/>
    <w:pPr>
      <w:spacing w:after="120"/>
      <w:ind w:left="566"/>
    </w:pPr>
  </w:style>
  <w:style w:type="paragraph" w:styleId="Listecontinue3">
    <w:name w:val="List Continue 3"/>
    <w:basedOn w:val="Normal"/>
    <w:semiHidden/>
    <w:locked/>
    <w:rsid w:val="00AE77B3"/>
    <w:pPr>
      <w:spacing w:after="120"/>
      <w:ind w:left="849"/>
    </w:pPr>
  </w:style>
  <w:style w:type="paragraph" w:styleId="Listecontinue4">
    <w:name w:val="List Continue 4"/>
    <w:basedOn w:val="Normal"/>
    <w:semiHidden/>
    <w:locked/>
    <w:rsid w:val="00AE77B3"/>
    <w:pPr>
      <w:spacing w:after="120"/>
      <w:ind w:left="1132"/>
    </w:pPr>
  </w:style>
  <w:style w:type="paragraph" w:styleId="Listecontinue5">
    <w:name w:val="List Continue 5"/>
    <w:basedOn w:val="Normal"/>
    <w:semiHidden/>
    <w:locked/>
    <w:rsid w:val="00AE77B3"/>
    <w:pPr>
      <w:spacing w:after="120"/>
      <w:ind w:left="1415"/>
    </w:pPr>
  </w:style>
  <w:style w:type="character" w:styleId="MachinecrireHTML">
    <w:name w:val="HTML Typewriter"/>
    <w:basedOn w:val="Policepardfaut"/>
    <w:semiHidden/>
    <w:locked/>
    <w:rsid w:val="00AE77B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locked/>
    <w:rsid w:val="00AE77B3"/>
    <w:rPr>
      <w:rFonts w:ascii="Times New Roman" w:hAnsi="Times New Roman" w:cs="Times New Roman"/>
      <w:sz w:val="24"/>
    </w:rPr>
  </w:style>
  <w:style w:type="paragraph" w:styleId="Normalcentr">
    <w:name w:val="Block Text"/>
    <w:basedOn w:val="Normal"/>
    <w:semiHidden/>
    <w:locked/>
    <w:rsid w:val="00AE77B3"/>
    <w:pPr>
      <w:spacing w:after="120"/>
      <w:ind w:left="1440" w:right="1440"/>
    </w:pPr>
  </w:style>
  <w:style w:type="character" w:styleId="Numrodeligne">
    <w:name w:val="line number"/>
    <w:basedOn w:val="Policepardfaut"/>
    <w:semiHidden/>
    <w:locked/>
    <w:rsid w:val="00AE77B3"/>
  </w:style>
  <w:style w:type="character" w:styleId="Numrodepage">
    <w:name w:val="page number"/>
    <w:basedOn w:val="Policepardfaut"/>
    <w:semiHidden/>
    <w:locked/>
    <w:rsid w:val="00AE77B3"/>
  </w:style>
  <w:style w:type="table" w:styleId="Tableauple1">
    <w:name w:val="Table Subtle 1"/>
    <w:basedOn w:val="TableauNormal"/>
    <w:semiHidden/>
    <w:locked/>
    <w:rsid w:val="00AE77B3"/>
    <w:pPr>
      <w:spacing w:before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semiHidden/>
    <w:locked/>
    <w:rsid w:val="00AE77B3"/>
    <w:pPr>
      <w:spacing w:before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ieddepage">
    <w:name w:val="footer"/>
    <w:basedOn w:val="Normal"/>
    <w:locked/>
    <w:rsid w:val="00AE77B3"/>
    <w:pPr>
      <w:tabs>
        <w:tab w:val="center" w:pos="4536"/>
        <w:tab w:val="right" w:pos="9072"/>
      </w:tabs>
    </w:pPr>
  </w:style>
  <w:style w:type="paragraph" w:styleId="PrformatHTML">
    <w:name w:val="HTML Preformatted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ableauprofessionnel">
    <w:name w:val="Table Professional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Retrait1religne">
    <w:name w:val="Body Text First Indent"/>
    <w:basedOn w:val="Corpsdetexte"/>
    <w:semiHidden/>
    <w:locked/>
    <w:rsid w:val="00AE77B3"/>
    <w:pPr>
      <w:ind w:firstLine="210"/>
    </w:pPr>
  </w:style>
  <w:style w:type="paragraph" w:styleId="Retraitcorpsdetexte">
    <w:name w:val="Body Text Indent"/>
    <w:basedOn w:val="Normal"/>
    <w:semiHidden/>
    <w:locked/>
    <w:rsid w:val="00AE77B3"/>
    <w:pPr>
      <w:spacing w:after="120"/>
      <w:ind w:left="283"/>
    </w:pPr>
  </w:style>
  <w:style w:type="paragraph" w:styleId="Retraitcorpsdetexte2">
    <w:name w:val="Body Text Indent 2"/>
    <w:basedOn w:val="Normal"/>
    <w:semiHidden/>
    <w:locked/>
    <w:rsid w:val="00AE77B3"/>
    <w:pPr>
      <w:spacing w:after="120" w:line="480" w:lineRule="auto"/>
      <w:ind w:left="283"/>
    </w:pPr>
  </w:style>
  <w:style w:type="paragraph" w:styleId="Retraitcorpsdetexte3">
    <w:name w:val="Body Text Indent 3"/>
    <w:basedOn w:val="Normal"/>
    <w:semiHidden/>
    <w:locked/>
    <w:rsid w:val="00AE77B3"/>
    <w:pPr>
      <w:spacing w:after="120"/>
      <w:ind w:left="283"/>
    </w:pPr>
    <w:rPr>
      <w:sz w:val="16"/>
      <w:szCs w:val="16"/>
    </w:rPr>
  </w:style>
  <w:style w:type="paragraph" w:styleId="Retraitcorpset1relig">
    <w:name w:val="Body Text First Indent 2"/>
    <w:basedOn w:val="Retraitcorpsdetexte"/>
    <w:semiHidden/>
    <w:locked/>
    <w:rsid w:val="00AE77B3"/>
    <w:pPr>
      <w:ind w:firstLine="210"/>
    </w:pPr>
  </w:style>
  <w:style w:type="paragraph" w:styleId="Retraitnormal">
    <w:name w:val="Normal Indent"/>
    <w:basedOn w:val="Normal"/>
    <w:semiHidden/>
    <w:locked/>
    <w:rsid w:val="00AE77B3"/>
    <w:pPr>
      <w:ind w:left="708"/>
    </w:pPr>
  </w:style>
  <w:style w:type="paragraph" w:styleId="Salutations">
    <w:name w:val="Salutation"/>
    <w:basedOn w:val="Normal"/>
    <w:next w:val="Normal"/>
    <w:semiHidden/>
    <w:locked/>
    <w:rsid w:val="00AE77B3"/>
  </w:style>
  <w:style w:type="paragraph" w:styleId="Signature">
    <w:name w:val="Signature"/>
    <w:basedOn w:val="Normal"/>
    <w:semiHidden/>
    <w:locked/>
    <w:rsid w:val="00AE77B3"/>
    <w:pPr>
      <w:ind w:left="4252"/>
    </w:pPr>
  </w:style>
  <w:style w:type="paragraph" w:styleId="Signaturelectronique">
    <w:name w:val="E-mail Signature"/>
    <w:basedOn w:val="Normal"/>
    <w:semiHidden/>
    <w:locked/>
    <w:rsid w:val="00AE77B3"/>
  </w:style>
  <w:style w:type="table" w:styleId="Tableausimple1">
    <w:name w:val="Table Simple 1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semiHidden/>
    <w:locked/>
    <w:rsid w:val="00AE77B3"/>
    <w:pPr>
      <w:spacing w:before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liste1">
    <w:name w:val="Table List 1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semiHidden/>
    <w:locked/>
    <w:rsid w:val="00AE77B3"/>
    <w:pPr>
      <w:spacing w:before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semiHidden/>
    <w:locked/>
    <w:rsid w:val="00AE77B3"/>
    <w:pPr>
      <w:spacing w:before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semiHidden/>
    <w:locked/>
    <w:rsid w:val="00AE77B3"/>
    <w:pPr>
      <w:spacing w:before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semiHidden/>
    <w:locked/>
    <w:rsid w:val="00AE77B3"/>
    <w:pPr>
      <w:spacing w:before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ebrut">
    <w:name w:val="Plain Text"/>
    <w:basedOn w:val="Normal"/>
    <w:semiHidden/>
    <w:locked/>
    <w:rsid w:val="00AE77B3"/>
    <w:rPr>
      <w:rFonts w:ascii="Courier New" w:hAnsi="Courier New" w:cs="Courier New"/>
      <w:sz w:val="20"/>
      <w:szCs w:val="20"/>
    </w:rPr>
  </w:style>
  <w:style w:type="table" w:styleId="Thmedutableau">
    <w:name w:val="Table Theme"/>
    <w:basedOn w:val="TableauNormal"/>
    <w:semiHidden/>
    <w:locked/>
    <w:rsid w:val="00AE77B3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ocked/>
    <w:rsid w:val="00AE77B3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paragraph" w:styleId="Titredenote">
    <w:name w:val="Note Heading"/>
    <w:basedOn w:val="Normal"/>
    <w:next w:val="Normal"/>
    <w:semiHidden/>
    <w:locked/>
    <w:rsid w:val="00AE77B3"/>
  </w:style>
  <w:style w:type="character" w:styleId="VariableHTML">
    <w:name w:val="HTML Variable"/>
    <w:basedOn w:val="Policepardfaut"/>
    <w:semiHidden/>
    <w:locked/>
    <w:rsid w:val="00AE77B3"/>
    <w:rPr>
      <w:i/>
      <w:iCs/>
    </w:rPr>
  </w:style>
  <w:style w:type="table" w:styleId="Tableauweb1">
    <w:name w:val="Table Web 1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semiHidden/>
    <w:locked/>
    <w:rsid w:val="00AE77B3"/>
    <w:pPr>
      <w:spacing w:before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">
    <w:name w:val="centré"/>
    <w:basedOn w:val="Normal"/>
    <w:next w:val="Normal"/>
    <w:qFormat/>
    <w:rsid w:val="00B83795"/>
    <w:pPr>
      <w:jc w:val="center"/>
    </w:pPr>
  </w:style>
  <w:style w:type="paragraph" w:customStyle="1" w:styleId="titretablo">
    <w:name w:val="titre_tablo"/>
    <w:basedOn w:val="Normal"/>
    <w:qFormat/>
    <w:rsid w:val="008E4E19"/>
    <w:pPr>
      <w:jc w:val="center"/>
    </w:pPr>
    <w:rPr>
      <w:b/>
    </w:rPr>
  </w:style>
  <w:style w:type="character" w:customStyle="1" w:styleId="cara10">
    <w:name w:val="cara10"/>
    <w:basedOn w:val="Policepardfaut"/>
    <w:qFormat/>
    <w:rsid w:val="008E4E19"/>
    <w:rPr>
      <w:sz w:val="20"/>
    </w:rPr>
  </w:style>
  <w:style w:type="character" w:customStyle="1" w:styleId="cara9">
    <w:name w:val="cara9"/>
    <w:basedOn w:val="Policepardfaut"/>
    <w:qFormat/>
    <w:rsid w:val="008E4E19"/>
    <w:rPr>
      <w:sz w:val="18"/>
    </w:rPr>
  </w:style>
  <w:style w:type="paragraph" w:customStyle="1" w:styleId="listenum">
    <w:name w:val="liste_num"/>
    <w:basedOn w:val="Listenumros2"/>
    <w:semiHidden/>
    <w:locked/>
    <w:rsid w:val="00854DDA"/>
  </w:style>
  <w:style w:type="table" w:customStyle="1" w:styleId="Calendar2">
    <w:name w:val="Calendar 2"/>
    <w:basedOn w:val="TableauNormal"/>
    <w:uiPriority w:val="99"/>
    <w:qFormat/>
    <w:rsid w:val="009E2F87"/>
    <w:pPr>
      <w:jc w:val="center"/>
    </w:pPr>
    <w:rPr>
      <w:rFonts w:ascii="Calibri" w:hAnsi="Calibri"/>
      <w:sz w:val="28"/>
      <w:szCs w:val="28"/>
      <w:lang w:eastAsia="en-US"/>
    </w:rPr>
    <w:tblPr>
      <w:tblBorders>
        <w:insideV w:val="single" w:sz="4" w:space="0" w:color="95B3D7"/>
      </w:tblBorders>
    </w:tblPr>
    <w:tblStylePr w:type="firstRow">
      <w:rPr>
        <w:rFonts w:ascii="Cambria" w:eastAsia="Times New Roman" w:hAnsi="Cambria" w:cs="Times New Roman"/>
        <w:caps/>
        <w:color w:val="4F81BD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exposant">
    <w:name w:val="exposant"/>
    <w:basedOn w:val="Policepardfaut"/>
    <w:uiPriority w:val="1"/>
    <w:qFormat/>
    <w:rsid w:val="00D21AAA"/>
    <w:rPr>
      <w:vertAlign w:val="superscript"/>
    </w:rPr>
  </w:style>
  <w:style w:type="character" w:customStyle="1" w:styleId="indice">
    <w:name w:val="indice"/>
    <w:basedOn w:val="Policepardfaut"/>
    <w:uiPriority w:val="1"/>
    <w:qFormat/>
    <w:rsid w:val="00D21AAA"/>
    <w:rPr>
      <w:vertAlign w:val="subscript"/>
    </w:rPr>
  </w:style>
  <w:style w:type="paragraph" w:styleId="Paragraphedeliste">
    <w:name w:val="List Paragraph"/>
    <w:basedOn w:val="Normal"/>
    <w:uiPriority w:val="34"/>
    <w:locked/>
    <w:rsid w:val="00E867F5"/>
    <w:pPr>
      <w:ind w:left="720"/>
      <w:contextualSpacing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0B0949"/>
    <w:rPr>
      <w:color w:val="808080"/>
      <w:shd w:val="clear" w:color="auto" w:fill="E6E6E6"/>
    </w:rPr>
  </w:style>
  <w:style w:type="table" w:styleId="TableauGrille1Clair-Accentuation1">
    <w:name w:val="Grid Table 1 Light Accent 1"/>
    <w:basedOn w:val="TableauNormal"/>
    <w:uiPriority w:val="46"/>
    <w:rsid w:val="00FA238F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rquedecommentaire">
    <w:name w:val="annotation reference"/>
    <w:basedOn w:val="Policepardfaut"/>
    <w:semiHidden/>
    <w:unhideWhenUsed/>
    <w:locked/>
    <w:rsid w:val="00A24BBF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locked/>
    <w:rsid w:val="00A24BB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A24BBF"/>
    <w:rPr>
      <w:rFonts w:asciiTheme="minorHAnsi" w:eastAsiaTheme="minorHAnsi" w:hAnsiTheme="minorHAnsi" w:cstheme="minorBid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locked/>
    <w:rsid w:val="00A24BB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A24BBF"/>
    <w:rPr>
      <w:rFonts w:asciiTheme="minorHAnsi" w:eastAsiaTheme="minorHAnsi" w:hAnsiTheme="minorHAnsi" w:cstheme="minorBidi"/>
      <w:b/>
      <w:bCs/>
      <w:lang w:eastAsia="en-US"/>
    </w:rPr>
  </w:style>
  <w:style w:type="character" w:styleId="Mentionnonrsolue">
    <w:name w:val="Unresolved Mention"/>
    <w:basedOn w:val="Policepardfaut"/>
    <w:uiPriority w:val="99"/>
    <w:semiHidden/>
    <w:unhideWhenUsed/>
    <w:rsid w:val="00A25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617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122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3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6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981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2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76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16977">
                                      <w:marLeft w:val="0"/>
                                      <w:marRight w:val="-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87170">
                                          <w:marLeft w:val="4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6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397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153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967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89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525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6758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384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1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2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0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46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2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3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7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0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6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92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78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836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836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3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591920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870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85630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8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9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4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4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1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61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35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7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7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51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7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31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1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1354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122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210664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3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0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7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24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6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5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6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3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4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4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6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1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5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4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4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7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4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58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1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9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66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3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7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5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2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6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6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7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0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1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5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74548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4377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6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3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1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9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98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83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3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4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0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2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0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6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2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8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5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3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5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7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9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9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3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9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2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3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5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1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2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8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1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5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6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8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1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5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9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oss\Desktop\Kotlin\W2010_technique_verr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3598E02F31D1479DB5040D7C7046BD" ma:contentTypeVersion="8" ma:contentTypeDescription="Crée un document." ma:contentTypeScope="" ma:versionID="128ee2b7e42aa79a000c99d67b322d4d">
  <xsd:schema xmlns:xsd="http://www.w3.org/2001/XMLSchema" xmlns:xs="http://www.w3.org/2001/XMLSchema" xmlns:p="http://schemas.microsoft.com/office/2006/metadata/properties" xmlns:ns2="e69f3429-5dab-4e30-b6fc-6f1fb6bf7d4c" targetNamespace="http://schemas.microsoft.com/office/2006/metadata/properties" ma:root="true" ma:fieldsID="7836065c6a44af92932d37190ee549fb" ns2:_="">
    <xsd:import namespace="e69f3429-5dab-4e30-b6fc-6f1fb6bf7d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9f3429-5dab-4e30-b6fc-6f1fb6bf7d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24CFE-ABEF-4BE0-8B4A-99CD131F0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147BD2-FB94-4B5A-8697-6D227E516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46CF6B-6E78-4866-938E-011E670CD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4BC12E5-750C-4B2A-9FFC-D984E9131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9f3429-5dab-4e30-b6fc-6f1fb6bf7d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W2010_technique_verr.dotx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</vt:lpstr>
    </vt:vector>
  </TitlesOfParts>
  <Company>Editions ENI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Anthony Cosson</dc:creator>
  <cp:lastModifiedBy>Anthony COSSON</cp:lastModifiedBy>
  <cp:revision>667</cp:revision>
  <cp:lastPrinted>2018-01-09T09:28:00Z</cp:lastPrinted>
  <dcterms:created xsi:type="dcterms:W3CDTF">2018-05-28T20:36:00Z</dcterms:created>
  <dcterms:modified xsi:type="dcterms:W3CDTF">2022-04-19T12:33:00Z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0x010100043598E02F31D1479DB5040D7C7046BD</vt:lpwstr>
  </property>
</Properties>
</file>