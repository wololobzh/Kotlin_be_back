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092E" w14:textId="77777777" w:rsidR="00FB13DB" w:rsidRDefault="00FB13DB" w:rsidP="00FB13DB">
      <w:pPr>
        <w:pStyle w:val="chapitre"/>
      </w:pPr>
      <w:r>
        <w:t>Kotlin : les fondamentaux</w:t>
      </w:r>
    </w:p>
    <w:p w14:paraId="708D0595" w14:textId="77777777" w:rsidR="00FB13DB" w:rsidRPr="00FB13DB" w:rsidRDefault="00FB13DB" w:rsidP="00353C65">
      <w:pPr>
        <w:pStyle w:val="titreniv1"/>
      </w:pPr>
      <w:r>
        <w:t>La fonction main</w:t>
      </w:r>
      <w:r w:rsidRPr="00FB13DB">
        <w:fldChar w:fldCharType="begin"/>
      </w:r>
      <w:r w:rsidRPr="00FB13DB">
        <w:instrText>xe "main"</w:instrText>
      </w:r>
      <w:r w:rsidRPr="00FB13DB">
        <w:fldChar w:fldCharType="end"/>
      </w:r>
    </w:p>
    <w:p w14:paraId="6D1C2B19" w14:textId="77777777" w:rsidR="00FB13DB" w:rsidRDefault="00FB13DB" w:rsidP="00FB13DB">
      <w:r>
        <w:t xml:space="preserve">La fonction main est le point d'entrée des programmes Kotlin, ce sont les instructions de cette fonction qui seront exécutées en premier. </w:t>
      </w:r>
    </w:p>
    <w:p w14:paraId="6CAE5597" w14:textId="77777777" w:rsidR="00FB13DB" w:rsidRPr="00FB13DB" w:rsidRDefault="00FB13DB" w:rsidP="00FB13DB">
      <w:pPr>
        <w:pStyle w:val="titreexemple"/>
        <w:rPr>
          <w:lang w:val="en-US"/>
        </w:rPr>
      </w:pPr>
      <w:proofErr w:type="spellStart"/>
      <w:r w:rsidRPr="00FB13DB">
        <w:rPr>
          <w:lang w:val="en-US"/>
        </w:rPr>
        <w:t>Exemple</w:t>
      </w:r>
      <w:proofErr w:type="spellEnd"/>
      <w:r w:rsidRPr="00FB13DB">
        <w:rPr>
          <w:lang w:val="en-US"/>
        </w:rPr>
        <w:t xml:space="preserve"> avec un Hello world</w:t>
      </w:r>
    </w:p>
    <w:p w14:paraId="77167744" w14:textId="77777777" w:rsidR="00FB13DB" w:rsidRDefault="00FB13DB" w:rsidP="00353C65">
      <w:pPr>
        <w:pStyle w:val="code"/>
      </w:pPr>
      <w:r w:rsidRPr="00FB13DB">
        <w:rPr>
          <w:lang w:val="en-US"/>
        </w:rPr>
        <w:t>fun main(</w:t>
      </w:r>
      <w:proofErr w:type="spellStart"/>
      <w:r w:rsidRPr="00FB13DB">
        <w:rPr>
          <w:lang w:val="en-US"/>
        </w:rPr>
        <w:t>args</w:t>
      </w:r>
      <w:proofErr w:type="spellEnd"/>
      <w:r w:rsidRPr="00FB13DB">
        <w:rPr>
          <w:lang w:val="en-US"/>
        </w:rPr>
        <w:t>: Array&lt;String&gt;) </w:t>
      </w:r>
      <w:r w:rsidRPr="00FB13DB">
        <w:rPr>
          <w:lang w:val="en-US"/>
        </w:rPr>
        <w:br/>
        <w:t>{ </w:t>
      </w:r>
      <w:r w:rsidRPr="00FB13DB">
        <w:rPr>
          <w:lang w:val="en-US"/>
        </w:rPr>
        <w:br/>
        <w:t xml:space="preserve">    </w:t>
      </w:r>
      <w:proofErr w:type="spellStart"/>
      <w:r w:rsidRPr="00FB13DB">
        <w:rPr>
          <w:lang w:val="en-US"/>
        </w:rPr>
        <w:t>println</w:t>
      </w:r>
      <w:proofErr w:type="spellEnd"/>
      <w:r w:rsidRPr="00FB13DB">
        <w:rPr>
          <w:lang w:val="en-US"/>
        </w:rPr>
        <w:t>("Hello world !!!") </w:t>
      </w:r>
      <w:r w:rsidRPr="00FB13DB">
        <w:rPr>
          <w:lang w:val="en-US"/>
        </w:rPr>
        <w:br/>
      </w:r>
      <w:r>
        <w:t>} </w:t>
      </w:r>
      <w:r>
        <w:br/>
        <w:t> </w:t>
      </w:r>
      <w:r>
        <w:br/>
        <w:t>Résultat : </w:t>
      </w:r>
      <w:r>
        <w:br/>
        <w:t> </w:t>
      </w:r>
      <w:r>
        <w:br/>
        <w:t>Hello world !!!</w:t>
      </w:r>
    </w:p>
    <w:p w14:paraId="33EA5DD2" w14:textId="77777777" w:rsidR="00FB13DB" w:rsidRPr="00FB13DB" w:rsidRDefault="00FB13DB" w:rsidP="00FB13DB">
      <w:r w:rsidRPr="00FB13DB">
        <w:t xml:space="preserve">L'exécution de ce programme permet d'afficher en console "Hello world !!!". Le mot-clé fun permet de définir une fonction. Le mot-clé main est le nom de la fonction. Les parenthèses après le nom de la fonction permettent de définir les paramètres de la fonction. Les accolades définissent le début et la fin du bloc d'instructions. La ligne </w:t>
      </w:r>
      <w:proofErr w:type="spellStart"/>
      <w:r w:rsidRPr="00FB13DB">
        <w:t>println</w:t>
      </w:r>
      <w:proofErr w:type="spellEnd"/>
      <w:r w:rsidRPr="00FB13DB">
        <w:t>("Hello world !!!") permet d'afficher dans la console : "Hello world !!!".</w:t>
      </w:r>
    </w:p>
    <w:p w14:paraId="411E0D57" w14:textId="77777777" w:rsidR="00FB13DB" w:rsidRPr="00FB13DB" w:rsidRDefault="00FB13DB" w:rsidP="00FB13DB">
      <w:pPr>
        <w:pStyle w:val="remarque"/>
      </w:pPr>
      <w:r w:rsidRPr="00FB13DB">
        <w:t>Les points-virgules sont facultatifs à la fin d'une ligne d'instruction.</w:t>
      </w:r>
    </w:p>
    <w:p w14:paraId="38F2AA75" w14:textId="77777777" w:rsidR="00FB13DB" w:rsidRPr="00FB13DB" w:rsidRDefault="00FB13DB" w:rsidP="00353C65">
      <w:pPr>
        <w:pStyle w:val="titreniv1"/>
      </w:pPr>
      <w:r>
        <w:t>Les variables</w:t>
      </w:r>
      <w:r w:rsidRPr="00FB13DB">
        <w:fldChar w:fldCharType="begin"/>
      </w:r>
      <w:r w:rsidRPr="00FB13DB">
        <w:instrText>xe "Variable"</w:instrText>
      </w:r>
      <w:r w:rsidRPr="00FB13DB">
        <w:fldChar w:fldCharType="end"/>
      </w:r>
    </w:p>
    <w:p w14:paraId="50821AE7" w14:textId="77777777" w:rsidR="00FB13DB" w:rsidRPr="00FB13DB" w:rsidRDefault="00FB13DB" w:rsidP="00353C65">
      <w:pPr>
        <w:pStyle w:val="titreniv2"/>
      </w:pPr>
      <w:r>
        <w:t>Présentation</w:t>
      </w:r>
    </w:p>
    <w:p w14:paraId="2A4EE5F0" w14:textId="77777777" w:rsidR="00FB13DB" w:rsidRDefault="00FB13DB" w:rsidP="00FB13DB">
      <w:r>
        <w:t xml:space="preserve">Une variable permet d'associer une valeur à un nom. </w:t>
      </w:r>
    </w:p>
    <w:p w14:paraId="2FD7EFBF" w14:textId="77777777" w:rsidR="00FB13DB" w:rsidRDefault="00FB13DB" w:rsidP="00FB13DB">
      <w:r>
        <w:t>Le langage Kotlin est construit autour de deux paradigmes :</w:t>
      </w:r>
    </w:p>
    <w:p w14:paraId="0A1537C6" w14:textId="77777777" w:rsidR="00FB13DB" w:rsidRPr="00FB13DB" w:rsidRDefault="00FB13DB" w:rsidP="00FB13DB">
      <w:pPr>
        <w:pStyle w:val="liste1"/>
      </w:pPr>
      <w:r>
        <w:t>Le paradigme de la programmation orientée objet qui ne voit aucun inconvénient à utiliser des variables mutables (c’est-à-dire des variables qui peuvent changer d’état).</w:t>
      </w:r>
    </w:p>
    <w:p w14:paraId="6B09620C" w14:textId="77777777" w:rsidR="00FB13DB" w:rsidRPr="00FB13DB" w:rsidRDefault="00FB13DB" w:rsidP="00FB13DB">
      <w:pPr>
        <w:pStyle w:val="liste1"/>
      </w:pPr>
      <w:r>
        <w:t xml:space="preserve">Le paradigme de la programmation fonctionnelle qui invite à utiliser des variables immutables au maximum dans le but d'éviter les effets de bord. </w:t>
      </w:r>
    </w:p>
    <w:p w14:paraId="62034C43" w14:textId="77777777" w:rsidR="00FB13DB" w:rsidRDefault="00FB13DB" w:rsidP="00FB13DB">
      <w:r>
        <w:t>La première chose à faire lors de la déclaration d'une variable est de définir si elle est mutable ou immutable grâce aux mots-clés var ou val.</w:t>
      </w:r>
    </w:p>
    <w:p w14:paraId="33918161" w14:textId="77777777" w:rsidR="00FB13DB" w:rsidRDefault="00FB13DB" w:rsidP="00FB13DB">
      <w:r>
        <w:t xml:space="preserve">Ensuite, le nom de la variable doit être obligatoirement indiqué. </w:t>
      </w:r>
    </w:p>
    <w:p w14:paraId="701D3450" w14:textId="77777777" w:rsidR="00FB13DB" w:rsidRDefault="00FB13DB" w:rsidP="00FB13DB">
      <w:r>
        <w:t xml:space="preserve">Le type de la variable peut être défini après </w:t>
      </w:r>
      <w:proofErr w:type="spellStart"/>
      <w:r>
        <w:t>deux-points</w:t>
      </w:r>
      <w:proofErr w:type="spellEnd"/>
      <w:r>
        <w:t xml:space="preserve"> (:), mais cela n'est pas obligatoire si on lui affecte une valeur au moment de sa déclaration. Effectivement, le type de la variable peut être défini explicitement après le nom de la variable, mais aussi </w:t>
      </w:r>
      <w:r>
        <w:lastRenderedPageBreak/>
        <w:t>implicitement puisque le langage Kotlin supporte l'</w:t>
      </w:r>
      <w:r>
        <w:rPr>
          <w:rStyle w:val="gras"/>
        </w:rPr>
        <w:t>inférence de type</w:t>
      </w:r>
      <w:r>
        <w:t>, ce qui permet au compilateur de déduire automatiquement le type d'une variable.</w:t>
      </w:r>
      <w:r>
        <w:fldChar w:fldCharType="begin"/>
      </w:r>
      <w:r>
        <w:instrText>xe "Inférence de type"</w:instrText>
      </w:r>
      <w:r>
        <w:fldChar w:fldCharType="end"/>
      </w:r>
    </w:p>
    <w:p w14:paraId="2B6CC53E" w14:textId="77777777" w:rsidR="00FB13DB" w:rsidRPr="00FB13DB" w:rsidRDefault="00FB13DB" w:rsidP="00FB13DB">
      <w:pPr>
        <w:pStyle w:val="remarque"/>
      </w:pPr>
      <w:r w:rsidRPr="00FB13DB">
        <w:t xml:space="preserve">La convention de nommage pour les noms de variables est lowerCamelCase. C’est-à-dire que le nom doit être en minuscule mais chaque première lettre de chaque nouveau mot doit être en majuscule (ex. : </w:t>
      </w:r>
      <w:proofErr w:type="spellStart"/>
      <w:r w:rsidRPr="00FB13DB">
        <w:t>indexCompteurPlantes</w:t>
      </w:r>
      <w:proofErr w:type="spellEnd"/>
      <w:r w:rsidRPr="00FB13DB">
        <w:t>).</w:t>
      </w:r>
    </w:p>
    <w:p w14:paraId="06D7AFD2" w14:textId="77777777" w:rsidR="00FB13DB" w:rsidRPr="00FB13DB" w:rsidRDefault="00FB13DB" w:rsidP="00353C65">
      <w:pPr>
        <w:pStyle w:val="titreniv2"/>
      </w:pPr>
      <w:r>
        <w:t>Les variables immutables</w:t>
      </w:r>
      <w:r w:rsidRPr="00FB13DB">
        <w:fldChar w:fldCharType="begin"/>
      </w:r>
      <w:r w:rsidRPr="00FB13DB">
        <w:instrText>xe "Variable:immutable"</w:instrText>
      </w:r>
      <w:r w:rsidRPr="00FB13DB">
        <w:fldChar w:fldCharType="end"/>
      </w:r>
    </w:p>
    <w:p w14:paraId="1B80CC08" w14:textId="77777777" w:rsidR="00FB13DB" w:rsidRDefault="00FB13DB" w:rsidP="00FB13DB">
      <w:r>
        <w:t>Une variable immutable ne peut pas changer de valeur, elle ne peut être affectée qu'une seule fois. Le mot-clé pour définir une variable immutable est val.</w:t>
      </w:r>
      <w:r>
        <w:fldChar w:fldCharType="begin"/>
      </w:r>
      <w:r>
        <w:instrText>xe "val"</w:instrText>
      </w:r>
      <w:r>
        <w:fldChar w:fldCharType="end"/>
      </w:r>
      <w:r>
        <w:t xml:space="preserve"> </w:t>
      </w:r>
    </w:p>
    <w:p w14:paraId="371FFFFC" w14:textId="77777777" w:rsidR="00FB13DB" w:rsidRPr="00FB13DB" w:rsidRDefault="00FB13DB" w:rsidP="00FB13DB">
      <w:pPr>
        <w:pStyle w:val="remarque"/>
      </w:pPr>
      <w:r w:rsidRPr="00FB13DB">
        <w:t>Dans la mesure du possible, il est conseillé d'utiliser au maximum les variables immutables afin d'avoir un code plus concis et se rapprochant du paradigme de programmation fonctionnelle.</w:t>
      </w:r>
    </w:p>
    <w:p w14:paraId="61AC3F69" w14:textId="77777777" w:rsidR="00FB13DB" w:rsidRPr="00FB13DB" w:rsidRDefault="00FB13DB" w:rsidP="00FB13DB">
      <w:pPr>
        <w:pStyle w:val="titreexemple"/>
      </w:pPr>
      <w:r>
        <w:t>Exemple avec la définition explicite du type de la variable</w:t>
      </w:r>
    </w:p>
    <w:p w14:paraId="28098952" w14:textId="77777777" w:rsidR="00FB13DB" w:rsidRDefault="00FB13DB" w:rsidP="00FB13DB">
      <w:r>
        <w:t>val index : Int = 0</w:t>
      </w:r>
    </w:p>
    <w:p w14:paraId="10E5D107" w14:textId="77777777" w:rsidR="00FB13DB" w:rsidRPr="00FB13DB" w:rsidRDefault="00FB13DB" w:rsidP="00FB13DB">
      <w:r w:rsidRPr="00FB13DB">
        <w:t>Dans cet exemple, la variable index est égale à 0 et est de type Int.</w:t>
      </w:r>
    </w:p>
    <w:p w14:paraId="5B90C2E5" w14:textId="77777777" w:rsidR="00FB13DB" w:rsidRPr="00FB13DB" w:rsidRDefault="00FB13DB" w:rsidP="00FB13DB">
      <w:pPr>
        <w:pStyle w:val="titreexemple"/>
      </w:pPr>
      <w:r>
        <w:t>Exemple utilisant l'inférence de type</w:t>
      </w:r>
    </w:p>
    <w:p w14:paraId="5B91C4B9" w14:textId="77777777" w:rsidR="00FB13DB" w:rsidRDefault="00FB13DB" w:rsidP="00FB13DB">
      <w:r>
        <w:t>val index = 5</w:t>
      </w:r>
    </w:p>
    <w:p w14:paraId="0234DEE1" w14:textId="77777777" w:rsidR="00FB13DB" w:rsidRPr="00FB13DB" w:rsidRDefault="00FB13DB" w:rsidP="00FB13DB">
      <w:r w:rsidRPr="00FB13DB">
        <w:t>Dans cet exemple, la variable index est égale à 5 et est de type Int.</w:t>
      </w:r>
    </w:p>
    <w:p w14:paraId="4156FFE8" w14:textId="77777777" w:rsidR="00FB13DB" w:rsidRPr="00FB13DB" w:rsidRDefault="00FB13DB" w:rsidP="00FB13DB">
      <w:pPr>
        <w:pStyle w:val="remarque"/>
      </w:pPr>
      <w:r w:rsidRPr="00FB13DB">
        <w:t>L'inférence de type ne peut pas fonctionner si aucune valeur n'est affectée à la variable.</w:t>
      </w:r>
    </w:p>
    <w:p w14:paraId="41A43A87" w14:textId="77777777" w:rsidR="00FB13DB" w:rsidRPr="00FB13DB" w:rsidRDefault="00FB13DB" w:rsidP="00FB13DB">
      <w:pPr>
        <w:pStyle w:val="titreexemple"/>
      </w:pPr>
      <w:r>
        <w:t>Exemple utilisant une affectation unique, mais différée</w:t>
      </w:r>
    </w:p>
    <w:p w14:paraId="54663651" w14:textId="77777777" w:rsidR="00FB13DB" w:rsidRDefault="00FB13DB" w:rsidP="00FB13DB">
      <w:r>
        <w:t>val index : Int </w:t>
      </w:r>
      <w:r>
        <w:br/>
        <w:t>index = 1564</w:t>
      </w:r>
    </w:p>
    <w:p w14:paraId="703EA321" w14:textId="77777777" w:rsidR="00FB13DB" w:rsidRPr="00FB13DB" w:rsidRDefault="00FB13DB" w:rsidP="00FB13DB">
      <w:r w:rsidRPr="00FB13DB">
        <w:t>Dans cet exemple, la variable index est égale à 1564.</w:t>
      </w:r>
    </w:p>
    <w:p w14:paraId="2E0523CC" w14:textId="77777777" w:rsidR="00FB13DB" w:rsidRPr="00FB13DB" w:rsidRDefault="00FB13DB" w:rsidP="00FB13DB">
      <w:pPr>
        <w:pStyle w:val="titreexemple"/>
      </w:pPr>
      <w:r>
        <w:t>Exemple utilisant deux affectations conditionnées</w:t>
      </w:r>
    </w:p>
    <w:p w14:paraId="163B17DD" w14:textId="77777777" w:rsidR="00FB13DB" w:rsidRDefault="00FB13DB" w:rsidP="00FB13DB">
      <w:r>
        <w:t>val index : Int </w:t>
      </w:r>
      <w:r>
        <w:br/>
        <w:t> </w:t>
      </w:r>
      <w:r>
        <w:br/>
        <w:t>if(</w:t>
      </w:r>
      <w:proofErr w:type="spellStart"/>
      <w:r>
        <w:t>isOk</w:t>
      </w:r>
      <w:proofErr w:type="spellEnd"/>
      <w:r>
        <w:t>()) { </w:t>
      </w:r>
      <w:r>
        <w:br/>
        <w:t xml:space="preserve">    index = 10 </w:t>
      </w:r>
      <w:r>
        <w:br/>
        <w:t>} </w:t>
      </w:r>
      <w:r>
        <w:br/>
      </w:r>
      <w:proofErr w:type="spellStart"/>
      <w:r>
        <w:t>else</w:t>
      </w:r>
      <w:proofErr w:type="spellEnd"/>
      <w:r>
        <w:t xml:space="preserve"> { </w:t>
      </w:r>
      <w:r>
        <w:br/>
        <w:t xml:space="preserve">    index = 0}</w:t>
      </w:r>
    </w:p>
    <w:p w14:paraId="740F2916" w14:textId="77777777" w:rsidR="00FB13DB" w:rsidRPr="00FB13DB" w:rsidRDefault="00FB13DB" w:rsidP="00FB13DB">
      <w:r w:rsidRPr="00FB13DB">
        <w:t xml:space="preserve">Dans cet exemple, la variable index sera égale à 10 si la fonction </w:t>
      </w:r>
      <w:proofErr w:type="spellStart"/>
      <w:r w:rsidRPr="00FB13DB">
        <w:t>isOk</w:t>
      </w:r>
      <w:proofErr w:type="spellEnd"/>
      <w:r w:rsidRPr="00FB13DB">
        <w:t xml:space="preserve">() retourne </w:t>
      </w:r>
      <w:proofErr w:type="spellStart"/>
      <w:r w:rsidRPr="00FB13DB">
        <w:t>true</w:t>
      </w:r>
      <w:proofErr w:type="spellEnd"/>
      <w:r w:rsidRPr="00FB13DB">
        <w:t xml:space="preserve">. Dans le cas où la fonction </w:t>
      </w:r>
      <w:proofErr w:type="spellStart"/>
      <w:r w:rsidRPr="00FB13DB">
        <w:t>isOk</w:t>
      </w:r>
      <w:proofErr w:type="spellEnd"/>
      <w:r w:rsidRPr="00FB13DB">
        <w:t xml:space="preserve">() retourne false la variable index sera égale à 0. </w:t>
      </w:r>
    </w:p>
    <w:p w14:paraId="04A82CDA" w14:textId="77777777" w:rsidR="00FB13DB" w:rsidRPr="00FB13DB" w:rsidRDefault="00FB13DB" w:rsidP="00353C65">
      <w:pPr>
        <w:pStyle w:val="titreniv2"/>
      </w:pPr>
      <w:r>
        <w:t>Les variables mutables</w:t>
      </w:r>
      <w:r w:rsidRPr="00FB13DB">
        <w:fldChar w:fldCharType="begin"/>
      </w:r>
      <w:r w:rsidRPr="00FB13DB">
        <w:instrText>xe "Variable:mutable"</w:instrText>
      </w:r>
      <w:r w:rsidRPr="00FB13DB">
        <w:fldChar w:fldCharType="end"/>
      </w:r>
    </w:p>
    <w:p w14:paraId="42CD6469" w14:textId="77777777" w:rsidR="00FB13DB" w:rsidRDefault="00FB13DB" w:rsidP="00FB13DB">
      <w:r>
        <w:lastRenderedPageBreak/>
        <w:t>Une variable mutable peut être affectée plusieurs fois. Le mot-clé pour définir une variable mutable est var.</w:t>
      </w:r>
      <w:r>
        <w:fldChar w:fldCharType="begin"/>
      </w:r>
      <w:r>
        <w:instrText>xe "var"</w:instrText>
      </w:r>
      <w:r>
        <w:fldChar w:fldCharType="end"/>
      </w:r>
    </w:p>
    <w:p w14:paraId="5C91F958" w14:textId="77777777" w:rsidR="00FB13DB" w:rsidRPr="00FB13DB" w:rsidRDefault="00FB13DB" w:rsidP="00FB13DB">
      <w:pPr>
        <w:pStyle w:val="remarque"/>
      </w:pPr>
      <w:r w:rsidRPr="00FB13DB">
        <w:t>Le type d'une variable est fixe.</w:t>
      </w:r>
    </w:p>
    <w:p w14:paraId="67177FB4" w14:textId="77777777" w:rsidR="00FB13DB" w:rsidRPr="00FB13DB" w:rsidRDefault="00FB13DB" w:rsidP="00FB13DB">
      <w:pPr>
        <w:pStyle w:val="titreexemple"/>
      </w:pPr>
      <w:r>
        <w:t>Exemple avec la définition explicite du type de la variable</w:t>
      </w:r>
    </w:p>
    <w:p w14:paraId="0B8B1B53" w14:textId="77777777" w:rsidR="00FB13DB" w:rsidRDefault="00FB13DB" w:rsidP="00FB13DB">
      <w:r>
        <w:t>var index : Int = 0 </w:t>
      </w:r>
      <w:r>
        <w:br/>
        <w:t>index++</w:t>
      </w:r>
    </w:p>
    <w:p w14:paraId="72A3E716" w14:textId="77777777" w:rsidR="00FB13DB" w:rsidRPr="00FB13DB" w:rsidRDefault="00FB13DB" w:rsidP="00FB13DB">
      <w:r w:rsidRPr="00FB13DB">
        <w:t>Dans cet exemple, la variable nommée index est de type Int.</w:t>
      </w:r>
    </w:p>
    <w:p w14:paraId="14E53014" w14:textId="77777777" w:rsidR="00FB13DB" w:rsidRPr="00FB13DB" w:rsidRDefault="00FB13DB" w:rsidP="00FB13DB">
      <w:pPr>
        <w:pStyle w:val="titreexemple"/>
      </w:pPr>
      <w:r>
        <w:t>Exemple utilisant l'inférence de type</w:t>
      </w:r>
    </w:p>
    <w:p w14:paraId="3772371F" w14:textId="77777777" w:rsidR="00FB13DB" w:rsidRDefault="00FB13DB" w:rsidP="00FB13DB">
      <w:r>
        <w:t>var index = 0 </w:t>
      </w:r>
      <w:r>
        <w:br/>
        <w:t>index++</w:t>
      </w:r>
    </w:p>
    <w:p w14:paraId="33B98185" w14:textId="77777777" w:rsidR="00FB13DB" w:rsidRPr="00FB13DB" w:rsidRDefault="00FB13DB" w:rsidP="00FB13DB">
      <w:r w:rsidRPr="00FB13DB">
        <w:t>Dans cet exemple, la variable nommée index est de type Int.</w:t>
      </w:r>
    </w:p>
    <w:p w14:paraId="6EAA9C50" w14:textId="77777777" w:rsidR="00FB13DB" w:rsidRPr="00FB13DB" w:rsidRDefault="00FB13DB" w:rsidP="00353C65">
      <w:pPr>
        <w:pStyle w:val="titreniv2"/>
      </w:pPr>
      <w:r>
        <w:t>Les constantes</w:t>
      </w:r>
      <w:r w:rsidRPr="00FB13DB">
        <w:fldChar w:fldCharType="begin"/>
      </w:r>
      <w:r w:rsidRPr="00FB13DB">
        <w:instrText>xe "Constante"</w:instrText>
      </w:r>
      <w:r w:rsidRPr="00FB13DB">
        <w:fldChar w:fldCharType="end"/>
      </w:r>
    </w:p>
    <w:p w14:paraId="223B9077" w14:textId="77777777" w:rsidR="00FB13DB" w:rsidRPr="00FB13DB" w:rsidRDefault="00FB13DB" w:rsidP="00FB13DB">
      <w:r>
        <w:t xml:space="preserve">Les variables dont la valeur est constante et connue au moment de la compilation peuvent être définies comme des constantes à l'aide du mot-clé </w:t>
      </w:r>
      <w:proofErr w:type="spellStart"/>
      <w:r w:rsidRPr="00FB13DB">
        <w:t>const</w:t>
      </w:r>
      <w:proofErr w:type="spellEnd"/>
      <w:r w:rsidRPr="00FB13DB">
        <w:t>. Par convention, le nom de ces variables utilise la convention UPPER_SNAKE_CASE.</w:t>
      </w:r>
    </w:p>
    <w:p w14:paraId="6221F22E" w14:textId="77777777" w:rsidR="00FB13DB" w:rsidRPr="00FB13DB" w:rsidRDefault="00FB13DB" w:rsidP="00FB13DB">
      <w:pPr>
        <w:pStyle w:val="titreexemple"/>
      </w:pPr>
      <w:r>
        <w:t>Exemple de constante</w:t>
      </w:r>
    </w:p>
    <w:p w14:paraId="4B54BD74" w14:textId="77777777" w:rsidR="00FB13DB" w:rsidRDefault="00FB13DB" w:rsidP="00FB13DB">
      <w:proofErr w:type="spellStart"/>
      <w:r>
        <w:t>const</w:t>
      </w:r>
      <w:proofErr w:type="spellEnd"/>
      <w:r>
        <w:t xml:space="preserve"> val VALEUR_CONSTANTE: String = "Valeur constante"</w:t>
      </w:r>
    </w:p>
    <w:p w14:paraId="0CF4F6D1" w14:textId="77777777" w:rsidR="00FB13DB" w:rsidRPr="00FB13DB" w:rsidRDefault="00FB13DB" w:rsidP="00FB13DB">
      <w:r w:rsidRPr="00FB13DB">
        <w:t>Dans cet exemple, la variable nommée VALEUR_CONSTANTE est une constante de type String dont la valeur est "Valeur constante".</w:t>
      </w:r>
    </w:p>
    <w:p w14:paraId="2CAD6414" w14:textId="77777777" w:rsidR="00FB13DB" w:rsidRPr="00FB13DB" w:rsidRDefault="00FB13DB" w:rsidP="00353C65">
      <w:pPr>
        <w:pStyle w:val="titreniv2"/>
      </w:pPr>
      <w:r>
        <w:t>Les types de base</w:t>
      </w:r>
      <w:r w:rsidRPr="00FB13DB">
        <w:fldChar w:fldCharType="begin"/>
      </w:r>
      <w:r w:rsidRPr="00FB13DB">
        <w:instrText>xe "Type de base"</w:instrText>
      </w:r>
      <w:r w:rsidRPr="00FB13DB">
        <w:fldChar w:fldCharType="end"/>
      </w:r>
    </w:p>
    <w:p w14:paraId="12E516EE" w14:textId="77777777" w:rsidR="00FB13DB" w:rsidRDefault="00FB13DB" w:rsidP="00FB13DB">
      <w:r>
        <w:t>Les types de base sont des wrappers (classes représentant des données primitives) proposant une collection de méthodes permettant de les manipuler.</w:t>
      </w:r>
      <w:r>
        <w:fldChar w:fldCharType="begin"/>
      </w:r>
      <w:r>
        <w:instrText>xe "Wrapper"</w:instrText>
      </w:r>
      <w:r>
        <w:fldChar w:fldCharType="end"/>
      </w:r>
    </w:p>
    <w:p w14:paraId="79AD5CC2" w14:textId="77777777" w:rsidR="00FB13DB" w:rsidRPr="00FB13DB" w:rsidRDefault="00FB13DB" w:rsidP="00FB13DB">
      <w:pPr>
        <w:pStyle w:val="remarque"/>
      </w:pPr>
      <w:r w:rsidRPr="00FB13DB">
        <w:t>Lors de la compilation, les wrappers sont considérés comme des types primitifs Java lorsque cela est possible.</w:t>
      </w:r>
    </w:p>
    <w:p w14:paraId="0ACC7671" w14:textId="77777777" w:rsidR="00FB13DB" w:rsidRPr="00FB13DB" w:rsidRDefault="00FB13DB" w:rsidP="00353C65">
      <w:pPr>
        <w:pStyle w:val="titreniv3"/>
      </w:pPr>
      <w:r>
        <w:t>Les types entiers</w:t>
      </w:r>
      <w:r w:rsidRPr="00FB13DB">
        <w:fldChar w:fldCharType="begin"/>
      </w:r>
      <w:r w:rsidRPr="00FB13DB">
        <w:instrText>xe "Type:entier"</w:instrText>
      </w:r>
      <w:r w:rsidRPr="00FB13DB">
        <w:fldChar w:fldCharType="end"/>
      </w:r>
    </w:p>
    <w:p w14:paraId="60E8792F" w14:textId="77777777" w:rsidR="00FB13DB" w:rsidRDefault="00FB13DB" w:rsidP="00FB13DB">
      <w:r>
        <w:t>Voici la liste des types entiers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120"/>
        <w:gridCol w:w="2480"/>
        <w:gridCol w:w="2480"/>
        <w:gridCol w:w="1120"/>
      </w:tblGrid>
      <w:tr w:rsidR="00FB13DB" w14:paraId="64099895" w14:textId="77777777" w:rsidTr="00EA2A17">
        <w:trPr>
          <w:trHeight w:val="400"/>
        </w:trPr>
        <w:tc>
          <w:tcPr>
            <w:tcW w:w="7200" w:type="dxa"/>
            <w:gridSpan w:val="4"/>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517DD963" w14:textId="77777777" w:rsidR="00FB13DB" w:rsidRPr="00FB13DB" w:rsidRDefault="00FB13DB" w:rsidP="00FB13DB">
            <w:r>
              <w:t>Entiers signés</w:t>
            </w:r>
          </w:p>
        </w:tc>
      </w:tr>
      <w:tr w:rsidR="00FB13DB" w14:paraId="332C2F04" w14:textId="77777777" w:rsidTr="00EA2A17">
        <w:trPr>
          <w:trHeight w:val="320"/>
        </w:trPr>
        <w:tc>
          <w:tcPr>
            <w:tcW w:w="112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5F2F825D" w14:textId="77777777" w:rsidR="00FB13DB" w:rsidRPr="00FB13DB" w:rsidRDefault="00FB13DB" w:rsidP="00FB13DB">
            <w:r>
              <w:t>Byte</w:t>
            </w:r>
          </w:p>
        </w:tc>
        <w:tc>
          <w:tcPr>
            <w:tcW w:w="248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3CA91BC0" w14:textId="77777777" w:rsidR="00FB13DB" w:rsidRPr="00FB13DB" w:rsidRDefault="00FB13DB" w:rsidP="00FB13DB">
            <w:r>
              <w:t>-128</w:t>
            </w:r>
          </w:p>
        </w:tc>
        <w:tc>
          <w:tcPr>
            <w:tcW w:w="248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3E9A7928" w14:textId="77777777" w:rsidR="00FB13DB" w:rsidRPr="00FB13DB" w:rsidRDefault="00FB13DB" w:rsidP="00FB13DB">
            <w:r>
              <w:t>127</w:t>
            </w:r>
          </w:p>
        </w:tc>
        <w:tc>
          <w:tcPr>
            <w:tcW w:w="112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4726B64B" w14:textId="77777777" w:rsidR="00FB13DB" w:rsidRPr="00FB13DB" w:rsidRDefault="00FB13DB" w:rsidP="00FB13DB">
            <w:r>
              <w:t>8 bits</w:t>
            </w:r>
          </w:p>
        </w:tc>
      </w:tr>
      <w:tr w:rsidR="00FB13DB" w14:paraId="76DE16F2" w14:textId="77777777" w:rsidTr="00EA2A17">
        <w:trPr>
          <w:trHeight w:val="320"/>
        </w:trPr>
        <w:tc>
          <w:tcPr>
            <w:tcW w:w="112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41148924" w14:textId="77777777" w:rsidR="00FB13DB" w:rsidRPr="00FB13DB" w:rsidRDefault="00FB13DB" w:rsidP="00FB13DB">
            <w:r>
              <w:t>Short</w:t>
            </w:r>
          </w:p>
        </w:tc>
        <w:tc>
          <w:tcPr>
            <w:tcW w:w="248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4BDDF801" w14:textId="77777777" w:rsidR="00FB13DB" w:rsidRPr="00FB13DB" w:rsidRDefault="00FB13DB" w:rsidP="00FB13DB">
            <w:r>
              <w:t>-32768</w:t>
            </w:r>
          </w:p>
        </w:tc>
        <w:tc>
          <w:tcPr>
            <w:tcW w:w="248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1D80149C" w14:textId="77777777" w:rsidR="00FB13DB" w:rsidRPr="00FB13DB" w:rsidRDefault="00FB13DB" w:rsidP="00FB13DB">
            <w:r>
              <w:t>32767</w:t>
            </w:r>
          </w:p>
        </w:tc>
        <w:tc>
          <w:tcPr>
            <w:tcW w:w="112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55A35AC5" w14:textId="77777777" w:rsidR="00FB13DB" w:rsidRPr="00FB13DB" w:rsidRDefault="00FB13DB" w:rsidP="00FB13DB">
            <w:r>
              <w:t>16 bits</w:t>
            </w:r>
          </w:p>
        </w:tc>
      </w:tr>
      <w:tr w:rsidR="00FB13DB" w14:paraId="27F9E05E" w14:textId="77777777" w:rsidTr="00EA2A17">
        <w:trPr>
          <w:trHeight w:val="320"/>
        </w:trPr>
        <w:tc>
          <w:tcPr>
            <w:tcW w:w="112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41234AE2" w14:textId="77777777" w:rsidR="00FB13DB" w:rsidRPr="00FB13DB" w:rsidRDefault="00FB13DB" w:rsidP="00FB13DB">
            <w:r>
              <w:lastRenderedPageBreak/>
              <w:t>Int</w:t>
            </w:r>
          </w:p>
        </w:tc>
        <w:tc>
          <w:tcPr>
            <w:tcW w:w="248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01FC9B71" w14:textId="77777777" w:rsidR="00FB13DB" w:rsidRPr="00FB13DB" w:rsidRDefault="00FB13DB" w:rsidP="00FB13DB">
            <w:r>
              <w:t>-2147483648</w:t>
            </w:r>
          </w:p>
        </w:tc>
        <w:tc>
          <w:tcPr>
            <w:tcW w:w="248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52E401A3" w14:textId="77777777" w:rsidR="00FB13DB" w:rsidRPr="00FB13DB" w:rsidRDefault="00FB13DB" w:rsidP="00FB13DB">
            <w:r>
              <w:t>2147483647</w:t>
            </w:r>
          </w:p>
        </w:tc>
        <w:tc>
          <w:tcPr>
            <w:tcW w:w="112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101F9DEA" w14:textId="77777777" w:rsidR="00FB13DB" w:rsidRPr="00FB13DB" w:rsidRDefault="00FB13DB" w:rsidP="00FB13DB">
            <w:r>
              <w:t>32 bits</w:t>
            </w:r>
          </w:p>
        </w:tc>
      </w:tr>
      <w:tr w:rsidR="00FB13DB" w14:paraId="3D781D3A" w14:textId="77777777" w:rsidTr="00EA2A17">
        <w:trPr>
          <w:trHeight w:val="320"/>
        </w:trPr>
        <w:tc>
          <w:tcPr>
            <w:tcW w:w="112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38213F21" w14:textId="77777777" w:rsidR="00FB13DB" w:rsidRPr="00FB13DB" w:rsidRDefault="00FB13DB" w:rsidP="00FB13DB">
            <w:r>
              <w:t>Long</w:t>
            </w:r>
          </w:p>
        </w:tc>
        <w:tc>
          <w:tcPr>
            <w:tcW w:w="248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6E7FABAE" w14:textId="77777777" w:rsidR="00FB13DB" w:rsidRPr="00FB13DB" w:rsidRDefault="00FB13DB" w:rsidP="00FB13DB">
            <w:r>
              <w:t>-9223372036854775808</w:t>
            </w:r>
          </w:p>
        </w:tc>
        <w:tc>
          <w:tcPr>
            <w:tcW w:w="248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32EA121F" w14:textId="77777777" w:rsidR="00FB13DB" w:rsidRPr="00FB13DB" w:rsidRDefault="00FB13DB" w:rsidP="00FB13DB">
            <w:r>
              <w:t>9223372036854775807</w:t>
            </w:r>
          </w:p>
        </w:tc>
        <w:tc>
          <w:tcPr>
            <w:tcW w:w="112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58C5F5EB" w14:textId="77777777" w:rsidR="00FB13DB" w:rsidRPr="00FB13DB" w:rsidRDefault="00FB13DB" w:rsidP="00FB13DB">
            <w:r>
              <w:t>64 bits</w:t>
            </w:r>
          </w:p>
        </w:tc>
      </w:tr>
    </w:tbl>
    <w:p w14:paraId="44060047" w14:textId="77777777" w:rsidR="00FB13DB" w:rsidRDefault="00FB13DB" w:rsidP="00FB13DB"/>
    <w:p w14:paraId="35458533" w14:textId="77777777" w:rsidR="00FB13DB" w:rsidRDefault="00FB13DB" w:rsidP="00FB13DB">
      <w:r>
        <w:t>Le maximum et le minimum de ces types peuvent être retrouvés grâce aux constantes MAX_VALUE et MIN_VALUE.</w:t>
      </w:r>
    </w:p>
    <w:p w14:paraId="4713D476" w14:textId="77777777" w:rsidR="00FB13DB" w:rsidRPr="00FB13DB" w:rsidRDefault="00FB13DB" w:rsidP="00FB13DB">
      <w:pPr>
        <w:pStyle w:val="titreexemple"/>
      </w:pPr>
      <w:r>
        <w:t>Exemple</w:t>
      </w:r>
    </w:p>
    <w:p w14:paraId="5ECA9206" w14:textId="77777777" w:rsidR="00FB13DB" w:rsidRDefault="00FB13DB" w:rsidP="00FB13DB">
      <w:r>
        <w:t xml:space="preserve">val </w:t>
      </w:r>
      <w:proofErr w:type="spellStart"/>
      <w:r>
        <w:t>valeurMax</w:t>
      </w:r>
      <w:proofErr w:type="spellEnd"/>
      <w:r>
        <w:t xml:space="preserve"> = </w:t>
      </w:r>
      <w:proofErr w:type="spellStart"/>
      <w:r>
        <w:t>Int.MAX_VALUE</w:t>
      </w:r>
      <w:proofErr w:type="spellEnd"/>
      <w:r>
        <w:t> </w:t>
      </w:r>
      <w:r>
        <w:br/>
        <w:t> </w:t>
      </w:r>
      <w:r>
        <w:br/>
        <w:t xml:space="preserve">val </w:t>
      </w:r>
      <w:proofErr w:type="spellStart"/>
      <w:r>
        <w:t>valeurMin</w:t>
      </w:r>
      <w:proofErr w:type="spellEnd"/>
      <w:r>
        <w:t xml:space="preserve"> = </w:t>
      </w:r>
      <w:proofErr w:type="spellStart"/>
      <w:r>
        <w:t>Int.MIN_VALUE</w:t>
      </w:r>
      <w:proofErr w:type="spellEnd"/>
    </w:p>
    <w:p w14:paraId="1C50E43F" w14:textId="77777777" w:rsidR="00FB13DB" w:rsidRPr="00FB13DB" w:rsidRDefault="00FB13DB" w:rsidP="00FB13DB">
      <w:pPr>
        <w:pStyle w:val="remarque"/>
      </w:pPr>
      <w:r w:rsidRPr="00FB13DB">
        <w:t>Les variables de type entier n'ont pas de valeur par défaut. Pour être utilisées, elles doivent être obligatoirement initialisées.</w:t>
      </w:r>
    </w:p>
    <w:p w14:paraId="66510639" w14:textId="77777777" w:rsidR="00FB13DB" w:rsidRPr="00FB13DB" w:rsidRDefault="00FB13DB" w:rsidP="00353C65">
      <w:pPr>
        <w:pStyle w:val="titreniv3"/>
      </w:pPr>
      <w:r>
        <w:t>Les types décimaux</w:t>
      </w:r>
      <w:r w:rsidRPr="00FB13DB">
        <w:fldChar w:fldCharType="begin"/>
      </w:r>
      <w:r w:rsidRPr="00FB13DB">
        <w:instrText>xe "Type:décimaux"</w:instrText>
      </w:r>
      <w:r w:rsidRPr="00FB13DB">
        <w:fldChar w:fldCharType="end"/>
      </w:r>
    </w:p>
    <w:p w14:paraId="4D68A188" w14:textId="77777777" w:rsidR="00FB13DB" w:rsidRDefault="00FB13DB" w:rsidP="00FB13DB">
      <w:r>
        <w:t>Voici la liste des types décimaux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120"/>
        <w:gridCol w:w="1700"/>
        <w:gridCol w:w="2720"/>
        <w:gridCol w:w="1700"/>
      </w:tblGrid>
      <w:tr w:rsidR="00FB13DB" w14:paraId="0A97B2EF" w14:textId="77777777" w:rsidTr="00EA2A17">
        <w:trPr>
          <w:trHeight w:val="400"/>
        </w:trPr>
        <w:tc>
          <w:tcPr>
            <w:tcW w:w="7240" w:type="dxa"/>
            <w:gridSpan w:val="4"/>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4209BCAB" w14:textId="77777777" w:rsidR="00FB13DB" w:rsidRPr="00FB13DB" w:rsidRDefault="00FB13DB" w:rsidP="00FB13DB">
            <w:r>
              <w:t>Décimaux signés</w:t>
            </w:r>
          </w:p>
        </w:tc>
      </w:tr>
      <w:tr w:rsidR="00FB13DB" w14:paraId="3D42E967" w14:textId="77777777" w:rsidTr="00EA2A17">
        <w:trPr>
          <w:trHeight w:val="320"/>
        </w:trPr>
        <w:tc>
          <w:tcPr>
            <w:tcW w:w="112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78B820E2" w14:textId="77777777" w:rsidR="00FB13DB" w:rsidRPr="00FB13DB" w:rsidRDefault="00FB13DB" w:rsidP="00FB13DB">
            <w:proofErr w:type="spellStart"/>
            <w:r>
              <w:t>Float</w:t>
            </w:r>
            <w:proofErr w:type="spellEnd"/>
          </w:p>
        </w:tc>
        <w:tc>
          <w:tcPr>
            <w:tcW w:w="170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4AD288CB" w14:textId="77777777" w:rsidR="00FB13DB" w:rsidRPr="00FB13DB" w:rsidRDefault="00FB13DB" w:rsidP="00FB13DB">
            <w:r>
              <w:t>1.4E-45</w:t>
            </w:r>
          </w:p>
        </w:tc>
        <w:tc>
          <w:tcPr>
            <w:tcW w:w="272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09D6B5FB" w14:textId="77777777" w:rsidR="00FB13DB" w:rsidRPr="00FB13DB" w:rsidRDefault="00FB13DB" w:rsidP="00FB13DB">
            <w:r>
              <w:t>3.4028235E38</w:t>
            </w:r>
          </w:p>
        </w:tc>
        <w:tc>
          <w:tcPr>
            <w:tcW w:w="170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0D1016AF" w14:textId="77777777" w:rsidR="00FB13DB" w:rsidRPr="00FB13DB" w:rsidRDefault="00FB13DB" w:rsidP="00FB13DB">
            <w:r>
              <w:t>32 bits</w:t>
            </w:r>
          </w:p>
        </w:tc>
      </w:tr>
      <w:tr w:rsidR="00FB13DB" w14:paraId="0FFF1BD8" w14:textId="77777777" w:rsidTr="00EA2A17">
        <w:trPr>
          <w:trHeight w:val="320"/>
        </w:trPr>
        <w:tc>
          <w:tcPr>
            <w:tcW w:w="112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4B00E63D" w14:textId="77777777" w:rsidR="00FB13DB" w:rsidRPr="00FB13DB" w:rsidRDefault="00FB13DB" w:rsidP="00FB13DB">
            <w:r>
              <w:t>Double</w:t>
            </w:r>
          </w:p>
        </w:tc>
        <w:tc>
          <w:tcPr>
            <w:tcW w:w="170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7C8D997C" w14:textId="77777777" w:rsidR="00FB13DB" w:rsidRPr="00FB13DB" w:rsidRDefault="00FB13DB" w:rsidP="00FB13DB">
            <w:r>
              <w:t>4.9E-324</w:t>
            </w:r>
          </w:p>
        </w:tc>
        <w:tc>
          <w:tcPr>
            <w:tcW w:w="272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5F461664" w14:textId="77777777" w:rsidR="00FB13DB" w:rsidRPr="00FB13DB" w:rsidRDefault="00FB13DB" w:rsidP="00FB13DB">
            <w:r>
              <w:t>1.7976931348623157E308</w:t>
            </w:r>
          </w:p>
        </w:tc>
        <w:tc>
          <w:tcPr>
            <w:tcW w:w="170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14:paraId="1ED5ED58" w14:textId="77777777" w:rsidR="00FB13DB" w:rsidRPr="00FB13DB" w:rsidRDefault="00FB13DB" w:rsidP="00FB13DB">
            <w:r>
              <w:t>64 bits</w:t>
            </w:r>
          </w:p>
        </w:tc>
      </w:tr>
    </w:tbl>
    <w:p w14:paraId="48DBDCE6" w14:textId="77777777" w:rsidR="00FB13DB" w:rsidRDefault="00FB13DB" w:rsidP="00FB13DB"/>
    <w:p w14:paraId="35B63C92" w14:textId="77777777" w:rsidR="00FB13DB" w:rsidRDefault="00FB13DB" w:rsidP="00FB13DB">
      <w:r>
        <w:t>Le maximum et le minimum de ces types peuvent être retrouvés grâce aux constantes MAX_VALUE et MIN_VALUE.</w:t>
      </w:r>
    </w:p>
    <w:p w14:paraId="2B3E7ECA" w14:textId="77777777" w:rsidR="00FB13DB" w:rsidRPr="00FB13DB" w:rsidRDefault="00FB13DB" w:rsidP="00FB13DB">
      <w:pPr>
        <w:pStyle w:val="titreexemple"/>
      </w:pPr>
      <w:r>
        <w:t>Exemple de consultation du minimal et du maximal</w:t>
      </w:r>
    </w:p>
    <w:p w14:paraId="1792C561" w14:textId="77777777" w:rsidR="00FB13DB" w:rsidRDefault="00FB13DB" w:rsidP="00FB13DB">
      <w:r>
        <w:t xml:space="preserve">val </w:t>
      </w:r>
      <w:proofErr w:type="spellStart"/>
      <w:r>
        <w:t>valeurMax</w:t>
      </w:r>
      <w:proofErr w:type="spellEnd"/>
      <w:r>
        <w:t xml:space="preserve"> = </w:t>
      </w:r>
      <w:proofErr w:type="spellStart"/>
      <w:r>
        <w:t>Long.MAX_VALUE</w:t>
      </w:r>
      <w:proofErr w:type="spellEnd"/>
      <w:r>
        <w:t> </w:t>
      </w:r>
      <w:r>
        <w:br/>
        <w:t> </w:t>
      </w:r>
      <w:r>
        <w:br/>
        <w:t xml:space="preserve">val </w:t>
      </w:r>
      <w:proofErr w:type="spellStart"/>
      <w:r>
        <w:t>valeurMin</w:t>
      </w:r>
      <w:proofErr w:type="spellEnd"/>
      <w:r>
        <w:t xml:space="preserve"> = </w:t>
      </w:r>
      <w:proofErr w:type="spellStart"/>
      <w:r>
        <w:t>Long.MIN_VALUE</w:t>
      </w:r>
      <w:proofErr w:type="spellEnd"/>
    </w:p>
    <w:p w14:paraId="74AAE457" w14:textId="77777777" w:rsidR="00FB13DB" w:rsidRPr="00FB13DB" w:rsidRDefault="00FB13DB" w:rsidP="00FB13DB">
      <w:pPr>
        <w:pStyle w:val="remarque"/>
      </w:pPr>
      <w:r w:rsidRPr="00FB13DB">
        <w:t>Les variables de type décimal n'ont pas de valeur par défaut. Pour être utilisées, elles doivent être obligatoirement initialisées.</w:t>
      </w:r>
    </w:p>
    <w:p w14:paraId="5B06D018" w14:textId="77777777" w:rsidR="00FB13DB" w:rsidRDefault="00FB13DB" w:rsidP="00FB13DB">
      <w:r>
        <w:t>Étant donné la manière dont sont stockés les décimaux, de nombreux résultats peuvent s'avérer inexacts.</w:t>
      </w:r>
    </w:p>
    <w:p w14:paraId="2F6A178A" w14:textId="77777777" w:rsidR="00FB13DB" w:rsidRPr="00FB13DB" w:rsidRDefault="00FB13DB" w:rsidP="00FB13DB">
      <w:pPr>
        <w:pStyle w:val="titreexemple"/>
      </w:pPr>
      <w:r>
        <w:t>Exemple d'inexactitude</w:t>
      </w:r>
    </w:p>
    <w:p w14:paraId="1415D56A" w14:textId="77777777" w:rsidR="00FB13DB" w:rsidRDefault="00FB13DB" w:rsidP="00FB13DB">
      <w:r>
        <w:t xml:space="preserve">val </w:t>
      </w:r>
      <w:proofErr w:type="spellStart"/>
      <w:r>
        <w:t>unDouble</w:t>
      </w:r>
      <w:proofErr w:type="spellEnd"/>
      <w:r>
        <w:t>: Double = 1.35 - 0.22 </w:t>
      </w:r>
      <w:r>
        <w:br/>
        <w:t> </w:t>
      </w:r>
      <w:r>
        <w:br/>
      </w:r>
      <w:proofErr w:type="spellStart"/>
      <w:r>
        <w:t>println</w:t>
      </w:r>
      <w:proofErr w:type="spellEnd"/>
      <w:r>
        <w:t>(</w:t>
      </w:r>
      <w:proofErr w:type="spellStart"/>
      <w:r>
        <w:t>unDouble</w:t>
      </w:r>
      <w:proofErr w:type="spellEnd"/>
      <w:r>
        <w:t>) </w:t>
      </w:r>
      <w:r>
        <w:br/>
        <w:t> </w:t>
      </w:r>
      <w:r>
        <w:br/>
      </w:r>
      <w:r>
        <w:lastRenderedPageBreak/>
        <w:t>RESULTAT : </w:t>
      </w:r>
      <w:r>
        <w:br/>
        <w:t> </w:t>
      </w:r>
      <w:r>
        <w:br/>
        <w:t>1.1300000000000001</w:t>
      </w:r>
    </w:p>
    <w:p w14:paraId="24A8F38A" w14:textId="77777777" w:rsidR="00FB13DB" w:rsidRPr="00FB13DB" w:rsidRDefault="00FB13DB" w:rsidP="00FB13DB">
      <w:pPr>
        <w:pStyle w:val="remarque"/>
      </w:pPr>
      <w:r w:rsidRPr="00FB13DB">
        <w:t xml:space="preserve">Pour éviter les inexactitudes, la classe </w:t>
      </w:r>
      <w:proofErr w:type="spellStart"/>
      <w:r w:rsidRPr="00FB13DB">
        <w:t>java.math.BigDecimal</w:t>
      </w:r>
      <w:proofErr w:type="spellEnd"/>
      <w:r w:rsidRPr="00FB13DB">
        <w:t xml:space="preserve"> doit être utilisée.</w:t>
      </w:r>
    </w:p>
    <w:p w14:paraId="0093B92C" w14:textId="77777777" w:rsidR="00FB13DB" w:rsidRPr="00FB13DB" w:rsidRDefault="00FB13DB" w:rsidP="00353C65">
      <w:pPr>
        <w:pStyle w:val="titreniv3"/>
      </w:pPr>
      <w:r>
        <w:t>Le type booléen</w:t>
      </w:r>
      <w:r w:rsidRPr="00FB13DB">
        <w:fldChar w:fldCharType="begin"/>
      </w:r>
      <w:r w:rsidRPr="00FB13DB">
        <w:instrText>xe "Type:booléen"</w:instrText>
      </w:r>
      <w:r w:rsidRPr="00FB13DB">
        <w:fldChar w:fldCharType="end"/>
      </w:r>
    </w:p>
    <w:p w14:paraId="3E337DC3" w14:textId="77777777" w:rsidR="00FB13DB" w:rsidRDefault="00FB13DB" w:rsidP="00FB13DB">
      <w:r>
        <w:t xml:space="preserve">Le type Boolean peut prendre les valeurs </w:t>
      </w:r>
      <w:proofErr w:type="spellStart"/>
      <w:r>
        <w:t>true</w:t>
      </w:r>
      <w:proofErr w:type="spellEnd"/>
      <w:r>
        <w:t xml:space="preserve"> et false.</w:t>
      </w:r>
    </w:p>
    <w:p w14:paraId="586C8532" w14:textId="77777777" w:rsidR="00FB13DB" w:rsidRDefault="00FB13DB" w:rsidP="00FB13DB">
      <w:r>
        <w:t>Trois opérations sont possibles sur les variables booléennes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800"/>
        <w:gridCol w:w="1580"/>
        <w:gridCol w:w="2140"/>
        <w:gridCol w:w="1700"/>
      </w:tblGrid>
      <w:tr w:rsidR="00FB13DB" w14:paraId="03BE25BE" w14:textId="77777777" w:rsidTr="00EA2A17">
        <w:trPr>
          <w:trHeight w:val="400"/>
        </w:trPr>
        <w:tc>
          <w:tcPr>
            <w:tcW w:w="180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563EAEEC" w14:textId="77777777" w:rsidR="00FB13DB" w:rsidRPr="00FB13DB" w:rsidRDefault="00FB13DB" w:rsidP="00FB13DB">
            <w:r>
              <w:t>Opération</w:t>
            </w:r>
          </w:p>
        </w:tc>
        <w:tc>
          <w:tcPr>
            <w:tcW w:w="158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3DC972D2" w14:textId="77777777" w:rsidR="00FB13DB" w:rsidRPr="00FB13DB" w:rsidRDefault="00FB13DB" w:rsidP="00FB13DB">
            <w:r>
              <w:t>Opérateur</w:t>
            </w:r>
          </w:p>
        </w:tc>
        <w:tc>
          <w:tcPr>
            <w:tcW w:w="214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7446A905" w14:textId="77777777" w:rsidR="00FB13DB" w:rsidRPr="00FB13DB" w:rsidRDefault="00FB13DB" w:rsidP="00FB13DB">
            <w:r>
              <w:t>Exemple</w:t>
            </w:r>
          </w:p>
        </w:tc>
        <w:tc>
          <w:tcPr>
            <w:tcW w:w="170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55CF10A3" w14:textId="77777777" w:rsidR="00FB13DB" w:rsidRPr="00FB13DB" w:rsidRDefault="00FB13DB" w:rsidP="00FB13DB">
            <w:r>
              <w:t>Résultat</w:t>
            </w:r>
          </w:p>
        </w:tc>
      </w:tr>
      <w:tr w:rsidR="00FB13DB" w14:paraId="1514CEA2" w14:textId="77777777" w:rsidTr="00EA2A17">
        <w:trPr>
          <w:trHeight w:val="320"/>
        </w:trPr>
        <w:tc>
          <w:tcPr>
            <w:tcW w:w="18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0BAAC69" w14:textId="77777777" w:rsidR="00FB13DB" w:rsidRPr="00FB13DB" w:rsidRDefault="00FB13DB" w:rsidP="00FB13DB">
            <w:r>
              <w:t>Ou logique</w:t>
            </w:r>
          </w:p>
        </w:tc>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4750F71" w14:textId="77777777" w:rsidR="00FB13DB" w:rsidRPr="00FB13DB" w:rsidRDefault="00FB13DB" w:rsidP="00FB13DB">
            <w:r>
              <w:t>||</w:t>
            </w:r>
          </w:p>
        </w:tc>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9DE069E" w14:textId="77777777" w:rsidR="00FB13DB" w:rsidRPr="00FB13DB" w:rsidRDefault="00FB13DB" w:rsidP="00FB13DB">
            <w:proofErr w:type="spellStart"/>
            <w:r>
              <w:t>true</w:t>
            </w:r>
            <w:proofErr w:type="spellEnd"/>
            <w:r>
              <w:t xml:space="preserve"> || false</w:t>
            </w:r>
          </w:p>
        </w:tc>
        <w:tc>
          <w:tcPr>
            <w:tcW w:w="17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5B0A773" w14:textId="77777777" w:rsidR="00FB13DB" w:rsidRPr="00FB13DB" w:rsidRDefault="00FB13DB" w:rsidP="00FB13DB">
            <w:proofErr w:type="spellStart"/>
            <w:r>
              <w:t>true</w:t>
            </w:r>
            <w:proofErr w:type="spellEnd"/>
          </w:p>
        </w:tc>
      </w:tr>
      <w:tr w:rsidR="00FB13DB" w14:paraId="185EDD86" w14:textId="77777777" w:rsidTr="00EA2A17">
        <w:trPr>
          <w:trHeight w:val="320"/>
        </w:trPr>
        <w:tc>
          <w:tcPr>
            <w:tcW w:w="18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A47C709" w14:textId="77777777" w:rsidR="00FB13DB" w:rsidRPr="00FB13DB" w:rsidRDefault="00FB13DB" w:rsidP="00FB13DB">
            <w:r>
              <w:t>Et logique</w:t>
            </w:r>
          </w:p>
        </w:tc>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EAB883A" w14:textId="77777777" w:rsidR="00FB13DB" w:rsidRPr="00FB13DB" w:rsidRDefault="00FB13DB" w:rsidP="00FB13DB">
            <w:r>
              <w:t>&amp;&amp;</w:t>
            </w:r>
          </w:p>
        </w:tc>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595D862" w14:textId="77777777" w:rsidR="00FB13DB" w:rsidRPr="00FB13DB" w:rsidRDefault="00FB13DB" w:rsidP="00FB13DB">
            <w:proofErr w:type="spellStart"/>
            <w:r>
              <w:t>true</w:t>
            </w:r>
            <w:proofErr w:type="spellEnd"/>
            <w:r>
              <w:t xml:space="preserve"> &amp;&amp; false</w:t>
            </w:r>
          </w:p>
        </w:tc>
        <w:tc>
          <w:tcPr>
            <w:tcW w:w="17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409B1419" w14:textId="77777777" w:rsidR="00FB13DB" w:rsidRPr="00FB13DB" w:rsidRDefault="00FB13DB" w:rsidP="00FB13DB">
            <w:r>
              <w:t>false</w:t>
            </w:r>
          </w:p>
        </w:tc>
      </w:tr>
      <w:tr w:rsidR="00FB13DB" w14:paraId="6F05E2BD" w14:textId="77777777" w:rsidTr="00EA2A17">
        <w:trPr>
          <w:trHeight w:val="320"/>
        </w:trPr>
        <w:tc>
          <w:tcPr>
            <w:tcW w:w="18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A651A60" w14:textId="77777777" w:rsidR="00FB13DB" w:rsidRPr="00FB13DB" w:rsidRDefault="00FB13DB" w:rsidP="00FB13DB">
            <w:r>
              <w:t>Négation logique</w:t>
            </w:r>
          </w:p>
        </w:tc>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3B18D4B" w14:textId="77777777" w:rsidR="00FB13DB" w:rsidRPr="00FB13DB" w:rsidRDefault="00FB13DB" w:rsidP="00FB13DB">
            <w:r>
              <w:t>!</w:t>
            </w:r>
          </w:p>
        </w:tc>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D866DD5" w14:textId="77777777" w:rsidR="00FB13DB" w:rsidRPr="00FB13DB" w:rsidRDefault="00FB13DB" w:rsidP="00FB13DB">
            <w:r>
              <w:t>!</w:t>
            </w:r>
            <w:proofErr w:type="spellStart"/>
            <w:r>
              <w:t>true</w:t>
            </w:r>
            <w:proofErr w:type="spellEnd"/>
          </w:p>
        </w:tc>
        <w:tc>
          <w:tcPr>
            <w:tcW w:w="17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9305A53" w14:textId="77777777" w:rsidR="00FB13DB" w:rsidRPr="00FB13DB" w:rsidRDefault="00FB13DB" w:rsidP="00FB13DB">
            <w:r>
              <w:t>false</w:t>
            </w:r>
          </w:p>
        </w:tc>
      </w:tr>
    </w:tbl>
    <w:p w14:paraId="4FD85C87" w14:textId="77777777" w:rsidR="00FB13DB" w:rsidRDefault="00FB13DB" w:rsidP="00FB13DB"/>
    <w:p w14:paraId="3A62883A" w14:textId="77777777" w:rsidR="00FB13DB" w:rsidRPr="00FB13DB" w:rsidRDefault="00FB13DB" w:rsidP="00FB13DB">
      <w:pPr>
        <w:pStyle w:val="titreexemple"/>
      </w:pPr>
      <w:r>
        <w:t>Exemple d'utilisation</w:t>
      </w:r>
    </w:p>
    <w:p w14:paraId="7110E319" w14:textId="77777777" w:rsidR="00FB13DB" w:rsidRDefault="00FB13DB" w:rsidP="00FB13DB">
      <w:r>
        <w:t xml:space="preserve">val </w:t>
      </w:r>
      <w:proofErr w:type="spellStart"/>
      <w:r>
        <w:t>unBool:Boolean</w:t>
      </w:r>
      <w:proofErr w:type="spellEnd"/>
      <w:r>
        <w:t xml:space="preserve"> = </w:t>
      </w:r>
      <w:proofErr w:type="spellStart"/>
      <w:r>
        <w:t>true</w:t>
      </w:r>
      <w:proofErr w:type="spellEnd"/>
    </w:p>
    <w:p w14:paraId="2FE5219B" w14:textId="77777777" w:rsidR="00FB13DB" w:rsidRPr="00FB13DB" w:rsidRDefault="00FB13DB" w:rsidP="00FB13DB">
      <w:pPr>
        <w:pStyle w:val="remarque"/>
      </w:pPr>
      <w:r w:rsidRPr="00FB13DB">
        <w:t>Les variables de type Boolean n'ont pas de valeur par défaut. Pour être utilisées, elles doivent être obligatoirement initialisées.</w:t>
      </w:r>
    </w:p>
    <w:p w14:paraId="044703F7" w14:textId="77777777" w:rsidR="00FB13DB" w:rsidRPr="00FB13DB" w:rsidRDefault="00FB13DB" w:rsidP="00353C65">
      <w:pPr>
        <w:pStyle w:val="titreniv3"/>
      </w:pPr>
      <w:r>
        <w:t>Le type caractère</w:t>
      </w:r>
      <w:r w:rsidRPr="00FB13DB">
        <w:fldChar w:fldCharType="begin"/>
      </w:r>
      <w:r w:rsidRPr="00FB13DB">
        <w:instrText>xe "Type:caractère"</w:instrText>
      </w:r>
      <w:r w:rsidRPr="00FB13DB">
        <w:fldChar w:fldCharType="end"/>
      </w:r>
    </w:p>
    <w:p w14:paraId="336FC73D" w14:textId="77777777" w:rsidR="00FB13DB" w:rsidRDefault="00FB13DB" w:rsidP="00FB13DB">
      <w:r>
        <w:t xml:space="preserve">Le type Char permet d'enregistrer un caractère. La valeur à affecter à la variable doit être entourée de simples </w:t>
      </w:r>
      <w:proofErr w:type="spellStart"/>
      <w:r>
        <w:t>quotes</w:t>
      </w:r>
      <w:proofErr w:type="spellEnd"/>
      <w:r>
        <w:t>. Les variables de type Char ne peuvent être traitées comme des nombres.</w:t>
      </w:r>
    </w:p>
    <w:p w14:paraId="623B44F4" w14:textId="77777777" w:rsidR="00FB13DB" w:rsidRPr="00FB13DB" w:rsidRDefault="00FB13DB" w:rsidP="00FB13DB">
      <w:pPr>
        <w:pStyle w:val="titreexemple"/>
      </w:pPr>
      <w:r>
        <w:t>Exemple d'affectation d'une variable de type Char</w:t>
      </w:r>
    </w:p>
    <w:p w14:paraId="16D11DA9" w14:textId="77777777" w:rsidR="00FB13DB" w:rsidRDefault="00FB13DB" w:rsidP="00FB13DB">
      <w:r>
        <w:t xml:space="preserve">val </w:t>
      </w:r>
      <w:proofErr w:type="spellStart"/>
      <w:r>
        <w:t>unChar:Char</w:t>
      </w:r>
      <w:proofErr w:type="spellEnd"/>
      <w:r>
        <w:t xml:space="preserve"> = 'L'</w:t>
      </w:r>
    </w:p>
    <w:p w14:paraId="6F6B87C7" w14:textId="77777777" w:rsidR="00FB13DB" w:rsidRPr="00FB13DB" w:rsidRDefault="00FB13DB" w:rsidP="00FB13DB">
      <w:pPr>
        <w:pStyle w:val="remarque"/>
      </w:pPr>
      <w:r w:rsidRPr="00FB13DB">
        <w:t>Les variables de type Char n'ont pas de valeur par défaut. Pour être utilisées, elles doivent être obligatoirement initialisées.</w:t>
      </w:r>
    </w:p>
    <w:p w14:paraId="0B44BDA8" w14:textId="77777777" w:rsidR="00FB13DB" w:rsidRPr="00FB13DB" w:rsidRDefault="00FB13DB" w:rsidP="00FB13DB">
      <w:r>
        <w:t>Des séquences d'échappement sont disponibles pour utiliser des caractères spécifiques. Voici la liste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580"/>
        <w:gridCol w:w="3400"/>
      </w:tblGrid>
      <w:tr w:rsidR="00FB13DB" w14:paraId="421974B0" w14:textId="77777777" w:rsidTr="00EA2A17">
        <w:trPr>
          <w:trHeight w:val="400"/>
        </w:trPr>
        <w:tc>
          <w:tcPr>
            <w:tcW w:w="158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672C79EB" w14:textId="77777777" w:rsidR="00FB13DB" w:rsidRPr="00FB13DB" w:rsidRDefault="00FB13DB" w:rsidP="00FB13DB">
            <w:r>
              <w:t>Séquence</w:t>
            </w:r>
          </w:p>
        </w:tc>
        <w:tc>
          <w:tcPr>
            <w:tcW w:w="340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304E2CCD" w14:textId="77777777" w:rsidR="00FB13DB" w:rsidRPr="00FB13DB" w:rsidRDefault="00FB13DB" w:rsidP="00FB13DB">
            <w:r>
              <w:t>Description</w:t>
            </w:r>
          </w:p>
        </w:tc>
      </w:tr>
      <w:tr w:rsidR="00FB13DB" w14:paraId="3BD85DD1" w14:textId="77777777" w:rsidTr="00EA2A17">
        <w:trPr>
          <w:trHeight w:val="32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59E50F6" w14:textId="77777777" w:rsidR="00FB13DB" w:rsidRPr="00FB13DB" w:rsidRDefault="00FB13DB" w:rsidP="00FB13DB">
            <w:r>
              <w:t>\t</w:t>
            </w:r>
          </w:p>
        </w:tc>
        <w:tc>
          <w:tcPr>
            <w:tcW w:w="3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594E315" w14:textId="77777777" w:rsidR="00FB13DB" w:rsidRPr="00FB13DB" w:rsidRDefault="00FB13DB" w:rsidP="00FB13DB">
            <w:r>
              <w:t>Tabulation</w:t>
            </w:r>
          </w:p>
        </w:tc>
      </w:tr>
      <w:tr w:rsidR="00FB13DB" w14:paraId="25CA393C" w14:textId="77777777" w:rsidTr="00EA2A17">
        <w:trPr>
          <w:trHeight w:val="32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693F5D0" w14:textId="77777777" w:rsidR="00FB13DB" w:rsidRPr="00FB13DB" w:rsidRDefault="00FB13DB" w:rsidP="00FB13DB">
            <w:r>
              <w:lastRenderedPageBreak/>
              <w:t>\b</w:t>
            </w:r>
          </w:p>
        </w:tc>
        <w:tc>
          <w:tcPr>
            <w:tcW w:w="3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54A1311" w14:textId="77777777" w:rsidR="00FB13DB" w:rsidRPr="00FB13DB" w:rsidRDefault="00FB13DB" w:rsidP="00FB13DB">
            <w:r>
              <w:t>Retour arrière</w:t>
            </w:r>
          </w:p>
        </w:tc>
      </w:tr>
      <w:tr w:rsidR="00FB13DB" w14:paraId="62E52725" w14:textId="77777777" w:rsidTr="00EA2A17">
        <w:trPr>
          <w:trHeight w:val="32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A028644" w14:textId="77777777" w:rsidR="00FB13DB" w:rsidRPr="00FB13DB" w:rsidRDefault="00FB13DB" w:rsidP="00FB13DB">
            <w:r>
              <w:t>\n</w:t>
            </w:r>
          </w:p>
        </w:tc>
        <w:tc>
          <w:tcPr>
            <w:tcW w:w="3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DE5C5E1" w14:textId="77777777" w:rsidR="00FB13DB" w:rsidRPr="00FB13DB" w:rsidRDefault="00FB13DB" w:rsidP="00FB13DB">
            <w:r>
              <w:t>Saut de ligne</w:t>
            </w:r>
          </w:p>
        </w:tc>
      </w:tr>
      <w:tr w:rsidR="00FB13DB" w14:paraId="00D5A4DD" w14:textId="77777777" w:rsidTr="00EA2A17">
        <w:trPr>
          <w:trHeight w:val="32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C1BB18D" w14:textId="77777777" w:rsidR="00FB13DB" w:rsidRPr="00FB13DB" w:rsidRDefault="00FB13DB" w:rsidP="00FB13DB">
            <w:r>
              <w:t>\r</w:t>
            </w:r>
          </w:p>
        </w:tc>
        <w:tc>
          <w:tcPr>
            <w:tcW w:w="3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D773269" w14:textId="77777777" w:rsidR="00FB13DB" w:rsidRPr="00FB13DB" w:rsidRDefault="00FB13DB" w:rsidP="00FB13DB">
            <w:r>
              <w:t xml:space="preserve">Retour </w:t>
            </w:r>
            <w:r w:rsidRPr="00FB13DB">
              <w:t>chariot</w:t>
            </w:r>
          </w:p>
        </w:tc>
      </w:tr>
      <w:tr w:rsidR="00FB13DB" w14:paraId="3B217D9F" w14:textId="77777777" w:rsidTr="00EA2A17">
        <w:trPr>
          <w:trHeight w:val="32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F226709" w14:textId="77777777" w:rsidR="00FB13DB" w:rsidRPr="00FB13DB" w:rsidRDefault="00FB13DB" w:rsidP="00FB13DB">
            <w:r>
              <w:t>\'</w:t>
            </w:r>
          </w:p>
        </w:tc>
        <w:tc>
          <w:tcPr>
            <w:tcW w:w="3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5D79951" w14:textId="77777777" w:rsidR="00FB13DB" w:rsidRPr="00FB13DB" w:rsidRDefault="00FB13DB" w:rsidP="00FB13DB">
            <w:r>
              <w:t xml:space="preserve">Simple </w:t>
            </w:r>
            <w:proofErr w:type="spellStart"/>
            <w:r>
              <w:t>quote</w:t>
            </w:r>
            <w:proofErr w:type="spellEnd"/>
          </w:p>
        </w:tc>
      </w:tr>
      <w:tr w:rsidR="00FB13DB" w14:paraId="29875701" w14:textId="77777777" w:rsidTr="00EA2A17">
        <w:trPr>
          <w:trHeight w:val="32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EDD2002" w14:textId="77777777" w:rsidR="00FB13DB" w:rsidRPr="00FB13DB" w:rsidRDefault="00FB13DB" w:rsidP="00FB13DB">
            <w:r>
              <w:t>\"</w:t>
            </w:r>
          </w:p>
        </w:tc>
        <w:tc>
          <w:tcPr>
            <w:tcW w:w="3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421A36C" w14:textId="77777777" w:rsidR="00FB13DB" w:rsidRPr="00FB13DB" w:rsidRDefault="00FB13DB" w:rsidP="00FB13DB">
            <w:r>
              <w:t xml:space="preserve">Double </w:t>
            </w:r>
            <w:proofErr w:type="spellStart"/>
            <w:r>
              <w:t>quote</w:t>
            </w:r>
            <w:proofErr w:type="spellEnd"/>
          </w:p>
        </w:tc>
      </w:tr>
      <w:tr w:rsidR="00FB13DB" w14:paraId="74C13204" w14:textId="77777777" w:rsidTr="00EA2A17">
        <w:trPr>
          <w:trHeight w:val="32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48218300" w14:textId="77777777" w:rsidR="00FB13DB" w:rsidRPr="00FB13DB" w:rsidRDefault="00FB13DB" w:rsidP="00FB13DB">
            <w:r>
              <w:t>\\</w:t>
            </w:r>
          </w:p>
        </w:tc>
        <w:tc>
          <w:tcPr>
            <w:tcW w:w="3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48AB7556" w14:textId="77777777" w:rsidR="00FB13DB" w:rsidRPr="00FB13DB" w:rsidRDefault="00FB13DB" w:rsidP="00FB13DB">
            <w:r>
              <w:t>Antislash</w:t>
            </w:r>
          </w:p>
        </w:tc>
      </w:tr>
      <w:tr w:rsidR="00FB13DB" w14:paraId="2AC7493D" w14:textId="77777777" w:rsidTr="00EA2A17">
        <w:trPr>
          <w:trHeight w:val="32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2A8B220" w14:textId="77777777" w:rsidR="00FB13DB" w:rsidRPr="00FB13DB" w:rsidRDefault="00FB13DB" w:rsidP="00FB13DB">
            <w:r>
              <w:t>\</w:t>
            </w:r>
            <w:r w:rsidRPr="00FB13DB">
              <w:t>$</w:t>
            </w:r>
          </w:p>
        </w:tc>
        <w:tc>
          <w:tcPr>
            <w:tcW w:w="3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CC6340B" w14:textId="77777777" w:rsidR="00FB13DB" w:rsidRPr="00FB13DB" w:rsidRDefault="00FB13DB" w:rsidP="00FB13DB">
            <w:r>
              <w:t>Dollar</w:t>
            </w:r>
          </w:p>
        </w:tc>
      </w:tr>
    </w:tbl>
    <w:p w14:paraId="3A516853" w14:textId="77777777" w:rsidR="00FB13DB" w:rsidRDefault="00FB13DB" w:rsidP="00FB13DB"/>
    <w:p w14:paraId="601C16B6" w14:textId="77777777" w:rsidR="00FB13DB" w:rsidRDefault="00FB13DB" w:rsidP="00FB13DB">
      <w:r>
        <w:t>Pour encoder d'autres caractères spéciaux, il est nécessaire d'utiliser les séquences d'échappement Unicode au format \</w:t>
      </w:r>
      <w:proofErr w:type="spellStart"/>
      <w:r>
        <w:t>Unnnn</w:t>
      </w:r>
      <w:proofErr w:type="spellEnd"/>
      <w:r>
        <w:t>.</w:t>
      </w:r>
    </w:p>
    <w:p w14:paraId="30A026CD" w14:textId="77777777" w:rsidR="00FB13DB" w:rsidRPr="00FB13DB" w:rsidRDefault="00FB13DB" w:rsidP="00FB13DB">
      <w:pPr>
        <w:pStyle w:val="titreexemple"/>
      </w:pPr>
      <w:r>
        <w:t>Exemple</w:t>
      </w:r>
    </w:p>
    <w:p w14:paraId="0AFD426B" w14:textId="77777777" w:rsidR="00FB13DB" w:rsidRDefault="00FB13DB" w:rsidP="00FB13DB">
      <w:r>
        <w:t xml:space="preserve">val </w:t>
      </w:r>
      <w:proofErr w:type="spellStart"/>
      <w:r>
        <w:t>unChar:Char</w:t>
      </w:r>
      <w:proofErr w:type="spellEnd"/>
      <w:r>
        <w:t xml:space="preserve"> = '\U004C' // représente la lettre L</w:t>
      </w:r>
    </w:p>
    <w:p w14:paraId="30E9C256" w14:textId="77777777" w:rsidR="00FB13DB" w:rsidRPr="00FB13DB" w:rsidRDefault="00FB13DB" w:rsidP="00353C65">
      <w:pPr>
        <w:pStyle w:val="titreniv2"/>
      </w:pPr>
      <w:r>
        <w:t>Les valeurs numériques littérales</w:t>
      </w:r>
      <w:r w:rsidRPr="00FB13DB">
        <w:fldChar w:fldCharType="begin"/>
      </w:r>
      <w:r w:rsidRPr="00FB13DB">
        <w:instrText>xe "Valeur:numérique littérale"</w:instrText>
      </w:r>
      <w:r w:rsidRPr="00FB13DB">
        <w:fldChar w:fldCharType="end"/>
      </w:r>
    </w:p>
    <w:p w14:paraId="12D13151" w14:textId="77777777" w:rsidR="00FB13DB" w:rsidRPr="00FB13DB" w:rsidRDefault="00FB13DB" w:rsidP="00353C65">
      <w:pPr>
        <w:pStyle w:val="titreniv3"/>
      </w:pPr>
      <w:r>
        <w:t xml:space="preserve">Long et </w:t>
      </w:r>
      <w:proofErr w:type="spellStart"/>
      <w:r>
        <w:t>Float</w:t>
      </w:r>
      <w:proofErr w:type="spellEnd"/>
      <w:r w:rsidRPr="00FB13DB">
        <w:fldChar w:fldCharType="begin"/>
      </w:r>
      <w:r w:rsidRPr="00FB13DB">
        <w:instrText>xe "Valeur:Long"</w:instrText>
      </w:r>
      <w:r w:rsidRPr="00FB13DB">
        <w:fldChar w:fldCharType="end"/>
      </w:r>
      <w:r w:rsidRPr="00FB13DB">
        <w:fldChar w:fldCharType="begin"/>
      </w:r>
      <w:r w:rsidRPr="00FB13DB">
        <w:instrText>xe "Valeur:Float"</w:instrText>
      </w:r>
      <w:r w:rsidRPr="00FB13DB">
        <w:fldChar w:fldCharType="end"/>
      </w:r>
    </w:p>
    <w:p w14:paraId="7E5D9C41" w14:textId="77777777" w:rsidR="00FB13DB" w:rsidRDefault="00FB13DB" w:rsidP="00FB13DB">
      <w:r>
        <w:t>Par défaut, les valeurs entières sont considérées comme des valeurs de type Int. Pour forcer le compilateur à considérer une valeur entière en type Long, il faut utiliser le caractère L.</w:t>
      </w:r>
    </w:p>
    <w:p w14:paraId="684073C7" w14:textId="77777777" w:rsidR="00FB13DB" w:rsidRPr="00FB13DB" w:rsidRDefault="00FB13DB" w:rsidP="00FB13DB">
      <w:pPr>
        <w:pStyle w:val="titreexemple"/>
      </w:pPr>
      <w:r>
        <w:t>Exemple</w:t>
      </w:r>
    </w:p>
    <w:p w14:paraId="0BA69767" w14:textId="77777777" w:rsidR="00FB13DB" w:rsidRDefault="00FB13DB" w:rsidP="00FB13DB">
      <w:r>
        <w:t xml:space="preserve">val </w:t>
      </w:r>
      <w:proofErr w:type="spellStart"/>
      <w:r>
        <w:t>unLong</w:t>
      </w:r>
      <w:proofErr w:type="spellEnd"/>
      <w:r>
        <w:t xml:space="preserve"> = 207178207178L;</w:t>
      </w:r>
    </w:p>
    <w:p w14:paraId="110AF26F" w14:textId="77777777" w:rsidR="00FB13DB" w:rsidRPr="00FB13DB" w:rsidRDefault="00FB13DB" w:rsidP="00FB13DB">
      <w:r w:rsidRPr="00FB13DB">
        <w:t xml:space="preserve">Dans cet exemple, la variable </w:t>
      </w:r>
      <w:proofErr w:type="spellStart"/>
      <w:r w:rsidRPr="00FB13DB">
        <w:t>unLong</w:t>
      </w:r>
      <w:proofErr w:type="spellEnd"/>
      <w:r w:rsidRPr="00FB13DB">
        <w:t xml:space="preserve"> est de type long et est égale à 207178207178.</w:t>
      </w:r>
    </w:p>
    <w:p w14:paraId="6C033FA6" w14:textId="77777777" w:rsidR="00FB13DB" w:rsidRPr="00FB13DB" w:rsidRDefault="00FB13DB" w:rsidP="00FB13DB">
      <w:r>
        <w:t xml:space="preserve">Par défaut, les valeurs réelles sont considérées comme des valeurs de type Double. Pour forcer le compilateur à considérer une valeur réelle en type </w:t>
      </w:r>
      <w:proofErr w:type="spellStart"/>
      <w:r>
        <w:t>Float</w:t>
      </w:r>
      <w:proofErr w:type="spellEnd"/>
      <w:r>
        <w:t xml:space="preserve">, il faut utiliser le caractère </w:t>
      </w:r>
      <w:r w:rsidRPr="00FB13DB">
        <w:t>F.</w:t>
      </w:r>
    </w:p>
    <w:p w14:paraId="53ADAD67" w14:textId="77777777" w:rsidR="00FB13DB" w:rsidRPr="00FB13DB" w:rsidRDefault="00FB13DB" w:rsidP="00FB13DB">
      <w:pPr>
        <w:pStyle w:val="titreexemple"/>
      </w:pPr>
      <w:r>
        <w:t>Exemple</w:t>
      </w:r>
    </w:p>
    <w:p w14:paraId="48E22A0D" w14:textId="77777777" w:rsidR="00FB13DB" w:rsidRDefault="00FB13DB" w:rsidP="00FB13DB">
      <w:r>
        <w:t xml:space="preserve">val </w:t>
      </w:r>
      <w:proofErr w:type="spellStart"/>
      <w:r>
        <w:t>unFloat</w:t>
      </w:r>
      <w:proofErr w:type="spellEnd"/>
      <w:r>
        <w:t xml:space="preserve"> = 2.07178207178F;</w:t>
      </w:r>
    </w:p>
    <w:p w14:paraId="27740233" w14:textId="77777777" w:rsidR="00FB13DB" w:rsidRPr="00FB13DB" w:rsidRDefault="00FB13DB" w:rsidP="00FB13DB">
      <w:r w:rsidRPr="00FB13DB">
        <w:t xml:space="preserve">Dans cet exemple, la variable </w:t>
      </w:r>
      <w:proofErr w:type="spellStart"/>
      <w:r w:rsidRPr="00FB13DB">
        <w:t>unFloat</w:t>
      </w:r>
      <w:proofErr w:type="spellEnd"/>
      <w:r w:rsidRPr="00FB13DB">
        <w:t xml:space="preserve"> est de type </w:t>
      </w:r>
      <w:proofErr w:type="spellStart"/>
      <w:r w:rsidRPr="00FB13DB">
        <w:t>Float</w:t>
      </w:r>
      <w:proofErr w:type="spellEnd"/>
      <w:r w:rsidRPr="00FB13DB">
        <w:t xml:space="preserve"> et est égale à 2.07178207178.</w:t>
      </w:r>
    </w:p>
    <w:p w14:paraId="28853153" w14:textId="77777777" w:rsidR="00FB13DB" w:rsidRPr="00FB13DB" w:rsidRDefault="00FB13DB" w:rsidP="00353C65">
      <w:pPr>
        <w:pStyle w:val="titreniv3"/>
      </w:pPr>
      <w:r>
        <w:t xml:space="preserve">Écritures </w:t>
      </w:r>
      <w:r w:rsidRPr="00FB13DB">
        <w:t>binaire, octale et hexadécimale</w:t>
      </w:r>
    </w:p>
    <w:p w14:paraId="18C20BFB" w14:textId="77777777" w:rsidR="00FB13DB" w:rsidRDefault="00FB13DB" w:rsidP="00FB13DB">
      <w:r>
        <w:t>Il est possible de représenter des valeurs au format binaire en les préfixant avec 0b.</w:t>
      </w:r>
    </w:p>
    <w:p w14:paraId="675252F4" w14:textId="77777777" w:rsidR="00FB13DB" w:rsidRPr="00FB13DB" w:rsidRDefault="00FB13DB" w:rsidP="00FB13DB">
      <w:pPr>
        <w:pStyle w:val="titreexemple"/>
      </w:pPr>
      <w:r>
        <w:t>Exemple d'une valeur binaire</w:t>
      </w:r>
    </w:p>
    <w:p w14:paraId="5C455260" w14:textId="77777777" w:rsidR="00FB13DB" w:rsidRDefault="00FB13DB" w:rsidP="00FB13DB">
      <w:r>
        <w:lastRenderedPageBreak/>
        <w:t xml:space="preserve">val </w:t>
      </w:r>
      <w:proofErr w:type="spellStart"/>
      <w:r>
        <w:t>uneValeur</w:t>
      </w:r>
      <w:proofErr w:type="spellEnd"/>
      <w:r>
        <w:t>: Int = 0b01010111</w:t>
      </w:r>
    </w:p>
    <w:p w14:paraId="6A7610C1" w14:textId="77777777" w:rsidR="00FB13DB" w:rsidRPr="00FB13DB" w:rsidRDefault="00FB13DB" w:rsidP="00FB13DB">
      <w:r w:rsidRPr="00FB13DB">
        <w:t xml:space="preserve">Dans cet exemple, la variable </w:t>
      </w:r>
      <w:proofErr w:type="spellStart"/>
      <w:r w:rsidRPr="00FB13DB">
        <w:t>unValeur</w:t>
      </w:r>
      <w:proofErr w:type="spellEnd"/>
      <w:r w:rsidRPr="00FB13DB">
        <w:t xml:space="preserve"> est égale à 87.</w:t>
      </w:r>
    </w:p>
    <w:p w14:paraId="4E6D9AD2" w14:textId="77777777" w:rsidR="00FB13DB" w:rsidRDefault="00FB13DB" w:rsidP="00FB13DB">
      <w:r>
        <w:t>Il est possible de représenter des valeurs au format hexadécimal en les préfixant avec 0x.</w:t>
      </w:r>
    </w:p>
    <w:p w14:paraId="5DD95AE8" w14:textId="77777777" w:rsidR="00FB13DB" w:rsidRPr="00FB13DB" w:rsidRDefault="00FB13DB" w:rsidP="00FB13DB">
      <w:pPr>
        <w:pStyle w:val="titreexemple"/>
      </w:pPr>
      <w:r>
        <w:t>Exemple d'une valeur hexadécimale</w:t>
      </w:r>
    </w:p>
    <w:p w14:paraId="76815058" w14:textId="77777777" w:rsidR="00FB13DB" w:rsidRDefault="00FB13DB" w:rsidP="00FB13DB">
      <w:r>
        <w:t xml:space="preserve">val </w:t>
      </w:r>
      <w:proofErr w:type="spellStart"/>
      <w:r>
        <w:t>uneAutreValeur</w:t>
      </w:r>
      <w:proofErr w:type="spellEnd"/>
      <w:r>
        <w:t>: Int = 0xABCDEF</w:t>
      </w:r>
    </w:p>
    <w:p w14:paraId="59F4268B" w14:textId="77777777" w:rsidR="00FB13DB" w:rsidRPr="00FB13DB" w:rsidRDefault="00FB13DB" w:rsidP="00FB13DB">
      <w:r w:rsidRPr="00FB13DB">
        <w:t xml:space="preserve">Dans cet exemple, la variable </w:t>
      </w:r>
      <w:proofErr w:type="spellStart"/>
      <w:r w:rsidRPr="00FB13DB">
        <w:t>uneAutreValeur</w:t>
      </w:r>
      <w:proofErr w:type="spellEnd"/>
      <w:r w:rsidRPr="00FB13DB">
        <w:t xml:space="preserve"> est égale à 11 259 375.</w:t>
      </w:r>
    </w:p>
    <w:p w14:paraId="067795F7" w14:textId="77777777" w:rsidR="00FB13DB" w:rsidRPr="00FB13DB" w:rsidRDefault="00FB13DB" w:rsidP="00FB13DB">
      <w:pPr>
        <w:pStyle w:val="remarque"/>
      </w:pPr>
      <w:r w:rsidRPr="00FB13DB">
        <w:t>Le format octal n'est pas pris en compte.</w:t>
      </w:r>
    </w:p>
    <w:p w14:paraId="34C0D4B0" w14:textId="77777777" w:rsidR="00FB13DB" w:rsidRPr="00FB13DB" w:rsidRDefault="00FB13DB" w:rsidP="00353C65">
      <w:pPr>
        <w:pStyle w:val="titreniv3"/>
      </w:pPr>
      <w:r>
        <w:t xml:space="preserve">Utilisation des </w:t>
      </w:r>
      <w:proofErr w:type="spellStart"/>
      <w:r>
        <w:t>underscores</w:t>
      </w:r>
      <w:proofErr w:type="spellEnd"/>
    </w:p>
    <w:p w14:paraId="64AC2101" w14:textId="77777777" w:rsidR="00FB13DB" w:rsidRDefault="00FB13DB" w:rsidP="00FB13DB">
      <w:r>
        <w:t xml:space="preserve">Pour rendre les grandes valeurs numériques plus lisibles, il est possible d'utiliser des </w:t>
      </w:r>
      <w:proofErr w:type="spellStart"/>
      <w:r>
        <w:t>underscores</w:t>
      </w:r>
      <w:proofErr w:type="spellEnd"/>
      <w:r>
        <w:t> :</w:t>
      </w:r>
    </w:p>
    <w:p w14:paraId="3A7AFEA0" w14:textId="77777777" w:rsidR="00FB13DB" w:rsidRPr="00FB13DB" w:rsidRDefault="00FB13DB" w:rsidP="00FB13DB">
      <w:pPr>
        <w:pStyle w:val="titreexemple"/>
      </w:pPr>
      <w:r>
        <w:t>Exemple</w:t>
      </w:r>
    </w:p>
    <w:p w14:paraId="1B87231C" w14:textId="77777777" w:rsidR="00FB13DB" w:rsidRDefault="00FB13DB" w:rsidP="00FB13DB">
      <w:r>
        <w:t>val x: Int = 207178 </w:t>
      </w:r>
      <w:r>
        <w:br/>
        <w:t>val y: Int = 207_178 </w:t>
      </w:r>
      <w:r>
        <w:br/>
        <w:t> </w:t>
      </w:r>
      <w:r>
        <w:br/>
      </w:r>
      <w:proofErr w:type="spellStart"/>
      <w:r>
        <w:t>println</w:t>
      </w:r>
      <w:proofErr w:type="spellEnd"/>
      <w:r>
        <w:t>(x == y) //</w:t>
      </w:r>
      <w:proofErr w:type="spellStart"/>
      <w:r>
        <w:t>true</w:t>
      </w:r>
      <w:proofErr w:type="spellEnd"/>
    </w:p>
    <w:p w14:paraId="2A5A9AA0" w14:textId="77777777" w:rsidR="00FB13DB" w:rsidRDefault="00FB13DB" w:rsidP="00FB13DB">
      <w:r>
        <w:t>Ce mécanisme est possible avec tous les types de base :</w:t>
      </w:r>
    </w:p>
    <w:p w14:paraId="70EAC177" w14:textId="77777777" w:rsidR="00FB13DB" w:rsidRPr="00FB13DB" w:rsidRDefault="00FB13DB" w:rsidP="00FB13DB">
      <w:pPr>
        <w:pStyle w:val="titreexemple"/>
        <w:rPr>
          <w:lang w:val="en-US"/>
        </w:rPr>
      </w:pPr>
      <w:proofErr w:type="spellStart"/>
      <w:r w:rsidRPr="00FB13DB">
        <w:rPr>
          <w:lang w:val="en-US"/>
        </w:rPr>
        <w:t>Exemple</w:t>
      </w:r>
      <w:proofErr w:type="spellEnd"/>
    </w:p>
    <w:p w14:paraId="790CEE29" w14:textId="77777777" w:rsidR="00FB13DB" w:rsidRPr="00FB13DB" w:rsidRDefault="00FB13DB" w:rsidP="00FB13DB">
      <w:pPr>
        <w:rPr>
          <w:lang w:val="en-US"/>
        </w:rPr>
      </w:pPr>
      <w:proofErr w:type="spellStart"/>
      <w:r w:rsidRPr="00FB13DB">
        <w:rPr>
          <w:lang w:val="en-US"/>
        </w:rPr>
        <w:t>val</w:t>
      </w:r>
      <w:proofErr w:type="spellEnd"/>
      <w:r w:rsidRPr="00FB13DB">
        <w:rPr>
          <w:lang w:val="en-US"/>
        </w:rPr>
        <w:t xml:space="preserve"> </w:t>
      </w:r>
      <w:proofErr w:type="spellStart"/>
      <w:r w:rsidRPr="00FB13DB">
        <w:rPr>
          <w:lang w:val="en-US"/>
        </w:rPr>
        <w:t>unByte</w:t>
      </w:r>
      <w:proofErr w:type="spellEnd"/>
      <w:r w:rsidRPr="00FB13DB">
        <w:rPr>
          <w:lang w:val="en-US"/>
        </w:rPr>
        <w:t>: Byte = 1_1_1 </w:t>
      </w:r>
      <w:r w:rsidRPr="00FB13DB">
        <w:rPr>
          <w:lang w:val="en-US"/>
        </w:rPr>
        <w:br/>
      </w:r>
      <w:proofErr w:type="spellStart"/>
      <w:r w:rsidRPr="00FB13DB">
        <w:rPr>
          <w:lang w:val="en-US"/>
        </w:rPr>
        <w:t>val</w:t>
      </w:r>
      <w:proofErr w:type="spellEnd"/>
      <w:r w:rsidRPr="00FB13DB">
        <w:rPr>
          <w:lang w:val="en-US"/>
        </w:rPr>
        <w:t xml:space="preserve"> </w:t>
      </w:r>
      <w:proofErr w:type="spellStart"/>
      <w:r w:rsidRPr="00FB13DB">
        <w:rPr>
          <w:lang w:val="en-US"/>
        </w:rPr>
        <w:t>unLong</w:t>
      </w:r>
      <w:proofErr w:type="spellEnd"/>
      <w:r w:rsidRPr="00FB13DB">
        <w:rPr>
          <w:lang w:val="en-US"/>
        </w:rPr>
        <w:t xml:space="preserve"> = 207_178_207_178L </w:t>
      </w:r>
      <w:r w:rsidRPr="00FB13DB">
        <w:rPr>
          <w:lang w:val="en-US"/>
        </w:rPr>
        <w:br/>
      </w:r>
      <w:proofErr w:type="spellStart"/>
      <w:r w:rsidRPr="00FB13DB">
        <w:rPr>
          <w:lang w:val="en-US"/>
        </w:rPr>
        <w:t>val</w:t>
      </w:r>
      <w:proofErr w:type="spellEnd"/>
      <w:r w:rsidRPr="00FB13DB">
        <w:rPr>
          <w:lang w:val="en-US"/>
        </w:rPr>
        <w:t xml:space="preserve"> </w:t>
      </w:r>
      <w:proofErr w:type="spellStart"/>
      <w:r w:rsidRPr="00FB13DB">
        <w:rPr>
          <w:lang w:val="en-US"/>
        </w:rPr>
        <w:t>unFloat</w:t>
      </w:r>
      <w:proofErr w:type="spellEnd"/>
      <w:r w:rsidRPr="00FB13DB">
        <w:rPr>
          <w:lang w:val="en-US"/>
        </w:rPr>
        <w:t xml:space="preserve"> = 2.07_178_207_178F</w:t>
      </w:r>
    </w:p>
    <w:p w14:paraId="00198586" w14:textId="77777777" w:rsidR="00FB13DB" w:rsidRDefault="00FB13DB" w:rsidP="00FB13DB">
      <w:r>
        <w:t>Ce mécanisme est possible avec les représentations binaires et hexadécimales :</w:t>
      </w:r>
    </w:p>
    <w:p w14:paraId="6E240512" w14:textId="77777777" w:rsidR="00FB13DB" w:rsidRPr="00FB13DB" w:rsidRDefault="00FB13DB" w:rsidP="00FB13DB">
      <w:pPr>
        <w:pStyle w:val="titreexemple"/>
      </w:pPr>
      <w:r>
        <w:t>Exemple</w:t>
      </w:r>
    </w:p>
    <w:p w14:paraId="76E387DC" w14:textId="77777777" w:rsidR="00FB13DB" w:rsidRDefault="00FB13DB" w:rsidP="00FB13DB">
      <w:r>
        <w:t xml:space="preserve">val </w:t>
      </w:r>
      <w:proofErr w:type="spellStart"/>
      <w:r>
        <w:t>uneValeur</w:t>
      </w:r>
      <w:proofErr w:type="spellEnd"/>
      <w:r>
        <w:t>: Int = 0xAB_CD_EF </w:t>
      </w:r>
      <w:r>
        <w:br/>
        <w:t xml:space="preserve">val </w:t>
      </w:r>
      <w:proofErr w:type="spellStart"/>
      <w:r>
        <w:t>uneAutreValeur</w:t>
      </w:r>
      <w:proofErr w:type="spellEnd"/>
      <w:r>
        <w:t>: Int = 0b0101_0111</w:t>
      </w:r>
    </w:p>
    <w:p w14:paraId="11E0085F" w14:textId="77777777" w:rsidR="00FB13DB" w:rsidRPr="00FB13DB" w:rsidRDefault="00FB13DB" w:rsidP="00353C65">
      <w:pPr>
        <w:pStyle w:val="titreniv2"/>
      </w:pPr>
      <w:r>
        <w:t>Les chaînes de caractères</w:t>
      </w:r>
      <w:r w:rsidRPr="00FB13DB">
        <w:fldChar w:fldCharType="begin"/>
      </w:r>
      <w:r w:rsidRPr="00FB13DB">
        <w:instrText>xe "Chaîne de caractères"</w:instrText>
      </w:r>
      <w:r w:rsidRPr="00FB13DB">
        <w:fldChar w:fldCharType="end"/>
      </w:r>
    </w:p>
    <w:p w14:paraId="5AADEB51" w14:textId="77777777" w:rsidR="00FB13DB" w:rsidRDefault="00FB13DB" w:rsidP="00FB13DB">
      <w:r>
        <w:t xml:space="preserve">Le type String permet d'enregistrer des chaînes de caractères. </w:t>
      </w:r>
    </w:p>
    <w:p w14:paraId="5D297537" w14:textId="77777777" w:rsidR="00FB13DB" w:rsidRPr="00FB13DB" w:rsidRDefault="00FB13DB" w:rsidP="00FB13DB">
      <w:pPr>
        <w:pStyle w:val="titreexemple"/>
      </w:pPr>
      <w:r>
        <w:t>Exemple</w:t>
      </w:r>
    </w:p>
    <w:p w14:paraId="1A82A350" w14:textId="77777777" w:rsidR="00FB13DB" w:rsidRDefault="00FB13DB" w:rsidP="00FB13DB">
      <w:r>
        <w:t xml:space="preserve">val </w:t>
      </w:r>
      <w:proofErr w:type="spellStart"/>
      <w:r>
        <w:t>uneValeur</w:t>
      </w:r>
      <w:proofErr w:type="spellEnd"/>
      <w:r>
        <w:t>: String = "La nuit porte conseil"</w:t>
      </w:r>
    </w:p>
    <w:p w14:paraId="20BFEFDC" w14:textId="51414415" w:rsidR="00FB13DB" w:rsidRPr="00FB13DB" w:rsidRDefault="00353C65" w:rsidP="00353C65">
      <w:pPr>
        <w:pStyle w:val="titreniv3"/>
      </w:pPr>
      <w:r>
        <w:t>Immuable</w:t>
      </w:r>
    </w:p>
    <w:p w14:paraId="7E617C72" w14:textId="77777777" w:rsidR="00FB13DB" w:rsidRDefault="00FB13DB" w:rsidP="00FB13DB">
      <w:r>
        <w:t xml:space="preserve">Les variables de type String sont immutables et cela, même si une variable de type String est définie avec le mot-clé var. En effet, si une variable de type String est modifiée, alors </w:t>
      </w:r>
      <w:r>
        <w:lastRenderedPageBreak/>
        <w:t>son espace mémoire est détruit, puis un nouvel espace mémoire est recréé afin de stocker la nouvelle valeur.</w:t>
      </w:r>
    </w:p>
    <w:p w14:paraId="7CF02416" w14:textId="77777777" w:rsidR="00FB13DB" w:rsidRPr="00FB13DB" w:rsidRDefault="00FB13DB" w:rsidP="00FB13DB">
      <w:pPr>
        <w:pStyle w:val="titreexemple"/>
      </w:pPr>
      <w:r>
        <w:t>Exemple</w:t>
      </w:r>
    </w:p>
    <w:p w14:paraId="23A557CE" w14:textId="77777777" w:rsidR="00FB13DB" w:rsidRDefault="00FB13DB" w:rsidP="00FB13DB">
      <w:r>
        <w:t xml:space="preserve">var </w:t>
      </w:r>
      <w:proofErr w:type="spellStart"/>
      <w:r>
        <w:t>uneValeur</w:t>
      </w:r>
      <w:proofErr w:type="spellEnd"/>
      <w:r>
        <w:t xml:space="preserve">: String = "La nuit porte conseil" //un espace mémoire </w:t>
      </w:r>
      <w:r>
        <w:br/>
        <w:t>est créé </w:t>
      </w:r>
      <w:r>
        <w:br/>
        <w:t> </w:t>
      </w:r>
      <w:r>
        <w:br/>
      </w:r>
      <w:proofErr w:type="spellStart"/>
      <w:r>
        <w:t>uneValeur</w:t>
      </w:r>
      <w:proofErr w:type="spellEnd"/>
      <w:r>
        <w:t xml:space="preserve"> = "La nuit permet de dormir" //l'espace mémoire </w:t>
      </w:r>
      <w:r>
        <w:br/>
        <w:t xml:space="preserve">anciennement créé est détruit puis un nouvel espace est créé afin </w:t>
      </w:r>
      <w:r>
        <w:br/>
        <w:t>de stocker la nouvelle valeur</w:t>
      </w:r>
    </w:p>
    <w:p w14:paraId="19263E66" w14:textId="77777777" w:rsidR="00FB13DB" w:rsidRPr="00FB13DB" w:rsidRDefault="00FB13DB" w:rsidP="00FB13DB">
      <w:pPr>
        <w:pStyle w:val="remarque"/>
      </w:pPr>
      <w:r w:rsidRPr="00FB13DB">
        <w:t xml:space="preserve">À cause de ce mécanisme de gestion de la mémoire, les traitements dans lesquels il est nécessaire de modifier un très grand nombre de fois des chaînes de caractères ne doivent pas utiliser de variables de type String. Il est fortement recommandé d'utiliser des variables de type </w:t>
      </w:r>
      <w:proofErr w:type="spellStart"/>
      <w:r w:rsidRPr="00FB13DB">
        <w:t>StringBuilder</w:t>
      </w:r>
      <w:proofErr w:type="spellEnd"/>
      <w:r w:rsidRPr="00FB13DB">
        <w:t xml:space="preserve"> ou </w:t>
      </w:r>
      <w:proofErr w:type="spellStart"/>
      <w:r w:rsidRPr="00FB13DB">
        <w:t>StringBuffer</w:t>
      </w:r>
      <w:proofErr w:type="spellEnd"/>
      <w:r w:rsidRPr="00FB13DB">
        <w:t>.</w:t>
      </w:r>
    </w:p>
    <w:p w14:paraId="6B348A3F" w14:textId="77777777" w:rsidR="00FB13DB" w:rsidRPr="00FB13DB" w:rsidRDefault="00FB13DB" w:rsidP="00353C65">
      <w:pPr>
        <w:pStyle w:val="titreniv3"/>
      </w:pPr>
      <w:r>
        <w:t>Itérable</w:t>
      </w:r>
    </w:p>
    <w:p w14:paraId="59A87FC2" w14:textId="77777777" w:rsidR="00FB13DB" w:rsidRDefault="00FB13DB" w:rsidP="00FB13DB">
      <w:r>
        <w:t>Il est possible d'itérer sur une variable de type String afin de consulter tous les caractères les uns après les autres.</w:t>
      </w:r>
    </w:p>
    <w:p w14:paraId="303A0C78" w14:textId="77777777" w:rsidR="00FB13DB" w:rsidRPr="00FB13DB" w:rsidRDefault="00FB13DB" w:rsidP="00FB13DB">
      <w:pPr>
        <w:pStyle w:val="titreexemple"/>
      </w:pPr>
      <w:r>
        <w:t>Exemple d'itération sur une chaîne de caractères</w:t>
      </w:r>
    </w:p>
    <w:p w14:paraId="3DFD2D03" w14:textId="77777777" w:rsidR="00FB13DB" w:rsidRPr="00FB13DB" w:rsidRDefault="00FB13DB" w:rsidP="00FB13DB">
      <w:pPr>
        <w:rPr>
          <w:lang w:val="en-US"/>
        </w:rPr>
      </w:pPr>
      <w:r w:rsidRPr="00FB13DB">
        <w:rPr>
          <w:lang w:val="en-US"/>
        </w:rPr>
        <w:t>var text = "Bonjour" </w:t>
      </w:r>
      <w:r w:rsidRPr="00FB13DB">
        <w:rPr>
          <w:lang w:val="en-US"/>
        </w:rPr>
        <w:br/>
        <w:t> </w:t>
      </w:r>
      <w:r w:rsidRPr="00FB13DB">
        <w:rPr>
          <w:lang w:val="en-US"/>
        </w:rPr>
        <w:br/>
        <w:t>for(</w:t>
      </w:r>
      <w:proofErr w:type="spellStart"/>
      <w:r w:rsidRPr="00FB13DB">
        <w:rPr>
          <w:lang w:val="en-US"/>
        </w:rPr>
        <w:t>caractere</w:t>
      </w:r>
      <w:proofErr w:type="spellEnd"/>
      <w:r w:rsidRPr="00FB13DB">
        <w:rPr>
          <w:lang w:val="en-US"/>
        </w:rPr>
        <w:t xml:space="preserve"> in text) </w:t>
      </w:r>
      <w:r w:rsidRPr="00FB13DB">
        <w:rPr>
          <w:lang w:val="en-US"/>
        </w:rPr>
        <w:br/>
        <w:t>{ </w:t>
      </w:r>
      <w:r w:rsidRPr="00FB13DB">
        <w:rPr>
          <w:lang w:val="en-US"/>
        </w:rPr>
        <w:br/>
        <w:t xml:space="preserve">    </w:t>
      </w:r>
      <w:proofErr w:type="spellStart"/>
      <w:r w:rsidRPr="00FB13DB">
        <w:rPr>
          <w:lang w:val="en-US"/>
        </w:rPr>
        <w:t>println</w:t>
      </w:r>
      <w:proofErr w:type="spellEnd"/>
      <w:r w:rsidRPr="00FB13DB">
        <w:rPr>
          <w:lang w:val="en-US"/>
        </w:rPr>
        <w:t>(</w:t>
      </w:r>
      <w:proofErr w:type="spellStart"/>
      <w:r w:rsidRPr="00FB13DB">
        <w:rPr>
          <w:lang w:val="en-US"/>
        </w:rPr>
        <w:t>caractere</w:t>
      </w:r>
      <w:proofErr w:type="spellEnd"/>
      <w:r w:rsidRPr="00FB13DB">
        <w:rPr>
          <w:lang w:val="en-US"/>
        </w:rPr>
        <w:t>) </w:t>
      </w:r>
      <w:r w:rsidRPr="00FB13DB">
        <w:rPr>
          <w:lang w:val="en-US"/>
        </w:rPr>
        <w:br/>
        <w:t>} </w:t>
      </w:r>
      <w:r w:rsidRPr="00FB13DB">
        <w:rPr>
          <w:lang w:val="en-US"/>
        </w:rPr>
        <w:br/>
        <w:t> </w:t>
      </w:r>
      <w:r w:rsidRPr="00FB13DB">
        <w:rPr>
          <w:lang w:val="en-US"/>
        </w:rPr>
        <w:br/>
      </w:r>
      <w:proofErr w:type="spellStart"/>
      <w:r w:rsidRPr="00FB13DB">
        <w:rPr>
          <w:lang w:val="en-US"/>
        </w:rPr>
        <w:t>Résultat</w:t>
      </w:r>
      <w:proofErr w:type="spellEnd"/>
      <w:r w:rsidRPr="00FB13DB">
        <w:rPr>
          <w:lang w:val="en-US"/>
        </w:rPr>
        <w:t xml:space="preserve"> : </w:t>
      </w:r>
      <w:r w:rsidRPr="00FB13DB">
        <w:rPr>
          <w:lang w:val="en-US"/>
        </w:rPr>
        <w:br/>
        <w:t> </w:t>
      </w:r>
      <w:r w:rsidRPr="00FB13DB">
        <w:rPr>
          <w:lang w:val="en-US"/>
        </w:rPr>
        <w:br/>
        <w:t>B </w:t>
      </w:r>
      <w:r w:rsidRPr="00FB13DB">
        <w:rPr>
          <w:lang w:val="en-US"/>
        </w:rPr>
        <w:br/>
        <w:t> </w:t>
      </w:r>
      <w:r w:rsidRPr="00FB13DB">
        <w:rPr>
          <w:lang w:val="en-US"/>
        </w:rPr>
        <w:br/>
        <w:t>o </w:t>
      </w:r>
      <w:r w:rsidRPr="00FB13DB">
        <w:rPr>
          <w:lang w:val="en-US"/>
        </w:rPr>
        <w:br/>
        <w:t> </w:t>
      </w:r>
      <w:r w:rsidRPr="00FB13DB">
        <w:rPr>
          <w:lang w:val="en-US"/>
        </w:rPr>
        <w:br/>
        <w:t>n </w:t>
      </w:r>
      <w:r w:rsidRPr="00FB13DB">
        <w:rPr>
          <w:lang w:val="en-US"/>
        </w:rPr>
        <w:br/>
        <w:t> </w:t>
      </w:r>
      <w:r w:rsidRPr="00FB13DB">
        <w:rPr>
          <w:lang w:val="en-US"/>
        </w:rPr>
        <w:br/>
        <w:t>j </w:t>
      </w:r>
      <w:r w:rsidRPr="00FB13DB">
        <w:rPr>
          <w:lang w:val="en-US"/>
        </w:rPr>
        <w:br/>
        <w:t> </w:t>
      </w:r>
      <w:r w:rsidRPr="00FB13DB">
        <w:rPr>
          <w:lang w:val="en-US"/>
        </w:rPr>
        <w:br/>
        <w:t>o </w:t>
      </w:r>
      <w:r w:rsidRPr="00FB13DB">
        <w:rPr>
          <w:lang w:val="en-US"/>
        </w:rPr>
        <w:br/>
        <w:t> </w:t>
      </w:r>
      <w:r w:rsidRPr="00FB13DB">
        <w:rPr>
          <w:lang w:val="en-US"/>
        </w:rPr>
        <w:br/>
        <w:t>u </w:t>
      </w:r>
      <w:r w:rsidRPr="00FB13DB">
        <w:rPr>
          <w:lang w:val="en-US"/>
        </w:rPr>
        <w:br/>
        <w:t> </w:t>
      </w:r>
      <w:r w:rsidRPr="00FB13DB">
        <w:rPr>
          <w:lang w:val="en-US"/>
        </w:rPr>
        <w:br/>
        <w:t>r</w:t>
      </w:r>
    </w:p>
    <w:p w14:paraId="34B4A8A1" w14:textId="77777777" w:rsidR="00FB13DB" w:rsidRPr="00FB13DB" w:rsidRDefault="00FB13DB" w:rsidP="00FB13DB">
      <w:r w:rsidRPr="00FB13DB">
        <w:t xml:space="preserve">La variable nommée </w:t>
      </w:r>
      <w:proofErr w:type="spellStart"/>
      <w:r w:rsidRPr="00FB13DB">
        <w:t>caractere</w:t>
      </w:r>
      <w:proofErr w:type="spellEnd"/>
      <w:r w:rsidRPr="00FB13DB">
        <w:t xml:space="preserve"> est de type Char.</w:t>
      </w:r>
    </w:p>
    <w:p w14:paraId="11B5E87B" w14:textId="77777777" w:rsidR="00FB13DB" w:rsidRPr="00FB13DB" w:rsidRDefault="00FB13DB" w:rsidP="00353C65">
      <w:pPr>
        <w:pStyle w:val="titreniv3"/>
      </w:pPr>
      <w:r>
        <w:lastRenderedPageBreak/>
        <w:t>Texte préformaté</w:t>
      </w:r>
    </w:p>
    <w:p w14:paraId="0AA46ECF" w14:textId="77777777" w:rsidR="00FB13DB" w:rsidRDefault="00FB13DB" w:rsidP="00FB13DB">
      <w:r>
        <w:t xml:space="preserve">Il est possible d'enregistrer du texte préformaté dans une variable de type String grâce à l'utilisation de triples doubles </w:t>
      </w:r>
      <w:proofErr w:type="spellStart"/>
      <w:r>
        <w:t>quotes</w:t>
      </w:r>
      <w:proofErr w:type="spellEnd"/>
      <w:r>
        <w:t xml:space="preserve"> ("""), ainsi le texte est présenté tel qu'il est écrit lors de l'affectation.</w:t>
      </w:r>
    </w:p>
    <w:p w14:paraId="613BB08C" w14:textId="77777777" w:rsidR="00FB13DB" w:rsidRPr="00FB13DB" w:rsidRDefault="00FB13DB" w:rsidP="00FB13DB">
      <w:pPr>
        <w:pStyle w:val="titreexemple"/>
      </w:pPr>
      <w:r>
        <w:t>Exemple</w:t>
      </w:r>
    </w:p>
    <w:p w14:paraId="49F0D149" w14:textId="77777777" w:rsidR="00FB13DB" w:rsidRDefault="00FB13DB" w:rsidP="00FB13DB">
      <w:r>
        <w:t>var uneString = """ </w:t>
      </w:r>
      <w:r>
        <w:br/>
        <w:t> </w:t>
      </w:r>
      <w:r>
        <w:br/>
        <w:t xml:space="preserve">       Hello </w:t>
      </w:r>
      <w:r>
        <w:br/>
        <w:t xml:space="preserve">   Bonjour </w:t>
      </w:r>
      <w:r>
        <w:br/>
        <w:t xml:space="preserve">       </w:t>
      </w:r>
      <w:proofErr w:type="spellStart"/>
      <w:r>
        <w:t>Hola</w:t>
      </w:r>
      <w:proofErr w:type="spellEnd"/>
      <w:r>
        <w:t> </w:t>
      </w:r>
      <w:r>
        <w:br/>
        <w:t> </w:t>
      </w:r>
      <w:r>
        <w:br/>
        <w:t xml:space="preserve">    """ </w:t>
      </w:r>
      <w:r>
        <w:br/>
        <w:t> </w:t>
      </w:r>
      <w:r>
        <w:br/>
      </w:r>
      <w:proofErr w:type="spellStart"/>
      <w:r>
        <w:t>println</w:t>
      </w:r>
      <w:proofErr w:type="spellEnd"/>
      <w:r>
        <w:t>(uneString) </w:t>
      </w:r>
      <w:r>
        <w:br/>
        <w:t> </w:t>
      </w:r>
      <w:r>
        <w:br/>
        <w:t>Résultat : </w:t>
      </w:r>
      <w:r>
        <w:br/>
        <w:t> </w:t>
      </w:r>
      <w:r>
        <w:br/>
        <w:t xml:space="preserve">           Hello </w:t>
      </w:r>
      <w:r>
        <w:br/>
        <w:t> </w:t>
      </w:r>
      <w:r>
        <w:br/>
        <w:t xml:space="preserve">       Bonjour </w:t>
      </w:r>
      <w:r>
        <w:br/>
        <w:t> </w:t>
      </w:r>
      <w:r>
        <w:br/>
        <w:t xml:space="preserve">           </w:t>
      </w:r>
      <w:proofErr w:type="spellStart"/>
      <w:r>
        <w:t>Hola</w:t>
      </w:r>
      <w:proofErr w:type="spellEnd"/>
    </w:p>
    <w:p w14:paraId="3699C2F9" w14:textId="77777777" w:rsidR="00FB13DB" w:rsidRPr="00FB13DB" w:rsidRDefault="00FB13DB" w:rsidP="00353C65">
      <w:pPr>
        <w:pStyle w:val="titreniv3"/>
      </w:pPr>
      <w:r>
        <w:t xml:space="preserve">String </w:t>
      </w:r>
      <w:proofErr w:type="spellStart"/>
      <w:r>
        <w:t>Templates</w:t>
      </w:r>
      <w:proofErr w:type="spellEnd"/>
    </w:p>
    <w:p w14:paraId="43D9A20C" w14:textId="77777777" w:rsidR="00FB13DB" w:rsidRDefault="00FB13DB" w:rsidP="00FB13DB">
      <w:r>
        <w:t>Des variables peuvent être évaluées directement à l'intérieur d'une chaîne de caractères sans passer par un mécanisme de concaténation qui peut parfois se révéler assez lourd. Le caractère $ doit préfixer le nom de la variable se trouvant dans la chaîne de caractères. On appelle cette combinaison "</w:t>
      </w:r>
      <w:proofErr w:type="spellStart"/>
      <w:r>
        <w:t>template</w:t>
      </w:r>
      <w:proofErr w:type="spellEnd"/>
      <w:r>
        <w:t xml:space="preserve"> expression".</w:t>
      </w:r>
      <w:r>
        <w:fldChar w:fldCharType="begin"/>
      </w:r>
      <w:r>
        <w:instrText>xe "$"</w:instrText>
      </w:r>
      <w:r>
        <w:fldChar w:fldCharType="end"/>
      </w:r>
    </w:p>
    <w:p w14:paraId="0F2A8D2A" w14:textId="77777777" w:rsidR="00FB13DB" w:rsidRPr="00FB13DB" w:rsidRDefault="00FB13DB" w:rsidP="00FB13DB">
      <w:pPr>
        <w:pStyle w:val="titreexemple"/>
      </w:pPr>
      <w:r>
        <w:t xml:space="preserve">Exemple d'utilisation d'une </w:t>
      </w:r>
      <w:proofErr w:type="spellStart"/>
      <w:r>
        <w:t>template</w:t>
      </w:r>
      <w:proofErr w:type="spellEnd"/>
      <w:r>
        <w:t xml:space="preserve"> expression simple</w:t>
      </w:r>
    </w:p>
    <w:p w14:paraId="6E763FD3" w14:textId="77777777" w:rsidR="00FB13DB" w:rsidRDefault="00FB13DB" w:rsidP="00FB13DB">
      <w:r>
        <w:t>val nom = "Nicolas" </w:t>
      </w:r>
      <w:r>
        <w:br/>
        <w:t>val phrase = "Bonjour $nom" </w:t>
      </w:r>
      <w:r>
        <w:br/>
        <w:t> </w:t>
      </w:r>
      <w:r>
        <w:br/>
      </w:r>
      <w:proofErr w:type="spellStart"/>
      <w:r>
        <w:t>println</w:t>
      </w:r>
      <w:proofErr w:type="spellEnd"/>
      <w:r>
        <w:t>(phrase) </w:t>
      </w:r>
      <w:r>
        <w:br/>
        <w:t> </w:t>
      </w:r>
      <w:r>
        <w:br/>
        <w:t>Résultat : </w:t>
      </w:r>
      <w:r>
        <w:br/>
        <w:t>Bonjour Nicolas</w:t>
      </w:r>
    </w:p>
    <w:p w14:paraId="497B6B00" w14:textId="77777777" w:rsidR="00FB13DB" w:rsidRDefault="00FB13DB" w:rsidP="00FB13DB">
      <w:r>
        <w:t>En utilisant des accolades, il est possible d'évaluer des opérations dans une chaîne de caractères.</w:t>
      </w:r>
    </w:p>
    <w:p w14:paraId="1EC4C7D4" w14:textId="77777777" w:rsidR="00FB13DB" w:rsidRPr="00FB13DB" w:rsidRDefault="00FB13DB" w:rsidP="00FB13DB">
      <w:pPr>
        <w:pStyle w:val="titreexemple"/>
      </w:pPr>
      <w:r>
        <w:t xml:space="preserve">Exemple d'utilisation d'une </w:t>
      </w:r>
      <w:proofErr w:type="spellStart"/>
      <w:r>
        <w:t>template</w:t>
      </w:r>
      <w:proofErr w:type="spellEnd"/>
      <w:r>
        <w:t xml:space="preserve"> expression</w:t>
      </w:r>
      <w:r w:rsidRPr="00FB13DB">
        <w:t xml:space="preserve"> </w:t>
      </w:r>
      <w:r w:rsidRPr="00FB13DB">
        <w:br/>
      </w:r>
      <w:r>
        <w:t>combinée avec une opération</w:t>
      </w:r>
    </w:p>
    <w:p w14:paraId="7E32C7E9" w14:textId="77777777" w:rsidR="00FB13DB" w:rsidRDefault="00FB13DB" w:rsidP="00FB13DB">
      <w:r>
        <w:lastRenderedPageBreak/>
        <w:t>val phrase = "3 + 3 = ${3 + 3}" </w:t>
      </w:r>
      <w:r>
        <w:br/>
        <w:t> </w:t>
      </w:r>
      <w:r>
        <w:br/>
      </w:r>
      <w:proofErr w:type="spellStart"/>
      <w:r>
        <w:t>println</w:t>
      </w:r>
      <w:proofErr w:type="spellEnd"/>
      <w:r>
        <w:t>(phrase) </w:t>
      </w:r>
      <w:r>
        <w:br/>
        <w:t> </w:t>
      </w:r>
      <w:r>
        <w:br/>
        <w:t>Résultat : </w:t>
      </w:r>
      <w:r>
        <w:br/>
        <w:t> </w:t>
      </w:r>
      <w:r>
        <w:br/>
        <w:t>Bonjour 3 + 3 = 6</w:t>
      </w:r>
    </w:p>
    <w:p w14:paraId="7D2C22D0" w14:textId="77777777" w:rsidR="00FB13DB" w:rsidRPr="00FB13DB" w:rsidRDefault="00FB13DB" w:rsidP="007D5787">
      <w:pPr>
        <w:pStyle w:val="titreniv2"/>
      </w:pPr>
      <w:r>
        <w:t>Les types de base Nullable</w:t>
      </w:r>
      <w:r w:rsidRPr="00FB13DB">
        <w:fldChar w:fldCharType="begin"/>
      </w:r>
      <w:r w:rsidRPr="00FB13DB">
        <w:instrText>xe "Type de base:Nullable"</w:instrText>
      </w:r>
      <w:r w:rsidRPr="00FB13DB">
        <w:fldChar w:fldCharType="end"/>
      </w:r>
    </w:p>
    <w:p w14:paraId="2140786E" w14:textId="77777777" w:rsidR="00FB13DB" w:rsidRDefault="00FB13DB" w:rsidP="00FB13DB">
      <w:r>
        <w:t xml:space="preserve">Les types nullable représentent des variables de type de base. Ils peuvent être affectés avec les mêmes valeurs que les types de base </w:t>
      </w:r>
      <w:r>
        <w:rPr>
          <w:rStyle w:val="gras"/>
        </w:rPr>
        <w:t>plus la valeur null</w:t>
      </w:r>
      <w:r>
        <w:t>. C'est le point d'interrogation derrière le nom du type qui indique que le type est Nullable. Lors de la comparaison entre deux types nullable, il est obligatoire de protéger votre code avec un test de non-nullité.</w:t>
      </w:r>
    </w:p>
    <w:p w14:paraId="4158D8F8" w14:textId="77777777" w:rsidR="00FB13DB" w:rsidRPr="00FB13DB" w:rsidRDefault="00FB13DB" w:rsidP="00FB13DB">
      <w:pPr>
        <w:pStyle w:val="titreexemple"/>
      </w:pPr>
      <w:r>
        <w:t xml:space="preserve">Exemple dans lequel le programme </w:t>
      </w:r>
      <w:r>
        <w:rPr>
          <w:rStyle w:val="gras"/>
        </w:rPr>
        <w:t>ne peut pas compiler</w:t>
      </w:r>
      <w:r>
        <w:t>,</w:t>
      </w:r>
      <w:r w:rsidRPr="00FB13DB">
        <w:t xml:space="preserve"> </w:t>
      </w:r>
      <w:r w:rsidRPr="00FB13DB">
        <w:br/>
      </w:r>
      <w:r>
        <w:t>car il n'y a pas de test de non-nullité</w:t>
      </w:r>
    </w:p>
    <w:p w14:paraId="0888871A" w14:textId="77777777" w:rsidR="00FB13DB" w:rsidRDefault="00FB13DB" w:rsidP="00FB13DB">
      <w:r w:rsidRPr="00FB13DB">
        <w:rPr>
          <w:lang w:val="en-US"/>
        </w:rPr>
        <w:t>fun main(</w:t>
      </w:r>
      <w:proofErr w:type="spellStart"/>
      <w:r w:rsidRPr="00FB13DB">
        <w:rPr>
          <w:lang w:val="en-US"/>
        </w:rPr>
        <w:t>args</w:t>
      </w:r>
      <w:proofErr w:type="spellEnd"/>
      <w:r w:rsidRPr="00FB13DB">
        <w:rPr>
          <w:lang w:val="en-US"/>
        </w:rPr>
        <w:t>: Array&lt;String&gt;) { </w:t>
      </w:r>
      <w:r w:rsidRPr="00FB13DB">
        <w:rPr>
          <w:lang w:val="en-US"/>
        </w:rPr>
        <w:br/>
        <w:t xml:space="preserve">    </w:t>
      </w:r>
      <w:proofErr w:type="spellStart"/>
      <w:r w:rsidRPr="00FB13DB">
        <w:rPr>
          <w:lang w:val="en-US"/>
        </w:rPr>
        <w:t>val</w:t>
      </w:r>
      <w:proofErr w:type="spellEnd"/>
      <w:r w:rsidRPr="00FB13DB">
        <w:rPr>
          <w:lang w:val="en-US"/>
        </w:rPr>
        <w:t xml:space="preserve"> </w:t>
      </w:r>
      <w:proofErr w:type="spellStart"/>
      <w:r w:rsidRPr="00FB13DB">
        <w:rPr>
          <w:lang w:val="en-US"/>
        </w:rPr>
        <w:t>uneString:String</w:t>
      </w:r>
      <w:proofErr w:type="spellEnd"/>
      <w:r w:rsidRPr="00FB13DB">
        <w:rPr>
          <w:lang w:val="en-US"/>
        </w:rPr>
        <w:t xml:space="preserve">? </w:t>
      </w:r>
      <w:r>
        <w:t>= max(50,45) </w:t>
      </w:r>
      <w:r>
        <w:br/>
        <w:t xml:space="preserve">    </w:t>
      </w:r>
      <w:proofErr w:type="spellStart"/>
      <w:r>
        <w:t>println</w:t>
      </w:r>
      <w:proofErr w:type="spellEnd"/>
      <w:r>
        <w:t>(uneString) </w:t>
      </w:r>
      <w:r>
        <w:br/>
        <w:t>} </w:t>
      </w:r>
      <w:r>
        <w:br/>
        <w:t>fun max(</w:t>
      </w:r>
      <w:proofErr w:type="spellStart"/>
      <w:r>
        <w:t>unEntier:Int</w:t>
      </w:r>
      <w:proofErr w:type="spellEnd"/>
      <w:r>
        <w:t>?,</w:t>
      </w:r>
      <w:proofErr w:type="spellStart"/>
      <w:r>
        <w:t>unAutreEntier:Int</w:t>
      </w:r>
      <w:proofErr w:type="spellEnd"/>
      <w:r>
        <w:t>?):String? </w:t>
      </w:r>
      <w:r>
        <w:br/>
        <w:t>{ </w:t>
      </w:r>
      <w:r>
        <w:br/>
        <w:t xml:space="preserve">    val </w:t>
      </w:r>
      <w:proofErr w:type="spellStart"/>
      <w:r>
        <w:t>resultat:String</w:t>
      </w:r>
      <w:proofErr w:type="spellEnd"/>
      <w:r>
        <w:t> </w:t>
      </w:r>
      <w:r>
        <w:br/>
        <w:t xml:space="preserve">    if(</w:t>
      </w:r>
      <w:proofErr w:type="spellStart"/>
      <w:r>
        <w:t>unEntier</w:t>
      </w:r>
      <w:proofErr w:type="spellEnd"/>
      <w:r>
        <w:t xml:space="preserve"> &gt; </w:t>
      </w:r>
      <w:proofErr w:type="spellStart"/>
      <w:r>
        <w:t>unAutreEntier</w:t>
      </w:r>
      <w:proofErr w:type="spellEnd"/>
      <w:r>
        <w:t>) </w:t>
      </w:r>
      <w:r>
        <w:br/>
        <w:t xml:space="preserve">    { </w:t>
      </w:r>
      <w:r>
        <w:br/>
        <w:t xml:space="preserve">        </w:t>
      </w:r>
      <w:proofErr w:type="spellStart"/>
      <w:r>
        <w:t>resultat</w:t>
      </w:r>
      <w:proofErr w:type="spellEnd"/>
      <w:r>
        <w:t xml:space="preserve"> = "Un entier est supérieur" </w:t>
      </w:r>
      <w:r>
        <w:br/>
        <w:t xml:space="preserve">    }</w:t>
      </w:r>
      <w:proofErr w:type="spellStart"/>
      <w:r>
        <w:t>else</w:t>
      </w:r>
      <w:proofErr w:type="spellEnd"/>
      <w:r>
        <w:t>{ </w:t>
      </w:r>
      <w:r>
        <w:br/>
        <w:t xml:space="preserve">        </w:t>
      </w:r>
      <w:proofErr w:type="spellStart"/>
      <w:r>
        <w:t>resultat</w:t>
      </w:r>
      <w:proofErr w:type="spellEnd"/>
      <w:r>
        <w:t xml:space="preserve"> = "Un entier est inférieur" </w:t>
      </w:r>
      <w:r>
        <w:br/>
        <w:t xml:space="preserve">    } </w:t>
      </w:r>
      <w:r>
        <w:br/>
        <w:t xml:space="preserve">    return </w:t>
      </w:r>
      <w:proofErr w:type="spellStart"/>
      <w:r>
        <w:t>resultat</w:t>
      </w:r>
      <w:proofErr w:type="spellEnd"/>
      <w:r>
        <w:t> </w:t>
      </w:r>
      <w:r>
        <w:br/>
        <w:t>}</w:t>
      </w:r>
    </w:p>
    <w:p w14:paraId="78B39E39" w14:textId="77777777" w:rsidR="00FB13DB" w:rsidRPr="00FB13DB" w:rsidRDefault="00FB13DB" w:rsidP="00FB13DB">
      <w:r w:rsidRPr="00FB13DB">
        <w:t>Dans cet exemple, le programme ne peut pas compiler, car on ne teste pas la nullité des variables de type Nullable.</w:t>
      </w:r>
    </w:p>
    <w:p w14:paraId="1DC9F03D" w14:textId="77777777" w:rsidR="00FB13DB" w:rsidRPr="00FB13DB" w:rsidRDefault="00FB13DB" w:rsidP="00FB13DB">
      <w:pPr>
        <w:pStyle w:val="titreexemple"/>
      </w:pPr>
      <w:r>
        <w:t>Exemple où le programme peut compiler, car il y a un test de non-nullité</w:t>
      </w:r>
    </w:p>
    <w:p w14:paraId="67120DA1" w14:textId="77777777" w:rsidR="00FB13DB" w:rsidRDefault="00FB13DB" w:rsidP="00FB13DB">
      <w:r w:rsidRPr="00FB13DB">
        <w:rPr>
          <w:lang w:val="en-US"/>
        </w:rPr>
        <w:t>fun main(</w:t>
      </w:r>
      <w:proofErr w:type="spellStart"/>
      <w:r w:rsidRPr="00FB13DB">
        <w:rPr>
          <w:lang w:val="en-US"/>
        </w:rPr>
        <w:t>args</w:t>
      </w:r>
      <w:proofErr w:type="spellEnd"/>
      <w:r w:rsidRPr="00FB13DB">
        <w:rPr>
          <w:lang w:val="en-US"/>
        </w:rPr>
        <w:t>: Array&lt;String&gt;) { </w:t>
      </w:r>
      <w:r w:rsidRPr="00FB13DB">
        <w:rPr>
          <w:lang w:val="en-US"/>
        </w:rPr>
        <w:br/>
        <w:t> </w:t>
      </w:r>
      <w:r w:rsidRPr="00FB13DB">
        <w:rPr>
          <w:lang w:val="en-US"/>
        </w:rPr>
        <w:br/>
        <w:t xml:space="preserve">    </w:t>
      </w:r>
      <w:proofErr w:type="spellStart"/>
      <w:r w:rsidRPr="00FB13DB">
        <w:rPr>
          <w:lang w:val="en-US"/>
        </w:rPr>
        <w:t>val</w:t>
      </w:r>
      <w:proofErr w:type="spellEnd"/>
      <w:r w:rsidRPr="00FB13DB">
        <w:rPr>
          <w:lang w:val="en-US"/>
        </w:rPr>
        <w:t xml:space="preserve"> </w:t>
      </w:r>
      <w:proofErr w:type="spellStart"/>
      <w:r w:rsidRPr="00FB13DB">
        <w:rPr>
          <w:lang w:val="en-US"/>
        </w:rPr>
        <w:t>uneString:String</w:t>
      </w:r>
      <w:proofErr w:type="spellEnd"/>
      <w:r w:rsidRPr="00FB13DB">
        <w:rPr>
          <w:lang w:val="en-US"/>
        </w:rPr>
        <w:t xml:space="preserve">? </w:t>
      </w:r>
      <w:r>
        <w:t>= max(50,45) </w:t>
      </w:r>
      <w:r>
        <w:br/>
        <w:t xml:space="preserve">    </w:t>
      </w:r>
      <w:proofErr w:type="spellStart"/>
      <w:r>
        <w:t>println</w:t>
      </w:r>
      <w:proofErr w:type="spellEnd"/>
      <w:r>
        <w:t>(uneString) </w:t>
      </w:r>
      <w:r>
        <w:br/>
        <w:t> </w:t>
      </w:r>
      <w:r>
        <w:br/>
        <w:t>} </w:t>
      </w:r>
      <w:r>
        <w:br/>
        <w:t> </w:t>
      </w:r>
      <w:r>
        <w:br/>
        <w:t>fun max(</w:t>
      </w:r>
      <w:proofErr w:type="spellStart"/>
      <w:r>
        <w:t>unEntier:Int</w:t>
      </w:r>
      <w:proofErr w:type="spellEnd"/>
      <w:r>
        <w:t>?,</w:t>
      </w:r>
      <w:proofErr w:type="spellStart"/>
      <w:r>
        <w:t>unAutreEntier:Int</w:t>
      </w:r>
      <w:proofErr w:type="spellEnd"/>
      <w:r>
        <w:t>?):String? </w:t>
      </w:r>
      <w:r>
        <w:br/>
        <w:t>{</w:t>
      </w:r>
      <w:r>
        <w:rPr>
          <w:rStyle w:val="gras"/>
        </w:rPr>
        <w:t> </w:t>
      </w:r>
      <w:r>
        <w:rPr>
          <w:rStyle w:val="gras"/>
        </w:rPr>
        <w:br/>
      </w:r>
      <w:r>
        <w:rPr>
          <w:rStyle w:val="gras"/>
        </w:rPr>
        <w:lastRenderedPageBreak/>
        <w:t xml:space="preserve">    if(</w:t>
      </w:r>
      <w:proofErr w:type="spellStart"/>
      <w:r>
        <w:rPr>
          <w:rStyle w:val="gras"/>
        </w:rPr>
        <w:t>unEntier</w:t>
      </w:r>
      <w:proofErr w:type="spellEnd"/>
      <w:r>
        <w:rPr>
          <w:rStyle w:val="gras"/>
        </w:rPr>
        <w:t xml:space="preserve"> == null || </w:t>
      </w:r>
      <w:proofErr w:type="spellStart"/>
      <w:r>
        <w:rPr>
          <w:rStyle w:val="gras"/>
        </w:rPr>
        <w:t>unAutreEntier</w:t>
      </w:r>
      <w:proofErr w:type="spellEnd"/>
      <w:r>
        <w:rPr>
          <w:rStyle w:val="gras"/>
        </w:rPr>
        <w:t xml:space="preserve"> == null) </w:t>
      </w:r>
      <w:r>
        <w:rPr>
          <w:rStyle w:val="gras"/>
        </w:rPr>
        <w:br/>
        <w:t xml:space="preserve">    { </w:t>
      </w:r>
      <w:r>
        <w:rPr>
          <w:rStyle w:val="gras"/>
        </w:rPr>
        <w:br/>
        <w:t xml:space="preserve">        return null; </w:t>
      </w:r>
      <w:r>
        <w:rPr>
          <w:rStyle w:val="gras"/>
        </w:rPr>
        <w:br/>
        <w:t xml:space="preserve">    }</w:t>
      </w:r>
      <w:r>
        <w:t> </w:t>
      </w:r>
      <w:r>
        <w:br/>
        <w:t> </w:t>
      </w:r>
      <w:r>
        <w:br/>
        <w:t xml:space="preserve">    val </w:t>
      </w:r>
      <w:proofErr w:type="spellStart"/>
      <w:r>
        <w:t>resultat:String</w:t>
      </w:r>
      <w:proofErr w:type="spellEnd"/>
      <w:r>
        <w:t> </w:t>
      </w:r>
      <w:r>
        <w:br/>
        <w:t xml:space="preserve">    if(</w:t>
      </w:r>
      <w:proofErr w:type="spellStart"/>
      <w:r>
        <w:t>unEntier</w:t>
      </w:r>
      <w:proofErr w:type="spellEnd"/>
      <w:r>
        <w:t xml:space="preserve"> &gt; </w:t>
      </w:r>
      <w:proofErr w:type="spellStart"/>
      <w:r>
        <w:t>unAutreEntier</w:t>
      </w:r>
      <w:proofErr w:type="spellEnd"/>
      <w:r>
        <w:t>) </w:t>
      </w:r>
      <w:r>
        <w:br/>
        <w:t xml:space="preserve">    { </w:t>
      </w:r>
      <w:r>
        <w:br/>
        <w:t xml:space="preserve">        </w:t>
      </w:r>
      <w:proofErr w:type="spellStart"/>
      <w:r>
        <w:t>resultat</w:t>
      </w:r>
      <w:proofErr w:type="spellEnd"/>
      <w:r>
        <w:t xml:space="preserve"> = "Un entier est supérieur" </w:t>
      </w:r>
      <w:r>
        <w:br/>
        <w:t xml:space="preserve">    }</w:t>
      </w:r>
      <w:proofErr w:type="spellStart"/>
      <w:r>
        <w:t>else</w:t>
      </w:r>
      <w:proofErr w:type="spellEnd"/>
      <w:r>
        <w:t>{ </w:t>
      </w:r>
      <w:r>
        <w:br/>
        <w:t xml:space="preserve">        </w:t>
      </w:r>
      <w:proofErr w:type="spellStart"/>
      <w:r>
        <w:t>resultat</w:t>
      </w:r>
      <w:proofErr w:type="spellEnd"/>
      <w:r>
        <w:t xml:space="preserve"> = "Un entier est inférieur" </w:t>
      </w:r>
      <w:r>
        <w:br/>
        <w:t xml:space="preserve">    } </w:t>
      </w:r>
      <w:r>
        <w:br/>
        <w:t xml:space="preserve">    return </w:t>
      </w:r>
      <w:proofErr w:type="spellStart"/>
      <w:r>
        <w:t>resultat</w:t>
      </w:r>
      <w:proofErr w:type="spellEnd"/>
      <w:r>
        <w:t> </w:t>
      </w:r>
      <w:r>
        <w:br/>
        <w:t>}</w:t>
      </w:r>
    </w:p>
    <w:p w14:paraId="3AA1BF8B" w14:textId="77777777" w:rsidR="00FB13DB" w:rsidRPr="00FB13DB" w:rsidRDefault="00FB13DB" w:rsidP="00FB13DB">
      <w:r w:rsidRPr="00FB13DB">
        <w:t>Dans cet exemple, le programme peut compiler, car on teste la nullité des variables de type Nullable.</w:t>
      </w:r>
    </w:p>
    <w:p w14:paraId="6A3DFA1B" w14:textId="77777777" w:rsidR="00FB13DB" w:rsidRDefault="00FB13DB" w:rsidP="00FB13DB">
      <w:r>
        <w:t>Lors de la compilation, les types nullable Kotlin sont remplacés par les wrappers Java correspondants.</w:t>
      </w:r>
    </w:p>
    <w:p w14:paraId="66B0CA01" w14:textId="77777777" w:rsidR="00FB13DB" w:rsidRPr="00FB13DB" w:rsidRDefault="00FB13DB" w:rsidP="007D5787">
      <w:pPr>
        <w:pStyle w:val="titreniv2"/>
      </w:pPr>
      <w:r>
        <w:t xml:space="preserve">Les types </w:t>
      </w:r>
      <w:proofErr w:type="spellStart"/>
      <w:r>
        <w:t>Any</w:t>
      </w:r>
      <w:proofErr w:type="spellEnd"/>
      <w:r>
        <w:t xml:space="preserve"> et </w:t>
      </w:r>
      <w:proofErr w:type="spellStart"/>
      <w:r>
        <w:t>Any</w:t>
      </w:r>
      <w:proofErr w:type="spellEnd"/>
      <w:r>
        <w:t>?</w:t>
      </w:r>
      <w:r w:rsidRPr="00FB13DB">
        <w:fldChar w:fldCharType="begin"/>
      </w:r>
      <w:r w:rsidRPr="00FB13DB">
        <w:instrText>xe "Type de base:Any"</w:instrText>
      </w:r>
      <w:r w:rsidRPr="00FB13DB">
        <w:fldChar w:fldCharType="end"/>
      </w:r>
      <w:r w:rsidRPr="00FB13DB">
        <w:fldChar w:fldCharType="begin"/>
      </w:r>
      <w:r w:rsidRPr="00FB13DB">
        <w:instrText>xe "Type de base:Any?"</w:instrText>
      </w:r>
      <w:r w:rsidRPr="00FB13DB">
        <w:fldChar w:fldCharType="end"/>
      </w:r>
    </w:p>
    <w:p w14:paraId="27426D4B" w14:textId="77777777" w:rsidR="00FB13DB" w:rsidRDefault="00FB13DB" w:rsidP="00FB13DB">
      <w:r>
        <w:t xml:space="preserve">La classe </w:t>
      </w:r>
      <w:proofErr w:type="spellStart"/>
      <w:r>
        <w:t>Any</w:t>
      </w:r>
      <w:proofErr w:type="spellEnd"/>
      <w:r>
        <w:t xml:space="preserve"> est la base de la hiérarchie des classes non nullable. Cela signifie que toutes les classes non nullable, y compris les classes de type comme Int, héritent de </w:t>
      </w:r>
      <w:proofErr w:type="spellStart"/>
      <w:r>
        <w:t>Any</w:t>
      </w:r>
      <w:proofErr w:type="spellEnd"/>
      <w:r>
        <w:t xml:space="preserve">. La classe </w:t>
      </w:r>
      <w:proofErr w:type="spellStart"/>
      <w:r>
        <w:t>Any</w:t>
      </w:r>
      <w:proofErr w:type="spellEnd"/>
      <w:r>
        <w:t xml:space="preserve">? est la base de la hiérarchie des classes nullable. Les classes </w:t>
      </w:r>
      <w:proofErr w:type="spellStart"/>
      <w:r>
        <w:t>Any</w:t>
      </w:r>
      <w:proofErr w:type="spellEnd"/>
      <w:r>
        <w:t xml:space="preserve"> et </w:t>
      </w:r>
      <w:proofErr w:type="spellStart"/>
      <w:r>
        <w:t>Any</w:t>
      </w:r>
      <w:proofErr w:type="spellEnd"/>
      <w:r>
        <w:t xml:space="preserve">? contiennent les fonctions </w:t>
      </w:r>
      <w:proofErr w:type="spellStart"/>
      <w:r>
        <w:t>equals</w:t>
      </w:r>
      <w:proofErr w:type="spellEnd"/>
      <w:r>
        <w:t xml:space="preserve">(), </w:t>
      </w:r>
      <w:proofErr w:type="spellStart"/>
      <w:r>
        <w:t>hashCode</w:t>
      </w:r>
      <w:proofErr w:type="spellEnd"/>
      <w:r>
        <w:t>() et toString(), cela signifie que toutes les classes Kotlin héritent de ces fonctions.</w:t>
      </w:r>
    </w:p>
    <w:p w14:paraId="3A67A36C" w14:textId="77777777" w:rsidR="00FB13DB" w:rsidRPr="00FB13DB" w:rsidRDefault="00FB13DB" w:rsidP="00FB13DB">
      <w:pPr>
        <w:pStyle w:val="titreexemple"/>
        <w:rPr>
          <w:lang w:val="en-US"/>
        </w:rPr>
      </w:pPr>
      <w:proofErr w:type="spellStart"/>
      <w:r w:rsidRPr="00FB13DB">
        <w:rPr>
          <w:lang w:val="en-US"/>
        </w:rPr>
        <w:t>Contenu</w:t>
      </w:r>
      <w:proofErr w:type="spellEnd"/>
      <w:r w:rsidRPr="00FB13DB">
        <w:rPr>
          <w:lang w:val="en-US"/>
        </w:rPr>
        <w:t xml:space="preserve"> de la </w:t>
      </w:r>
      <w:proofErr w:type="spellStart"/>
      <w:r w:rsidRPr="00FB13DB">
        <w:rPr>
          <w:lang w:val="en-US"/>
        </w:rPr>
        <w:t>classe</w:t>
      </w:r>
      <w:proofErr w:type="spellEnd"/>
      <w:r w:rsidRPr="00FB13DB">
        <w:rPr>
          <w:lang w:val="en-US"/>
        </w:rPr>
        <w:t xml:space="preserve"> Any</w:t>
      </w:r>
    </w:p>
    <w:p w14:paraId="34F54385" w14:textId="77777777" w:rsidR="00FB13DB" w:rsidRPr="00FB13DB" w:rsidRDefault="00FB13DB" w:rsidP="00FB13DB">
      <w:pPr>
        <w:rPr>
          <w:lang w:val="en-US"/>
        </w:rPr>
      </w:pPr>
      <w:r w:rsidRPr="00FB13DB">
        <w:rPr>
          <w:lang w:val="en-US"/>
        </w:rPr>
        <w:t>public open class Any  </w:t>
      </w:r>
      <w:r w:rsidRPr="00FB13DB">
        <w:rPr>
          <w:lang w:val="en-US"/>
        </w:rPr>
        <w:br/>
        <w:t>{ </w:t>
      </w:r>
      <w:r w:rsidRPr="00FB13DB">
        <w:rPr>
          <w:lang w:val="en-US"/>
        </w:rPr>
        <w:br/>
        <w:t xml:space="preserve">    public open operator fun equals(other: </w:t>
      </w:r>
      <w:proofErr w:type="spellStart"/>
      <w:r w:rsidRPr="00FB13DB">
        <w:rPr>
          <w:lang w:val="en-US"/>
        </w:rPr>
        <w:t>kotlin.Any</w:t>
      </w:r>
      <w:proofErr w:type="spellEnd"/>
      <w:r w:rsidRPr="00FB13DB">
        <w:rPr>
          <w:lang w:val="en-US"/>
        </w:rPr>
        <w:t>?): Boolean </w:t>
      </w:r>
      <w:r w:rsidRPr="00FB13DB">
        <w:rPr>
          <w:lang w:val="en-US"/>
        </w:rPr>
        <w:br/>
        <w:t> </w:t>
      </w:r>
      <w:r w:rsidRPr="00FB13DB">
        <w:rPr>
          <w:lang w:val="en-US"/>
        </w:rPr>
        <w:br/>
        <w:t xml:space="preserve">    public open fun </w:t>
      </w:r>
      <w:proofErr w:type="spellStart"/>
      <w:r w:rsidRPr="00FB13DB">
        <w:rPr>
          <w:lang w:val="en-US"/>
        </w:rPr>
        <w:t>hashCode</w:t>
      </w:r>
      <w:proofErr w:type="spellEnd"/>
      <w:r w:rsidRPr="00FB13DB">
        <w:rPr>
          <w:lang w:val="en-US"/>
        </w:rPr>
        <w:t>(): Int </w:t>
      </w:r>
      <w:r w:rsidRPr="00FB13DB">
        <w:rPr>
          <w:lang w:val="en-US"/>
        </w:rPr>
        <w:br/>
        <w:t> </w:t>
      </w:r>
      <w:r w:rsidRPr="00FB13DB">
        <w:rPr>
          <w:lang w:val="en-US"/>
        </w:rPr>
        <w:br/>
        <w:t xml:space="preserve">    public open fun toString(): String </w:t>
      </w:r>
      <w:r w:rsidRPr="00FB13DB">
        <w:rPr>
          <w:lang w:val="en-US"/>
        </w:rPr>
        <w:br/>
        <w:t>}</w:t>
      </w:r>
    </w:p>
    <w:p w14:paraId="402C24A0" w14:textId="77777777" w:rsidR="00FB13DB" w:rsidRDefault="00FB13DB" w:rsidP="00FB13DB">
      <w:r>
        <w:t xml:space="preserve">La fonction </w:t>
      </w:r>
      <w:proofErr w:type="spellStart"/>
      <w:r>
        <w:t>equals</w:t>
      </w:r>
      <w:proofErr w:type="spellEnd"/>
      <w:r>
        <w:t>() permet d'indiquer si un autre objet est égal à l'objet courant.</w:t>
      </w:r>
    </w:p>
    <w:p w14:paraId="7885E9C2" w14:textId="77777777" w:rsidR="00FB13DB" w:rsidRDefault="00FB13DB" w:rsidP="00FB13DB">
      <w:r>
        <w:t xml:space="preserve">La fonction </w:t>
      </w:r>
      <w:proofErr w:type="spellStart"/>
      <w:r>
        <w:t>hashCode</w:t>
      </w:r>
      <w:proofErr w:type="spellEnd"/>
      <w:r>
        <w:t>() renvoie une valeur de hachage pour l'objet courant.</w:t>
      </w:r>
    </w:p>
    <w:p w14:paraId="4465BD4C" w14:textId="77777777" w:rsidR="00FB13DB" w:rsidRDefault="00FB13DB" w:rsidP="00FB13DB">
      <w:r>
        <w:t>La fonction toString() renvoie une chaîne de caractères décrivant l'objet courant.</w:t>
      </w:r>
    </w:p>
    <w:p w14:paraId="0E1BF656" w14:textId="77777777" w:rsidR="00FB13DB" w:rsidRPr="00FB13DB" w:rsidRDefault="00FB13DB" w:rsidP="007D5787">
      <w:pPr>
        <w:pStyle w:val="titreniv2"/>
      </w:pPr>
      <w:r>
        <w:t>Le type Unit</w:t>
      </w:r>
      <w:r w:rsidRPr="00FB13DB">
        <w:fldChar w:fldCharType="begin"/>
      </w:r>
      <w:r w:rsidRPr="00FB13DB">
        <w:instrText>xe "Type de base:Unit"</w:instrText>
      </w:r>
      <w:r w:rsidRPr="00FB13DB">
        <w:fldChar w:fldCharType="end"/>
      </w:r>
    </w:p>
    <w:p w14:paraId="61C60008" w14:textId="77777777" w:rsidR="00FB13DB" w:rsidRDefault="00FB13DB" w:rsidP="00FB13DB">
      <w:r>
        <w:t>Unit est le type spécifié par les fonctions qui ne retournent aucune valeur.</w:t>
      </w:r>
    </w:p>
    <w:p w14:paraId="03FC14FE" w14:textId="77777777" w:rsidR="00FB13DB" w:rsidRDefault="00FB13DB" w:rsidP="00FB13DB">
      <w:r>
        <w:t>L'utilisation de Unit pour les fonctions qui ne retournent aucune valeur est facultative. </w:t>
      </w:r>
    </w:p>
    <w:p w14:paraId="78BDFED4" w14:textId="77777777" w:rsidR="00FB13DB" w:rsidRPr="00FB13DB" w:rsidRDefault="00FB13DB" w:rsidP="00FB13DB">
      <w:pPr>
        <w:pStyle w:val="titreexemple"/>
      </w:pPr>
      <w:r>
        <w:lastRenderedPageBreak/>
        <w:t>Exemple d'utilisation du type Unit</w:t>
      </w:r>
    </w:p>
    <w:p w14:paraId="2BE611D0" w14:textId="77777777" w:rsidR="00FB13DB" w:rsidRDefault="00FB13DB" w:rsidP="00FB13DB">
      <w:r>
        <w:t>fun bonjour(</w:t>
      </w:r>
      <w:proofErr w:type="spellStart"/>
      <w:r>
        <w:t>prenom:String</w:t>
      </w:r>
      <w:proofErr w:type="spellEnd"/>
      <w:r>
        <w:t>):Unit </w:t>
      </w:r>
      <w:r>
        <w:br/>
        <w:t>{ </w:t>
      </w:r>
      <w:r>
        <w:br/>
        <w:t xml:space="preserve">    </w:t>
      </w:r>
      <w:proofErr w:type="spellStart"/>
      <w:r>
        <w:t>println</w:t>
      </w:r>
      <w:proofErr w:type="spellEnd"/>
      <w:r>
        <w:t>("Bonjour $</w:t>
      </w:r>
      <w:proofErr w:type="spellStart"/>
      <w:r>
        <w:t>prenom</w:t>
      </w:r>
      <w:proofErr w:type="spellEnd"/>
      <w:r>
        <w:t>") </w:t>
      </w:r>
      <w:r>
        <w:br/>
        <w:t>}</w:t>
      </w:r>
    </w:p>
    <w:p w14:paraId="344629B6" w14:textId="77777777" w:rsidR="00FB13DB" w:rsidRPr="00FB13DB" w:rsidRDefault="00FB13DB" w:rsidP="00FB13DB">
      <w:r w:rsidRPr="00FB13DB">
        <w:t>Dans cet exemple, la fonction ne retourne rien, c'est la raison pour laquelle Unit est définit comme type de retour.</w:t>
      </w:r>
    </w:p>
    <w:p w14:paraId="02BAFA18" w14:textId="77777777" w:rsidR="00FB13DB" w:rsidRPr="00FB13DB" w:rsidRDefault="00FB13DB" w:rsidP="00FB13DB">
      <w:pPr>
        <w:pStyle w:val="titreexemple"/>
      </w:pPr>
      <w:r>
        <w:t>Exemple équivalent au précédent sans le Unit</w:t>
      </w:r>
    </w:p>
    <w:p w14:paraId="5A192F6D" w14:textId="77777777" w:rsidR="00FB13DB" w:rsidRDefault="00FB13DB" w:rsidP="00FB13DB">
      <w:r>
        <w:t>fun bonjour(</w:t>
      </w:r>
      <w:proofErr w:type="spellStart"/>
      <w:r>
        <w:t>prenom:String</w:t>
      </w:r>
      <w:proofErr w:type="spellEnd"/>
      <w:r>
        <w:t>) </w:t>
      </w:r>
      <w:r>
        <w:br/>
        <w:t>{ </w:t>
      </w:r>
      <w:r>
        <w:br/>
        <w:t xml:space="preserve">    </w:t>
      </w:r>
      <w:proofErr w:type="spellStart"/>
      <w:r>
        <w:t>println</w:t>
      </w:r>
      <w:proofErr w:type="spellEnd"/>
      <w:r>
        <w:t>("Bonjour $</w:t>
      </w:r>
      <w:proofErr w:type="spellStart"/>
      <w:r>
        <w:t>prenom</w:t>
      </w:r>
      <w:proofErr w:type="spellEnd"/>
      <w:r>
        <w:t>") </w:t>
      </w:r>
      <w:r>
        <w:br/>
        <w:t>}</w:t>
      </w:r>
    </w:p>
    <w:p w14:paraId="133D5819" w14:textId="77777777" w:rsidR="00FB13DB" w:rsidRPr="00FB13DB" w:rsidRDefault="00FB13DB" w:rsidP="00FB13DB">
      <w:r w:rsidRPr="00FB13DB">
        <w:t>Dans cet exemple, la fonction ne retourne rien, c'est la raison pour laquelle Unit est défini comme type de retour étant donné que Unit est le type de retour par défaut.</w:t>
      </w:r>
    </w:p>
    <w:p w14:paraId="336965FD" w14:textId="77777777" w:rsidR="00FB13DB" w:rsidRPr="00FB13DB" w:rsidRDefault="00FB13DB" w:rsidP="00FB13DB">
      <w:pPr>
        <w:pStyle w:val="remarque"/>
      </w:pPr>
      <w:r w:rsidRPr="00FB13DB">
        <w:t>Le type Unit est compilé en void dans le bytecode Java.</w:t>
      </w:r>
    </w:p>
    <w:p w14:paraId="6D7A6982" w14:textId="77777777" w:rsidR="00FB13DB" w:rsidRPr="00FB13DB" w:rsidRDefault="00FB13DB" w:rsidP="007D5787">
      <w:pPr>
        <w:pStyle w:val="titreniv2"/>
      </w:pPr>
      <w:r>
        <w:t>Le type Nothing</w:t>
      </w:r>
      <w:r w:rsidRPr="00FB13DB">
        <w:fldChar w:fldCharType="begin"/>
      </w:r>
      <w:r w:rsidRPr="00FB13DB">
        <w:instrText>xe "Type de base:Nothing"</w:instrText>
      </w:r>
      <w:r w:rsidRPr="00FB13DB">
        <w:fldChar w:fldCharType="end"/>
      </w:r>
    </w:p>
    <w:p w14:paraId="0C2E8ED3" w14:textId="77777777" w:rsidR="00FB13DB" w:rsidRDefault="00FB13DB" w:rsidP="00FB13DB">
      <w:r>
        <w:t>Nothing est un type de retour dont le but est d'indiquer que la fonction qui l'utilise ne se terminera jamais. Il peut y avoir plusieurs raisons pour lesquelles une fonction ne se termine jamais : si elle lance toujours une exception, si elle contient une boucle infinie, etc.</w:t>
      </w:r>
    </w:p>
    <w:p w14:paraId="7129EC06" w14:textId="77777777" w:rsidR="00FB13DB" w:rsidRPr="00FB13DB" w:rsidRDefault="00FB13DB" w:rsidP="00FB13DB">
      <w:pPr>
        <w:pStyle w:val="titreexemple"/>
      </w:pPr>
      <w:r>
        <w:t>Exemple d'utilisation</w:t>
      </w:r>
    </w:p>
    <w:p w14:paraId="705084EF" w14:textId="77777777" w:rsidR="00FB13DB" w:rsidRDefault="00FB13DB" w:rsidP="00FB13DB">
      <w:r>
        <w:t xml:space="preserve">fun </w:t>
      </w:r>
      <w:proofErr w:type="spellStart"/>
      <w:r>
        <w:t>lancerException</w:t>
      </w:r>
      <w:proofErr w:type="spellEnd"/>
      <w:r>
        <w:t>():Nothing </w:t>
      </w:r>
      <w:r>
        <w:br/>
        <w:t>{ </w:t>
      </w:r>
      <w:r>
        <w:br/>
        <w:t xml:space="preserve">    </w:t>
      </w:r>
      <w:proofErr w:type="spellStart"/>
      <w:r>
        <w:t>throw</w:t>
      </w:r>
      <w:proofErr w:type="spellEnd"/>
      <w:r>
        <w:t xml:space="preserve"> Exception("Erreur") </w:t>
      </w:r>
      <w:r>
        <w:br/>
        <w:t>}</w:t>
      </w:r>
    </w:p>
    <w:p w14:paraId="5C08AE3F" w14:textId="77777777" w:rsidR="00FB13DB" w:rsidRPr="00FB13DB" w:rsidRDefault="00FB13DB" w:rsidP="00FB13DB">
      <w:r w:rsidRPr="00FB13DB">
        <w:t>Dans cet exemple, la fonction ne pourra jamais se terminer, car elle lance une erreur. C'est la raison pour laquelle le type de retour est Nothing.</w:t>
      </w:r>
    </w:p>
    <w:p w14:paraId="5411969B" w14:textId="77777777" w:rsidR="00FB13DB" w:rsidRPr="00FB13DB" w:rsidRDefault="00FB13DB" w:rsidP="007D5787">
      <w:pPr>
        <w:pStyle w:val="titreniv2"/>
      </w:pPr>
      <w:r>
        <w:t>Les tableaux</w:t>
      </w:r>
      <w:r w:rsidRPr="00FB13DB">
        <w:fldChar w:fldCharType="begin"/>
      </w:r>
      <w:r w:rsidRPr="00FB13DB">
        <w:instrText>xe "Tableau"</w:instrText>
      </w:r>
      <w:r w:rsidRPr="00FB13DB">
        <w:fldChar w:fldCharType="end"/>
      </w:r>
    </w:p>
    <w:p w14:paraId="41CB8B7B" w14:textId="77777777" w:rsidR="00FB13DB" w:rsidRPr="00FB13DB" w:rsidRDefault="00FB13DB" w:rsidP="00FB13DB">
      <w:r>
        <w:t xml:space="preserve">Un tableau est une variable permettant de faire référence à plusieurs autres variables d'un même type. Pour </w:t>
      </w:r>
      <w:r w:rsidRPr="00FB13DB">
        <w:t xml:space="preserve">accéder aux variables référencées dans un tableau, on utilise un index dont la première valeur est égale à 0. Le type générique </w:t>
      </w:r>
      <w:proofErr w:type="spellStart"/>
      <w:r w:rsidRPr="00FB13DB">
        <w:t>Array</w:t>
      </w:r>
      <w:proofErr w:type="spellEnd"/>
      <w:r w:rsidRPr="00FB13DB">
        <w:t xml:space="preserve"> permet de créer des tableaux. </w:t>
      </w:r>
    </w:p>
    <w:p w14:paraId="38B2B8FD" w14:textId="77777777" w:rsidR="00FB13DB" w:rsidRPr="00FB13DB" w:rsidRDefault="00FB13DB" w:rsidP="007D5787">
      <w:pPr>
        <w:pStyle w:val="titreniv3"/>
      </w:pPr>
      <w:r>
        <w:t>Création d'un tableau</w:t>
      </w:r>
    </w:p>
    <w:p w14:paraId="3B6F8A71" w14:textId="77777777" w:rsidR="00FB13DB" w:rsidRDefault="00FB13DB" w:rsidP="00FB13DB">
      <w:r>
        <w:t>Il existe différentes manières de créer un tableau :</w:t>
      </w:r>
    </w:p>
    <w:p w14:paraId="411EE44C" w14:textId="77777777" w:rsidR="00FB13DB" w:rsidRPr="00FB13DB" w:rsidRDefault="00FB13DB" w:rsidP="007D5787">
      <w:pPr>
        <w:pStyle w:val="soustitre"/>
      </w:pPr>
      <w:r>
        <w:t xml:space="preserve">La fonction </w:t>
      </w:r>
      <w:proofErr w:type="spellStart"/>
      <w:r>
        <w:t>arrayOf</w:t>
      </w:r>
      <w:proofErr w:type="spellEnd"/>
    </w:p>
    <w:p w14:paraId="592909E1" w14:textId="77777777" w:rsidR="00FB13DB" w:rsidRDefault="00FB13DB" w:rsidP="00FB13DB">
      <w:r>
        <w:lastRenderedPageBreak/>
        <w:t xml:space="preserve">La fonction </w:t>
      </w:r>
      <w:proofErr w:type="spellStart"/>
      <w:r>
        <w:t>arrayOf</w:t>
      </w:r>
      <w:proofErr w:type="spellEnd"/>
      <w:r>
        <w:t xml:space="preserve"> permet de créer un tableau contenant les valeurs passées en paramètres.</w:t>
      </w:r>
    </w:p>
    <w:p w14:paraId="166CE784" w14:textId="77777777" w:rsidR="00FB13DB" w:rsidRPr="00FB13DB" w:rsidRDefault="00FB13DB" w:rsidP="00FB13DB">
      <w:pPr>
        <w:pStyle w:val="titreexemple"/>
      </w:pPr>
      <w:r>
        <w:t xml:space="preserve">Exemple d'utilisation de la fonction </w:t>
      </w:r>
      <w:proofErr w:type="spellStart"/>
      <w:r>
        <w:t>arrayOf</w:t>
      </w:r>
      <w:proofErr w:type="spellEnd"/>
    </w:p>
    <w:p w14:paraId="6AFA6035" w14:textId="77777777" w:rsidR="00FB13DB" w:rsidRDefault="00FB13DB" w:rsidP="00FB13DB">
      <w:r>
        <w:t>//Avec inférence de type </w:t>
      </w:r>
      <w:r>
        <w:br/>
        <w:t> </w:t>
      </w:r>
      <w:r>
        <w:br/>
        <w:t xml:space="preserve">val </w:t>
      </w:r>
      <w:proofErr w:type="spellStart"/>
      <w:r>
        <w:t>unTableau</w:t>
      </w:r>
      <w:proofErr w:type="spellEnd"/>
      <w:r>
        <w:t xml:space="preserve"> = </w:t>
      </w:r>
      <w:proofErr w:type="spellStart"/>
      <w:r>
        <w:t>arrayOf</w:t>
      </w:r>
      <w:proofErr w:type="spellEnd"/>
      <w:r>
        <w:t>("</w:t>
      </w:r>
      <w:proofErr w:type="spellStart"/>
      <w:r>
        <w:t>Bleu","Blanc","Rouge</w:t>
      </w:r>
      <w:proofErr w:type="spellEnd"/>
      <w:r>
        <w:t>") </w:t>
      </w:r>
      <w:r>
        <w:br/>
        <w:t> </w:t>
      </w:r>
      <w:r>
        <w:br/>
        <w:t>//Avec spécification du type </w:t>
      </w:r>
      <w:r>
        <w:br/>
        <w:t> </w:t>
      </w:r>
      <w:r>
        <w:br/>
        <w:t xml:space="preserve">val </w:t>
      </w:r>
      <w:proofErr w:type="spellStart"/>
      <w:r>
        <w:t>unAutreTableau</w:t>
      </w:r>
      <w:proofErr w:type="spellEnd"/>
      <w:r>
        <w:t xml:space="preserve"> = </w:t>
      </w:r>
      <w:proofErr w:type="spellStart"/>
      <w:r>
        <w:t>arrayOf</w:t>
      </w:r>
      <w:proofErr w:type="spellEnd"/>
      <w:r>
        <w:t>&lt;String&gt;("</w:t>
      </w:r>
      <w:proofErr w:type="spellStart"/>
      <w:r>
        <w:t>Bleu","Blanc","Rouge</w:t>
      </w:r>
      <w:proofErr w:type="spellEnd"/>
      <w:r>
        <w:t>")</w:t>
      </w:r>
    </w:p>
    <w:p w14:paraId="2249C65E" w14:textId="77777777" w:rsidR="00FB13DB" w:rsidRPr="00FB13DB" w:rsidRDefault="00FB13DB" w:rsidP="00FB13DB">
      <w:r w:rsidRPr="00FB13DB">
        <w:t>Dans cet exemple, un tableau de String est créé avec les valeurs "Bleu", "Blanc" et "Rouge".</w:t>
      </w:r>
    </w:p>
    <w:p w14:paraId="034BDA65" w14:textId="77777777" w:rsidR="00FB13DB" w:rsidRPr="00FB13DB" w:rsidRDefault="00FB13DB" w:rsidP="007D5787">
      <w:pPr>
        <w:pStyle w:val="soustitre"/>
      </w:pPr>
      <w:r>
        <w:t xml:space="preserve">La fonction </w:t>
      </w:r>
      <w:proofErr w:type="spellStart"/>
      <w:r>
        <w:t>arrayOfNulls</w:t>
      </w:r>
      <w:proofErr w:type="spellEnd"/>
    </w:p>
    <w:p w14:paraId="10060ACB" w14:textId="77777777" w:rsidR="00FB13DB" w:rsidRDefault="00FB13DB" w:rsidP="00FB13DB">
      <w:r>
        <w:t xml:space="preserve">Cette fonction permet de créer un tableau contenant des objets nullable. La fonction </w:t>
      </w:r>
      <w:proofErr w:type="spellStart"/>
      <w:r>
        <w:t>arrayOfNulls</w:t>
      </w:r>
      <w:proofErr w:type="spellEnd"/>
      <w:r>
        <w:t xml:space="preserve"> attend en paramètre la taille du tableau.</w:t>
      </w:r>
    </w:p>
    <w:p w14:paraId="52D8C6C5" w14:textId="77777777" w:rsidR="00FB13DB" w:rsidRPr="00FB13DB" w:rsidRDefault="00FB13DB" w:rsidP="00FB13DB">
      <w:pPr>
        <w:pStyle w:val="titreexemple"/>
      </w:pPr>
      <w:r>
        <w:t xml:space="preserve">Exemple d'utilisation de la fonction </w:t>
      </w:r>
      <w:proofErr w:type="spellStart"/>
      <w:r>
        <w:t>arrayOfNulls</w:t>
      </w:r>
      <w:proofErr w:type="spellEnd"/>
    </w:p>
    <w:p w14:paraId="614E46CF" w14:textId="77777777" w:rsidR="00FB13DB" w:rsidRDefault="00FB13DB" w:rsidP="00FB13DB">
      <w:r>
        <w:t xml:space="preserve">val </w:t>
      </w:r>
      <w:proofErr w:type="spellStart"/>
      <w:r>
        <w:t>unTableau</w:t>
      </w:r>
      <w:proofErr w:type="spellEnd"/>
      <w:r>
        <w:t xml:space="preserve"> = </w:t>
      </w:r>
      <w:proofErr w:type="spellStart"/>
      <w:r>
        <w:t>arrayOfNulls</w:t>
      </w:r>
      <w:proofErr w:type="spellEnd"/>
      <w:r>
        <w:t>&lt;String&gt;(10)</w:t>
      </w:r>
    </w:p>
    <w:p w14:paraId="12FF6BD6" w14:textId="77777777" w:rsidR="00FB13DB" w:rsidRPr="00FB13DB" w:rsidRDefault="00FB13DB" w:rsidP="00FB13DB">
      <w:r w:rsidRPr="00FB13DB">
        <w:t>Dans cet exemple, un tableau de String, pouvant stocker dix variables de type String, est créé. Toutes les valeurs sont égales à null.</w:t>
      </w:r>
    </w:p>
    <w:p w14:paraId="6BD8B526" w14:textId="77777777" w:rsidR="00FB13DB" w:rsidRPr="00FB13DB" w:rsidRDefault="00FB13DB" w:rsidP="007D5787">
      <w:pPr>
        <w:pStyle w:val="soustitre"/>
      </w:pPr>
      <w:r>
        <w:t xml:space="preserve">Le constructeur </w:t>
      </w:r>
      <w:proofErr w:type="spellStart"/>
      <w:r>
        <w:t>Array</w:t>
      </w:r>
      <w:proofErr w:type="spellEnd"/>
    </w:p>
    <w:p w14:paraId="73AA6CC9" w14:textId="77777777" w:rsidR="00FB13DB" w:rsidRDefault="00FB13DB" w:rsidP="00FB13DB">
      <w:r>
        <w:t xml:space="preserve">Le constructeur du type </w:t>
      </w:r>
      <w:proofErr w:type="spellStart"/>
      <w:r>
        <w:t>Array</w:t>
      </w:r>
      <w:proofErr w:type="spellEnd"/>
      <w:r>
        <w:t xml:space="preserve"> attend en paramètres la taille du tableau, ainsi qu'un initialiseur sous la forme d'une expression lambda (cf. chapitre Kotlin : la programmation orientée objet - Les expressions lambda).</w:t>
      </w:r>
    </w:p>
    <w:p w14:paraId="6C1C5021" w14:textId="77777777" w:rsidR="00FB13DB" w:rsidRPr="00FB13DB" w:rsidRDefault="00FB13DB" w:rsidP="00FB13DB">
      <w:pPr>
        <w:pStyle w:val="titreexemple"/>
      </w:pPr>
      <w:r>
        <w:t xml:space="preserve">Exemple d'utilisation du constructeur </w:t>
      </w:r>
      <w:proofErr w:type="spellStart"/>
      <w:r>
        <w:t>Array</w:t>
      </w:r>
      <w:proofErr w:type="spellEnd"/>
    </w:p>
    <w:p w14:paraId="153AFE99" w14:textId="77777777" w:rsidR="00FB13DB" w:rsidRDefault="00FB13DB" w:rsidP="00FB13DB">
      <w:r>
        <w:t>//En spécifiant le type </w:t>
      </w:r>
      <w:r>
        <w:br/>
        <w:t xml:space="preserve">val </w:t>
      </w:r>
      <w:proofErr w:type="spellStart"/>
      <w:r>
        <w:t>unTab</w:t>
      </w:r>
      <w:proofErr w:type="spellEnd"/>
      <w:r>
        <w:t xml:space="preserve"> = </w:t>
      </w:r>
      <w:proofErr w:type="spellStart"/>
      <w:r>
        <w:t>Array</w:t>
      </w:r>
      <w:proofErr w:type="spellEnd"/>
      <w:r>
        <w:t>&lt;String&gt;(10){i-&gt;"Vide"} </w:t>
      </w:r>
      <w:r>
        <w:br/>
        <w:t>//Avec inférence de type </w:t>
      </w:r>
      <w:r>
        <w:br/>
        <w:t xml:space="preserve">val unTab2 = </w:t>
      </w:r>
      <w:proofErr w:type="spellStart"/>
      <w:r>
        <w:t>Array</w:t>
      </w:r>
      <w:proofErr w:type="spellEnd"/>
      <w:r>
        <w:t>(10){i-&gt;"Vide"}</w:t>
      </w:r>
    </w:p>
    <w:p w14:paraId="1345E9C2" w14:textId="77777777" w:rsidR="00FB13DB" w:rsidRPr="00FB13DB" w:rsidRDefault="00FB13DB" w:rsidP="00FB13DB">
      <w:r w:rsidRPr="00FB13DB">
        <w:t>Dans cet exemple, un tableau de String, pouvant stocker dix variables de type String, est créé. Toutes les valeurs sont égales à "Vide".</w:t>
      </w:r>
    </w:p>
    <w:p w14:paraId="7C257776" w14:textId="77777777" w:rsidR="00FB13DB" w:rsidRPr="00FB13DB" w:rsidRDefault="00FB13DB" w:rsidP="007D5787">
      <w:pPr>
        <w:pStyle w:val="soustitre"/>
      </w:pPr>
      <w:r>
        <w:t>Les tableaux de types primitifs</w:t>
      </w:r>
      <w:r w:rsidRPr="00FB13DB">
        <w:fldChar w:fldCharType="begin"/>
      </w:r>
      <w:r>
        <w:instrText>xe "Tableau:types primitives"</w:instrText>
      </w:r>
      <w:r w:rsidRPr="00FB13DB">
        <w:fldChar w:fldCharType="end"/>
      </w:r>
    </w:p>
    <w:p w14:paraId="4464EEB7" w14:textId="77777777" w:rsidR="00FB13DB" w:rsidRDefault="00FB13DB" w:rsidP="00FB13DB">
      <w:r>
        <w:t xml:space="preserve">Si vous avez besoin d'un tableau avec des types primitifs (pour utiliser une fonction Java par exemple), il existe autant de méthodes qu'il y a de types primitifs en Java : </w:t>
      </w:r>
      <w:proofErr w:type="spellStart"/>
      <w:r>
        <w:t>IntArray</w:t>
      </w:r>
      <w:proofErr w:type="spellEnd"/>
      <w:r>
        <w:t xml:space="preserve">(), </w:t>
      </w:r>
      <w:proofErr w:type="spellStart"/>
      <w:r>
        <w:t>LongArray</w:t>
      </w:r>
      <w:proofErr w:type="spellEnd"/>
      <w:r>
        <w:t xml:space="preserve">(), </w:t>
      </w:r>
      <w:proofErr w:type="spellStart"/>
      <w:r>
        <w:t>CharArray</w:t>
      </w:r>
      <w:proofErr w:type="spellEnd"/>
      <w:r>
        <w:t>()…</w:t>
      </w:r>
    </w:p>
    <w:p w14:paraId="6F26BE44" w14:textId="77777777" w:rsidR="00FB13DB" w:rsidRPr="00FB13DB" w:rsidRDefault="00FB13DB" w:rsidP="00FB13DB">
      <w:pPr>
        <w:pStyle w:val="titreexemple"/>
      </w:pPr>
      <w:r>
        <w:t>Exemple de création de tableaux contenant des types primitifs</w:t>
      </w:r>
    </w:p>
    <w:p w14:paraId="3C5E2419" w14:textId="77777777" w:rsidR="00FB13DB" w:rsidRDefault="00FB13DB" w:rsidP="00FB13DB">
      <w:r>
        <w:lastRenderedPageBreak/>
        <w:t xml:space="preserve">//Tableau de </w:t>
      </w:r>
      <w:proofErr w:type="spellStart"/>
      <w:r>
        <w:t>int</w:t>
      </w:r>
      <w:proofErr w:type="spellEnd"/>
      <w:r>
        <w:t xml:space="preserve"> de taille 5 </w:t>
      </w:r>
      <w:r>
        <w:br/>
        <w:t xml:space="preserve">val tableau = </w:t>
      </w:r>
      <w:proofErr w:type="spellStart"/>
      <w:r>
        <w:t>IntArray</w:t>
      </w:r>
      <w:proofErr w:type="spellEnd"/>
      <w:r>
        <w:t>(5) </w:t>
      </w:r>
      <w:r>
        <w:br/>
        <w:t xml:space="preserve">//Tableau de </w:t>
      </w:r>
      <w:proofErr w:type="spellStart"/>
      <w:r>
        <w:t>int</w:t>
      </w:r>
      <w:proofErr w:type="spellEnd"/>
      <w:r>
        <w:t xml:space="preserve"> de taille 3, initialisé </w:t>
      </w:r>
      <w:r>
        <w:br/>
        <w:t xml:space="preserve">val tableau2 = </w:t>
      </w:r>
      <w:proofErr w:type="spellStart"/>
      <w:r>
        <w:t>IntArrayOf</w:t>
      </w:r>
      <w:proofErr w:type="spellEnd"/>
      <w:r>
        <w:t>(4,5,6)</w:t>
      </w:r>
    </w:p>
    <w:p w14:paraId="029BB46B" w14:textId="77777777" w:rsidR="00FB13DB" w:rsidRPr="00FB13DB" w:rsidRDefault="00FB13DB" w:rsidP="00FB13DB">
      <w:r w:rsidRPr="00FB13DB">
        <w:t>Dans cet exemple, un premier tableau d'entiers vide d'une taille de cinq est créé. Un second tableau d'entiers d'une taille de trois est créé, ce tableau contient les valeurs 4, 5 et 6.</w:t>
      </w:r>
    </w:p>
    <w:p w14:paraId="2A651E7A" w14:textId="77777777" w:rsidR="00FB13DB" w:rsidRPr="00FB13DB" w:rsidRDefault="00FB13DB" w:rsidP="007D5787">
      <w:pPr>
        <w:pStyle w:val="titreniv3"/>
      </w:pPr>
      <w:r>
        <w:t>Utilisation courante</w:t>
      </w:r>
    </w:p>
    <w:p w14:paraId="044EEB3E" w14:textId="77777777" w:rsidR="00FB13DB" w:rsidRPr="00FB13DB" w:rsidRDefault="00FB13DB" w:rsidP="007D5787">
      <w:pPr>
        <w:pStyle w:val="soustitre"/>
      </w:pPr>
      <w:r>
        <w:t>Taille d'un tableau</w:t>
      </w:r>
      <w:r w:rsidRPr="00FB13DB">
        <w:fldChar w:fldCharType="begin"/>
      </w:r>
      <w:r>
        <w:instrText>xe "Tableau:taille"</w:instrText>
      </w:r>
      <w:r w:rsidRPr="00FB13DB">
        <w:fldChar w:fldCharType="end"/>
      </w:r>
    </w:p>
    <w:p w14:paraId="62A3677D" w14:textId="77777777" w:rsidR="00FB13DB" w:rsidRDefault="00FB13DB" w:rsidP="00FB13DB">
      <w:r>
        <w:t>La propriété size permet de connaître le nombre d'éléments que peut contenir un tableau.</w:t>
      </w:r>
    </w:p>
    <w:p w14:paraId="31C60891" w14:textId="77777777" w:rsidR="00FB13DB" w:rsidRPr="00FB13DB" w:rsidRDefault="00FB13DB" w:rsidP="00FB13DB">
      <w:pPr>
        <w:pStyle w:val="titreexemple"/>
      </w:pPr>
      <w:r>
        <w:t>Exemple d'utilisation de la propriété size</w:t>
      </w:r>
    </w:p>
    <w:p w14:paraId="15437A92" w14:textId="77777777" w:rsidR="00FB13DB" w:rsidRPr="00FB13DB" w:rsidRDefault="00FB13DB" w:rsidP="00FB13DB">
      <w:r>
        <w:t xml:space="preserve">val </w:t>
      </w:r>
      <w:proofErr w:type="spellStart"/>
      <w:r>
        <w:t>unTab</w:t>
      </w:r>
      <w:proofErr w:type="spellEnd"/>
      <w:r>
        <w:t xml:space="preserve"> = </w:t>
      </w:r>
      <w:proofErr w:type="spellStart"/>
      <w:r w:rsidRPr="00FB13DB">
        <w:t>Array</w:t>
      </w:r>
      <w:proofErr w:type="spellEnd"/>
      <w:r w:rsidRPr="00FB13DB">
        <w:t>&lt;String&gt;(10){i-&gt;"Vide"} </w:t>
      </w:r>
      <w:r w:rsidRPr="00FB13DB">
        <w:br/>
      </w:r>
      <w:proofErr w:type="spellStart"/>
      <w:r w:rsidRPr="00FB13DB">
        <w:t>println</w:t>
      </w:r>
      <w:proofErr w:type="spellEnd"/>
      <w:r w:rsidRPr="00FB13DB">
        <w:t>("taille du tableau : ${</w:t>
      </w:r>
      <w:proofErr w:type="spellStart"/>
      <w:r w:rsidRPr="00FB13DB">
        <w:t>unTab.size</w:t>
      </w:r>
      <w:proofErr w:type="spellEnd"/>
      <w:r w:rsidRPr="00FB13DB">
        <w:t>}") </w:t>
      </w:r>
      <w:r w:rsidRPr="00FB13DB">
        <w:br/>
        <w:t> </w:t>
      </w:r>
      <w:r w:rsidRPr="00FB13DB">
        <w:br/>
        <w:t>Résultat : </w:t>
      </w:r>
      <w:r w:rsidRPr="00FB13DB">
        <w:br/>
        <w:t> </w:t>
      </w:r>
      <w:r w:rsidRPr="00FB13DB">
        <w:br/>
        <w:t>taille du tableau : 10</w:t>
      </w:r>
    </w:p>
    <w:p w14:paraId="58C1E8FC" w14:textId="77777777" w:rsidR="00FB13DB" w:rsidRPr="00FB13DB" w:rsidRDefault="00FB13DB" w:rsidP="007D5787">
      <w:pPr>
        <w:pStyle w:val="soustitre"/>
      </w:pPr>
      <w:r>
        <w:t>Remplir un tableau</w:t>
      </w:r>
      <w:r w:rsidRPr="00FB13DB">
        <w:fldChar w:fldCharType="begin"/>
      </w:r>
      <w:r>
        <w:instrText>xe "Tableau:remplir"</w:instrText>
      </w:r>
      <w:r w:rsidRPr="00FB13DB">
        <w:fldChar w:fldCharType="end"/>
      </w:r>
    </w:p>
    <w:p w14:paraId="2214035C" w14:textId="77777777" w:rsidR="00FB13DB" w:rsidRDefault="00FB13DB" w:rsidP="00FB13DB">
      <w:r>
        <w:t xml:space="preserve">La fonction </w:t>
      </w:r>
      <w:proofErr w:type="spellStart"/>
      <w:r>
        <w:t>fill</w:t>
      </w:r>
      <w:proofErr w:type="spellEnd"/>
      <w:r>
        <w:t xml:space="preserve"> permet de remplir un tableau. Elle attend en premier paramètre la valeur avec laquelle remplir le tableau. Le second paramètre est optionnel, il permet de définir à partir de quel élément on souhaite remplir le tableau. Le troisième paramètre est optionnel, il permet de définir jusqu'à quel élément on souhaite remplir le tableau.</w:t>
      </w:r>
      <w:r>
        <w:fldChar w:fldCharType="begin"/>
      </w:r>
      <w:r>
        <w:instrText>xe "fill"</w:instrText>
      </w:r>
      <w:r>
        <w:fldChar w:fldCharType="end"/>
      </w:r>
    </w:p>
    <w:p w14:paraId="74D1A4E7" w14:textId="77777777" w:rsidR="00FB13DB" w:rsidRPr="00FB13DB" w:rsidRDefault="00FB13DB" w:rsidP="00FB13DB">
      <w:pPr>
        <w:pStyle w:val="titreexemple"/>
      </w:pPr>
      <w:r>
        <w:t xml:space="preserve">Exemple d'utilisation de la fonction </w:t>
      </w:r>
      <w:proofErr w:type="spellStart"/>
      <w:r>
        <w:t>fill</w:t>
      </w:r>
      <w:proofErr w:type="spellEnd"/>
    </w:p>
    <w:p w14:paraId="29B032DF" w14:textId="77777777" w:rsidR="00FB13DB" w:rsidRPr="00FB13DB" w:rsidRDefault="00FB13DB" w:rsidP="00FB13DB">
      <w:pPr>
        <w:rPr>
          <w:lang w:val="en-US"/>
        </w:rPr>
      </w:pPr>
      <w:proofErr w:type="spellStart"/>
      <w:r w:rsidRPr="00FB13DB">
        <w:rPr>
          <w:lang w:val="en-US"/>
        </w:rPr>
        <w:t>val</w:t>
      </w:r>
      <w:proofErr w:type="spellEnd"/>
      <w:r w:rsidRPr="00FB13DB">
        <w:rPr>
          <w:lang w:val="en-US"/>
        </w:rPr>
        <w:t xml:space="preserve"> </w:t>
      </w:r>
      <w:proofErr w:type="spellStart"/>
      <w:r w:rsidRPr="00FB13DB">
        <w:rPr>
          <w:lang w:val="en-US"/>
        </w:rPr>
        <w:t>unTab</w:t>
      </w:r>
      <w:proofErr w:type="spellEnd"/>
      <w:r w:rsidRPr="00FB13DB">
        <w:rPr>
          <w:lang w:val="en-US"/>
        </w:rPr>
        <w:t xml:space="preserve"> = Array&lt;String&gt;(10){</w:t>
      </w:r>
      <w:proofErr w:type="spellStart"/>
      <w:r w:rsidRPr="00FB13DB">
        <w:rPr>
          <w:lang w:val="en-US"/>
        </w:rPr>
        <w:t>i</w:t>
      </w:r>
      <w:proofErr w:type="spellEnd"/>
      <w:r w:rsidRPr="00FB13DB">
        <w:rPr>
          <w:lang w:val="en-US"/>
        </w:rPr>
        <w:t>-&gt;"Vide"} </w:t>
      </w:r>
      <w:r w:rsidRPr="00FB13DB">
        <w:rPr>
          <w:lang w:val="en-US"/>
        </w:rPr>
        <w:br/>
      </w:r>
      <w:proofErr w:type="spellStart"/>
      <w:r w:rsidRPr="00FB13DB">
        <w:rPr>
          <w:lang w:val="en-US"/>
        </w:rPr>
        <w:t>unTab.fill</w:t>
      </w:r>
      <w:proofErr w:type="spellEnd"/>
      <w:r w:rsidRPr="00FB13DB">
        <w:rPr>
          <w:lang w:val="en-US"/>
        </w:rPr>
        <w:t>("coucou",2,8)</w:t>
      </w:r>
    </w:p>
    <w:p w14:paraId="679C5FB7" w14:textId="77777777" w:rsidR="00FB13DB" w:rsidRPr="00FB13DB" w:rsidRDefault="00FB13DB" w:rsidP="00FB13DB">
      <w:r w:rsidRPr="00FB13DB">
        <w:t xml:space="preserve">Dans cet exemple, un tableau de String d'une taille de 10 est créé. Toutes les valeurs sont égales à "Vide". Ensuite, on modifie le contenu du tableau avec la fonction </w:t>
      </w:r>
      <w:proofErr w:type="spellStart"/>
      <w:r w:rsidRPr="00FB13DB">
        <w:t>fill</w:t>
      </w:r>
      <w:proofErr w:type="spellEnd"/>
      <w:r w:rsidRPr="00FB13DB">
        <w:t>, ainsi les éléments d’indices 2 à 8 sont égaux à "coucou".</w:t>
      </w:r>
    </w:p>
    <w:p w14:paraId="7510CCFD" w14:textId="77777777" w:rsidR="00FB13DB" w:rsidRPr="00FB13DB" w:rsidRDefault="00FB13DB" w:rsidP="007D5787">
      <w:pPr>
        <w:pStyle w:val="soustitre"/>
      </w:pPr>
      <w:r>
        <w:t>Accéder à un élément</w:t>
      </w:r>
    </w:p>
    <w:p w14:paraId="2094FA20" w14:textId="77777777" w:rsidR="00FB13DB" w:rsidRDefault="00FB13DB" w:rsidP="00FB13DB">
      <w:r>
        <w:t xml:space="preserve">La fonction </w:t>
      </w:r>
      <w:proofErr w:type="spellStart"/>
      <w:r>
        <w:t>get</w:t>
      </w:r>
      <w:proofErr w:type="spellEnd"/>
      <w:r>
        <w:t xml:space="preserve"> permet d'accéder à un élément d'un tableau. Utiliser la fonction </w:t>
      </w:r>
      <w:proofErr w:type="spellStart"/>
      <w:r>
        <w:t>get</w:t>
      </w:r>
      <w:proofErr w:type="spellEnd"/>
      <w:r>
        <w:t xml:space="preserve"> revient à utiliser les crochets [].</w:t>
      </w:r>
    </w:p>
    <w:p w14:paraId="0E4C6CFA" w14:textId="77777777" w:rsidR="00FB13DB" w:rsidRPr="00FB13DB" w:rsidRDefault="00FB13DB" w:rsidP="00FB13DB">
      <w:pPr>
        <w:pStyle w:val="titreexemple"/>
      </w:pPr>
      <w:r>
        <w:t>Exemple d'accès à un élément de tableau.</w:t>
      </w:r>
    </w:p>
    <w:p w14:paraId="24FD7403" w14:textId="77777777" w:rsidR="00FB13DB" w:rsidRPr="00FB13DB" w:rsidRDefault="00FB13DB" w:rsidP="00FB13DB">
      <w:r>
        <w:t xml:space="preserve">val </w:t>
      </w:r>
      <w:proofErr w:type="spellStart"/>
      <w:r>
        <w:t>unAutreTableau</w:t>
      </w:r>
      <w:proofErr w:type="spellEnd"/>
      <w:r>
        <w:t xml:space="preserve"> = </w:t>
      </w:r>
      <w:proofErr w:type="spellStart"/>
      <w:r>
        <w:t>arrayOf</w:t>
      </w:r>
      <w:proofErr w:type="spellEnd"/>
      <w:r>
        <w:t>&lt;String&gt;("</w:t>
      </w:r>
      <w:proofErr w:type="spellStart"/>
      <w:r>
        <w:t>Bleu","Blanc","Rouge","Vert</w:t>
      </w:r>
      <w:proofErr w:type="spellEnd"/>
      <w:r>
        <w:t>") </w:t>
      </w:r>
      <w:r>
        <w:br/>
        <w:t>// accède au troisième élément du tableau </w:t>
      </w:r>
      <w:r>
        <w:br/>
      </w:r>
      <w:proofErr w:type="spellStart"/>
      <w:r>
        <w:t>println</w:t>
      </w:r>
      <w:proofErr w:type="spellEnd"/>
      <w:r>
        <w:t>(</w:t>
      </w:r>
      <w:proofErr w:type="spellStart"/>
      <w:r>
        <w:t>unAutreTableau.get</w:t>
      </w:r>
      <w:proofErr w:type="spellEnd"/>
      <w:r>
        <w:t>(2)); </w:t>
      </w:r>
      <w:r>
        <w:br/>
        <w:t>// accède au troisième élément du tableau </w:t>
      </w:r>
      <w:r>
        <w:br/>
      </w:r>
      <w:proofErr w:type="spellStart"/>
      <w:r>
        <w:lastRenderedPageBreak/>
        <w:t>println</w:t>
      </w:r>
      <w:proofErr w:type="spellEnd"/>
      <w:r>
        <w:t>(</w:t>
      </w:r>
      <w:proofErr w:type="spellStart"/>
      <w:r>
        <w:t>unAutreTableau</w:t>
      </w:r>
      <w:proofErr w:type="spellEnd"/>
      <w:r>
        <w:t>[2]); </w:t>
      </w:r>
      <w:r>
        <w:br/>
        <w:t> </w:t>
      </w:r>
      <w:r>
        <w:br/>
        <w:t>Résultat : </w:t>
      </w:r>
      <w:r>
        <w:br/>
        <w:t> </w:t>
      </w:r>
      <w:r>
        <w:br/>
        <w:t>Rouge </w:t>
      </w:r>
      <w:r>
        <w:br/>
        <w:t>Rouge</w:t>
      </w:r>
    </w:p>
    <w:p w14:paraId="2A584B9E" w14:textId="77777777" w:rsidR="00FB13DB" w:rsidRPr="00FB13DB" w:rsidRDefault="00FB13DB" w:rsidP="007D5787">
      <w:pPr>
        <w:pStyle w:val="soustitre"/>
      </w:pPr>
      <w:r>
        <w:t>Modifier un élément</w:t>
      </w:r>
    </w:p>
    <w:p w14:paraId="1859AC8A" w14:textId="77777777" w:rsidR="00FB13DB" w:rsidRDefault="00FB13DB" w:rsidP="00FB13DB">
      <w:r>
        <w:t>La fonction set permet de modifier un élément d'un tableau. Utiliser la fonction set revient à utiliser les crochets [].</w:t>
      </w:r>
    </w:p>
    <w:p w14:paraId="433CF031" w14:textId="77777777" w:rsidR="00FB13DB" w:rsidRPr="00FB13DB" w:rsidRDefault="00FB13DB" w:rsidP="00FB13DB">
      <w:pPr>
        <w:pStyle w:val="titreexemple"/>
      </w:pPr>
      <w:r>
        <w:t>Exemple de modification d'un tableau</w:t>
      </w:r>
    </w:p>
    <w:p w14:paraId="13D75B46" w14:textId="77777777" w:rsidR="00FB13DB" w:rsidRPr="00FB13DB" w:rsidRDefault="00FB13DB" w:rsidP="00FB13DB">
      <w:r w:rsidRPr="00FB13DB">
        <w:t xml:space="preserve">val </w:t>
      </w:r>
      <w:proofErr w:type="spellStart"/>
      <w:r w:rsidRPr="00FB13DB">
        <w:t>unAutreTableau</w:t>
      </w:r>
      <w:proofErr w:type="spellEnd"/>
      <w:r w:rsidRPr="00FB13DB">
        <w:t xml:space="preserve"> = </w:t>
      </w:r>
      <w:proofErr w:type="spellStart"/>
      <w:r w:rsidRPr="00FB13DB">
        <w:t>arrayOf</w:t>
      </w:r>
      <w:proofErr w:type="spellEnd"/>
      <w:r w:rsidRPr="00FB13DB">
        <w:t>&lt;String&gt;("</w:t>
      </w:r>
      <w:proofErr w:type="spellStart"/>
      <w:r w:rsidRPr="00FB13DB">
        <w:t>Bleu","Blanc","Rouge","Vert</w:t>
      </w:r>
      <w:proofErr w:type="spellEnd"/>
      <w:r w:rsidRPr="00FB13DB">
        <w:t>") </w:t>
      </w:r>
      <w:r w:rsidRPr="00FB13DB">
        <w:br/>
      </w:r>
      <w:proofErr w:type="spellStart"/>
      <w:r w:rsidRPr="00FB13DB">
        <w:t>unAutreTableau.set</w:t>
      </w:r>
      <w:proofErr w:type="spellEnd"/>
      <w:r w:rsidRPr="00FB13DB">
        <w:t>(2,"Violet") </w:t>
      </w:r>
      <w:r w:rsidRPr="00FB13DB">
        <w:br/>
      </w:r>
      <w:proofErr w:type="spellStart"/>
      <w:r w:rsidRPr="00FB13DB">
        <w:t>unAutreTableau</w:t>
      </w:r>
      <w:proofErr w:type="spellEnd"/>
      <w:r w:rsidRPr="00FB13DB">
        <w:t>[3] = "Marron" </w:t>
      </w:r>
      <w:r w:rsidRPr="00FB13DB">
        <w:br/>
      </w:r>
      <w:proofErr w:type="spellStart"/>
      <w:r w:rsidRPr="00FB13DB">
        <w:t>println</w:t>
      </w:r>
      <w:proofErr w:type="spellEnd"/>
      <w:r w:rsidRPr="00FB13DB">
        <w:t>(</w:t>
      </w:r>
      <w:proofErr w:type="spellStart"/>
      <w:r w:rsidRPr="00FB13DB">
        <w:t>unAutreTableau</w:t>
      </w:r>
      <w:proofErr w:type="spellEnd"/>
      <w:r w:rsidRPr="00FB13DB">
        <w:t>[2]) </w:t>
      </w:r>
      <w:r w:rsidRPr="00FB13DB">
        <w:br/>
      </w:r>
      <w:proofErr w:type="spellStart"/>
      <w:r w:rsidRPr="00FB13DB">
        <w:t>println</w:t>
      </w:r>
      <w:proofErr w:type="spellEnd"/>
      <w:r w:rsidRPr="00FB13DB">
        <w:t>(</w:t>
      </w:r>
      <w:proofErr w:type="spellStart"/>
      <w:r w:rsidRPr="00FB13DB">
        <w:t>unAutreTableau</w:t>
      </w:r>
      <w:proofErr w:type="spellEnd"/>
      <w:r w:rsidRPr="00FB13DB">
        <w:t>[3]) </w:t>
      </w:r>
      <w:r w:rsidRPr="00FB13DB">
        <w:br/>
        <w:t> </w:t>
      </w:r>
      <w:r w:rsidRPr="00FB13DB">
        <w:br/>
        <w:t> </w:t>
      </w:r>
      <w:r w:rsidRPr="00FB13DB">
        <w:br/>
        <w:t>Résultat : </w:t>
      </w:r>
      <w:r w:rsidRPr="00FB13DB">
        <w:br/>
        <w:t> </w:t>
      </w:r>
      <w:r w:rsidRPr="00FB13DB">
        <w:br/>
        <w:t>Violet </w:t>
      </w:r>
      <w:r w:rsidRPr="00FB13DB">
        <w:br/>
        <w:t>Marron</w:t>
      </w:r>
    </w:p>
    <w:p w14:paraId="47D54D3E" w14:textId="77777777" w:rsidR="00FB13DB" w:rsidRPr="00FB13DB" w:rsidRDefault="00FB13DB" w:rsidP="007D5787">
      <w:pPr>
        <w:pStyle w:val="soustitre"/>
      </w:pPr>
      <w:r>
        <w:t>Lister les éléments d'un tableau</w:t>
      </w:r>
      <w:r w:rsidRPr="00FB13DB">
        <w:fldChar w:fldCharType="begin"/>
      </w:r>
      <w:r>
        <w:instrText>xe "Tableau:lister les éléments"</w:instrText>
      </w:r>
      <w:r w:rsidRPr="00FB13DB">
        <w:fldChar w:fldCharType="end"/>
      </w:r>
    </w:p>
    <w:p w14:paraId="5D0121EE" w14:textId="77777777" w:rsidR="00FB13DB" w:rsidRDefault="00FB13DB" w:rsidP="00FB13DB">
      <w:r>
        <w:t xml:space="preserve">La boucle </w:t>
      </w:r>
      <w:proofErr w:type="spellStart"/>
      <w:r>
        <w:t>foreach</w:t>
      </w:r>
      <w:proofErr w:type="spellEnd"/>
      <w:r>
        <w:t xml:space="preserve"> permet de parcourir simplement un tableau.</w:t>
      </w:r>
      <w:r>
        <w:fldChar w:fldCharType="begin"/>
      </w:r>
      <w:r>
        <w:instrText>xe "foreach"</w:instrText>
      </w:r>
      <w:r>
        <w:fldChar w:fldCharType="end"/>
      </w:r>
    </w:p>
    <w:p w14:paraId="0F7FA292" w14:textId="77777777" w:rsidR="00FB13DB" w:rsidRPr="00FB13DB" w:rsidRDefault="00FB13DB" w:rsidP="00FB13DB">
      <w:pPr>
        <w:pStyle w:val="titreexemple"/>
      </w:pPr>
      <w:r>
        <w:t xml:space="preserve">Exemple d'utilisation du </w:t>
      </w:r>
      <w:proofErr w:type="spellStart"/>
      <w:r>
        <w:t>foreach</w:t>
      </w:r>
      <w:proofErr w:type="spellEnd"/>
    </w:p>
    <w:p w14:paraId="2E8C7F3A" w14:textId="77777777" w:rsidR="00FB13DB" w:rsidRPr="00FB13DB" w:rsidRDefault="00FB13DB" w:rsidP="00FB13DB">
      <w:r w:rsidRPr="00FB13DB">
        <w:t xml:space="preserve">val </w:t>
      </w:r>
      <w:proofErr w:type="spellStart"/>
      <w:r w:rsidRPr="00FB13DB">
        <w:t>unAutreTableau</w:t>
      </w:r>
      <w:proofErr w:type="spellEnd"/>
      <w:r w:rsidRPr="00FB13DB">
        <w:t xml:space="preserve"> = </w:t>
      </w:r>
      <w:proofErr w:type="spellStart"/>
      <w:r w:rsidRPr="00FB13DB">
        <w:t>arrayOf</w:t>
      </w:r>
      <w:proofErr w:type="spellEnd"/>
      <w:r w:rsidRPr="00FB13DB">
        <w:t>&lt;String&gt;("</w:t>
      </w:r>
      <w:proofErr w:type="spellStart"/>
      <w:r w:rsidRPr="00FB13DB">
        <w:t>Bleu","Blanc","Rouge","Vert</w:t>
      </w:r>
      <w:proofErr w:type="spellEnd"/>
      <w:r w:rsidRPr="00FB13DB">
        <w:t>") </w:t>
      </w:r>
      <w:r w:rsidRPr="00FB13DB">
        <w:br/>
        <w:t> </w:t>
      </w:r>
      <w:r w:rsidRPr="00FB13DB">
        <w:br/>
        <w:t xml:space="preserve">for(info in </w:t>
      </w:r>
      <w:proofErr w:type="spellStart"/>
      <w:r w:rsidRPr="00FB13DB">
        <w:t>unAutreTableau</w:t>
      </w:r>
      <w:proofErr w:type="spellEnd"/>
      <w:r w:rsidRPr="00FB13DB">
        <w:t>) </w:t>
      </w:r>
      <w:r w:rsidRPr="00FB13DB">
        <w:br/>
        <w:t>{ </w:t>
      </w:r>
      <w:r w:rsidRPr="00FB13DB">
        <w:br/>
        <w:t xml:space="preserve">    </w:t>
      </w:r>
      <w:proofErr w:type="spellStart"/>
      <w:r w:rsidRPr="00FB13DB">
        <w:t>println</w:t>
      </w:r>
      <w:proofErr w:type="spellEnd"/>
      <w:r w:rsidRPr="00FB13DB">
        <w:t>("Info : " + info) </w:t>
      </w:r>
      <w:r w:rsidRPr="00FB13DB">
        <w:br/>
        <w:t>} </w:t>
      </w:r>
      <w:r w:rsidRPr="00FB13DB">
        <w:br/>
        <w:t> </w:t>
      </w:r>
      <w:r w:rsidRPr="00FB13DB">
        <w:br/>
        <w:t>Résultat : </w:t>
      </w:r>
      <w:r w:rsidRPr="00FB13DB">
        <w:br/>
        <w:t> </w:t>
      </w:r>
      <w:r w:rsidRPr="00FB13DB">
        <w:br/>
        <w:t>Info : Bleu </w:t>
      </w:r>
      <w:r w:rsidRPr="00FB13DB">
        <w:br/>
        <w:t>Info : Blanc </w:t>
      </w:r>
      <w:r w:rsidRPr="00FB13DB">
        <w:br/>
        <w:t>Info : Rouge </w:t>
      </w:r>
      <w:r w:rsidRPr="00FB13DB">
        <w:br/>
        <w:t>Info : Vert</w:t>
      </w:r>
    </w:p>
    <w:p w14:paraId="5EF992C9" w14:textId="77777777" w:rsidR="00FB13DB" w:rsidRPr="00FB13DB" w:rsidRDefault="00FB13DB" w:rsidP="00FB13DB">
      <w:pPr>
        <w:pStyle w:val="titreexemple"/>
      </w:pPr>
      <w:r>
        <w:t xml:space="preserve">Exemple d'utilisation du </w:t>
      </w:r>
      <w:proofErr w:type="spellStart"/>
      <w:r>
        <w:t>foreach</w:t>
      </w:r>
      <w:proofErr w:type="spellEnd"/>
      <w:r>
        <w:t xml:space="preserve"> en se basant sur l'index</w:t>
      </w:r>
    </w:p>
    <w:p w14:paraId="27810422" w14:textId="77777777" w:rsidR="00FB13DB" w:rsidRPr="00FB13DB" w:rsidRDefault="00FB13DB" w:rsidP="00FB13DB">
      <w:r w:rsidRPr="00FB13DB">
        <w:t xml:space="preserve">val </w:t>
      </w:r>
      <w:proofErr w:type="spellStart"/>
      <w:r w:rsidRPr="00FB13DB">
        <w:t>unAutreTableau</w:t>
      </w:r>
      <w:proofErr w:type="spellEnd"/>
      <w:r w:rsidRPr="00FB13DB">
        <w:t xml:space="preserve"> = </w:t>
      </w:r>
      <w:proofErr w:type="spellStart"/>
      <w:r w:rsidRPr="00FB13DB">
        <w:t>arrayOf</w:t>
      </w:r>
      <w:proofErr w:type="spellEnd"/>
      <w:r w:rsidRPr="00FB13DB">
        <w:t>&lt;String&gt;("</w:t>
      </w:r>
      <w:proofErr w:type="spellStart"/>
      <w:r w:rsidRPr="00FB13DB">
        <w:t>Bleu","Blanc","Rouge","Vert</w:t>
      </w:r>
      <w:proofErr w:type="spellEnd"/>
      <w:r w:rsidRPr="00FB13DB">
        <w:t>") </w:t>
      </w:r>
      <w:r w:rsidRPr="00FB13DB">
        <w:br/>
        <w:t> </w:t>
      </w:r>
      <w:r w:rsidRPr="00FB13DB">
        <w:br/>
        <w:t xml:space="preserve">for (i in </w:t>
      </w:r>
      <w:proofErr w:type="spellStart"/>
      <w:r w:rsidRPr="00FB13DB">
        <w:t>unAutreTableau.indices</w:t>
      </w:r>
      <w:proofErr w:type="spellEnd"/>
      <w:r w:rsidRPr="00FB13DB">
        <w:t>) { </w:t>
      </w:r>
      <w:r w:rsidRPr="00FB13DB">
        <w:br/>
      </w:r>
      <w:r w:rsidRPr="00FB13DB">
        <w:lastRenderedPageBreak/>
        <w:t xml:space="preserve">    </w:t>
      </w:r>
      <w:proofErr w:type="spellStart"/>
      <w:r w:rsidRPr="00FB13DB">
        <w:t>println</w:t>
      </w:r>
      <w:proofErr w:type="spellEnd"/>
      <w:r w:rsidRPr="00FB13DB">
        <w:t>("La valeur à l'index $i est : ${</w:t>
      </w:r>
      <w:proofErr w:type="spellStart"/>
      <w:r w:rsidRPr="00FB13DB">
        <w:t>unAutreTableau</w:t>
      </w:r>
      <w:proofErr w:type="spellEnd"/>
      <w:r w:rsidRPr="00FB13DB">
        <w:t>[i]}") </w:t>
      </w:r>
      <w:r w:rsidRPr="00FB13DB">
        <w:br/>
        <w:t>} </w:t>
      </w:r>
      <w:r w:rsidRPr="00FB13DB">
        <w:br/>
        <w:t> </w:t>
      </w:r>
      <w:r w:rsidRPr="00FB13DB">
        <w:br/>
        <w:t>Résultat : </w:t>
      </w:r>
      <w:r w:rsidRPr="00FB13DB">
        <w:br/>
        <w:t> </w:t>
      </w:r>
      <w:r w:rsidRPr="00FB13DB">
        <w:br/>
        <w:t>La valeur à l'index 0 est : Bleu </w:t>
      </w:r>
      <w:r w:rsidRPr="00FB13DB">
        <w:br/>
        <w:t>La valeur à l'index 1 est : Blanc </w:t>
      </w:r>
      <w:r w:rsidRPr="00FB13DB">
        <w:br/>
        <w:t>La valeur à l'index 2 est : Rouge </w:t>
      </w:r>
      <w:r w:rsidRPr="00FB13DB">
        <w:br/>
        <w:t>La valeur à l'index 3 est : Vert</w:t>
      </w:r>
    </w:p>
    <w:p w14:paraId="1B886166" w14:textId="77777777" w:rsidR="00FB13DB" w:rsidRPr="00FB13DB" w:rsidRDefault="00FB13DB" w:rsidP="00FB13DB">
      <w:pPr>
        <w:pStyle w:val="titreexemple"/>
      </w:pPr>
      <w:r>
        <w:t xml:space="preserve">Exemple d'utilisation du </w:t>
      </w:r>
      <w:proofErr w:type="spellStart"/>
      <w:r>
        <w:t>foreach</w:t>
      </w:r>
      <w:proofErr w:type="spellEnd"/>
      <w:r>
        <w:t xml:space="preserve"> avec une expression lambda</w:t>
      </w:r>
    </w:p>
    <w:p w14:paraId="5A0D3FC0" w14:textId="77777777" w:rsidR="00FB13DB" w:rsidRDefault="00FB13DB" w:rsidP="00FB13DB">
      <w:r>
        <w:t xml:space="preserve">val </w:t>
      </w:r>
      <w:proofErr w:type="spellStart"/>
      <w:r>
        <w:t>unAutreTableau</w:t>
      </w:r>
      <w:proofErr w:type="spellEnd"/>
      <w:r>
        <w:t xml:space="preserve"> = </w:t>
      </w:r>
      <w:proofErr w:type="spellStart"/>
      <w:r>
        <w:t>arrayOf</w:t>
      </w:r>
      <w:proofErr w:type="spellEnd"/>
      <w:r>
        <w:t>&lt;String&gt;("</w:t>
      </w:r>
      <w:proofErr w:type="spellStart"/>
      <w:r>
        <w:t>Bleu","Blanc","Rouge</w:t>
      </w:r>
      <w:proofErr w:type="spellEnd"/>
      <w:r>
        <w:t>") </w:t>
      </w:r>
      <w:r>
        <w:br/>
        <w:t> </w:t>
      </w:r>
      <w:r>
        <w:br/>
      </w:r>
      <w:proofErr w:type="spellStart"/>
      <w:r>
        <w:t>unAutreTableau.forEach</w:t>
      </w:r>
      <w:proofErr w:type="spellEnd"/>
      <w:r>
        <w:t xml:space="preserve"> { i -&gt; </w:t>
      </w:r>
      <w:proofErr w:type="spellStart"/>
      <w:r>
        <w:t>println</w:t>
      </w:r>
      <w:proofErr w:type="spellEnd"/>
      <w:r>
        <w:t>(i) } </w:t>
      </w:r>
      <w:r>
        <w:br/>
        <w:t> </w:t>
      </w:r>
      <w:r>
        <w:br/>
        <w:t>Résultat : </w:t>
      </w:r>
      <w:r>
        <w:br/>
        <w:t> </w:t>
      </w:r>
      <w:r>
        <w:br/>
        <w:t>Bleu </w:t>
      </w:r>
      <w:r>
        <w:br/>
        <w:t>Blanc </w:t>
      </w:r>
      <w:r>
        <w:br/>
        <w:t>Rouge</w:t>
      </w:r>
    </w:p>
    <w:p w14:paraId="49537D58" w14:textId="77777777" w:rsidR="00FB13DB" w:rsidRPr="00FB13DB" w:rsidRDefault="00FB13DB" w:rsidP="007D5787">
      <w:pPr>
        <w:pStyle w:val="soustitre"/>
      </w:pPr>
      <w:r>
        <w:t>Afficher le contenu d'un tableau</w:t>
      </w:r>
      <w:r w:rsidRPr="00FB13DB">
        <w:fldChar w:fldCharType="begin"/>
      </w:r>
      <w:r>
        <w:instrText>xe "Tableau:afficher le contenu"</w:instrText>
      </w:r>
      <w:r w:rsidRPr="00FB13DB">
        <w:fldChar w:fldCharType="end"/>
      </w:r>
    </w:p>
    <w:p w14:paraId="22FC7595" w14:textId="77777777" w:rsidR="00FB13DB" w:rsidRDefault="00FB13DB" w:rsidP="00FB13DB">
      <w:r>
        <w:t xml:space="preserve">La fonction </w:t>
      </w:r>
      <w:proofErr w:type="spellStart"/>
      <w:r>
        <w:t>joinToString</w:t>
      </w:r>
      <w:proofErr w:type="spellEnd"/>
      <w:r>
        <w:t xml:space="preserve"> permet de récupérer le contenu d'un tableau sous forme de String.</w:t>
      </w:r>
      <w:r>
        <w:fldChar w:fldCharType="begin"/>
      </w:r>
      <w:r>
        <w:instrText>xe "joinToString"</w:instrText>
      </w:r>
      <w:r>
        <w:fldChar w:fldCharType="end"/>
      </w:r>
    </w:p>
    <w:p w14:paraId="4A379C16" w14:textId="77777777" w:rsidR="00FB13DB" w:rsidRPr="00FB13DB" w:rsidRDefault="00FB13DB" w:rsidP="00FB13DB">
      <w:pPr>
        <w:pStyle w:val="titreexemple"/>
      </w:pPr>
      <w:r>
        <w:t>Exemple d'affichage du contenu d'un tableau</w:t>
      </w:r>
    </w:p>
    <w:p w14:paraId="526BD25B" w14:textId="77777777" w:rsidR="00FB13DB" w:rsidRDefault="00FB13DB" w:rsidP="00FB13DB">
      <w:r>
        <w:t xml:space="preserve">val </w:t>
      </w:r>
      <w:proofErr w:type="spellStart"/>
      <w:r>
        <w:t>unAutreTableau</w:t>
      </w:r>
      <w:proofErr w:type="spellEnd"/>
      <w:r>
        <w:t xml:space="preserve"> = </w:t>
      </w:r>
      <w:proofErr w:type="spellStart"/>
      <w:r>
        <w:t>arrayOf</w:t>
      </w:r>
      <w:proofErr w:type="spellEnd"/>
      <w:r>
        <w:t>&lt;String&gt;("</w:t>
      </w:r>
      <w:proofErr w:type="spellStart"/>
      <w:r>
        <w:t>Bleu","Blanc","Rouge</w:t>
      </w:r>
      <w:proofErr w:type="spellEnd"/>
      <w:r>
        <w:t>") </w:t>
      </w:r>
      <w:r>
        <w:br/>
        <w:t> </w:t>
      </w:r>
      <w:r>
        <w:br/>
      </w:r>
      <w:proofErr w:type="spellStart"/>
      <w:r>
        <w:t>println</w:t>
      </w:r>
      <w:proofErr w:type="spellEnd"/>
      <w:r>
        <w:t>(</w:t>
      </w:r>
      <w:proofErr w:type="spellStart"/>
      <w:r>
        <w:t>unAutreTableau.joinToString</w:t>
      </w:r>
      <w:proofErr w:type="spellEnd"/>
      <w:r>
        <w:t>()) </w:t>
      </w:r>
      <w:r>
        <w:br/>
        <w:t> </w:t>
      </w:r>
      <w:r>
        <w:br/>
        <w:t>Résultat : </w:t>
      </w:r>
      <w:r>
        <w:br/>
        <w:t> </w:t>
      </w:r>
      <w:r>
        <w:br/>
        <w:t>Bleu, Blanc, Rouge</w:t>
      </w:r>
    </w:p>
    <w:p w14:paraId="0D71C926" w14:textId="77777777" w:rsidR="00FB13DB" w:rsidRPr="00FB13DB" w:rsidRDefault="00FB13DB" w:rsidP="00FB13DB">
      <w:r>
        <w:t xml:space="preserve">La classe </w:t>
      </w:r>
      <w:proofErr w:type="spellStart"/>
      <w:r w:rsidRPr="00FB13DB">
        <w:t>Arrays</w:t>
      </w:r>
      <w:proofErr w:type="spellEnd"/>
      <w:r w:rsidRPr="00FB13DB">
        <w:t xml:space="preserve"> offre de multiples fonctionnalités pour manipuler les tableaux telles que la récupération du contenu d'un tableau sous forme de String.</w:t>
      </w:r>
    </w:p>
    <w:p w14:paraId="613E7358" w14:textId="77777777" w:rsidR="00FB13DB" w:rsidRPr="00FB13DB" w:rsidRDefault="00FB13DB" w:rsidP="00FB13DB">
      <w:pPr>
        <w:pStyle w:val="titreexemple"/>
      </w:pPr>
      <w:r>
        <w:t>Exemple d'affichage du contenu d'un tableau</w:t>
      </w:r>
    </w:p>
    <w:p w14:paraId="33DBEE2E" w14:textId="77777777" w:rsidR="00FB13DB" w:rsidRPr="00FB13DB" w:rsidRDefault="00FB13DB" w:rsidP="00FB13DB">
      <w:r w:rsidRPr="00FB13DB">
        <w:t xml:space="preserve">val </w:t>
      </w:r>
      <w:proofErr w:type="spellStart"/>
      <w:r w:rsidRPr="00FB13DB">
        <w:t>unAutreTableau</w:t>
      </w:r>
      <w:proofErr w:type="spellEnd"/>
      <w:r w:rsidRPr="00FB13DB">
        <w:t xml:space="preserve"> = </w:t>
      </w:r>
      <w:proofErr w:type="spellStart"/>
      <w:r w:rsidRPr="00FB13DB">
        <w:t>arrayOf</w:t>
      </w:r>
      <w:proofErr w:type="spellEnd"/>
      <w:r w:rsidRPr="00FB13DB">
        <w:t>&lt;String&gt;("</w:t>
      </w:r>
      <w:proofErr w:type="spellStart"/>
      <w:r w:rsidRPr="00FB13DB">
        <w:t>Bleu","Blanc","Rouge</w:t>
      </w:r>
      <w:proofErr w:type="spellEnd"/>
      <w:r w:rsidRPr="00FB13DB">
        <w:t>") </w:t>
      </w:r>
      <w:r w:rsidRPr="00FB13DB">
        <w:br/>
        <w:t> </w:t>
      </w:r>
      <w:r w:rsidRPr="00FB13DB">
        <w:br/>
      </w:r>
      <w:proofErr w:type="spellStart"/>
      <w:r w:rsidRPr="00FB13DB">
        <w:t>println</w:t>
      </w:r>
      <w:proofErr w:type="spellEnd"/>
      <w:r w:rsidRPr="00FB13DB">
        <w:t>(</w:t>
      </w:r>
      <w:proofErr w:type="spellStart"/>
      <w:r w:rsidRPr="00FB13DB">
        <w:t>Arrays.toString</w:t>
      </w:r>
      <w:proofErr w:type="spellEnd"/>
      <w:r w:rsidRPr="00FB13DB">
        <w:t>(</w:t>
      </w:r>
      <w:proofErr w:type="spellStart"/>
      <w:r w:rsidRPr="00FB13DB">
        <w:t>unAutreTableau</w:t>
      </w:r>
      <w:proofErr w:type="spellEnd"/>
      <w:r w:rsidRPr="00FB13DB">
        <w:t>)) </w:t>
      </w:r>
      <w:r w:rsidRPr="00FB13DB">
        <w:br/>
        <w:t> </w:t>
      </w:r>
      <w:r w:rsidRPr="00FB13DB">
        <w:br/>
        <w:t>Résultat : </w:t>
      </w:r>
      <w:r w:rsidRPr="00FB13DB">
        <w:br/>
        <w:t> </w:t>
      </w:r>
      <w:r w:rsidRPr="00FB13DB">
        <w:br/>
        <w:t>[Bleu, Blanc, Rouge]</w:t>
      </w:r>
    </w:p>
    <w:p w14:paraId="174D342E" w14:textId="77777777" w:rsidR="00FB13DB" w:rsidRPr="00FB13DB" w:rsidRDefault="00FB13DB" w:rsidP="007D5787">
      <w:pPr>
        <w:pStyle w:val="titreniv2"/>
      </w:pPr>
      <w:r>
        <w:t>Conversions des types de base</w:t>
      </w:r>
      <w:r w:rsidRPr="00FB13DB">
        <w:fldChar w:fldCharType="begin"/>
      </w:r>
      <w:r w:rsidRPr="00FB13DB">
        <w:instrText>xe "Conversion"</w:instrText>
      </w:r>
      <w:r w:rsidRPr="00FB13DB">
        <w:fldChar w:fldCharType="end"/>
      </w:r>
      <w:r w:rsidRPr="00FB13DB">
        <w:fldChar w:fldCharType="begin"/>
      </w:r>
      <w:r w:rsidRPr="00FB13DB">
        <w:instrText>xe "Type de base:conversion"</w:instrText>
      </w:r>
      <w:r w:rsidRPr="00FB13DB">
        <w:fldChar w:fldCharType="end"/>
      </w:r>
    </w:p>
    <w:p w14:paraId="07D7778B" w14:textId="77777777" w:rsidR="00FB13DB" w:rsidRPr="00FB13DB" w:rsidRDefault="00FB13DB" w:rsidP="00FB13DB">
      <w:r>
        <w:lastRenderedPageBreak/>
        <w:t xml:space="preserve">Tous les types de base proposent des fonctions de conversion très simples à utiliser. Il est même obligatoire d'utiliser ces fonctions pour passer d'un type à un autre étant donné que </w:t>
      </w:r>
      <w:r w:rsidRPr="00FB13DB">
        <w:rPr>
          <w:rStyle w:val="gras"/>
        </w:rPr>
        <w:t>les conversions implicites sont interdites</w:t>
      </w:r>
      <w:r w:rsidRPr="00FB13DB">
        <w:t xml:space="preserve">. Parmi les fonctions de conversion, on retrouve les fonctions suivantes : </w:t>
      </w:r>
      <w:proofErr w:type="spellStart"/>
      <w:r w:rsidRPr="00FB13DB">
        <w:t>toByte</w:t>
      </w:r>
      <w:proofErr w:type="spellEnd"/>
      <w:r w:rsidRPr="00FB13DB">
        <w:t xml:space="preserve">(), </w:t>
      </w:r>
      <w:proofErr w:type="spellStart"/>
      <w:r w:rsidRPr="00FB13DB">
        <w:t>toShort</w:t>
      </w:r>
      <w:proofErr w:type="spellEnd"/>
      <w:r w:rsidRPr="00FB13DB">
        <w:t xml:space="preserve">(), </w:t>
      </w:r>
      <w:proofErr w:type="spellStart"/>
      <w:r w:rsidRPr="00FB13DB">
        <w:t>toInt</w:t>
      </w:r>
      <w:proofErr w:type="spellEnd"/>
      <w:r w:rsidRPr="00FB13DB">
        <w:t xml:space="preserve">(), </w:t>
      </w:r>
      <w:proofErr w:type="spellStart"/>
      <w:r w:rsidRPr="00FB13DB">
        <w:t>toLong</w:t>
      </w:r>
      <w:proofErr w:type="spellEnd"/>
      <w:r w:rsidRPr="00FB13DB">
        <w:t xml:space="preserve">(), </w:t>
      </w:r>
      <w:proofErr w:type="spellStart"/>
      <w:r w:rsidRPr="00FB13DB">
        <w:t>toFloat</w:t>
      </w:r>
      <w:proofErr w:type="spellEnd"/>
      <w:r w:rsidRPr="00FB13DB">
        <w:t xml:space="preserve">(), </w:t>
      </w:r>
      <w:proofErr w:type="spellStart"/>
      <w:r w:rsidRPr="00FB13DB">
        <w:t>toDouble</w:t>
      </w:r>
      <w:proofErr w:type="spellEnd"/>
      <w:r w:rsidRPr="00FB13DB">
        <w:t xml:space="preserve">(), </w:t>
      </w:r>
      <w:proofErr w:type="spellStart"/>
      <w:r w:rsidRPr="00FB13DB">
        <w:t>toChar</w:t>
      </w:r>
      <w:proofErr w:type="spellEnd"/>
      <w:r w:rsidRPr="00FB13DB">
        <w:t>() et toString().</w:t>
      </w:r>
      <w:r w:rsidRPr="00FB13DB">
        <w:fldChar w:fldCharType="begin"/>
      </w:r>
      <w:r w:rsidRPr="00FB13DB">
        <w:instrText>xe "Conversion:toByte()"</w:instrText>
      </w:r>
      <w:r w:rsidRPr="00FB13DB">
        <w:fldChar w:fldCharType="end"/>
      </w:r>
      <w:r w:rsidRPr="00FB13DB">
        <w:fldChar w:fldCharType="begin"/>
      </w:r>
      <w:r w:rsidRPr="00FB13DB">
        <w:instrText>xe "Conversion:toShort()"</w:instrText>
      </w:r>
      <w:r w:rsidRPr="00FB13DB">
        <w:fldChar w:fldCharType="end"/>
      </w:r>
      <w:r w:rsidRPr="00FB13DB">
        <w:fldChar w:fldCharType="begin"/>
      </w:r>
      <w:r w:rsidRPr="00FB13DB">
        <w:instrText>xe "Conversion:toInt()"</w:instrText>
      </w:r>
      <w:r w:rsidRPr="00FB13DB">
        <w:fldChar w:fldCharType="end"/>
      </w:r>
      <w:r w:rsidRPr="00FB13DB">
        <w:fldChar w:fldCharType="begin"/>
      </w:r>
      <w:r w:rsidRPr="00FB13DB">
        <w:instrText>xe "Conversion:toLong()"</w:instrText>
      </w:r>
      <w:r w:rsidRPr="00FB13DB">
        <w:fldChar w:fldCharType="end"/>
      </w:r>
      <w:r w:rsidRPr="00FB13DB">
        <w:fldChar w:fldCharType="begin"/>
      </w:r>
      <w:r w:rsidRPr="00FB13DB">
        <w:instrText>xe "Conversion:toFloat()"</w:instrText>
      </w:r>
      <w:r w:rsidRPr="00FB13DB">
        <w:fldChar w:fldCharType="end"/>
      </w:r>
      <w:r w:rsidRPr="00FB13DB">
        <w:fldChar w:fldCharType="begin"/>
      </w:r>
      <w:r w:rsidRPr="00FB13DB">
        <w:instrText>xe "Conversion:toDouble()"</w:instrText>
      </w:r>
      <w:r w:rsidRPr="00FB13DB">
        <w:fldChar w:fldCharType="end"/>
      </w:r>
      <w:r w:rsidRPr="00FB13DB">
        <w:fldChar w:fldCharType="begin"/>
      </w:r>
      <w:r w:rsidRPr="00FB13DB">
        <w:instrText>xe "Conversion:toChar()"</w:instrText>
      </w:r>
      <w:r w:rsidRPr="00FB13DB">
        <w:fldChar w:fldCharType="end"/>
      </w:r>
      <w:r w:rsidRPr="00FB13DB">
        <w:fldChar w:fldCharType="begin"/>
      </w:r>
      <w:r w:rsidRPr="00FB13DB">
        <w:instrText>xe "Conversion:toString()"</w:instrText>
      </w:r>
      <w:r w:rsidRPr="00FB13DB">
        <w:fldChar w:fldCharType="end"/>
      </w:r>
    </w:p>
    <w:p w14:paraId="7011D720" w14:textId="77777777" w:rsidR="00FB13DB" w:rsidRPr="00FB13DB" w:rsidRDefault="00FB13DB" w:rsidP="00FB13DB">
      <w:pPr>
        <w:pStyle w:val="remarque"/>
      </w:pPr>
      <w:r w:rsidRPr="00FB13DB">
        <w:t xml:space="preserve">Il y a toujours un risque de perte de données lorsqu'on passe d'un type à un autre type plus petit. Par exemple, si l'on passe d'un type long sur 64 bits à un type </w:t>
      </w:r>
      <w:proofErr w:type="spellStart"/>
      <w:r w:rsidRPr="00FB13DB">
        <w:t>int</w:t>
      </w:r>
      <w:proofErr w:type="spellEnd"/>
      <w:r w:rsidRPr="00FB13DB">
        <w:t xml:space="preserve"> sur 32 bits.</w:t>
      </w:r>
    </w:p>
    <w:p w14:paraId="7776D956" w14:textId="77777777" w:rsidR="00FB13DB" w:rsidRPr="00FB13DB" w:rsidRDefault="00FB13DB" w:rsidP="00FB13DB">
      <w:pPr>
        <w:pStyle w:val="titreexemple"/>
      </w:pPr>
      <w:r>
        <w:t>Exemples de conversions</w:t>
      </w:r>
    </w:p>
    <w:p w14:paraId="257CBC0B" w14:textId="77777777" w:rsidR="00FB13DB" w:rsidRPr="00FB13DB" w:rsidRDefault="00FB13DB" w:rsidP="00FB13DB">
      <w:r w:rsidRPr="00FB13DB">
        <w:t xml:space="preserve">val </w:t>
      </w:r>
      <w:proofErr w:type="spellStart"/>
      <w:r w:rsidRPr="00FB13DB">
        <w:t>unLong:long</w:t>
      </w:r>
      <w:proofErr w:type="spellEnd"/>
      <w:r w:rsidRPr="00FB13DB">
        <w:t xml:space="preserve"> = 46465 </w:t>
      </w:r>
      <w:r w:rsidRPr="00FB13DB">
        <w:br/>
        <w:t xml:space="preserve">val </w:t>
      </w:r>
      <w:proofErr w:type="spellStart"/>
      <w:r w:rsidRPr="00FB13DB">
        <w:t>unEntier:Int</w:t>
      </w:r>
      <w:proofErr w:type="spellEnd"/>
      <w:r w:rsidRPr="00FB13DB">
        <w:t xml:space="preserve"> = </w:t>
      </w:r>
      <w:proofErr w:type="spellStart"/>
      <w:r w:rsidRPr="00FB13DB">
        <w:t>unLong.toInt</w:t>
      </w:r>
      <w:proofErr w:type="spellEnd"/>
      <w:r w:rsidRPr="00FB13DB">
        <w:t>() </w:t>
      </w:r>
      <w:r w:rsidRPr="00FB13DB">
        <w:br/>
        <w:t> </w:t>
      </w:r>
      <w:r w:rsidRPr="00FB13DB">
        <w:br/>
        <w:t xml:space="preserve">val </w:t>
      </w:r>
      <w:proofErr w:type="spellStart"/>
      <w:r w:rsidRPr="00FB13DB">
        <w:t>unChar:Char</w:t>
      </w:r>
      <w:proofErr w:type="spellEnd"/>
      <w:r w:rsidRPr="00FB13DB">
        <w:t xml:space="preserve"> = 'A' </w:t>
      </w:r>
      <w:r w:rsidRPr="00FB13DB">
        <w:br/>
        <w:t xml:space="preserve">val </w:t>
      </w:r>
      <w:proofErr w:type="spellStart"/>
      <w:r w:rsidRPr="00FB13DB">
        <w:t>unShort:Short</w:t>
      </w:r>
      <w:proofErr w:type="spellEnd"/>
      <w:r w:rsidRPr="00FB13DB">
        <w:t xml:space="preserve"> = </w:t>
      </w:r>
      <w:proofErr w:type="spellStart"/>
      <w:r w:rsidRPr="00FB13DB">
        <w:t>unChar.toShort</w:t>
      </w:r>
      <w:proofErr w:type="spellEnd"/>
      <w:r w:rsidRPr="00FB13DB">
        <w:t>(); </w:t>
      </w:r>
      <w:r w:rsidRPr="00FB13DB">
        <w:br/>
        <w:t> </w:t>
      </w:r>
      <w:r w:rsidRPr="00FB13DB">
        <w:br/>
        <w:t xml:space="preserve">var </w:t>
      </w:r>
      <w:proofErr w:type="spellStart"/>
      <w:r w:rsidRPr="00FB13DB">
        <w:t>unString:String</w:t>
      </w:r>
      <w:proofErr w:type="spellEnd"/>
      <w:r w:rsidRPr="00FB13DB">
        <w:t xml:space="preserve"> = "5" </w:t>
      </w:r>
      <w:r w:rsidRPr="00FB13DB">
        <w:br/>
        <w:t xml:space="preserve">val </w:t>
      </w:r>
      <w:proofErr w:type="spellStart"/>
      <w:r w:rsidRPr="00FB13DB">
        <w:t>unByte:Byte</w:t>
      </w:r>
      <w:proofErr w:type="spellEnd"/>
      <w:r w:rsidRPr="00FB13DB">
        <w:t xml:space="preserve"> =  </w:t>
      </w:r>
      <w:proofErr w:type="spellStart"/>
      <w:r w:rsidRPr="00FB13DB">
        <w:t>unString.toByte</w:t>
      </w:r>
      <w:proofErr w:type="spellEnd"/>
      <w:r w:rsidRPr="00FB13DB">
        <w:t>() </w:t>
      </w:r>
      <w:r w:rsidRPr="00FB13DB">
        <w:br/>
        <w:t> </w:t>
      </w:r>
      <w:r w:rsidRPr="00FB13DB">
        <w:br/>
        <w:t xml:space="preserve">val </w:t>
      </w:r>
      <w:proofErr w:type="spellStart"/>
      <w:r w:rsidRPr="00FB13DB">
        <w:t>unFloat:Float</w:t>
      </w:r>
      <w:proofErr w:type="spellEnd"/>
      <w:r w:rsidRPr="00FB13DB">
        <w:t xml:space="preserve"> = 15.6F; </w:t>
      </w:r>
      <w:r w:rsidRPr="00FB13DB">
        <w:br/>
      </w:r>
      <w:proofErr w:type="spellStart"/>
      <w:r w:rsidRPr="00FB13DB">
        <w:t>unString</w:t>
      </w:r>
      <w:proofErr w:type="spellEnd"/>
      <w:r w:rsidRPr="00FB13DB">
        <w:t xml:space="preserve"> = </w:t>
      </w:r>
      <w:proofErr w:type="spellStart"/>
      <w:r w:rsidRPr="00FB13DB">
        <w:t>unFloat.toString</w:t>
      </w:r>
      <w:proofErr w:type="spellEnd"/>
      <w:r w:rsidRPr="00FB13DB">
        <w:t>()</w:t>
      </w:r>
    </w:p>
    <w:p w14:paraId="3D46B8F4" w14:textId="77777777" w:rsidR="00FB13DB" w:rsidRPr="00FB13DB" w:rsidRDefault="00FB13DB" w:rsidP="00FB13DB">
      <w:pPr>
        <w:pStyle w:val="remarque"/>
      </w:pPr>
      <w:r w:rsidRPr="00FB13DB">
        <w:t xml:space="preserve">Attention, il est possible de comparer deux variables avec la fonction </w:t>
      </w:r>
      <w:proofErr w:type="spellStart"/>
      <w:r w:rsidRPr="00FB13DB">
        <w:t>equals</w:t>
      </w:r>
      <w:proofErr w:type="spellEnd"/>
      <w:r w:rsidRPr="00FB13DB">
        <w:t>, uniquement si elles sont du même type.</w:t>
      </w:r>
    </w:p>
    <w:p w14:paraId="5D324301" w14:textId="77777777" w:rsidR="00FB13DB" w:rsidRPr="00FB13DB" w:rsidRDefault="00FB13DB" w:rsidP="007D5787">
      <w:pPr>
        <w:pStyle w:val="titreniv2"/>
      </w:pPr>
      <w:r>
        <w:t>Portée des variables</w:t>
      </w:r>
      <w:r w:rsidRPr="00FB13DB">
        <w:fldChar w:fldCharType="begin"/>
      </w:r>
      <w:r w:rsidRPr="00FB13DB">
        <w:instrText>xe "Variable:portée"</w:instrText>
      </w:r>
      <w:r w:rsidRPr="00FB13DB">
        <w:fldChar w:fldCharType="end"/>
      </w:r>
    </w:p>
    <w:p w14:paraId="6C415973" w14:textId="77777777" w:rsidR="00FB13DB" w:rsidRPr="00FB13DB" w:rsidRDefault="00FB13DB" w:rsidP="00FB13DB">
      <w:r>
        <w:t xml:space="preserve">La portée d'une variable est la </w:t>
      </w:r>
      <w:r w:rsidRPr="00FB13DB">
        <w:t xml:space="preserve">partie de code dans laquelle la variable est disponible. Sa portée dépend de la zone dans laquelle la variable est déclarée. Cela peut être dans le bloc d'instructions d'une classe, dans le bloc d'instructions d'une fonction ou dans le bloc d'instructions à l’intérieur d'une fonction. En général, sa portée est limitée au bloc d'instructions dans lequel elle a été déclarée. La définition de la portée est similaire à celle du langage Java à une exception près : avec Kotlin, il est possible de définir des variables globales. Pour définir une variable globale, il suffit de la définir hors de tout bloc d'instructions, ainsi elle sera disponible depuis n'importe quel fichier, de n'importe quelle fonction ou classe. Cela est fortement déconseillé afin d'éviter des effets de bord et un </w:t>
      </w:r>
      <w:proofErr w:type="spellStart"/>
      <w:r w:rsidRPr="00FB13DB">
        <w:t>non respect</w:t>
      </w:r>
      <w:proofErr w:type="spellEnd"/>
      <w:r w:rsidRPr="00FB13DB">
        <w:t xml:space="preserve"> de l'architecture applicative qui pourrait amener à rendre votre application difficilement maintenable.</w:t>
      </w:r>
    </w:p>
    <w:p w14:paraId="221173AF" w14:textId="77777777" w:rsidR="00FB13DB" w:rsidRPr="00FB13DB" w:rsidRDefault="00FB13DB" w:rsidP="007D5787">
      <w:pPr>
        <w:pStyle w:val="titreniv1"/>
      </w:pPr>
      <w:r>
        <w:t>Les opérateurs</w:t>
      </w:r>
    </w:p>
    <w:p w14:paraId="128FD16D" w14:textId="77777777" w:rsidR="00FB13DB" w:rsidRPr="00FB13DB" w:rsidRDefault="00FB13DB" w:rsidP="007D5787">
      <w:pPr>
        <w:pStyle w:val="titreniv2"/>
      </w:pPr>
      <w:r>
        <w:t>Les opérateurs arithmétiques</w:t>
      </w:r>
      <w:r w:rsidRPr="00FB13DB">
        <w:fldChar w:fldCharType="begin"/>
      </w:r>
      <w:r w:rsidRPr="00FB13DB">
        <w:instrText>xe "Opérateur:arithmétique"</w:instrText>
      </w:r>
      <w:r w:rsidRPr="00FB13DB">
        <w:fldChar w:fldCharType="end"/>
      </w:r>
    </w:p>
    <w:p w14:paraId="3261F5B3" w14:textId="77777777" w:rsidR="00FB13DB" w:rsidRDefault="00FB13DB" w:rsidP="00FB13DB">
      <w:r>
        <w:t>Voici la liste des opérateurs arithmétiques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360"/>
        <w:gridCol w:w="3160"/>
        <w:gridCol w:w="1360"/>
        <w:gridCol w:w="1360"/>
      </w:tblGrid>
      <w:tr w:rsidR="00FB13DB" w14:paraId="1CAD6A37" w14:textId="77777777" w:rsidTr="00EA2A17">
        <w:trPr>
          <w:trHeight w:val="400"/>
        </w:trPr>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731BA938" w14:textId="77777777" w:rsidR="00FB13DB" w:rsidRPr="00FB13DB" w:rsidRDefault="00FB13DB" w:rsidP="00FB13DB">
            <w:r>
              <w:lastRenderedPageBreak/>
              <w:t>Opérateurs</w:t>
            </w:r>
          </w:p>
        </w:tc>
        <w:tc>
          <w:tcPr>
            <w:tcW w:w="31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0737B758" w14:textId="77777777" w:rsidR="00FB13DB" w:rsidRPr="00FB13DB" w:rsidRDefault="00FB13DB" w:rsidP="00FB13DB">
            <w:r>
              <w:t>Description</w:t>
            </w:r>
          </w:p>
        </w:tc>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7F8150F4" w14:textId="77777777" w:rsidR="00FB13DB" w:rsidRPr="00FB13DB" w:rsidRDefault="00FB13DB" w:rsidP="00FB13DB">
            <w:r>
              <w:t>Exemple</w:t>
            </w:r>
          </w:p>
        </w:tc>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1F0BA45E" w14:textId="77777777" w:rsidR="00FB13DB" w:rsidRPr="00FB13DB" w:rsidRDefault="00FB13DB" w:rsidP="00FB13DB">
            <w:r>
              <w:t>Résultat</w:t>
            </w:r>
          </w:p>
        </w:tc>
      </w:tr>
      <w:tr w:rsidR="00FB13DB" w14:paraId="00790A6A"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43D07F12" w14:textId="77777777" w:rsidR="00FB13DB" w:rsidRPr="00FB13DB" w:rsidRDefault="00FB13DB" w:rsidP="00FB13DB">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0A7AD22" w14:textId="77777777" w:rsidR="00FB13DB" w:rsidRPr="00FB13DB" w:rsidRDefault="00FB13DB" w:rsidP="00FB13DB">
            <w:r>
              <w:t>Multiplier</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BA9B1CB" w14:textId="77777777" w:rsidR="00FB13DB" w:rsidRPr="00FB13DB" w:rsidRDefault="00FB13DB" w:rsidP="00FB13DB">
            <w:r>
              <w:t>2*2</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8167451" w14:textId="77777777" w:rsidR="00FB13DB" w:rsidRPr="00FB13DB" w:rsidRDefault="00FB13DB" w:rsidP="00FB13DB">
            <w:r>
              <w:t>4</w:t>
            </w:r>
          </w:p>
        </w:tc>
      </w:tr>
      <w:tr w:rsidR="00FB13DB" w14:paraId="486543C4"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E9146D2" w14:textId="77777777" w:rsidR="00FB13DB" w:rsidRPr="00FB13DB" w:rsidRDefault="00FB13DB" w:rsidP="00FB13DB">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656B69D" w14:textId="77777777" w:rsidR="00FB13DB" w:rsidRPr="00FB13DB" w:rsidRDefault="00FB13DB" w:rsidP="00FB13DB">
            <w:r>
              <w:t>Diviser</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7A87F8D" w14:textId="77777777" w:rsidR="00FB13DB" w:rsidRPr="00FB13DB" w:rsidRDefault="00FB13DB" w:rsidP="00FB13DB">
            <w:r>
              <w:t>4/2</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63207E3" w14:textId="77777777" w:rsidR="00FB13DB" w:rsidRPr="00FB13DB" w:rsidRDefault="00FB13DB" w:rsidP="00FB13DB">
            <w:r>
              <w:t>2</w:t>
            </w:r>
          </w:p>
        </w:tc>
      </w:tr>
      <w:tr w:rsidR="00FB13DB" w14:paraId="0D76CA3E"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FE587CC" w14:textId="77777777" w:rsidR="00FB13DB" w:rsidRPr="00FB13DB" w:rsidRDefault="00FB13DB" w:rsidP="00FB13DB">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39795E5" w14:textId="77777777" w:rsidR="00FB13DB" w:rsidRPr="00FB13DB" w:rsidRDefault="00FB13DB" w:rsidP="00FB13DB">
            <w:r>
              <w:t>Modulo</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95E4489" w14:textId="77777777" w:rsidR="00FB13DB" w:rsidRPr="00FB13DB" w:rsidRDefault="00FB13DB" w:rsidP="00FB13DB">
            <w:r>
              <w:t>5 %2</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0782D83" w14:textId="77777777" w:rsidR="00FB13DB" w:rsidRPr="00FB13DB" w:rsidRDefault="00FB13DB" w:rsidP="00FB13DB">
            <w:r>
              <w:t>1</w:t>
            </w:r>
          </w:p>
        </w:tc>
      </w:tr>
      <w:tr w:rsidR="00FB13DB" w14:paraId="72CFDBA3"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1396339" w14:textId="77777777" w:rsidR="00FB13DB" w:rsidRPr="00FB13DB" w:rsidRDefault="00FB13DB" w:rsidP="00FB13DB">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1A04C1D" w14:textId="77777777" w:rsidR="00FB13DB" w:rsidRPr="00FB13DB" w:rsidRDefault="00FB13DB" w:rsidP="00FB13DB">
            <w:r>
              <w:t>Additionner</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D94B62B" w14:textId="77777777" w:rsidR="00FB13DB" w:rsidRPr="00FB13DB" w:rsidRDefault="00FB13DB" w:rsidP="00FB13DB">
            <w:r>
              <w:t>1+1</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D1D9451" w14:textId="77777777" w:rsidR="00FB13DB" w:rsidRPr="00FB13DB" w:rsidRDefault="00FB13DB" w:rsidP="00FB13DB">
            <w:r>
              <w:t>2</w:t>
            </w:r>
          </w:p>
        </w:tc>
      </w:tr>
      <w:tr w:rsidR="00FB13DB" w14:paraId="70610E99"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B29F1EE" w14:textId="77777777" w:rsidR="00FB13DB" w:rsidRPr="00FB13DB" w:rsidRDefault="00FB13DB" w:rsidP="00FB13DB">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332F8BA" w14:textId="77777777" w:rsidR="00FB13DB" w:rsidRPr="00FB13DB" w:rsidRDefault="00FB13DB" w:rsidP="00FB13DB">
            <w:r>
              <w:t>Soustraire</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57CB310" w14:textId="77777777" w:rsidR="00FB13DB" w:rsidRPr="00FB13DB" w:rsidRDefault="00FB13DB" w:rsidP="00FB13DB">
            <w:r>
              <w:t>1-1</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BEE4F32" w14:textId="77777777" w:rsidR="00FB13DB" w:rsidRPr="00FB13DB" w:rsidRDefault="00FB13DB" w:rsidP="00FB13DB">
            <w:r>
              <w:t>0</w:t>
            </w:r>
          </w:p>
        </w:tc>
      </w:tr>
    </w:tbl>
    <w:p w14:paraId="5679F0D4" w14:textId="77777777" w:rsidR="00FB13DB" w:rsidRDefault="00FB13DB" w:rsidP="00FB13DB"/>
    <w:p w14:paraId="1F18C890" w14:textId="77777777" w:rsidR="00FB13DB" w:rsidRPr="00FB13DB" w:rsidRDefault="00FB13DB" w:rsidP="007D5787">
      <w:pPr>
        <w:pStyle w:val="titreniv2"/>
      </w:pPr>
      <w:r>
        <w:t>Les opérateurs de bits</w:t>
      </w:r>
      <w:r w:rsidRPr="00FB13DB">
        <w:fldChar w:fldCharType="begin"/>
      </w:r>
      <w:r w:rsidRPr="00FB13DB">
        <w:instrText>xe "Opérateur:de bits"</w:instrText>
      </w:r>
      <w:r w:rsidRPr="00FB13DB">
        <w:fldChar w:fldCharType="end"/>
      </w:r>
    </w:p>
    <w:p w14:paraId="14D30419" w14:textId="77777777" w:rsidR="00FB13DB" w:rsidRDefault="00FB13DB" w:rsidP="00FB13DB">
      <w:r>
        <w:t>Voici la liste des opérateurs de bits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360"/>
        <w:gridCol w:w="3160"/>
        <w:gridCol w:w="1360"/>
        <w:gridCol w:w="1360"/>
      </w:tblGrid>
      <w:tr w:rsidR="00FB13DB" w14:paraId="76492A28" w14:textId="77777777" w:rsidTr="00EA2A17">
        <w:trPr>
          <w:trHeight w:val="400"/>
        </w:trPr>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7E50E701" w14:textId="77777777" w:rsidR="00FB13DB" w:rsidRPr="00FB13DB" w:rsidRDefault="00FB13DB" w:rsidP="00FB13DB">
            <w:r>
              <w:t>Opérateurs</w:t>
            </w:r>
          </w:p>
        </w:tc>
        <w:tc>
          <w:tcPr>
            <w:tcW w:w="31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00BB0CD9" w14:textId="77777777" w:rsidR="00FB13DB" w:rsidRPr="00FB13DB" w:rsidRDefault="00FB13DB" w:rsidP="00FB13DB">
            <w:r>
              <w:t>Description</w:t>
            </w:r>
          </w:p>
        </w:tc>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22E8A17F" w14:textId="77777777" w:rsidR="00FB13DB" w:rsidRPr="00FB13DB" w:rsidRDefault="00FB13DB" w:rsidP="00FB13DB">
            <w:r>
              <w:t>Exemple</w:t>
            </w:r>
          </w:p>
        </w:tc>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5188559C" w14:textId="77777777" w:rsidR="00FB13DB" w:rsidRPr="00FB13DB" w:rsidRDefault="00FB13DB" w:rsidP="00FB13DB">
            <w:r>
              <w:t>Résultat</w:t>
            </w:r>
          </w:p>
        </w:tc>
      </w:tr>
      <w:tr w:rsidR="00FB13DB" w14:paraId="40FA6EF0"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FE33903" w14:textId="77777777" w:rsidR="00FB13DB" w:rsidRPr="00FB13DB" w:rsidRDefault="00FB13DB" w:rsidP="00FB13DB">
            <w:proofErr w:type="spellStart"/>
            <w:r>
              <w:rPr>
                <w:rStyle w:val="gras"/>
              </w:rPr>
              <w:t>shl</w:t>
            </w:r>
            <w:proofErr w:type="spellEnd"/>
            <w:r w:rsidRPr="00FB13DB">
              <w:rPr>
                <w:rStyle w:val="gras"/>
              </w:rPr>
              <w:fldChar w:fldCharType="begin"/>
            </w:r>
            <w:r w:rsidRPr="00FB13DB">
              <w:instrText>xe "Opérateur de bits:shl"</w:instrText>
            </w:r>
            <w:r w:rsidRPr="00FB13DB">
              <w:rPr>
                <w:rStyle w:val="gras"/>
              </w:rPr>
              <w:fldChar w:fldCharType="end"/>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B0F2B49" w14:textId="77777777" w:rsidR="00FB13DB" w:rsidRPr="00FB13DB" w:rsidRDefault="00FB13DB" w:rsidP="00FB13DB">
            <w:r>
              <w:t>Décalage à gauche</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FFC91D3" w14:textId="77777777" w:rsidR="00FB13DB" w:rsidRPr="00FB13DB" w:rsidRDefault="00FB13DB" w:rsidP="00FB13DB">
            <w:r>
              <w:t xml:space="preserve">0b10 </w:t>
            </w:r>
            <w:proofErr w:type="spellStart"/>
            <w:r>
              <w:t>shl</w:t>
            </w:r>
            <w:proofErr w:type="spellEnd"/>
            <w:r>
              <w:t xml:space="preserve"> 1</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772FA55" w14:textId="77777777" w:rsidR="00FB13DB" w:rsidRPr="00FB13DB" w:rsidRDefault="00FB13DB" w:rsidP="00FB13DB">
            <w:r>
              <w:t>4</w:t>
            </w:r>
          </w:p>
        </w:tc>
      </w:tr>
      <w:tr w:rsidR="00FB13DB" w14:paraId="484DB895"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27EC1C8" w14:textId="77777777" w:rsidR="00FB13DB" w:rsidRPr="00FB13DB" w:rsidRDefault="00FB13DB" w:rsidP="00FB13DB">
            <w:proofErr w:type="spellStart"/>
            <w:r>
              <w:rPr>
                <w:rStyle w:val="gras"/>
              </w:rPr>
              <w:t>shr</w:t>
            </w:r>
            <w:proofErr w:type="spellEnd"/>
            <w:r w:rsidRPr="00FB13DB">
              <w:rPr>
                <w:rStyle w:val="gras"/>
              </w:rPr>
              <w:fldChar w:fldCharType="begin"/>
            </w:r>
            <w:r w:rsidRPr="00FB13DB">
              <w:instrText>xe "Opérateur de bits:shr"</w:instrText>
            </w:r>
            <w:r w:rsidRPr="00FB13DB">
              <w:rPr>
                <w:rStyle w:val="gras"/>
              </w:rPr>
              <w:fldChar w:fldCharType="end"/>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3DCF245" w14:textId="77777777" w:rsidR="00FB13DB" w:rsidRPr="00FB13DB" w:rsidRDefault="00FB13DB" w:rsidP="00FB13DB">
            <w:r>
              <w:t>Décalage à droite</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E470806" w14:textId="77777777" w:rsidR="00FB13DB" w:rsidRPr="00FB13DB" w:rsidRDefault="00FB13DB" w:rsidP="00FB13DB">
            <w:r>
              <w:t xml:space="preserve">0b10 </w:t>
            </w:r>
            <w:proofErr w:type="spellStart"/>
            <w:r>
              <w:t>shr</w:t>
            </w:r>
            <w:proofErr w:type="spellEnd"/>
            <w:r>
              <w:t xml:space="preserve"> 1</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460BA88B" w14:textId="77777777" w:rsidR="00FB13DB" w:rsidRPr="00FB13DB" w:rsidRDefault="00FB13DB" w:rsidP="00FB13DB">
            <w:r>
              <w:t>1</w:t>
            </w:r>
          </w:p>
        </w:tc>
      </w:tr>
      <w:tr w:rsidR="00FB13DB" w14:paraId="1FA4C1D1" w14:textId="77777777" w:rsidTr="00EA2A17">
        <w:trPr>
          <w:trHeight w:val="60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8AF0F08" w14:textId="77777777" w:rsidR="00FB13DB" w:rsidRPr="00FB13DB" w:rsidRDefault="00FB13DB" w:rsidP="00FB13DB">
            <w:proofErr w:type="spellStart"/>
            <w:r>
              <w:rPr>
                <w:rStyle w:val="gras"/>
              </w:rPr>
              <w:t>ushr</w:t>
            </w:r>
            <w:proofErr w:type="spellEnd"/>
            <w:r w:rsidRPr="00FB13DB">
              <w:rPr>
                <w:rStyle w:val="gras"/>
              </w:rPr>
              <w:fldChar w:fldCharType="begin"/>
            </w:r>
            <w:r w:rsidRPr="00FB13DB">
              <w:instrText>xe "Opérateur de bits:ushr"</w:instrText>
            </w:r>
            <w:r w:rsidRPr="00FB13DB">
              <w:rPr>
                <w:rStyle w:val="gras"/>
              </w:rPr>
              <w:fldChar w:fldCharType="end"/>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EE09D1F" w14:textId="77777777" w:rsidR="00FB13DB" w:rsidRPr="00FB13DB" w:rsidRDefault="00FB13DB" w:rsidP="00FB13DB">
            <w:r>
              <w:t>Décalage à droite et met les bits de gauche à zéro</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9F8615D" w14:textId="77777777" w:rsidR="00FB13DB" w:rsidRPr="00FB13DB" w:rsidRDefault="00FB13DB" w:rsidP="00FB13DB">
            <w:r>
              <w:t xml:space="preserve">0b10 </w:t>
            </w:r>
            <w:proofErr w:type="spellStart"/>
            <w:r>
              <w:t>shr</w:t>
            </w:r>
            <w:proofErr w:type="spellEnd"/>
            <w:r>
              <w:t xml:space="preserve"> 1</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8BC01FB" w14:textId="77777777" w:rsidR="00FB13DB" w:rsidRPr="00FB13DB" w:rsidRDefault="00FB13DB" w:rsidP="00FB13DB">
            <w:r>
              <w:t>1</w:t>
            </w:r>
          </w:p>
        </w:tc>
      </w:tr>
      <w:tr w:rsidR="00FB13DB" w14:paraId="1DAB2FCC"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EAC3B48" w14:textId="77777777" w:rsidR="00FB13DB" w:rsidRPr="00FB13DB" w:rsidRDefault="00FB13DB" w:rsidP="00FB13DB">
            <w:r>
              <w:rPr>
                <w:rStyle w:val="gras"/>
              </w:rPr>
              <w:t>and</w:t>
            </w:r>
            <w:r w:rsidRPr="00FB13DB">
              <w:rPr>
                <w:rStyle w:val="gras"/>
              </w:rPr>
              <w:fldChar w:fldCharType="begin"/>
            </w:r>
            <w:r w:rsidRPr="00FB13DB">
              <w:instrText>xe "Opérateur de bits:and"</w:instrText>
            </w:r>
            <w:r w:rsidRPr="00FB13DB">
              <w:rPr>
                <w:rStyle w:val="gras"/>
              </w:rPr>
              <w:fldChar w:fldCharType="end"/>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06AF028" w14:textId="77777777" w:rsidR="00FB13DB" w:rsidRPr="00FB13DB" w:rsidRDefault="00FB13DB" w:rsidP="00FB13DB">
            <w:r>
              <w:t>ET binaire</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18BEE73" w14:textId="77777777" w:rsidR="00FB13DB" w:rsidRPr="00FB13DB" w:rsidRDefault="00FB13DB" w:rsidP="00FB13DB">
            <w:r>
              <w:t>0b10 and 0b1</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04762EF" w14:textId="77777777" w:rsidR="00FB13DB" w:rsidRPr="00FB13DB" w:rsidRDefault="00FB13DB" w:rsidP="00FB13DB">
            <w:r>
              <w:t>0</w:t>
            </w:r>
          </w:p>
        </w:tc>
      </w:tr>
      <w:tr w:rsidR="00FB13DB" w14:paraId="64C6C9F6"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4B557372" w14:textId="77777777" w:rsidR="00FB13DB" w:rsidRPr="00FB13DB" w:rsidRDefault="00FB13DB" w:rsidP="00FB13DB">
            <w:r>
              <w:rPr>
                <w:rStyle w:val="gras"/>
              </w:rPr>
              <w:t>or</w:t>
            </w:r>
            <w:r w:rsidRPr="00FB13DB">
              <w:rPr>
                <w:rStyle w:val="gras"/>
              </w:rPr>
              <w:fldChar w:fldCharType="begin"/>
            </w:r>
            <w:r w:rsidRPr="00FB13DB">
              <w:instrText>xe "Opérateur de bits:or"</w:instrText>
            </w:r>
            <w:r w:rsidRPr="00FB13DB">
              <w:rPr>
                <w:rStyle w:val="gras"/>
              </w:rPr>
              <w:fldChar w:fldCharType="end"/>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83AC5CD" w14:textId="77777777" w:rsidR="00FB13DB" w:rsidRPr="00FB13DB" w:rsidRDefault="00FB13DB" w:rsidP="00FB13DB">
            <w:r>
              <w:t>OU binaire</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1C3227C" w14:textId="77777777" w:rsidR="00FB13DB" w:rsidRPr="00FB13DB" w:rsidRDefault="00FB13DB" w:rsidP="00FB13DB">
            <w:r>
              <w:t>0b10 or 0b1</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60EE728" w14:textId="77777777" w:rsidR="00FB13DB" w:rsidRPr="00FB13DB" w:rsidRDefault="00FB13DB" w:rsidP="00FB13DB">
            <w:r>
              <w:t>3</w:t>
            </w:r>
          </w:p>
        </w:tc>
      </w:tr>
      <w:tr w:rsidR="00FB13DB" w14:paraId="6D9197B8"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93ED9CE" w14:textId="77777777" w:rsidR="00FB13DB" w:rsidRPr="00FB13DB" w:rsidRDefault="00FB13DB" w:rsidP="00FB13DB">
            <w:proofErr w:type="spellStart"/>
            <w:r>
              <w:rPr>
                <w:rStyle w:val="gras"/>
              </w:rPr>
              <w:t>xor</w:t>
            </w:r>
            <w:proofErr w:type="spellEnd"/>
            <w:r w:rsidRPr="00FB13DB">
              <w:rPr>
                <w:rStyle w:val="gras"/>
              </w:rPr>
              <w:fldChar w:fldCharType="begin"/>
            </w:r>
            <w:r w:rsidRPr="00FB13DB">
              <w:instrText>xe "Opérateur de bits:xor"</w:instrText>
            </w:r>
            <w:r w:rsidRPr="00FB13DB">
              <w:rPr>
                <w:rStyle w:val="gras"/>
              </w:rPr>
              <w:fldChar w:fldCharType="end"/>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B367BD8" w14:textId="77777777" w:rsidR="00FB13DB" w:rsidRPr="00FB13DB" w:rsidRDefault="00FB13DB" w:rsidP="00FB13DB">
            <w:r>
              <w:t>Ou exclusif</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439D64D" w14:textId="77777777" w:rsidR="00FB13DB" w:rsidRPr="00FB13DB" w:rsidRDefault="00FB13DB" w:rsidP="00FB13DB">
            <w:r>
              <w:t xml:space="preserve">0b10 </w:t>
            </w:r>
            <w:proofErr w:type="spellStart"/>
            <w:r>
              <w:t>xor</w:t>
            </w:r>
            <w:proofErr w:type="spellEnd"/>
            <w:r>
              <w:t xml:space="preserve"> 0b1</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9DF10BB" w14:textId="77777777" w:rsidR="00FB13DB" w:rsidRPr="00FB13DB" w:rsidRDefault="00FB13DB" w:rsidP="00FB13DB">
            <w:r>
              <w:t>3</w:t>
            </w:r>
          </w:p>
        </w:tc>
      </w:tr>
      <w:tr w:rsidR="00FB13DB" w14:paraId="43F7828B"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5765A1E" w14:textId="77777777" w:rsidR="00FB13DB" w:rsidRPr="00FB13DB" w:rsidRDefault="00FB13DB" w:rsidP="00FB13DB">
            <w:proofErr w:type="spellStart"/>
            <w:r>
              <w:rPr>
                <w:rStyle w:val="gras"/>
              </w:rPr>
              <w:t>inv</w:t>
            </w:r>
            <w:proofErr w:type="spellEnd"/>
            <w:r w:rsidRPr="00FB13DB">
              <w:rPr>
                <w:rStyle w:val="gras"/>
              </w:rPr>
              <w:fldChar w:fldCharType="begin"/>
            </w:r>
            <w:r w:rsidRPr="00FB13DB">
              <w:instrText>xe "Opérateur de bits:inv"</w:instrText>
            </w:r>
            <w:r w:rsidRPr="00FB13DB">
              <w:rPr>
                <w:rStyle w:val="gras"/>
              </w:rPr>
              <w:fldChar w:fldCharType="end"/>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86BF682" w14:textId="77777777" w:rsidR="00FB13DB" w:rsidRPr="00FB13DB" w:rsidRDefault="00FB13DB" w:rsidP="00FB13DB">
            <w:r>
              <w:t>Inversement des bits</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0DCA940" w14:textId="77777777" w:rsidR="00FB13DB" w:rsidRPr="00FB13DB" w:rsidRDefault="00FB13DB" w:rsidP="00FB13DB">
            <w:r>
              <w:t>0b1.inv()</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C55D5CA" w14:textId="77777777" w:rsidR="00FB13DB" w:rsidRPr="00FB13DB" w:rsidRDefault="00FB13DB" w:rsidP="00FB13DB">
            <w:r>
              <w:t>-2</w:t>
            </w:r>
          </w:p>
        </w:tc>
      </w:tr>
    </w:tbl>
    <w:p w14:paraId="0957F860" w14:textId="77777777" w:rsidR="00FB13DB" w:rsidRDefault="00FB13DB" w:rsidP="00FB13DB"/>
    <w:p w14:paraId="0EE0213E" w14:textId="77777777" w:rsidR="00FB13DB" w:rsidRPr="00FB13DB" w:rsidRDefault="00FB13DB" w:rsidP="007D5787">
      <w:pPr>
        <w:pStyle w:val="titreniv2"/>
      </w:pPr>
      <w:r>
        <w:t xml:space="preserve">Les </w:t>
      </w:r>
      <w:r w:rsidRPr="00FB13DB">
        <w:t>opérateurs unaires</w:t>
      </w:r>
      <w:r w:rsidRPr="00FB13DB">
        <w:fldChar w:fldCharType="begin"/>
      </w:r>
      <w:r w:rsidRPr="00FB13DB">
        <w:instrText>xe "Opérateur:unaire"</w:instrText>
      </w:r>
      <w:r w:rsidRPr="00FB13DB">
        <w:fldChar w:fldCharType="end"/>
      </w:r>
    </w:p>
    <w:p w14:paraId="4767FB00" w14:textId="77777777" w:rsidR="00FB13DB" w:rsidRDefault="00FB13DB" w:rsidP="00FB13DB">
      <w:r>
        <w:t>Voici la liste des opérateurs unaires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360"/>
        <w:gridCol w:w="3160"/>
        <w:gridCol w:w="1360"/>
        <w:gridCol w:w="1360"/>
      </w:tblGrid>
      <w:tr w:rsidR="00FB13DB" w14:paraId="5D3C9DC4" w14:textId="77777777" w:rsidTr="00EA2A17">
        <w:trPr>
          <w:trHeight w:val="400"/>
        </w:trPr>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7B1500AB" w14:textId="77777777" w:rsidR="00FB13DB" w:rsidRPr="00FB13DB" w:rsidRDefault="00FB13DB" w:rsidP="00FB13DB">
            <w:r>
              <w:t>Opérateurs</w:t>
            </w:r>
          </w:p>
        </w:tc>
        <w:tc>
          <w:tcPr>
            <w:tcW w:w="31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6FC79FDF" w14:textId="77777777" w:rsidR="00FB13DB" w:rsidRPr="00FB13DB" w:rsidRDefault="00FB13DB" w:rsidP="00FB13DB">
            <w:r>
              <w:t>Description</w:t>
            </w:r>
          </w:p>
        </w:tc>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584D22AD" w14:textId="77777777" w:rsidR="00FB13DB" w:rsidRPr="00FB13DB" w:rsidRDefault="00FB13DB" w:rsidP="00FB13DB">
            <w:r>
              <w:t>Exemple</w:t>
            </w:r>
          </w:p>
        </w:tc>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223819A5" w14:textId="77777777" w:rsidR="00FB13DB" w:rsidRPr="00FB13DB" w:rsidRDefault="00FB13DB" w:rsidP="00FB13DB">
            <w:r>
              <w:t>Résultat</w:t>
            </w:r>
          </w:p>
        </w:tc>
      </w:tr>
      <w:tr w:rsidR="00FB13DB" w14:paraId="043B7EB3"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97D4556" w14:textId="77777777" w:rsidR="00FB13DB" w:rsidRPr="00FB13DB" w:rsidRDefault="00FB13DB" w:rsidP="00FB13DB">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5D9EBFA" w14:textId="77777777" w:rsidR="00FB13DB" w:rsidRPr="00FB13DB" w:rsidRDefault="00FB13DB" w:rsidP="00FB13DB">
            <w:r>
              <w:t>Addition</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43EB9DA" w14:textId="77777777" w:rsidR="00FB13DB" w:rsidRPr="00FB13DB" w:rsidRDefault="00FB13DB" w:rsidP="00FB13DB">
            <w:r>
              <w:t>2+2</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56CA67B" w14:textId="77777777" w:rsidR="00FB13DB" w:rsidRPr="00FB13DB" w:rsidRDefault="00FB13DB" w:rsidP="00FB13DB">
            <w:r>
              <w:t>4</w:t>
            </w:r>
          </w:p>
        </w:tc>
      </w:tr>
      <w:tr w:rsidR="00FB13DB" w14:paraId="5F6404B3"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9784D79" w14:textId="77777777" w:rsidR="00FB13DB" w:rsidRPr="00FB13DB" w:rsidRDefault="00FB13DB" w:rsidP="00FB13DB">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74120DB" w14:textId="77777777" w:rsidR="00FB13DB" w:rsidRPr="00FB13DB" w:rsidRDefault="00FB13DB" w:rsidP="00FB13DB">
            <w:r>
              <w:t>Soustraction</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8963BD0" w14:textId="77777777" w:rsidR="00FB13DB" w:rsidRPr="00FB13DB" w:rsidRDefault="00FB13DB" w:rsidP="00FB13DB">
            <w:r>
              <w:t>2-2</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68174A0" w14:textId="77777777" w:rsidR="00FB13DB" w:rsidRPr="00FB13DB" w:rsidRDefault="00FB13DB" w:rsidP="00FB13DB">
            <w:r>
              <w:t>0</w:t>
            </w:r>
          </w:p>
        </w:tc>
      </w:tr>
      <w:tr w:rsidR="00FB13DB" w14:paraId="726D2E22" w14:textId="77777777" w:rsidTr="00EA2A17">
        <w:trPr>
          <w:trHeight w:val="60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B153A7F" w14:textId="77777777" w:rsidR="00FB13DB" w:rsidRPr="00FB13DB" w:rsidRDefault="00FB13DB" w:rsidP="00FB13DB">
            <w:r>
              <w:rPr>
                <w:rStyle w:val="gras"/>
              </w:rPr>
              <w:lastRenderedPageBreak/>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871CA18" w14:textId="77777777" w:rsidR="00FB13DB" w:rsidRPr="00FB13DB" w:rsidRDefault="00FB13DB" w:rsidP="00FB13DB">
            <w:r>
              <w:t>Permet d'inverser la valeur d'un booléen</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062B7C9" w14:textId="77777777" w:rsidR="00FB13DB" w:rsidRPr="00FB13DB" w:rsidRDefault="00FB13DB" w:rsidP="00FB13DB">
            <w:r>
              <w:t>!</w:t>
            </w:r>
            <w:proofErr w:type="spellStart"/>
            <w:r>
              <w:t>true</w:t>
            </w:r>
            <w:proofErr w:type="spellEnd"/>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46317548" w14:textId="77777777" w:rsidR="00FB13DB" w:rsidRPr="00FB13DB" w:rsidRDefault="00FB13DB" w:rsidP="00FB13DB">
            <w:r>
              <w:t>False</w:t>
            </w:r>
          </w:p>
        </w:tc>
      </w:tr>
      <w:tr w:rsidR="00FB13DB" w14:paraId="1AE967FF" w14:textId="77777777" w:rsidTr="00EA2A17">
        <w:trPr>
          <w:trHeight w:val="60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18FCC87" w14:textId="77777777" w:rsidR="00FB13DB" w:rsidRPr="00FB13DB" w:rsidRDefault="00FB13DB" w:rsidP="00FB13DB">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4A652BF" w14:textId="77777777" w:rsidR="00FB13DB" w:rsidRPr="00FB13DB" w:rsidRDefault="00FB13DB" w:rsidP="00FB13DB">
            <w:r>
              <w:t xml:space="preserve">Permet d'incrémenter une </w:t>
            </w:r>
            <w:r w:rsidRPr="00FB13DB">
              <w:t>valeur de 1</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BC16551" w14:textId="77777777" w:rsidR="00FB13DB" w:rsidRPr="00FB13DB" w:rsidRDefault="00FB13DB" w:rsidP="00FB13DB">
            <w:r>
              <w:t>var i:Int = 0</w:t>
            </w:r>
          </w:p>
          <w:p w14:paraId="2558BEE7" w14:textId="77777777" w:rsidR="00FB13DB" w:rsidRPr="00FB13DB" w:rsidRDefault="00FB13DB" w:rsidP="00FB13DB">
            <w:r>
              <w:t>i++</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8A05BAA" w14:textId="77777777" w:rsidR="00FB13DB" w:rsidRPr="00FB13DB" w:rsidRDefault="00FB13DB" w:rsidP="00FB13DB">
            <w:r>
              <w:t>i vaut 1</w:t>
            </w:r>
          </w:p>
        </w:tc>
      </w:tr>
      <w:tr w:rsidR="00FB13DB" w14:paraId="300D044F" w14:textId="77777777" w:rsidTr="00EA2A17">
        <w:trPr>
          <w:trHeight w:val="60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7474FF2" w14:textId="77777777" w:rsidR="00FB13DB" w:rsidRPr="00FB13DB" w:rsidRDefault="00FB13DB" w:rsidP="00FB13DB">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5D2B421" w14:textId="77777777" w:rsidR="00FB13DB" w:rsidRPr="00FB13DB" w:rsidRDefault="00FB13DB" w:rsidP="00FB13DB">
            <w:r>
              <w:t>Permet de décrémenter une valeur de 1</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F553F31" w14:textId="77777777" w:rsidR="00FB13DB" w:rsidRPr="00FB13DB" w:rsidRDefault="00FB13DB" w:rsidP="00FB13DB">
            <w:r>
              <w:t>var i:Int = 0</w:t>
            </w:r>
          </w:p>
          <w:p w14:paraId="5465EF2D" w14:textId="77777777" w:rsidR="00FB13DB" w:rsidRPr="00FB13DB" w:rsidRDefault="00FB13DB" w:rsidP="00FB13DB">
            <w:r>
              <w:t>i--</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59569E9" w14:textId="77777777" w:rsidR="00FB13DB" w:rsidRPr="00FB13DB" w:rsidRDefault="00FB13DB" w:rsidP="00FB13DB">
            <w:r>
              <w:t>i vaut -1</w:t>
            </w:r>
          </w:p>
        </w:tc>
      </w:tr>
    </w:tbl>
    <w:p w14:paraId="7E6B1D6B" w14:textId="77777777" w:rsidR="00FB13DB" w:rsidRDefault="00FB13DB" w:rsidP="00FB13DB"/>
    <w:p w14:paraId="6E548017" w14:textId="77777777" w:rsidR="00FB13DB" w:rsidRPr="00FB13DB" w:rsidRDefault="00FB13DB" w:rsidP="007D5787">
      <w:pPr>
        <w:pStyle w:val="titreniv2"/>
      </w:pPr>
      <w:r>
        <w:t>Les opérateurs d'affectation</w:t>
      </w:r>
      <w:r w:rsidRPr="00FB13DB">
        <w:fldChar w:fldCharType="begin"/>
      </w:r>
      <w:r w:rsidRPr="00FB13DB">
        <w:instrText>xe "Opérateur:d’affectation"</w:instrText>
      </w:r>
      <w:r w:rsidRPr="00FB13DB">
        <w:fldChar w:fldCharType="end"/>
      </w:r>
    </w:p>
    <w:p w14:paraId="3AC2D3B0" w14:textId="77777777" w:rsidR="00FB13DB" w:rsidRDefault="00FB13DB" w:rsidP="00FB13DB">
      <w:r>
        <w:t>Voici la liste des opérateurs d'affectation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360"/>
        <w:gridCol w:w="3160"/>
        <w:gridCol w:w="1360"/>
        <w:gridCol w:w="1360"/>
      </w:tblGrid>
      <w:tr w:rsidR="00FB13DB" w14:paraId="1C36B14F" w14:textId="77777777" w:rsidTr="00EA2A17">
        <w:trPr>
          <w:trHeight w:val="400"/>
        </w:trPr>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5F3FDEFA" w14:textId="77777777" w:rsidR="00FB13DB" w:rsidRPr="00FB13DB" w:rsidRDefault="00FB13DB" w:rsidP="00FB13DB">
            <w:r>
              <w:t>Opérateurs</w:t>
            </w:r>
          </w:p>
        </w:tc>
        <w:tc>
          <w:tcPr>
            <w:tcW w:w="31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305A0712" w14:textId="77777777" w:rsidR="00FB13DB" w:rsidRPr="00FB13DB" w:rsidRDefault="00FB13DB" w:rsidP="00FB13DB">
            <w:r>
              <w:t>Description</w:t>
            </w:r>
          </w:p>
        </w:tc>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08CE06BF" w14:textId="77777777" w:rsidR="00FB13DB" w:rsidRPr="00FB13DB" w:rsidRDefault="00FB13DB" w:rsidP="00FB13DB">
            <w:r>
              <w:t>Exemple</w:t>
            </w:r>
          </w:p>
        </w:tc>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62E5929E" w14:textId="77777777" w:rsidR="00FB13DB" w:rsidRPr="00FB13DB" w:rsidRDefault="00FB13DB" w:rsidP="00FB13DB">
            <w:r>
              <w:t>Résultat</w:t>
            </w:r>
          </w:p>
        </w:tc>
      </w:tr>
      <w:tr w:rsidR="00FB13DB" w14:paraId="3C3D7C53"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93CEB7A" w14:textId="77777777" w:rsidR="00FB13DB" w:rsidRPr="00FB13DB" w:rsidRDefault="00FB13DB" w:rsidP="00FB13DB">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122A7F9" w14:textId="77777777" w:rsidR="00FB13DB" w:rsidRPr="00FB13DB" w:rsidRDefault="00FB13DB" w:rsidP="00FB13DB">
            <w:r>
              <w:t>Affectation standard</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992D0A7" w14:textId="77777777" w:rsidR="00FB13DB" w:rsidRPr="00FB13DB" w:rsidRDefault="00FB13DB" w:rsidP="00FB13DB">
            <w:r>
              <w:t>Var x = 2</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05B5E4D" w14:textId="77777777" w:rsidR="00FB13DB" w:rsidRPr="00FB13DB" w:rsidRDefault="00FB13DB" w:rsidP="00FB13DB">
            <w:r>
              <w:t>X est égal à 2</w:t>
            </w:r>
          </w:p>
        </w:tc>
      </w:tr>
      <w:tr w:rsidR="00FB13DB" w14:paraId="5C4761C1" w14:textId="77777777" w:rsidTr="00EA2A17">
        <w:trPr>
          <w:trHeight w:val="60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DD75984" w14:textId="77777777" w:rsidR="00FB13DB" w:rsidRPr="00FB13DB" w:rsidRDefault="00FB13DB" w:rsidP="00FB13DB">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991DCDD" w14:textId="77777777" w:rsidR="00FB13DB" w:rsidRPr="00FB13DB" w:rsidRDefault="00FB13DB" w:rsidP="00FB13DB">
            <w:r>
              <w:t>Addition</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BD3082B" w14:textId="77777777" w:rsidR="00FB13DB" w:rsidRPr="00FB13DB" w:rsidRDefault="00FB13DB" w:rsidP="00FB13DB">
            <w:r>
              <w:t>Var x = 2</w:t>
            </w:r>
          </w:p>
          <w:p w14:paraId="09ED1318" w14:textId="77777777" w:rsidR="00FB13DB" w:rsidRPr="00FB13DB" w:rsidRDefault="00FB13DB" w:rsidP="00FB13DB">
            <w:r>
              <w:t>X += 2</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7023F68" w14:textId="77777777" w:rsidR="00FB13DB" w:rsidRPr="00FB13DB" w:rsidRDefault="00FB13DB" w:rsidP="00FB13DB">
            <w:r>
              <w:t>X est égal à 4</w:t>
            </w:r>
          </w:p>
        </w:tc>
      </w:tr>
      <w:tr w:rsidR="00FB13DB" w14:paraId="60E5E8F9" w14:textId="77777777" w:rsidTr="00EA2A17">
        <w:trPr>
          <w:trHeight w:val="60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97E154F" w14:textId="77777777" w:rsidR="00FB13DB" w:rsidRPr="00FB13DB" w:rsidRDefault="00FB13DB" w:rsidP="00FB13DB">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5045CA1" w14:textId="77777777" w:rsidR="00FB13DB" w:rsidRPr="00FB13DB" w:rsidRDefault="00FB13DB" w:rsidP="00FB13DB">
            <w:r>
              <w:t>Soustraction</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36259AB" w14:textId="77777777" w:rsidR="00FB13DB" w:rsidRPr="00FB13DB" w:rsidRDefault="00FB13DB" w:rsidP="00FB13DB">
            <w:r>
              <w:t>Var x = 2</w:t>
            </w:r>
          </w:p>
          <w:p w14:paraId="6F16AC0A" w14:textId="77777777" w:rsidR="00FB13DB" w:rsidRPr="00FB13DB" w:rsidRDefault="00FB13DB" w:rsidP="00FB13DB">
            <w:r>
              <w:t>X -= 2</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3D3014E" w14:textId="77777777" w:rsidR="00FB13DB" w:rsidRPr="00FB13DB" w:rsidRDefault="00FB13DB" w:rsidP="00FB13DB">
            <w:r>
              <w:t>X est égal à 4</w:t>
            </w:r>
          </w:p>
        </w:tc>
      </w:tr>
      <w:tr w:rsidR="00FB13DB" w14:paraId="71BA7F8C" w14:textId="77777777" w:rsidTr="00EA2A17">
        <w:trPr>
          <w:trHeight w:val="60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F2777EA" w14:textId="77777777" w:rsidR="00FB13DB" w:rsidRPr="00FB13DB" w:rsidRDefault="00FB13DB" w:rsidP="00FB13DB">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8303595" w14:textId="77777777" w:rsidR="00FB13DB" w:rsidRPr="00FB13DB" w:rsidRDefault="00FB13DB" w:rsidP="00FB13DB">
            <w:r>
              <w:t>Multiplication</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4C846C6C" w14:textId="77777777" w:rsidR="00FB13DB" w:rsidRPr="00FB13DB" w:rsidRDefault="00FB13DB" w:rsidP="00FB13DB">
            <w:r>
              <w:t>Var x = 2</w:t>
            </w:r>
          </w:p>
          <w:p w14:paraId="0F40362A" w14:textId="77777777" w:rsidR="00FB13DB" w:rsidRPr="00FB13DB" w:rsidRDefault="00FB13DB" w:rsidP="00FB13DB">
            <w:r>
              <w:t>X *= 2</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D6AB550" w14:textId="77777777" w:rsidR="00FB13DB" w:rsidRPr="00FB13DB" w:rsidRDefault="00FB13DB" w:rsidP="00FB13DB">
            <w:r>
              <w:t>X est égal à 4</w:t>
            </w:r>
          </w:p>
        </w:tc>
      </w:tr>
      <w:tr w:rsidR="00FB13DB" w14:paraId="26C372FA" w14:textId="77777777" w:rsidTr="00EA2A17">
        <w:trPr>
          <w:trHeight w:val="60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ABC14A0" w14:textId="77777777" w:rsidR="00FB13DB" w:rsidRPr="00FB13DB" w:rsidRDefault="00FB13DB" w:rsidP="00FB13DB">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C6FEDDB" w14:textId="77777777" w:rsidR="00FB13DB" w:rsidRPr="00FB13DB" w:rsidRDefault="00FB13DB" w:rsidP="00FB13DB">
            <w:r>
              <w:t>Division</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D04B916" w14:textId="77777777" w:rsidR="00FB13DB" w:rsidRPr="00FB13DB" w:rsidRDefault="00FB13DB" w:rsidP="00FB13DB">
            <w:r>
              <w:t>Var x = 2</w:t>
            </w:r>
          </w:p>
          <w:p w14:paraId="293D4242" w14:textId="77777777" w:rsidR="00FB13DB" w:rsidRPr="00FB13DB" w:rsidRDefault="00FB13DB" w:rsidP="00FB13DB">
            <w:r>
              <w:t>X /= 2</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E239979" w14:textId="77777777" w:rsidR="00FB13DB" w:rsidRPr="00FB13DB" w:rsidRDefault="00FB13DB" w:rsidP="00FB13DB">
            <w:r>
              <w:t>X est égal à 1</w:t>
            </w:r>
          </w:p>
        </w:tc>
      </w:tr>
      <w:tr w:rsidR="00FB13DB" w14:paraId="4A4B2EB1" w14:textId="77777777" w:rsidTr="00EA2A17">
        <w:trPr>
          <w:trHeight w:val="60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31EA741" w14:textId="77777777" w:rsidR="00FB13DB" w:rsidRPr="00FB13DB" w:rsidRDefault="00FB13DB" w:rsidP="00FB13DB">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A033890" w14:textId="77777777" w:rsidR="00FB13DB" w:rsidRPr="00FB13DB" w:rsidRDefault="00FB13DB" w:rsidP="00FB13DB">
            <w:r>
              <w:t>Modulo</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89DBEE3" w14:textId="77777777" w:rsidR="00FB13DB" w:rsidRPr="00FB13DB" w:rsidRDefault="00FB13DB" w:rsidP="00FB13DB">
            <w:r>
              <w:t>Var x = 2</w:t>
            </w:r>
          </w:p>
          <w:p w14:paraId="46B0C462" w14:textId="77777777" w:rsidR="00FB13DB" w:rsidRPr="00FB13DB" w:rsidRDefault="00FB13DB" w:rsidP="00FB13DB">
            <w:r>
              <w:t>X %= 2</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66ACD1B" w14:textId="77777777" w:rsidR="00FB13DB" w:rsidRPr="00FB13DB" w:rsidRDefault="00FB13DB" w:rsidP="00FB13DB">
            <w:r>
              <w:t>X est égal à 0</w:t>
            </w:r>
          </w:p>
        </w:tc>
      </w:tr>
    </w:tbl>
    <w:p w14:paraId="414B2ABF" w14:textId="77777777" w:rsidR="00FB13DB" w:rsidRDefault="00FB13DB" w:rsidP="00FB13DB"/>
    <w:p w14:paraId="7BB3B12F" w14:textId="77777777" w:rsidR="00FB13DB" w:rsidRPr="00FB13DB" w:rsidRDefault="00FB13DB" w:rsidP="007D5787">
      <w:pPr>
        <w:pStyle w:val="titreniv2"/>
      </w:pPr>
      <w:r>
        <w:t>Les opérateurs de comparaison</w:t>
      </w:r>
      <w:r w:rsidRPr="00FB13DB">
        <w:fldChar w:fldCharType="begin"/>
      </w:r>
      <w:r w:rsidRPr="00FB13DB">
        <w:instrText>xe "Opérateur:de comparaison"</w:instrText>
      </w:r>
      <w:r w:rsidRPr="00FB13DB">
        <w:fldChar w:fldCharType="end"/>
      </w:r>
    </w:p>
    <w:p w14:paraId="37A14313" w14:textId="77777777" w:rsidR="00FB13DB" w:rsidRDefault="00FB13DB" w:rsidP="00FB13DB">
      <w:r>
        <w:t>Voici la liste des opérateurs de comparaison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360"/>
        <w:gridCol w:w="3160"/>
        <w:gridCol w:w="1360"/>
        <w:gridCol w:w="1360"/>
      </w:tblGrid>
      <w:tr w:rsidR="00FB13DB" w14:paraId="58C7BC15" w14:textId="77777777" w:rsidTr="00EA2A17">
        <w:trPr>
          <w:trHeight w:val="400"/>
        </w:trPr>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4096F210" w14:textId="77777777" w:rsidR="00FB13DB" w:rsidRPr="00FB13DB" w:rsidRDefault="00FB13DB" w:rsidP="00FB13DB">
            <w:r>
              <w:t>Opérateurs</w:t>
            </w:r>
          </w:p>
        </w:tc>
        <w:tc>
          <w:tcPr>
            <w:tcW w:w="31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79D1388F" w14:textId="77777777" w:rsidR="00FB13DB" w:rsidRPr="00FB13DB" w:rsidRDefault="00FB13DB" w:rsidP="00FB13DB">
            <w:r>
              <w:t>Description</w:t>
            </w:r>
          </w:p>
        </w:tc>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6A73C39A" w14:textId="77777777" w:rsidR="00FB13DB" w:rsidRPr="00FB13DB" w:rsidRDefault="00FB13DB" w:rsidP="00FB13DB">
            <w:r>
              <w:t>Exemple</w:t>
            </w:r>
          </w:p>
        </w:tc>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7623DC4F" w14:textId="77777777" w:rsidR="00FB13DB" w:rsidRPr="00FB13DB" w:rsidRDefault="00FB13DB" w:rsidP="00FB13DB">
            <w:r>
              <w:t>Résultat</w:t>
            </w:r>
          </w:p>
        </w:tc>
      </w:tr>
      <w:tr w:rsidR="00FB13DB" w14:paraId="26CD0CAA"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187555D" w14:textId="77777777" w:rsidR="00FB13DB" w:rsidRPr="00FB13DB" w:rsidRDefault="00FB13DB" w:rsidP="00FB13DB">
            <w:r>
              <w:rPr>
                <w:rStyle w:val="gras"/>
              </w:rPr>
              <w:lastRenderedPageBreak/>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FE27B32" w14:textId="77777777" w:rsidR="00FB13DB" w:rsidRPr="00FB13DB" w:rsidRDefault="00FB13DB" w:rsidP="00FB13DB">
            <w:r>
              <w:t>Égalité</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E9CFFA9" w14:textId="77777777" w:rsidR="00FB13DB" w:rsidRPr="00FB13DB" w:rsidRDefault="00FB13DB" w:rsidP="00FB13DB">
            <w:r>
              <w:t>1 == 1</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808DB2D" w14:textId="77777777" w:rsidR="00FB13DB" w:rsidRPr="00FB13DB" w:rsidRDefault="00FB13DB" w:rsidP="00FB13DB">
            <w:proofErr w:type="spellStart"/>
            <w:r>
              <w:t>True</w:t>
            </w:r>
            <w:proofErr w:type="spellEnd"/>
          </w:p>
        </w:tc>
      </w:tr>
      <w:tr w:rsidR="00FB13DB" w14:paraId="274DB74E"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36B9BE5" w14:textId="77777777" w:rsidR="00FB13DB" w:rsidRPr="00FB13DB" w:rsidRDefault="00FB13DB" w:rsidP="00FB13DB">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2485444" w14:textId="77777777" w:rsidR="00FB13DB" w:rsidRPr="00FB13DB" w:rsidRDefault="00FB13DB" w:rsidP="00FB13DB">
            <w:r>
              <w:t>Inégalité</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BD597C2" w14:textId="77777777" w:rsidR="00FB13DB" w:rsidRPr="00FB13DB" w:rsidRDefault="00FB13DB" w:rsidP="00FB13DB">
            <w:r>
              <w:t xml:space="preserve">1 != 1 </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C2BCC6A" w14:textId="77777777" w:rsidR="00FB13DB" w:rsidRPr="00FB13DB" w:rsidRDefault="00FB13DB" w:rsidP="00FB13DB">
            <w:r>
              <w:t>False</w:t>
            </w:r>
          </w:p>
        </w:tc>
      </w:tr>
      <w:tr w:rsidR="00FB13DB" w14:paraId="58A359A8"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B7DF909" w14:textId="77777777" w:rsidR="00FB13DB" w:rsidRPr="00FB13DB" w:rsidRDefault="00FB13DB" w:rsidP="00FB13DB">
            <w:r>
              <w:rPr>
                <w:rStyle w:val="gras"/>
              </w:rPr>
              <w:t>&lt;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AC7B5F8" w14:textId="77777777" w:rsidR="00FB13DB" w:rsidRPr="00FB13DB" w:rsidRDefault="00FB13DB" w:rsidP="00FB13DB">
            <w:r>
              <w:t>Inférieur à</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A9CD3EB" w14:textId="77777777" w:rsidR="00FB13DB" w:rsidRPr="00FB13DB" w:rsidRDefault="00FB13DB" w:rsidP="00FB13DB">
            <w:r>
              <w:t>1 &lt; 1</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D7ABCA2" w14:textId="77777777" w:rsidR="00FB13DB" w:rsidRPr="00FB13DB" w:rsidRDefault="00FB13DB" w:rsidP="00FB13DB">
            <w:r>
              <w:t>False</w:t>
            </w:r>
          </w:p>
        </w:tc>
      </w:tr>
      <w:tr w:rsidR="00FB13DB" w14:paraId="6C512EA1"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DB374D3" w14:textId="77777777" w:rsidR="00FB13DB" w:rsidRPr="00FB13DB" w:rsidRDefault="00FB13DB" w:rsidP="00FB13DB">
            <w:r>
              <w:rPr>
                <w:rStyle w:val="gras"/>
              </w:rPr>
              <w:t>&gt;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895809E" w14:textId="77777777" w:rsidR="00FB13DB" w:rsidRPr="00FB13DB" w:rsidRDefault="00FB13DB" w:rsidP="00FB13DB">
            <w:r>
              <w:t>Supérieur à</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A740F8E" w14:textId="77777777" w:rsidR="00FB13DB" w:rsidRPr="00FB13DB" w:rsidRDefault="00FB13DB" w:rsidP="00FB13DB">
            <w:r>
              <w:t>2&gt;1</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185927A" w14:textId="77777777" w:rsidR="00FB13DB" w:rsidRPr="00FB13DB" w:rsidRDefault="00FB13DB" w:rsidP="00FB13DB">
            <w:proofErr w:type="spellStart"/>
            <w:r>
              <w:t>True</w:t>
            </w:r>
            <w:proofErr w:type="spellEnd"/>
          </w:p>
        </w:tc>
      </w:tr>
      <w:tr w:rsidR="00FB13DB" w14:paraId="0800AF4B"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176CE4E" w14:textId="77777777" w:rsidR="00FB13DB" w:rsidRPr="00FB13DB" w:rsidRDefault="00FB13DB" w:rsidP="00FB13DB">
            <w:r>
              <w:rPr>
                <w:rStyle w:val="gras"/>
              </w:rPr>
              <w:t>&lt;=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45D52488" w14:textId="77777777" w:rsidR="00FB13DB" w:rsidRPr="00FB13DB" w:rsidRDefault="00FB13DB" w:rsidP="00FB13DB">
            <w:r>
              <w:t>Inférieur ou égal</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CE756F7" w14:textId="77777777" w:rsidR="00FB13DB" w:rsidRPr="00FB13DB" w:rsidRDefault="00FB13DB" w:rsidP="00FB13DB">
            <w:r>
              <w:t>1&lt;=1</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20013B3" w14:textId="77777777" w:rsidR="00FB13DB" w:rsidRPr="00FB13DB" w:rsidRDefault="00FB13DB" w:rsidP="00FB13DB">
            <w:proofErr w:type="spellStart"/>
            <w:r>
              <w:t>True</w:t>
            </w:r>
            <w:proofErr w:type="spellEnd"/>
          </w:p>
        </w:tc>
      </w:tr>
      <w:tr w:rsidR="00FB13DB" w14:paraId="1A3460A8"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D518E10" w14:textId="77777777" w:rsidR="00FB13DB" w:rsidRPr="00FB13DB" w:rsidRDefault="00FB13DB" w:rsidP="00FB13DB">
            <w:r>
              <w:rPr>
                <w:rStyle w:val="gras"/>
              </w:rPr>
              <w:t>&gt;=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CC3D008" w14:textId="77777777" w:rsidR="00FB13DB" w:rsidRPr="00FB13DB" w:rsidRDefault="00FB13DB" w:rsidP="00FB13DB">
            <w:r>
              <w:t>Supérieur ou égal</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F10A30A" w14:textId="77777777" w:rsidR="00FB13DB" w:rsidRPr="00FB13DB" w:rsidRDefault="00FB13DB" w:rsidP="00FB13DB">
            <w:r>
              <w:t>2&gt;=2</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C4B9233" w14:textId="77777777" w:rsidR="00FB13DB" w:rsidRPr="00FB13DB" w:rsidRDefault="00FB13DB" w:rsidP="00FB13DB">
            <w:proofErr w:type="spellStart"/>
            <w:r>
              <w:t>True</w:t>
            </w:r>
            <w:proofErr w:type="spellEnd"/>
          </w:p>
        </w:tc>
      </w:tr>
      <w:tr w:rsidR="00FB13DB" w14:paraId="5E56775B" w14:textId="77777777" w:rsidTr="00EA2A17">
        <w:trPr>
          <w:trHeight w:val="60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66CD45C" w14:textId="77777777" w:rsidR="00FB13DB" w:rsidRPr="00FB13DB" w:rsidRDefault="00FB13DB" w:rsidP="00FB13DB">
            <w:r>
              <w:rPr>
                <w:rStyle w:val="gras"/>
              </w:rPr>
              <w:t>in</w:t>
            </w:r>
            <w:r w:rsidRPr="00FB13DB">
              <w:rPr>
                <w:rStyle w:val="gras"/>
              </w:rPr>
              <w:fldChar w:fldCharType="begin"/>
            </w:r>
            <w:r w:rsidRPr="00FB13DB">
              <w:instrText>xe "Opérateur de comparaison:in"</w:instrText>
            </w:r>
            <w:r w:rsidRPr="00FB13DB">
              <w:rPr>
                <w:rStyle w:val="gras"/>
              </w:rPr>
              <w:fldChar w:fldCharType="end"/>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81BCAA0" w14:textId="77777777" w:rsidR="00FB13DB" w:rsidRPr="00FB13DB" w:rsidRDefault="00FB13DB" w:rsidP="00FB13DB">
            <w:r>
              <w:t>Égalité à un élément d'une multitude de valeurs</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D3949F8" w14:textId="77777777" w:rsidR="00FB13DB" w:rsidRPr="00FB13DB" w:rsidRDefault="00FB13DB" w:rsidP="00FB13DB">
            <w:r>
              <w:t xml:space="preserve">5 </w:t>
            </w:r>
            <w:proofErr w:type="spellStart"/>
            <w:r>
              <w:t>in</w:t>
            </w:r>
            <w:proofErr w:type="spellEnd"/>
            <w:r>
              <w:t xml:space="preserve"> 1..10</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9D79405" w14:textId="77777777" w:rsidR="00FB13DB" w:rsidRPr="00FB13DB" w:rsidRDefault="00FB13DB" w:rsidP="00FB13DB">
            <w:proofErr w:type="spellStart"/>
            <w:r>
              <w:t>True</w:t>
            </w:r>
            <w:proofErr w:type="spellEnd"/>
          </w:p>
        </w:tc>
      </w:tr>
      <w:tr w:rsidR="00FB13DB" w14:paraId="7E8D5D2E" w14:textId="77777777" w:rsidTr="00EA2A17">
        <w:trPr>
          <w:trHeight w:val="60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62DBB7F" w14:textId="77777777" w:rsidR="00FB13DB" w:rsidRPr="00FB13DB" w:rsidRDefault="00FB13DB" w:rsidP="00FB13DB">
            <w:r>
              <w:rPr>
                <w:rStyle w:val="gras"/>
              </w:rPr>
              <w:t>!in</w:t>
            </w:r>
            <w:r w:rsidRPr="00FB13DB">
              <w:rPr>
                <w:rStyle w:val="gras"/>
              </w:rPr>
              <w:fldChar w:fldCharType="begin"/>
            </w:r>
            <w:r w:rsidRPr="00FB13DB">
              <w:instrText>xe "Opérateur de comparaison:!in"</w:instrText>
            </w:r>
            <w:r w:rsidRPr="00FB13DB">
              <w:rPr>
                <w:rStyle w:val="gras"/>
              </w:rPr>
              <w:fldChar w:fldCharType="end"/>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37EBE06" w14:textId="77777777" w:rsidR="00FB13DB" w:rsidRPr="00FB13DB" w:rsidRDefault="00FB13DB" w:rsidP="00FB13DB">
            <w:r>
              <w:t>Inégalité à aucun élément d'une multitude de valeurs</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04C9937" w14:textId="77777777" w:rsidR="00FB13DB" w:rsidRPr="00FB13DB" w:rsidRDefault="00FB13DB" w:rsidP="00FB13DB">
            <w:r>
              <w:t>5 !</w:t>
            </w:r>
            <w:proofErr w:type="spellStart"/>
            <w:r>
              <w:t>in</w:t>
            </w:r>
            <w:proofErr w:type="spellEnd"/>
            <w:r>
              <w:t xml:space="preserve"> 1..10</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59E8CD4" w14:textId="77777777" w:rsidR="00FB13DB" w:rsidRPr="00FB13DB" w:rsidRDefault="00FB13DB" w:rsidP="00FB13DB">
            <w:r>
              <w:t>False</w:t>
            </w:r>
          </w:p>
        </w:tc>
      </w:tr>
      <w:tr w:rsidR="00FB13DB" w14:paraId="6552BC0E" w14:textId="77777777" w:rsidTr="00EA2A17">
        <w:trPr>
          <w:trHeight w:val="60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03CB6D0" w14:textId="77777777" w:rsidR="00FB13DB" w:rsidRPr="00FB13DB" w:rsidRDefault="00FB13DB" w:rsidP="00FB13DB">
            <w:proofErr w:type="spellStart"/>
            <w:r>
              <w:rPr>
                <w:rStyle w:val="gras"/>
              </w:rPr>
              <w:t>is</w:t>
            </w:r>
            <w:proofErr w:type="spellEnd"/>
            <w:r w:rsidRPr="00FB13DB">
              <w:rPr>
                <w:rStyle w:val="gras"/>
              </w:rPr>
              <w:fldChar w:fldCharType="begin"/>
            </w:r>
            <w:r w:rsidRPr="00FB13DB">
              <w:instrText>xe "Opérateur de comparaison:is"</w:instrText>
            </w:r>
            <w:r w:rsidRPr="00FB13DB">
              <w:rPr>
                <w:rStyle w:val="gras"/>
              </w:rPr>
              <w:fldChar w:fldCharType="end"/>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43E146B" w14:textId="77777777" w:rsidR="00FB13DB" w:rsidRPr="00FB13DB" w:rsidRDefault="00FB13DB" w:rsidP="00FB13DB">
            <w:r>
              <w:t>Teste si une variable est d'un certain type</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CA211F4" w14:textId="77777777" w:rsidR="00FB13DB" w:rsidRPr="00FB13DB" w:rsidRDefault="00FB13DB" w:rsidP="00FB13DB">
            <w:r>
              <w:t xml:space="preserve">5 </w:t>
            </w:r>
            <w:proofErr w:type="spellStart"/>
            <w:r>
              <w:t>is</w:t>
            </w:r>
            <w:proofErr w:type="spellEnd"/>
            <w:r>
              <w:t xml:space="preserve"> Int</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097A99D" w14:textId="77777777" w:rsidR="00FB13DB" w:rsidRPr="00FB13DB" w:rsidRDefault="00FB13DB" w:rsidP="00FB13DB">
            <w:proofErr w:type="spellStart"/>
            <w:r>
              <w:t>True</w:t>
            </w:r>
            <w:proofErr w:type="spellEnd"/>
          </w:p>
        </w:tc>
      </w:tr>
      <w:tr w:rsidR="00FB13DB" w14:paraId="463968A3" w14:textId="77777777" w:rsidTr="00EA2A17">
        <w:trPr>
          <w:trHeight w:val="60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20564FD" w14:textId="77777777" w:rsidR="00FB13DB" w:rsidRPr="00FB13DB" w:rsidRDefault="00FB13DB" w:rsidP="00FB13DB">
            <w:r>
              <w:rPr>
                <w:rStyle w:val="gras"/>
              </w:rPr>
              <w:t>!</w:t>
            </w:r>
            <w:proofErr w:type="spellStart"/>
            <w:r>
              <w:rPr>
                <w:rStyle w:val="gras"/>
              </w:rPr>
              <w:t>is</w:t>
            </w:r>
            <w:proofErr w:type="spellEnd"/>
            <w:r w:rsidRPr="00FB13DB">
              <w:rPr>
                <w:rStyle w:val="gras"/>
              </w:rPr>
              <w:fldChar w:fldCharType="begin"/>
            </w:r>
            <w:r w:rsidRPr="00FB13DB">
              <w:instrText>xe "Opérateur de comparaison:!is"</w:instrText>
            </w:r>
            <w:r w:rsidRPr="00FB13DB">
              <w:rPr>
                <w:rStyle w:val="gras"/>
              </w:rPr>
              <w:fldChar w:fldCharType="end"/>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4001A13" w14:textId="77777777" w:rsidR="00FB13DB" w:rsidRPr="00FB13DB" w:rsidRDefault="00FB13DB" w:rsidP="00FB13DB">
            <w:r>
              <w:t>Teste si une variable n'est pas d'un certain type</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2F50E69" w14:textId="77777777" w:rsidR="00FB13DB" w:rsidRPr="00FB13DB" w:rsidRDefault="00FB13DB" w:rsidP="00FB13DB">
            <w:r>
              <w:t>5 !</w:t>
            </w:r>
            <w:proofErr w:type="spellStart"/>
            <w:r>
              <w:t>is</w:t>
            </w:r>
            <w:proofErr w:type="spellEnd"/>
            <w:r>
              <w:t xml:space="preserve"> Int</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E36C53B" w14:textId="77777777" w:rsidR="00FB13DB" w:rsidRPr="00FB13DB" w:rsidRDefault="00FB13DB" w:rsidP="00FB13DB">
            <w:r>
              <w:t>False</w:t>
            </w:r>
          </w:p>
        </w:tc>
      </w:tr>
    </w:tbl>
    <w:p w14:paraId="237006F7" w14:textId="77777777" w:rsidR="00FB13DB" w:rsidRDefault="00FB13DB" w:rsidP="00FB13DB"/>
    <w:p w14:paraId="1BC7EBBA" w14:textId="77777777" w:rsidR="00FB13DB" w:rsidRPr="00FB13DB" w:rsidRDefault="00FB13DB" w:rsidP="007D5787">
      <w:pPr>
        <w:pStyle w:val="titreniv2"/>
      </w:pPr>
      <w:r>
        <w:t>Les opérateurs logiques</w:t>
      </w:r>
      <w:r w:rsidRPr="00FB13DB">
        <w:fldChar w:fldCharType="begin"/>
      </w:r>
      <w:r w:rsidRPr="00FB13DB">
        <w:instrText>xe "Opérateur:logique"</w:instrText>
      </w:r>
      <w:r w:rsidRPr="00FB13DB">
        <w:fldChar w:fldCharType="end"/>
      </w:r>
    </w:p>
    <w:p w14:paraId="5FAB08AC" w14:textId="77777777" w:rsidR="00FB13DB" w:rsidRDefault="00FB13DB" w:rsidP="00FB13DB">
      <w:r>
        <w:t>Voici la liste des opérateurs logiques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360"/>
        <w:gridCol w:w="2820"/>
        <w:gridCol w:w="1700"/>
        <w:gridCol w:w="1360"/>
      </w:tblGrid>
      <w:tr w:rsidR="00FB13DB" w14:paraId="7129C7DB" w14:textId="77777777" w:rsidTr="00EA2A17">
        <w:trPr>
          <w:trHeight w:val="400"/>
        </w:trPr>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3F78A0FA" w14:textId="77777777" w:rsidR="00FB13DB" w:rsidRPr="00FB13DB" w:rsidRDefault="00FB13DB" w:rsidP="00FB13DB">
            <w:r>
              <w:t>Opérateurs</w:t>
            </w:r>
          </w:p>
        </w:tc>
        <w:tc>
          <w:tcPr>
            <w:tcW w:w="28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11C45F47" w14:textId="77777777" w:rsidR="00FB13DB" w:rsidRPr="00FB13DB" w:rsidRDefault="00FB13DB" w:rsidP="00FB13DB">
            <w:r>
              <w:t>Description</w:t>
            </w:r>
          </w:p>
        </w:tc>
        <w:tc>
          <w:tcPr>
            <w:tcW w:w="170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3587F312" w14:textId="77777777" w:rsidR="00FB13DB" w:rsidRPr="00FB13DB" w:rsidRDefault="00FB13DB" w:rsidP="00FB13DB">
            <w:r>
              <w:t>Exemple</w:t>
            </w:r>
          </w:p>
        </w:tc>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3B84CFEF" w14:textId="77777777" w:rsidR="00FB13DB" w:rsidRPr="00FB13DB" w:rsidRDefault="00FB13DB" w:rsidP="00FB13DB">
            <w:r>
              <w:t>Résultat</w:t>
            </w:r>
          </w:p>
        </w:tc>
      </w:tr>
      <w:tr w:rsidR="00FB13DB" w14:paraId="58CA8F93"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AE51A10" w14:textId="77777777" w:rsidR="00FB13DB" w:rsidRPr="00FB13DB" w:rsidRDefault="00FB13DB" w:rsidP="00FB13DB">
            <w:r>
              <w:rPr>
                <w:rStyle w:val="gras"/>
              </w:rPr>
              <w:t>&amp;&amp;</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225BB3D" w14:textId="77777777" w:rsidR="00FB13DB" w:rsidRPr="00FB13DB" w:rsidRDefault="00FB13DB" w:rsidP="00FB13DB">
            <w:r>
              <w:t>Et logique</w:t>
            </w:r>
          </w:p>
        </w:tc>
        <w:tc>
          <w:tcPr>
            <w:tcW w:w="17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C8D14DD" w14:textId="77777777" w:rsidR="00FB13DB" w:rsidRPr="00FB13DB" w:rsidRDefault="00FB13DB" w:rsidP="00FB13DB">
            <w:proofErr w:type="spellStart"/>
            <w:r>
              <w:t>True</w:t>
            </w:r>
            <w:proofErr w:type="spellEnd"/>
            <w:r>
              <w:t xml:space="preserve"> &amp;&amp; false</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B6625F2" w14:textId="77777777" w:rsidR="00FB13DB" w:rsidRPr="00FB13DB" w:rsidRDefault="00FB13DB" w:rsidP="00FB13DB">
            <w:r>
              <w:t>False</w:t>
            </w:r>
          </w:p>
        </w:tc>
      </w:tr>
      <w:tr w:rsidR="00FB13DB" w14:paraId="764AB9A6"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DF2F25C" w14:textId="77777777" w:rsidR="00FB13DB" w:rsidRPr="00FB13DB" w:rsidRDefault="00FB13DB" w:rsidP="00FB13DB">
            <w:r>
              <w:rPr>
                <w:rStyle w:val="gras"/>
              </w:rPr>
              <w:t>||</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C48AC35" w14:textId="77777777" w:rsidR="00FB13DB" w:rsidRPr="00FB13DB" w:rsidRDefault="00FB13DB" w:rsidP="00FB13DB">
            <w:r>
              <w:t>Ou logique</w:t>
            </w:r>
          </w:p>
        </w:tc>
        <w:tc>
          <w:tcPr>
            <w:tcW w:w="17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B033F9A" w14:textId="77777777" w:rsidR="00FB13DB" w:rsidRPr="00FB13DB" w:rsidRDefault="00FB13DB" w:rsidP="00FB13DB">
            <w:proofErr w:type="spellStart"/>
            <w:r>
              <w:t>True</w:t>
            </w:r>
            <w:proofErr w:type="spellEnd"/>
            <w:r>
              <w:t xml:space="preserve"> || </w:t>
            </w:r>
            <w:r w:rsidRPr="00FB13DB">
              <w:t>false</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6ABC253" w14:textId="77777777" w:rsidR="00FB13DB" w:rsidRPr="00FB13DB" w:rsidRDefault="00FB13DB" w:rsidP="00FB13DB">
            <w:proofErr w:type="spellStart"/>
            <w:r>
              <w:t>True</w:t>
            </w:r>
            <w:proofErr w:type="spellEnd"/>
          </w:p>
        </w:tc>
      </w:tr>
      <w:tr w:rsidR="00FB13DB" w14:paraId="7605DE10" w14:textId="77777777" w:rsidTr="00EA2A17">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BC10ACB" w14:textId="77777777" w:rsidR="00FB13DB" w:rsidRPr="00FB13DB" w:rsidRDefault="00FB13DB" w:rsidP="00FB13DB">
            <w:r>
              <w:rPr>
                <w:rStyle w:val="gras"/>
              </w:rPr>
              <w:t>!</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7C7E065" w14:textId="77777777" w:rsidR="00FB13DB" w:rsidRPr="00FB13DB" w:rsidRDefault="00FB13DB" w:rsidP="00FB13DB">
            <w:r>
              <w:t>Négation</w:t>
            </w:r>
          </w:p>
        </w:tc>
        <w:tc>
          <w:tcPr>
            <w:tcW w:w="17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9F84394" w14:textId="77777777" w:rsidR="00FB13DB" w:rsidRPr="00FB13DB" w:rsidRDefault="00FB13DB" w:rsidP="00FB13DB">
            <w:r>
              <w:t>!</w:t>
            </w:r>
            <w:proofErr w:type="spellStart"/>
            <w:r>
              <w:t>true</w:t>
            </w:r>
            <w:proofErr w:type="spellEnd"/>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4456A26" w14:textId="77777777" w:rsidR="00FB13DB" w:rsidRPr="00FB13DB" w:rsidRDefault="00FB13DB" w:rsidP="00FB13DB">
            <w:r>
              <w:t>false</w:t>
            </w:r>
          </w:p>
        </w:tc>
      </w:tr>
    </w:tbl>
    <w:p w14:paraId="5A24F6BC" w14:textId="77777777" w:rsidR="00FB13DB" w:rsidRDefault="00FB13DB" w:rsidP="00FB13DB"/>
    <w:p w14:paraId="571A6BED" w14:textId="77777777" w:rsidR="00FB13DB" w:rsidRPr="00FB13DB" w:rsidRDefault="00FB13DB" w:rsidP="007D5787">
      <w:pPr>
        <w:pStyle w:val="titreniv1"/>
      </w:pPr>
      <w:r>
        <w:t>Les structures de contrôle</w:t>
      </w:r>
    </w:p>
    <w:p w14:paraId="2BAB56F0" w14:textId="77777777" w:rsidR="00FB13DB" w:rsidRPr="00FB13DB" w:rsidRDefault="00FB13DB" w:rsidP="007D5787">
      <w:pPr>
        <w:pStyle w:val="titreniv2"/>
      </w:pPr>
      <w:r>
        <w:t>Les conditionnelles</w:t>
      </w:r>
      <w:r w:rsidRPr="00FB13DB">
        <w:fldChar w:fldCharType="begin"/>
      </w:r>
      <w:r w:rsidRPr="00FB13DB">
        <w:instrText>xe "Structure de contrôle:conditionnelle"</w:instrText>
      </w:r>
      <w:r w:rsidRPr="00FB13DB">
        <w:fldChar w:fldCharType="end"/>
      </w:r>
    </w:p>
    <w:p w14:paraId="673307FB" w14:textId="77777777" w:rsidR="00FB13DB" w:rsidRDefault="00FB13DB" w:rsidP="00FB13DB">
      <w:r>
        <w:lastRenderedPageBreak/>
        <w:t>Les conditionnelles permettent d'orchestrer les programmes selon certaines conditions. Il existe deux expressions conditionnelles : if et when. On parle d'"expression", car if et when peuvent retourner une valeur.</w:t>
      </w:r>
    </w:p>
    <w:p w14:paraId="2BC61D5F" w14:textId="77777777" w:rsidR="00FB13DB" w:rsidRPr="00FB13DB" w:rsidRDefault="00FB13DB" w:rsidP="00FB13DB">
      <w:pPr>
        <w:pStyle w:val="remarque"/>
      </w:pPr>
      <w:r w:rsidRPr="00FB13DB">
        <w:t>La différence entre une déclaration et une expression est que la déclaration ne peut pas retourner de valeur contrairement à l'expression.</w:t>
      </w:r>
      <w:r w:rsidRPr="00FB13DB">
        <w:fldChar w:fldCharType="begin"/>
      </w:r>
      <w:r w:rsidRPr="00FB13DB">
        <w:instrText>xe "Déclaration"</w:instrText>
      </w:r>
      <w:r w:rsidRPr="00FB13DB">
        <w:fldChar w:fldCharType="end"/>
      </w:r>
      <w:r w:rsidRPr="00FB13DB">
        <w:fldChar w:fldCharType="begin"/>
      </w:r>
      <w:r w:rsidRPr="00FB13DB">
        <w:instrText>xe "Expression"</w:instrText>
      </w:r>
      <w:r w:rsidRPr="00FB13DB">
        <w:fldChar w:fldCharType="end"/>
      </w:r>
      <w:r w:rsidRPr="00FB13DB">
        <w:fldChar w:fldCharType="begin"/>
      </w:r>
      <w:r w:rsidRPr="00FB13DB">
        <w:instrText>xe "lambda"</w:instrText>
      </w:r>
      <w:r w:rsidRPr="00FB13DB">
        <w:fldChar w:fldCharType="end"/>
      </w:r>
    </w:p>
    <w:p w14:paraId="6A61A2A5" w14:textId="77777777" w:rsidR="00FB13DB" w:rsidRPr="00FB13DB" w:rsidRDefault="00FB13DB" w:rsidP="007D5787">
      <w:pPr>
        <w:pStyle w:val="titreniv3"/>
      </w:pPr>
      <w:r>
        <w:t>L'expression if</w:t>
      </w:r>
    </w:p>
    <w:p w14:paraId="3EA98BAD" w14:textId="77777777" w:rsidR="00FB13DB" w:rsidRDefault="00FB13DB" w:rsidP="00FB13DB">
      <w:r>
        <w:t>Le if permet d'exécuter un bloc d'instructions spécifique selon le résultat de la condition qu'il a à exécuter. Le if permet aussi d'affecter une valeur spécifique à une variable selon le résultat de la condition qu'il a à exécuter.</w:t>
      </w:r>
    </w:p>
    <w:p w14:paraId="09604FBB" w14:textId="77777777" w:rsidR="00FB13DB" w:rsidRPr="00FB13DB" w:rsidRDefault="00FB13DB" w:rsidP="00FB13DB">
      <w:pPr>
        <w:pStyle w:val="titreexemple"/>
      </w:pPr>
      <w:r>
        <w:t>Exemple d'utilisation simple du if</w:t>
      </w:r>
    </w:p>
    <w:p w14:paraId="4EDF7147" w14:textId="77777777" w:rsidR="00FB13DB" w:rsidRDefault="00FB13DB" w:rsidP="00FB13DB">
      <w:r>
        <w:t xml:space="preserve">val </w:t>
      </w:r>
      <w:proofErr w:type="spellStart"/>
      <w:r>
        <w:t>age:Int</w:t>
      </w:r>
      <w:proofErr w:type="spellEnd"/>
      <w:r>
        <w:t xml:space="preserve"> = 80 </w:t>
      </w:r>
      <w:r>
        <w:br/>
        <w:t xml:space="preserve">val </w:t>
      </w:r>
      <w:proofErr w:type="spellStart"/>
      <w:r>
        <w:t>info:String</w:t>
      </w:r>
      <w:proofErr w:type="spellEnd"/>
      <w:r>
        <w:t> </w:t>
      </w:r>
      <w:r>
        <w:br/>
        <w:t> </w:t>
      </w:r>
      <w:r>
        <w:br/>
        <w:t>if(</w:t>
      </w:r>
      <w:proofErr w:type="spellStart"/>
      <w:r>
        <w:t>age</w:t>
      </w:r>
      <w:proofErr w:type="spellEnd"/>
      <w:r>
        <w:t xml:space="preserve"> &lt; 18) </w:t>
      </w:r>
      <w:r>
        <w:br/>
        <w:t>{ </w:t>
      </w:r>
      <w:r>
        <w:br/>
        <w:t xml:space="preserve">    info = "Vous ne pouvez pas conduire" </w:t>
      </w:r>
      <w:r>
        <w:br/>
        <w:t>}</w:t>
      </w:r>
      <w:proofErr w:type="spellStart"/>
      <w:r>
        <w:t>else</w:t>
      </w:r>
      <w:proofErr w:type="spellEnd"/>
      <w:r>
        <w:t xml:space="preserve"> if(</w:t>
      </w:r>
      <w:proofErr w:type="spellStart"/>
      <w:r>
        <w:t>age</w:t>
      </w:r>
      <w:proofErr w:type="spellEnd"/>
      <w:r>
        <w:t xml:space="preserve"> &gt;= 18 &amp;&amp; </w:t>
      </w:r>
      <w:proofErr w:type="spellStart"/>
      <w:r>
        <w:t>age</w:t>
      </w:r>
      <w:proofErr w:type="spellEnd"/>
      <w:r>
        <w:t xml:space="preserve"> &lt; 77) </w:t>
      </w:r>
      <w:r>
        <w:br/>
        <w:t>{ </w:t>
      </w:r>
      <w:r>
        <w:br/>
        <w:t xml:space="preserve">    info = "Vous pouvez conduire" </w:t>
      </w:r>
      <w:r>
        <w:br/>
        <w:t>}</w:t>
      </w:r>
      <w:proofErr w:type="spellStart"/>
      <w:r>
        <w:t>else</w:t>
      </w:r>
      <w:proofErr w:type="spellEnd"/>
      <w:r>
        <w:t>{ </w:t>
      </w:r>
      <w:r>
        <w:br/>
        <w:t xml:space="preserve">    info = "Vous ne devriez pas conduire" </w:t>
      </w:r>
      <w:r>
        <w:br/>
        <w:t>} </w:t>
      </w:r>
      <w:r>
        <w:br/>
        <w:t> </w:t>
      </w:r>
      <w:r>
        <w:br/>
      </w:r>
      <w:proofErr w:type="spellStart"/>
      <w:r>
        <w:t>println</w:t>
      </w:r>
      <w:proofErr w:type="spellEnd"/>
      <w:r>
        <w:t>(info) </w:t>
      </w:r>
      <w:r>
        <w:br/>
        <w:t> </w:t>
      </w:r>
      <w:r>
        <w:br/>
        <w:t>Résultat : </w:t>
      </w:r>
      <w:r>
        <w:br/>
        <w:t> </w:t>
      </w:r>
      <w:r>
        <w:br/>
        <w:t>Vous ne devriez pas conduire</w:t>
      </w:r>
    </w:p>
    <w:p w14:paraId="6D09A168" w14:textId="77777777" w:rsidR="00FB13DB" w:rsidRPr="00FB13DB" w:rsidRDefault="00FB13DB" w:rsidP="00FB13DB">
      <w:pPr>
        <w:pStyle w:val="titreexemple"/>
      </w:pPr>
      <w:r>
        <w:t>Exemple d'utilisation du if comme Expression</w:t>
      </w:r>
    </w:p>
    <w:p w14:paraId="25821336" w14:textId="77777777" w:rsidR="00FB13DB" w:rsidRDefault="00FB13DB" w:rsidP="00FB13DB">
      <w:r>
        <w:t xml:space="preserve">val </w:t>
      </w:r>
      <w:proofErr w:type="spellStart"/>
      <w:r>
        <w:t>age:Int</w:t>
      </w:r>
      <w:proofErr w:type="spellEnd"/>
      <w:r>
        <w:t xml:space="preserve"> = 15 </w:t>
      </w:r>
      <w:r>
        <w:br/>
        <w:t xml:space="preserve">val </w:t>
      </w:r>
      <w:proofErr w:type="spellStart"/>
      <w:r>
        <w:t>info:String</w:t>
      </w:r>
      <w:proofErr w:type="spellEnd"/>
      <w:r>
        <w:t> </w:t>
      </w:r>
      <w:r>
        <w:br/>
        <w:t> </w:t>
      </w:r>
      <w:r>
        <w:br/>
        <w:t>info = if(</w:t>
      </w:r>
      <w:proofErr w:type="spellStart"/>
      <w:r>
        <w:t>age</w:t>
      </w:r>
      <w:proofErr w:type="spellEnd"/>
      <w:r>
        <w:t xml:space="preserve"> &lt; 18) </w:t>
      </w:r>
      <w:r>
        <w:br/>
        <w:t>{ </w:t>
      </w:r>
      <w:r>
        <w:br/>
        <w:t xml:space="preserve">    </w:t>
      </w:r>
      <w:proofErr w:type="spellStart"/>
      <w:r>
        <w:t>println</w:t>
      </w:r>
      <w:proofErr w:type="spellEnd"/>
      <w:r>
        <w:t>("""Il est possible d'ajouter des instructions </w:t>
      </w:r>
      <w:r>
        <w:br/>
        <w:t xml:space="preserve">              |du moment que la dernière ligne contient </w:t>
      </w:r>
      <w:r>
        <w:br/>
        <w:t xml:space="preserve">              |une valeur""".</w:t>
      </w:r>
      <w:proofErr w:type="spellStart"/>
      <w:r>
        <w:t>trimMargin</w:t>
      </w:r>
      <w:proofErr w:type="spellEnd"/>
      <w:r>
        <w:t>()) </w:t>
      </w:r>
      <w:r>
        <w:br/>
        <w:t xml:space="preserve">    "Vous ne pouvez pas conduire" </w:t>
      </w:r>
      <w:r>
        <w:br/>
        <w:t>}</w:t>
      </w:r>
      <w:proofErr w:type="spellStart"/>
      <w:r>
        <w:t>else</w:t>
      </w:r>
      <w:proofErr w:type="spellEnd"/>
      <w:r>
        <w:t xml:space="preserve"> if(</w:t>
      </w:r>
      <w:proofErr w:type="spellStart"/>
      <w:r>
        <w:t>age</w:t>
      </w:r>
      <w:proofErr w:type="spellEnd"/>
      <w:r>
        <w:t xml:space="preserve"> &gt; 18 &amp;&amp; </w:t>
      </w:r>
      <w:proofErr w:type="spellStart"/>
      <w:r>
        <w:t>age</w:t>
      </w:r>
      <w:proofErr w:type="spellEnd"/>
      <w:r>
        <w:t xml:space="preserve"> &lt; 77) </w:t>
      </w:r>
      <w:r>
        <w:br/>
        <w:t>{ </w:t>
      </w:r>
      <w:r>
        <w:br/>
        <w:t xml:space="preserve">    "Vous pouvez conduire" </w:t>
      </w:r>
      <w:r>
        <w:br/>
      </w:r>
      <w:r>
        <w:lastRenderedPageBreak/>
        <w:t>}</w:t>
      </w:r>
      <w:proofErr w:type="spellStart"/>
      <w:r>
        <w:t>else</w:t>
      </w:r>
      <w:proofErr w:type="spellEnd"/>
      <w:r>
        <w:t>{ </w:t>
      </w:r>
      <w:r>
        <w:br/>
        <w:t xml:space="preserve">    "Vous ne devriez pas conduire" </w:t>
      </w:r>
      <w:r>
        <w:br/>
        <w:t>} </w:t>
      </w:r>
      <w:r>
        <w:br/>
        <w:t> </w:t>
      </w:r>
      <w:r>
        <w:br/>
      </w:r>
      <w:proofErr w:type="spellStart"/>
      <w:r>
        <w:t>println</w:t>
      </w:r>
      <w:proofErr w:type="spellEnd"/>
      <w:r>
        <w:t>(info) </w:t>
      </w:r>
      <w:r>
        <w:br/>
        <w:t> </w:t>
      </w:r>
      <w:r>
        <w:br/>
        <w:t>Résultat : </w:t>
      </w:r>
      <w:r>
        <w:br/>
        <w:t> </w:t>
      </w:r>
      <w:r>
        <w:br/>
        <w:t>Vous ne pouvez pas conduire</w:t>
      </w:r>
    </w:p>
    <w:p w14:paraId="0A27BEFC" w14:textId="77777777" w:rsidR="00FB13DB" w:rsidRPr="00FB13DB" w:rsidRDefault="00FB13DB" w:rsidP="00FB13DB">
      <w:r w:rsidRPr="00FB13DB">
        <w:t xml:space="preserve">Dans cet exemple, l'affectation de la variable info se fait sur le if. </w:t>
      </w:r>
    </w:p>
    <w:p w14:paraId="31D67E26" w14:textId="77777777" w:rsidR="00FB13DB" w:rsidRPr="00FB13DB" w:rsidRDefault="00FB13DB" w:rsidP="00FB13DB">
      <w:pPr>
        <w:pStyle w:val="remarque"/>
      </w:pPr>
      <w:r w:rsidRPr="00FB13DB">
        <w:t>L'opérateur ternaire n'existe pas.</w:t>
      </w:r>
    </w:p>
    <w:p w14:paraId="0CB23EEA" w14:textId="77777777" w:rsidR="00FB13DB" w:rsidRPr="00FB13DB" w:rsidRDefault="00FB13DB" w:rsidP="007D5787">
      <w:pPr>
        <w:pStyle w:val="titreniv3"/>
      </w:pPr>
      <w:r>
        <w:t>L'expression when</w:t>
      </w:r>
    </w:p>
    <w:p w14:paraId="2D2458F2" w14:textId="77777777" w:rsidR="00FB13DB" w:rsidRDefault="00FB13DB" w:rsidP="00FB13DB">
      <w:r>
        <w:t>L'expression when est utilisée lorsque de nombreuses conditions doivent être traitées. L'expression when peut être utilisée de plusieurs façons différentes :</w:t>
      </w:r>
    </w:p>
    <w:p w14:paraId="66750FC2" w14:textId="77777777" w:rsidR="00FB13DB" w:rsidRPr="00FB13DB" w:rsidRDefault="00FB13DB" w:rsidP="00FB13DB">
      <w:pPr>
        <w:pStyle w:val="liste1"/>
      </w:pPr>
      <w:r>
        <w:t>Tester l'égalité d'une variable par rapport à une liste de valeurs.</w:t>
      </w:r>
    </w:p>
    <w:p w14:paraId="33EA6922" w14:textId="77777777" w:rsidR="00FB13DB" w:rsidRPr="00FB13DB" w:rsidRDefault="00FB13DB" w:rsidP="00FB13DB">
      <w:pPr>
        <w:pStyle w:val="liste1"/>
      </w:pPr>
      <w:r>
        <w:t>Réunir et tester plusieurs conditions indépendantes.</w:t>
      </w:r>
    </w:p>
    <w:p w14:paraId="42D00728" w14:textId="77777777" w:rsidR="00FB13DB" w:rsidRPr="00FB13DB" w:rsidRDefault="00FB13DB" w:rsidP="00FB13DB">
      <w:pPr>
        <w:pStyle w:val="liste1"/>
      </w:pPr>
      <w:r>
        <w:t>Affecter une valeur spécifique à une variable selon des conditions spécifiques.</w:t>
      </w:r>
    </w:p>
    <w:p w14:paraId="41AF6026" w14:textId="77777777" w:rsidR="00FB13DB" w:rsidRPr="00FB13DB" w:rsidRDefault="00FB13DB" w:rsidP="00FB13DB">
      <w:pPr>
        <w:pStyle w:val="titreexemple"/>
      </w:pPr>
      <w:r>
        <w:t>Exemple avec condition selon une valeur</w:t>
      </w:r>
    </w:p>
    <w:p w14:paraId="00086AC0" w14:textId="77777777" w:rsidR="00FB13DB" w:rsidRDefault="00FB13DB" w:rsidP="00FB13DB">
      <w:r>
        <w:t xml:space="preserve">val </w:t>
      </w:r>
      <w:proofErr w:type="spellStart"/>
      <w:r>
        <w:t>age</w:t>
      </w:r>
      <w:proofErr w:type="spellEnd"/>
      <w:r>
        <w:t xml:space="preserve"> = 15 </w:t>
      </w:r>
      <w:r>
        <w:br/>
        <w:t> </w:t>
      </w:r>
      <w:r>
        <w:br/>
        <w:t>when (</w:t>
      </w:r>
      <w:proofErr w:type="spellStart"/>
      <w:r>
        <w:t>age</w:t>
      </w:r>
      <w:proofErr w:type="spellEnd"/>
      <w:r>
        <w:t>) { </w:t>
      </w:r>
      <w:r>
        <w:br/>
        <w:t xml:space="preserve">    </w:t>
      </w:r>
      <w:proofErr w:type="spellStart"/>
      <w:r>
        <w:t>in</w:t>
      </w:r>
      <w:proofErr w:type="spellEnd"/>
      <w:r>
        <w:t xml:space="preserve"> 1..17 -&gt; </w:t>
      </w:r>
      <w:proofErr w:type="spellStart"/>
      <w:r>
        <w:t>print</w:t>
      </w:r>
      <w:proofErr w:type="spellEnd"/>
      <w:r>
        <w:t>("Vous êtes mineur") </w:t>
      </w:r>
      <w:r>
        <w:br/>
        <w:t xml:space="preserve">    18 -&gt; </w:t>
      </w:r>
      <w:proofErr w:type="spellStart"/>
      <w:r>
        <w:t>print</w:t>
      </w:r>
      <w:proofErr w:type="spellEnd"/>
      <w:r>
        <w:t>("Vous devriez passer votre permis") </w:t>
      </w:r>
      <w:r>
        <w:br/>
        <w:t xml:space="preserve">    </w:t>
      </w:r>
      <w:proofErr w:type="spellStart"/>
      <w:r>
        <w:t>else</w:t>
      </w:r>
      <w:proofErr w:type="spellEnd"/>
      <w:r>
        <w:t xml:space="preserve"> -&gt; { </w:t>
      </w:r>
      <w:r>
        <w:br/>
        <w:t xml:space="preserve">        </w:t>
      </w:r>
      <w:proofErr w:type="spellStart"/>
      <w:r>
        <w:t>print</w:t>
      </w:r>
      <w:proofErr w:type="spellEnd"/>
      <w:r>
        <w:t>("Faites ce qu'il vous plaît") </w:t>
      </w:r>
      <w:r>
        <w:br/>
        <w:t xml:space="preserve">    } </w:t>
      </w:r>
      <w:r>
        <w:br/>
        <w:t>} </w:t>
      </w:r>
      <w:r>
        <w:br/>
        <w:t> </w:t>
      </w:r>
      <w:r>
        <w:br/>
        <w:t>Résultat : </w:t>
      </w:r>
      <w:r>
        <w:br/>
        <w:t> </w:t>
      </w:r>
      <w:r>
        <w:br/>
        <w:t>Vous êtes mineur</w:t>
      </w:r>
      <w:r>
        <w:fldChar w:fldCharType="begin"/>
      </w:r>
      <w:r>
        <w:instrText>xe "-\&gt;"</w:instrText>
      </w:r>
      <w:r>
        <w:fldChar w:fldCharType="end"/>
      </w:r>
    </w:p>
    <w:p w14:paraId="5DF3EC2A" w14:textId="77777777" w:rsidR="00FB13DB" w:rsidRPr="00FB13DB" w:rsidRDefault="00FB13DB" w:rsidP="00FB13DB">
      <w:pPr>
        <w:pStyle w:val="titreexemple"/>
      </w:pPr>
      <w:r>
        <w:t>Exemple avec des conditions indépendantes les unes des autres</w:t>
      </w:r>
    </w:p>
    <w:p w14:paraId="71B7EBBC" w14:textId="77777777" w:rsidR="00FB13DB" w:rsidRDefault="00FB13DB" w:rsidP="00FB13DB">
      <w:r>
        <w:t>when { </w:t>
      </w:r>
      <w:r>
        <w:br/>
        <w:t xml:space="preserve">    total == 0 -&gt; </w:t>
      </w:r>
      <w:proofErr w:type="spellStart"/>
      <w:r>
        <w:t>print</w:t>
      </w:r>
      <w:proofErr w:type="spellEnd"/>
      <w:r>
        <w:t>("Vous n'avez rien commandé") </w:t>
      </w:r>
      <w:r>
        <w:br/>
        <w:t xml:space="preserve">    total &gt; 0 &amp;&amp; total &lt;= 200 -&gt; </w:t>
      </w:r>
      <w:proofErr w:type="spellStart"/>
      <w:r>
        <w:t>print</w:t>
      </w:r>
      <w:proofErr w:type="spellEnd"/>
      <w:r>
        <w:t xml:space="preserve">("Vos frais de port </w:t>
      </w:r>
      <w:r>
        <w:br/>
        <w:t>ne sont pas gratuits") </w:t>
      </w:r>
      <w:r>
        <w:br/>
        <w:t xml:space="preserve">    total &gt; 200  -&gt; </w:t>
      </w:r>
      <w:proofErr w:type="spellStart"/>
      <w:r>
        <w:t>print</w:t>
      </w:r>
      <w:proofErr w:type="spellEnd"/>
      <w:r>
        <w:t>("Frais de port gratuits") </w:t>
      </w:r>
      <w:r>
        <w:br/>
        <w:t xml:space="preserve">    </w:t>
      </w:r>
      <w:proofErr w:type="spellStart"/>
      <w:r>
        <w:t>else</w:t>
      </w:r>
      <w:proofErr w:type="spellEnd"/>
      <w:r>
        <w:t xml:space="preserve"> -&gt; </w:t>
      </w:r>
      <w:proofErr w:type="spellStart"/>
      <w:r>
        <w:t>print</w:t>
      </w:r>
      <w:proofErr w:type="spellEnd"/>
      <w:r>
        <w:t>("Etrange") </w:t>
      </w:r>
      <w:r>
        <w:br/>
        <w:t>}</w:t>
      </w:r>
    </w:p>
    <w:p w14:paraId="37DB8907" w14:textId="77777777" w:rsidR="00FB13DB" w:rsidRPr="00FB13DB" w:rsidRDefault="00FB13DB" w:rsidP="00FB13DB">
      <w:pPr>
        <w:pStyle w:val="titreexemple"/>
      </w:pPr>
      <w:r>
        <w:lastRenderedPageBreak/>
        <w:t>Exemple du when utilisé comme expression</w:t>
      </w:r>
    </w:p>
    <w:p w14:paraId="7C24A396" w14:textId="77777777" w:rsidR="00FB13DB" w:rsidRDefault="00FB13DB" w:rsidP="00FB13DB">
      <w:r>
        <w:t>val position = 1  </w:t>
      </w:r>
      <w:r>
        <w:br/>
        <w:t> </w:t>
      </w:r>
      <w:r>
        <w:br/>
        <w:t xml:space="preserve">val </w:t>
      </w:r>
      <w:proofErr w:type="spellStart"/>
      <w:r>
        <w:t>medaille</w:t>
      </w:r>
      <w:proofErr w:type="spellEnd"/>
      <w:r>
        <w:t xml:space="preserve"> =  </w:t>
      </w:r>
      <w:r>
        <w:br/>
        <w:t>when { </w:t>
      </w:r>
      <w:r>
        <w:br/>
        <w:t xml:space="preserve">    position == 1 -&gt; "Or" </w:t>
      </w:r>
      <w:r>
        <w:br/>
        <w:t xml:space="preserve">    position == 2 -&gt; "Argent" </w:t>
      </w:r>
      <w:r>
        <w:br/>
        <w:t xml:space="preserve">    position == 3  -&gt; "Bronze" </w:t>
      </w:r>
      <w:r>
        <w:br/>
        <w:t xml:space="preserve">    </w:t>
      </w:r>
      <w:proofErr w:type="spellStart"/>
      <w:r>
        <w:t>else</w:t>
      </w:r>
      <w:proofErr w:type="spellEnd"/>
      <w:r>
        <w:t xml:space="preserve"> -&gt; "L'important c'est de participer" </w:t>
      </w:r>
      <w:r>
        <w:br/>
        <w:t>} </w:t>
      </w:r>
      <w:r>
        <w:br/>
        <w:t xml:space="preserve">// </w:t>
      </w:r>
      <w:proofErr w:type="spellStart"/>
      <w:r>
        <w:t>medaille</w:t>
      </w:r>
      <w:proofErr w:type="spellEnd"/>
      <w:r>
        <w:t xml:space="preserve"> est </w:t>
      </w:r>
      <w:proofErr w:type="spellStart"/>
      <w:r>
        <w:t>egal</w:t>
      </w:r>
      <w:proofErr w:type="spellEnd"/>
      <w:r>
        <w:t xml:space="preserve"> à "Or"</w:t>
      </w:r>
    </w:p>
    <w:p w14:paraId="24A4ADBA" w14:textId="77777777" w:rsidR="00FB13DB" w:rsidRPr="00FB13DB" w:rsidRDefault="00FB13DB" w:rsidP="00FB13DB">
      <w:r w:rsidRPr="00FB13DB">
        <w:t xml:space="preserve">Dans cet exemple, l'affectation de la variable info se fait sur le when. </w:t>
      </w:r>
    </w:p>
    <w:p w14:paraId="5CA97257" w14:textId="77777777" w:rsidR="00FB13DB" w:rsidRPr="00FB13DB" w:rsidRDefault="00FB13DB" w:rsidP="007D5787">
      <w:pPr>
        <w:pStyle w:val="titreniv2"/>
      </w:pPr>
      <w:r>
        <w:t>Les répétitives</w:t>
      </w:r>
      <w:r w:rsidRPr="00FB13DB">
        <w:fldChar w:fldCharType="begin"/>
      </w:r>
      <w:r w:rsidRPr="00FB13DB">
        <w:instrText>xe "Structure de contrôle:répétitive"</w:instrText>
      </w:r>
      <w:r w:rsidRPr="00FB13DB">
        <w:fldChar w:fldCharType="end"/>
      </w:r>
    </w:p>
    <w:p w14:paraId="6B944F2A" w14:textId="77777777" w:rsidR="00FB13DB" w:rsidRPr="00FB13DB" w:rsidRDefault="00FB13DB" w:rsidP="007D5787">
      <w:pPr>
        <w:pStyle w:val="titreniv3"/>
      </w:pPr>
      <w:r>
        <w:t>La boucle for</w:t>
      </w:r>
      <w:r w:rsidRPr="00FB13DB">
        <w:fldChar w:fldCharType="begin"/>
      </w:r>
      <w:r w:rsidRPr="00FB13DB">
        <w:instrText>xe "Boucle:for"</w:instrText>
      </w:r>
      <w:r w:rsidRPr="00FB13DB">
        <w:fldChar w:fldCharType="end"/>
      </w:r>
    </w:p>
    <w:p w14:paraId="33ADFD1D" w14:textId="77777777" w:rsidR="00FB13DB" w:rsidRDefault="00FB13DB" w:rsidP="00FB13DB">
      <w:r>
        <w:t xml:space="preserve">Permet de répéter un bloc d'instructions un nombre de fois défini. </w:t>
      </w:r>
    </w:p>
    <w:p w14:paraId="34D408F1" w14:textId="77777777" w:rsidR="00FB13DB" w:rsidRPr="00FB13DB" w:rsidRDefault="00FB13DB" w:rsidP="00FB13DB">
      <w:pPr>
        <w:pStyle w:val="titreexemple"/>
      </w:pPr>
      <w:r>
        <w:t>Exemple d'une boucle for définie avec un intervalle d'entiers</w:t>
      </w:r>
    </w:p>
    <w:p w14:paraId="4567E35C" w14:textId="77777777" w:rsidR="00FB13DB" w:rsidRDefault="00FB13DB" w:rsidP="00FB13DB">
      <w:r>
        <w:t xml:space="preserve">for(i </w:t>
      </w:r>
      <w:proofErr w:type="spellStart"/>
      <w:r>
        <w:t>in</w:t>
      </w:r>
      <w:proofErr w:type="spellEnd"/>
      <w:r>
        <w:t xml:space="preserve"> 1..10) </w:t>
      </w:r>
      <w:r>
        <w:br/>
        <w:t>{ </w:t>
      </w:r>
      <w:r>
        <w:br/>
        <w:t xml:space="preserve">    </w:t>
      </w:r>
      <w:proofErr w:type="spellStart"/>
      <w:r>
        <w:t>println</w:t>
      </w:r>
      <w:proofErr w:type="spellEnd"/>
      <w:r>
        <w:t>(i) </w:t>
      </w:r>
      <w:r>
        <w:br/>
        <w:t>} </w:t>
      </w:r>
      <w:r>
        <w:br/>
        <w:t> </w:t>
      </w:r>
      <w:r>
        <w:br/>
        <w:t>Résultat : </w:t>
      </w:r>
      <w:r>
        <w:br/>
        <w:t> </w:t>
      </w:r>
      <w:r>
        <w:br/>
        <w:t>1 </w:t>
      </w:r>
      <w:r>
        <w:br/>
        <w:t> </w:t>
      </w:r>
      <w:r>
        <w:br/>
        <w:t>2 </w:t>
      </w:r>
      <w:r>
        <w:br/>
        <w:t> </w:t>
      </w:r>
      <w:r>
        <w:br/>
        <w:t>3 </w:t>
      </w:r>
      <w:r>
        <w:br/>
        <w:t> </w:t>
      </w:r>
      <w:r>
        <w:br/>
        <w:t>4 </w:t>
      </w:r>
      <w:r>
        <w:br/>
        <w:t> </w:t>
      </w:r>
      <w:r>
        <w:br/>
        <w:t>5 </w:t>
      </w:r>
      <w:r>
        <w:br/>
        <w:t> </w:t>
      </w:r>
      <w:r>
        <w:br/>
        <w:t>6 </w:t>
      </w:r>
      <w:r>
        <w:br/>
        <w:t> </w:t>
      </w:r>
      <w:r>
        <w:br/>
        <w:t>7 </w:t>
      </w:r>
      <w:r>
        <w:br/>
        <w:t> </w:t>
      </w:r>
      <w:r>
        <w:br/>
        <w:t>8 </w:t>
      </w:r>
      <w:r>
        <w:br/>
        <w:t> </w:t>
      </w:r>
      <w:r>
        <w:br/>
        <w:t>9 </w:t>
      </w:r>
      <w:r>
        <w:br/>
        <w:t> </w:t>
      </w:r>
      <w:r>
        <w:br/>
        <w:t>10</w:t>
      </w:r>
    </w:p>
    <w:p w14:paraId="3D8A2A25" w14:textId="77777777" w:rsidR="00FB13DB" w:rsidRPr="00FB13DB" w:rsidRDefault="00FB13DB" w:rsidP="00FB13DB">
      <w:pPr>
        <w:pStyle w:val="titreexemple"/>
      </w:pPr>
      <w:r>
        <w:lastRenderedPageBreak/>
        <w:t>Exemple d'une boucle for définie avec un intervalle d'entiers</w:t>
      </w:r>
      <w:r w:rsidRPr="00FB13DB">
        <w:t xml:space="preserve"> </w:t>
      </w:r>
      <w:r w:rsidRPr="00FB13DB">
        <w:br/>
      </w:r>
      <w:r>
        <w:t>et une incrémentation de l'index spécifique</w:t>
      </w:r>
    </w:p>
    <w:p w14:paraId="787FB297" w14:textId="77777777" w:rsidR="00FB13DB" w:rsidRPr="00FB13DB" w:rsidRDefault="00FB13DB" w:rsidP="00FB13DB">
      <w:pPr>
        <w:rPr>
          <w:lang w:val="en-US"/>
        </w:rPr>
      </w:pPr>
      <w:r w:rsidRPr="00FB13DB">
        <w:rPr>
          <w:lang w:val="en-US"/>
        </w:rPr>
        <w:t>for(</w:t>
      </w:r>
      <w:proofErr w:type="spellStart"/>
      <w:r w:rsidRPr="00FB13DB">
        <w:rPr>
          <w:lang w:val="en-US"/>
        </w:rPr>
        <w:t>i</w:t>
      </w:r>
      <w:proofErr w:type="spellEnd"/>
      <w:r w:rsidRPr="00FB13DB">
        <w:rPr>
          <w:lang w:val="en-US"/>
        </w:rPr>
        <w:t xml:space="preserve"> in 1..10 </w:t>
      </w:r>
      <w:r>
        <w:fldChar w:fldCharType="begin"/>
      </w:r>
      <w:r w:rsidRPr="00FB13DB">
        <w:rPr>
          <w:lang w:val="en-US"/>
        </w:rPr>
        <w:instrText>xe "step"</w:instrText>
      </w:r>
      <w:r>
        <w:fldChar w:fldCharType="end"/>
      </w:r>
      <w:r w:rsidRPr="00FB13DB">
        <w:rPr>
          <w:lang w:val="en-US"/>
        </w:rPr>
        <w:t>step 2) </w:t>
      </w:r>
      <w:r w:rsidRPr="00FB13DB">
        <w:rPr>
          <w:lang w:val="en-US"/>
        </w:rPr>
        <w:br/>
        <w:t>{ </w:t>
      </w:r>
      <w:r w:rsidRPr="00FB13DB">
        <w:rPr>
          <w:lang w:val="en-US"/>
        </w:rPr>
        <w:br/>
        <w:t xml:space="preserve">    </w:t>
      </w:r>
      <w:proofErr w:type="spellStart"/>
      <w:r w:rsidRPr="00FB13DB">
        <w:rPr>
          <w:lang w:val="en-US"/>
        </w:rPr>
        <w:t>println</w:t>
      </w:r>
      <w:proofErr w:type="spellEnd"/>
      <w:r w:rsidRPr="00FB13DB">
        <w:rPr>
          <w:lang w:val="en-US"/>
        </w:rPr>
        <w:t>(</w:t>
      </w:r>
      <w:proofErr w:type="spellStart"/>
      <w:r w:rsidRPr="00FB13DB">
        <w:rPr>
          <w:lang w:val="en-US"/>
        </w:rPr>
        <w:t>i</w:t>
      </w:r>
      <w:proofErr w:type="spellEnd"/>
      <w:r w:rsidRPr="00FB13DB">
        <w:rPr>
          <w:lang w:val="en-US"/>
        </w:rPr>
        <w:t>) </w:t>
      </w:r>
      <w:r w:rsidRPr="00FB13DB">
        <w:rPr>
          <w:lang w:val="en-US"/>
        </w:rPr>
        <w:br/>
        <w:t>} </w:t>
      </w:r>
      <w:r w:rsidRPr="00FB13DB">
        <w:rPr>
          <w:lang w:val="en-US"/>
        </w:rPr>
        <w:br/>
        <w:t> </w:t>
      </w:r>
      <w:r w:rsidRPr="00FB13DB">
        <w:rPr>
          <w:lang w:val="en-US"/>
        </w:rPr>
        <w:br/>
      </w:r>
      <w:proofErr w:type="spellStart"/>
      <w:r w:rsidRPr="00FB13DB">
        <w:rPr>
          <w:lang w:val="en-US"/>
        </w:rPr>
        <w:t>Résultat</w:t>
      </w:r>
      <w:proofErr w:type="spellEnd"/>
      <w:r w:rsidRPr="00FB13DB">
        <w:rPr>
          <w:lang w:val="en-US"/>
        </w:rPr>
        <w:t xml:space="preserve"> : </w:t>
      </w:r>
      <w:r w:rsidRPr="00FB13DB">
        <w:rPr>
          <w:lang w:val="en-US"/>
        </w:rPr>
        <w:br/>
        <w:t> </w:t>
      </w:r>
      <w:r w:rsidRPr="00FB13DB">
        <w:rPr>
          <w:lang w:val="en-US"/>
        </w:rPr>
        <w:br/>
        <w:t>1 </w:t>
      </w:r>
      <w:r w:rsidRPr="00FB13DB">
        <w:rPr>
          <w:lang w:val="en-US"/>
        </w:rPr>
        <w:br/>
        <w:t> </w:t>
      </w:r>
      <w:r w:rsidRPr="00FB13DB">
        <w:rPr>
          <w:lang w:val="en-US"/>
        </w:rPr>
        <w:br/>
        <w:t>3 </w:t>
      </w:r>
      <w:r w:rsidRPr="00FB13DB">
        <w:rPr>
          <w:lang w:val="en-US"/>
        </w:rPr>
        <w:br/>
        <w:t> </w:t>
      </w:r>
      <w:r w:rsidRPr="00FB13DB">
        <w:rPr>
          <w:lang w:val="en-US"/>
        </w:rPr>
        <w:br/>
        <w:t>5 </w:t>
      </w:r>
      <w:r w:rsidRPr="00FB13DB">
        <w:rPr>
          <w:lang w:val="en-US"/>
        </w:rPr>
        <w:br/>
        <w:t> </w:t>
      </w:r>
      <w:r w:rsidRPr="00FB13DB">
        <w:rPr>
          <w:lang w:val="en-US"/>
        </w:rPr>
        <w:br/>
        <w:t>7 </w:t>
      </w:r>
      <w:r w:rsidRPr="00FB13DB">
        <w:rPr>
          <w:lang w:val="en-US"/>
        </w:rPr>
        <w:br/>
        <w:t> </w:t>
      </w:r>
      <w:r w:rsidRPr="00FB13DB">
        <w:rPr>
          <w:lang w:val="en-US"/>
        </w:rPr>
        <w:br/>
        <w:t>9</w:t>
      </w:r>
    </w:p>
    <w:p w14:paraId="55F3534D" w14:textId="77777777" w:rsidR="00FB13DB" w:rsidRPr="00FB13DB" w:rsidRDefault="00FB13DB" w:rsidP="00FB13DB">
      <w:pPr>
        <w:pStyle w:val="titreexemple"/>
      </w:pPr>
      <w:r>
        <w:t>Exemple d'une boucle for définie avec un intervalle de caractères</w:t>
      </w:r>
    </w:p>
    <w:p w14:paraId="72CF81F8" w14:textId="77777777" w:rsidR="00FB13DB" w:rsidRDefault="00FB13DB" w:rsidP="00FB13DB">
      <w:r>
        <w:t>for(lettre in 'A'..'G') </w:t>
      </w:r>
      <w:r>
        <w:br/>
        <w:t>{ </w:t>
      </w:r>
      <w:r>
        <w:br/>
        <w:t xml:space="preserve">    </w:t>
      </w:r>
      <w:proofErr w:type="spellStart"/>
      <w:r>
        <w:t>println</w:t>
      </w:r>
      <w:proofErr w:type="spellEnd"/>
      <w:r>
        <w:t>(lettre) </w:t>
      </w:r>
      <w:r>
        <w:br/>
        <w:t>} </w:t>
      </w:r>
      <w:r>
        <w:br/>
        <w:t> </w:t>
      </w:r>
      <w:r>
        <w:br/>
        <w:t>Résultat : </w:t>
      </w:r>
      <w:r>
        <w:br/>
        <w:t> </w:t>
      </w:r>
      <w:r>
        <w:br/>
        <w:t>A </w:t>
      </w:r>
      <w:r>
        <w:br/>
        <w:t> </w:t>
      </w:r>
      <w:r>
        <w:br/>
        <w:t>B </w:t>
      </w:r>
      <w:r>
        <w:br/>
        <w:t> </w:t>
      </w:r>
      <w:r>
        <w:br/>
        <w:t>C </w:t>
      </w:r>
      <w:r>
        <w:br/>
        <w:t> </w:t>
      </w:r>
      <w:r>
        <w:br/>
        <w:t>D </w:t>
      </w:r>
      <w:r>
        <w:br/>
        <w:t> </w:t>
      </w:r>
      <w:r>
        <w:br/>
        <w:t>E </w:t>
      </w:r>
      <w:r>
        <w:br/>
        <w:t> </w:t>
      </w:r>
      <w:r>
        <w:br/>
        <w:t>F </w:t>
      </w:r>
      <w:r>
        <w:br/>
        <w:t> </w:t>
      </w:r>
      <w:r>
        <w:br/>
        <w:t>G</w:t>
      </w:r>
    </w:p>
    <w:p w14:paraId="1DB9EE7F" w14:textId="77777777" w:rsidR="00FB13DB" w:rsidRPr="00FB13DB" w:rsidRDefault="00FB13DB" w:rsidP="00FB13DB">
      <w:pPr>
        <w:pStyle w:val="titreexemple"/>
      </w:pPr>
      <w:r>
        <w:t xml:space="preserve">Exemple de boucle </w:t>
      </w:r>
      <w:proofErr w:type="spellStart"/>
      <w:r>
        <w:t>foreach</w:t>
      </w:r>
      <w:proofErr w:type="spellEnd"/>
    </w:p>
    <w:p w14:paraId="00FF4B18" w14:textId="77777777" w:rsidR="00FB13DB" w:rsidRDefault="00FB13DB" w:rsidP="00FB13DB">
      <w:r>
        <w:t xml:space="preserve">val </w:t>
      </w:r>
      <w:proofErr w:type="spellStart"/>
      <w:r>
        <w:t>unTableau</w:t>
      </w:r>
      <w:proofErr w:type="spellEnd"/>
      <w:r>
        <w:t xml:space="preserve"> = </w:t>
      </w:r>
      <w:proofErr w:type="spellStart"/>
      <w:r>
        <w:t>arrayOf</w:t>
      </w:r>
      <w:proofErr w:type="spellEnd"/>
      <w:r>
        <w:t>("</w:t>
      </w:r>
      <w:proofErr w:type="spellStart"/>
      <w:r>
        <w:t>Bleu","Blanc","Rouge</w:t>
      </w:r>
      <w:proofErr w:type="spellEnd"/>
      <w:r>
        <w:t>") </w:t>
      </w:r>
      <w:r>
        <w:br/>
        <w:t> </w:t>
      </w:r>
      <w:r>
        <w:br/>
        <w:t xml:space="preserve">for(item in </w:t>
      </w:r>
      <w:proofErr w:type="spellStart"/>
      <w:r>
        <w:t>unTableau</w:t>
      </w:r>
      <w:proofErr w:type="spellEnd"/>
      <w:r>
        <w:t>) </w:t>
      </w:r>
      <w:r>
        <w:br/>
        <w:t>{ </w:t>
      </w:r>
      <w:r>
        <w:br/>
      </w:r>
      <w:r>
        <w:lastRenderedPageBreak/>
        <w:t xml:space="preserve">    </w:t>
      </w:r>
      <w:proofErr w:type="spellStart"/>
      <w:r>
        <w:t>println</w:t>
      </w:r>
      <w:proofErr w:type="spellEnd"/>
      <w:r>
        <w:t>(item) </w:t>
      </w:r>
      <w:r>
        <w:br/>
        <w:t>} </w:t>
      </w:r>
      <w:r>
        <w:br/>
        <w:t> </w:t>
      </w:r>
      <w:r>
        <w:br/>
        <w:t>Résultat : </w:t>
      </w:r>
      <w:r>
        <w:br/>
        <w:t> </w:t>
      </w:r>
      <w:r>
        <w:br/>
        <w:t>Bleu </w:t>
      </w:r>
      <w:r>
        <w:br/>
        <w:t> </w:t>
      </w:r>
      <w:r>
        <w:br/>
        <w:t>Blanc </w:t>
      </w:r>
      <w:r>
        <w:br/>
        <w:t> </w:t>
      </w:r>
      <w:r>
        <w:br/>
        <w:t>Rouge</w:t>
      </w:r>
    </w:p>
    <w:p w14:paraId="5CF079BC" w14:textId="77777777" w:rsidR="00FB13DB" w:rsidRPr="00FB13DB" w:rsidRDefault="00FB13DB" w:rsidP="00FB13DB">
      <w:pPr>
        <w:pStyle w:val="titreexemple"/>
      </w:pPr>
      <w:r>
        <w:t xml:space="preserve">Exemple de boucle </w:t>
      </w:r>
      <w:proofErr w:type="spellStart"/>
      <w:r>
        <w:t>foreach</w:t>
      </w:r>
      <w:proofErr w:type="spellEnd"/>
      <w:r>
        <w:t xml:space="preserve"> en utilisant les indices d'un tableau</w:t>
      </w:r>
    </w:p>
    <w:p w14:paraId="107B0CF9" w14:textId="77777777" w:rsidR="00FB13DB" w:rsidRDefault="00FB13DB" w:rsidP="00FB13DB">
      <w:r>
        <w:t xml:space="preserve">val </w:t>
      </w:r>
      <w:proofErr w:type="spellStart"/>
      <w:r>
        <w:t>unTableau</w:t>
      </w:r>
      <w:proofErr w:type="spellEnd"/>
      <w:r>
        <w:t xml:space="preserve"> = </w:t>
      </w:r>
      <w:proofErr w:type="spellStart"/>
      <w:r>
        <w:t>arrayOf</w:t>
      </w:r>
      <w:proofErr w:type="spellEnd"/>
      <w:r>
        <w:t>("Manue","</w:t>
      </w:r>
      <w:proofErr w:type="spellStart"/>
      <w:r>
        <w:t>Manuche</w:t>
      </w:r>
      <w:proofErr w:type="spellEnd"/>
      <w:r>
        <w:t>","</w:t>
      </w:r>
      <w:proofErr w:type="spellStart"/>
      <w:r>
        <w:t>Manunue</w:t>
      </w:r>
      <w:proofErr w:type="spellEnd"/>
      <w:r>
        <w:t>") </w:t>
      </w:r>
      <w:r>
        <w:br/>
        <w:t> </w:t>
      </w:r>
      <w:r>
        <w:br/>
        <w:t xml:space="preserve">for (i in </w:t>
      </w:r>
      <w:proofErr w:type="spellStart"/>
      <w:r>
        <w:t>unTableau.indices</w:t>
      </w:r>
      <w:proofErr w:type="spellEnd"/>
      <w:r>
        <w:t>) { </w:t>
      </w:r>
      <w:r>
        <w:br/>
        <w:t xml:space="preserve">    </w:t>
      </w:r>
      <w:proofErr w:type="spellStart"/>
      <w:r>
        <w:t>println</w:t>
      </w:r>
      <w:proofErr w:type="spellEnd"/>
      <w:r>
        <w:t>(</w:t>
      </w:r>
      <w:proofErr w:type="spellStart"/>
      <w:r>
        <w:t>unTableau</w:t>
      </w:r>
      <w:proofErr w:type="spellEnd"/>
      <w:r>
        <w:t>[i]) </w:t>
      </w:r>
      <w:r>
        <w:br/>
        <w:t>} </w:t>
      </w:r>
      <w:r>
        <w:br/>
        <w:t> </w:t>
      </w:r>
      <w:r>
        <w:br/>
        <w:t>Résultat : </w:t>
      </w:r>
      <w:r>
        <w:br/>
        <w:t> </w:t>
      </w:r>
      <w:r>
        <w:br/>
        <w:t>Manue </w:t>
      </w:r>
      <w:r>
        <w:br/>
        <w:t> </w:t>
      </w:r>
      <w:r>
        <w:br/>
      </w:r>
      <w:proofErr w:type="spellStart"/>
      <w:r>
        <w:t>Manuche</w:t>
      </w:r>
      <w:proofErr w:type="spellEnd"/>
      <w:r>
        <w:t> </w:t>
      </w:r>
      <w:r>
        <w:br/>
        <w:t> </w:t>
      </w:r>
      <w:r>
        <w:br/>
      </w:r>
      <w:proofErr w:type="spellStart"/>
      <w:r>
        <w:t>Manunue</w:t>
      </w:r>
      <w:proofErr w:type="spellEnd"/>
    </w:p>
    <w:p w14:paraId="5BAD6C12" w14:textId="77777777" w:rsidR="00FB13DB" w:rsidRPr="00FB13DB" w:rsidRDefault="00FB13DB" w:rsidP="00FB13DB">
      <w:pPr>
        <w:pStyle w:val="titreexemple"/>
      </w:pPr>
      <w:r>
        <w:t xml:space="preserve">Exemple de boucle </w:t>
      </w:r>
      <w:proofErr w:type="spellStart"/>
      <w:r>
        <w:t>foreach</w:t>
      </w:r>
      <w:proofErr w:type="spellEnd"/>
      <w:r>
        <w:t xml:space="preserve"> récupérant des paires index/valeur</w:t>
      </w:r>
    </w:p>
    <w:p w14:paraId="2717D08C" w14:textId="77777777" w:rsidR="00FB13DB" w:rsidRDefault="00FB13DB" w:rsidP="00FB13DB">
      <w:r>
        <w:t xml:space="preserve">val </w:t>
      </w:r>
      <w:proofErr w:type="spellStart"/>
      <w:r>
        <w:t>unTableau</w:t>
      </w:r>
      <w:proofErr w:type="spellEnd"/>
      <w:r>
        <w:t xml:space="preserve"> = </w:t>
      </w:r>
      <w:proofErr w:type="spellStart"/>
      <w:r>
        <w:t>arrayOf</w:t>
      </w:r>
      <w:proofErr w:type="spellEnd"/>
      <w:r>
        <w:t>("</w:t>
      </w:r>
      <w:proofErr w:type="spellStart"/>
      <w:r>
        <w:t>Bleu","Blanc","Rouge</w:t>
      </w:r>
      <w:proofErr w:type="spellEnd"/>
      <w:r>
        <w:t>") </w:t>
      </w:r>
      <w:r>
        <w:br/>
        <w:t> </w:t>
      </w:r>
      <w:r>
        <w:br/>
        <w:t xml:space="preserve">for ((index, couleur) in </w:t>
      </w:r>
      <w:proofErr w:type="spellStart"/>
      <w:r>
        <w:t>unTableau.withIndex</w:t>
      </w:r>
      <w:proofErr w:type="spellEnd"/>
      <w:r>
        <w:t>()) { </w:t>
      </w:r>
      <w:r>
        <w:br/>
        <w:t xml:space="preserve">    </w:t>
      </w:r>
      <w:proofErr w:type="spellStart"/>
      <w:r>
        <w:t>println</w:t>
      </w:r>
      <w:proofErr w:type="spellEnd"/>
      <w:r>
        <w:t>("La valeur à l'index $index est $couleur") </w:t>
      </w:r>
      <w:r>
        <w:br/>
        <w:t>} </w:t>
      </w:r>
      <w:r>
        <w:br/>
        <w:t> </w:t>
      </w:r>
      <w:r>
        <w:br/>
        <w:t>Résultat : </w:t>
      </w:r>
      <w:r>
        <w:br/>
        <w:t> </w:t>
      </w:r>
      <w:r>
        <w:br/>
        <w:t>La valeur à l'index 0 est Bleu </w:t>
      </w:r>
      <w:r>
        <w:br/>
        <w:t> </w:t>
      </w:r>
      <w:r>
        <w:br/>
        <w:t>La valeur à l'index 1 est Blanc </w:t>
      </w:r>
      <w:r>
        <w:br/>
        <w:t> </w:t>
      </w:r>
      <w:r>
        <w:br/>
        <w:t>La valeur à l'index 2 est Rouge</w:t>
      </w:r>
    </w:p>
    <w:p w14:paraId="57A854D0" w14:textId="77777777" w:rsidR="00FB13DB" w:rsidRPr="00FB13DB" w:rsidRDefault="00FB13DB" w:rsidP="007D5787">
      <w:pPr>
        <w:pStyle w:val="titreniv3"/>
      </w:pPr>
      <w:r>
        <w:t>La boucle while</w:t>
      </w:r>
      <w:r w:rsidRPr="00FB13DB">
        <w:fldChar w:fldCharType="begin"/>
      </w:r>
      <w:r w:rsidRPr="00FB13DB">
        <w:instrText>xe "Boucle:while"</w:instrText>
      </w:r>
      <w:r w:rsidRPr="00FB13DB">
        <w:fldChar w:fldCharType="end"/>
      </w:r>
    </w:p>
    <w:p w14:paraId="6FCA941D" w14:textId="77777777" w:rsidR="00FB13DB" w:rsidRDefault="00FB13DB" w:rsidP="00FB13DB">
      <w:r>
        <w:t xml:space="preserve">Permet de répéter une instruction aussi longtemps que la condition de la boucle est égale à </w:t>
      </w:r>
      <w:proofErr w:type="spellStart"/>
      <w:r>
        <w:t>true</w:t>
      </w:r>
      <w:proofErr w:type="spellEnd"/>
      <w:r>
        <w:t>.</w:t>
      </w:r>
    </w:p>
    <w:p w14:paraId="49A11399" w14:textId="77777777" w:rsidR="00FB13DB" w:rsidRPr="00FB13DB" w:rsidRDefault="00FB13DB" w:rsidP="00FB13DB">
      <w:pPr>
        <w:pStyle w:val="titreexemple"/>
      </w:pPr>
      <w:r>
        <w:t>Exemple d'utilisation d'une boucle while</w:t>
      </w:r>
    </w:p>
    <w:p w14:paraId="4379A02F" w14:textId="77777777" w:rsidR="00FB13DB" w:rsidRDefault="00FB13DB" w:rsidP="00FB13DB">
      <w:r>
        <w:lastRenderedPageBreak/>
        <w:t>var compteur = 1; </w:t>
      </w:r>
      <w:r>
        <w:br/>
        <w:t> </w:t>
      </w:r>
      <w:r>
        <w:br/>
        <w:t>while(compteur &lt;=3) </w:t>
      </w:r>
      <w:r>
        <w:br/>
        <w:t>{ </w:t>
      </w:r>
      <w:r>
        <w:br/>
        <w:t xml:space="preserve">    </w:t>
      </w:r>
      <w:proofErr w:type="spellStart"/>
      <w:r>
        <w:t>println</w:t>
      </w:r>
      <w:proofErr w:type="spellEnd"/>
      <w:r>
        <w:t>(compteur) </w:t>
      </w:r>
      <w:r>
        <w:br/>
        <w:t xml:space="preserve">    compteur++ </w:t>
      </w:r>
      <w:r>
        <w:br/>
        <w:t>} </w:t>
      </w:r>
      <w:r>
        <w:br/>
      </w:r>
      <w:proofErr w:type="spellStart"/>
      <w:r>
        <w:t>println</w:t>
      </w:r>
      <w:proofErr w:type="spellEnd"/>
      <w:r>
        <w:t>("Soleil") </w:t>
      </w:r>
      <w:r>
        <w:br/>
        <w:t> </w:t>
      </w:r>
      <w:r>
        <w:br/>
        <w:t>Résultat : </w:t>
      </w:r>
      <w:r>
        <w:br/>
        <w:t> </w:t>
      </w:r>
      <w:r>
        <w:br/>
        <w:t>1 </w:t>
      </w:r>
      <w:r>
        <w:br/>
        <w:t> </w:t>
      </w:r>
      <w:r>
        <w:br/>
        <w:t>2 </w:t>
      </w:r>
      <w:r>
        <w:br/>
        <w:t> </w:t>
      </w:r>
      <w:r>
        <w:br/>
        <w:t>3 </w:t>
      </w:r>
      <w:r>
        <w:br/>
        <w:t> </w:t>
      </w:r>
      <w:r>
        <w:br/>
        <w:t>Soleil</w:t>
      </w:r>
    </w:p>
    <w:p w14:paraId="2C030F7B" w14:textId="77777777" w:rsidR="00FB13DB" w:rsidRPr="00FB13DB" w:rsidRDefault="00FB13DB" w:rsidP="00FB13DB">
      <w:r>
        <w:t>La boucle do while</w:t>
      </w:r>
      <w:r w:rsidRPr="00FB13DB">
        <w:fldChar w:fldCharType="begin"/>
      </w:r>
      <w:r w:rsidRPr="00FB13DB">
        <w:instrText>xe "Boucle:do while"</w:instrText>
      </w:r>
      <w:r w:rsidRPr="00FB13DB">
        <w:fldChar w:fldCharType="end"/>
      </w:r>
    </w:p>
    <w:p w14:paraId="0C75A473" w14:textId="77777777" w:rsidR="00FB13DB" w:rsidRDefault="00FB13DB" w:rsidP="00FB13DB">
      <w:r>
        <w:t xml:space="preserve">Permet d'exécuter une instruction au moins une fois puis l'instruction est répétée aussi longtemps que la condition de la boucle est égale à </w:t>
      </w:r>
      <w:proofErr w:type="spellStart"/>
      <w:r>
        <w:t>true</w:t>
      </w:r>
      <w:proofErr w:type="spellEnd"/>
      <w:r>
        <w:t>.</w:t>
      </w:r>
    </w:p>
    <w:p w14:paraId="18327D30" w14:textId="77777777" w:rsidR="00FB13DB" w:rsidRPr="00FB13DB" w:rsidRDefault="00FB13DB" w:rsidP="00FB13DB">
      <w:pPr>
        <w:pStyle w:val="titreexemple"/>
      </w:pPr>
      <w:r>
        <w:t>Exemple d'utilisation d'une boucle do while</w:t>
      </w:r>
    </w:p>
    <w:p w14:paraId="63F950C2" w14:textId="77777777" w:rsidR="00FB13DB" w:rsidRDefault="00FB13DB" w:rsidP="00FB13DB">
      <w:r>
        <w:t>var compteur = 1; </w:t>
      </w:r>
      <w:r>
        <w:br/>
        <w:t xml:space="preserve">     </w:t>
      </w:r>
      <w:r>
        <w:br/>
        <w:t>do{ </w:t>
      </w:r>
      <w:r>
        <w:br/>
        <w:t xml:space="preserve">    </w:t>
      </w:r>
      <w:proofErr w:type="spellStart"/>
      <w:r>
        <w:t>println</w:t>
      </w:r>
      <w:proofErr w:type="spellEnd"/>
      <w:r>
        <w:t>(compteur) </w:t>
      </w:r>
      <w:r>
        <w:br/>
        <w:t xml:space="preserve">    compteur++ </w:t>
      </w:r>
      <w:r>
        <w:br/>
        <w:t>}while(compteur &lt;=3) </w:t>
      </w:r>
      <w:r>
        <w:br/>
        <w:t> </w:t>
      </w:r>
      <w:r>
        <w:br/>
      </w:r>
      <w:proofErr w:type="spellStart"/>
      <w:r>
        <w:t>println</w:t>
      </w:r>
      <w:proofErr w:type="spellEnd"/>
      <w:r>
        <w:t>("Soleil") </w:t>
      </w:r>
      <w:r>
        <w:br/>
        <w:t> </w:t>
      </w:r>
      <w:r>
        <w:br/>
        <w:t>Résultat : </w:t>
      </w:r>
      <w:r>
        <w:br/>
        <w:t> </w:t>
      </w:r>
      <w:r>
        <w:br/>
        <w:t>1 </w:t>
      </w:r>
      <w:r>
        <w:br/>
        <w:t> </w:t>
      </w:r>
      <w:r>
        <w:br/>
        <w:t>2 </w:t>
      </w:r>
      <w:r>
        <w:br/>
        <w:t> </w:t>
      </w:r>
      <w:r>
        <w:br/>
        <w:t>3 </w:t>
      </w:r>
      <w:r>
        <w:br/>
        <w:t> </w:t>
      </w:r>
      <w:r>
        <w:br/>
        <w:t>Soleil</w:t>
      </w:r>
    </w:p>
    <w:p w14:paraId="6E9C16C3" w14:textId="77777777" w:rsidR="00FB13DB" w:rsidRPr="00FB13DB" w:rsidRDefault="00FB13DB" w:rsidP="00FB13DB">
      <w:r>
        <w:t>L'interruption d'une boucle</w:t>
      </w:r>
      <w:r w:rsidRPr="00FB13DB">
        <w:fldChar w:fldCharType="begin"/>
      </w:r>
      <w:r w:rsidRPr="00FB13DB">
        <w:instrText>xe "Boucle:interruption"</w:instrText>
      </w:r>
      <w:r w:rsidRPr="00FB13DB">
        <w:fldChar w:fldCharType="end"/>
      </w:r>
    </w:p>
    <w:p w14:paraId="75223371" w14:textId="77777777" w:rsidR="00FB13DB" w:rsidRPr="00FB13DB" w:rsidRDefault="00FB13DB" w:rsidP="00FB13DB">
      <w:r>
        <w:t>Return</w:t>
      </w:r>
    </w:p>
    <w:p w14:paraId="3C1C78F3" w14:textId="77777777" w:rsidR="00FB13DB" w:rsidRPr="00FB13DB" w:rsidRDefault="00FB13DB" w:rsidP="00FB13DB">
      <w:r>
        <w:lastRenderedPageBreak/>
        <w:t xml:space="preserve">L'utilisation du mot-clé </w:t>
      </w:r>
      <w:r w:rsidRPr="00FB13DB">
        <w:t>return dans une boucle permet de quitter la fonction dans laquelle la boucle se trouve.</w:t>
      </w:r>
    </w:p>
    <w:p w14:paraId="2B58E8B5" w14:textId="77777777" w:rsidR="00FB13DB" w:rsidRPr="00FB13DB" w:rsidRDefault="00FB13DB" w:rsidP="00FB13DB">
      <w:r>
        <w:t>Break</w:t>
      </w:r>
    </w:p>
    <w:p w14:paraId="0CE426D9" w14:textId="77777777" w:rsidR="00FB13DB" w:rsidRDefault="00FB13DB" w:rsidP="00FB13DB">
      <w:r>
        <w:t>L'utilisation du mot-clé break dans une boucle permet de la quitter tout en restant dans la fonction contenant la boucle.</w:t>
      </w:r>
    </w:p>
    <w:p w14:paraId="27B30410" w14:textId="77777777" w:rsidR="00FB13DB" w:rsidRPr="00FB13DB" w:rsidRDefault="00FB13DB" w:rsidP="00FB13DB">
      <w:r>
        <w:t>Continue</w:t>
      </w:r>
    </w:p>
    <w:p w14:paraId="19AF9A41" w14:textId="77777777" w:rsidR="00FB13DB" w:rsidRDefault="00FB13DB" w:rsidP="00FB13DB">
      <w:r>
        <w:t>L'utilisation du mot-clé continue dans une boucle permet de passer à l'itération suivante.</w:t>
      </w:r>
    </w:p>
    <w:p w14:paraId="00BD6B2F" w14:textId="77777777" w:rsidR="00FB13DB" w:rsidRPr="00FB13DB" w:rsidRDefault="00FB13DB" w:rsidP="00FB13DB">
      <w:r>
        <w:t>Les fonctions</w:t>
      </w:r>
      <w:r w:rsidRPr="00FB13DB">
        <w:fldChar w:fldCharType="begin"/>
      </w:r>
      <w:r w:rsidRPr="00FB13DB">
        <w:instrText>xe "Fonction"</w:instrText>
      </w:r>
      <w:r w:rsidRPr="00FB13DB">
        <w:fldChar w:fldCharType="end"/>
      </w:r>
    </w:p>
    <w:p w14:paraId="7DC5AD0F" w14:textId="77777777" w:rsidR="00FB13DB" w:rsidRPr="00FB13DB" w:rsidRDefault="00FB13DB" w:rsidP="00FB13DB">
      <w:r>
        <w:t>Syntaxe</w:t>
      </w:r>
    </w:p>
    <w:p w14:paraId="238D0121" w14:textId="77777777" w:rsidR="00FB13DB" w:rsidRDefault="00FB13DB" w:rsidP="00FB13DB">
      <w:r>
        <w:t>Voici la syntaxe permettant de créer une fonction :</w:t>
      </w:r>
    </w:p>
    <w:p w14:paraId="7371048F" w14:textId="77777777" w:rsidR="00FB13DB" w:rsidRDefault="00FB13DB" w:rsidP="00FB13DB">
      <w:r>
        <w:t>fun &lt;</w:t>
      </w:r>
      <w:proofErr w:type="spellStart"/>
      <w:r>
        <w:t>nomDeLaFonction</w:t>
      </w:r>
      <w:proofErr w:type="spellEnd"/>
      <w:r>
        <w:t>&gt;([paramètres])[:&lt;</w:t>
      </w:r>
      <w:proofErr w:type="spellStart"/>
      <w:r>
        <w:t>typeDeRetour</w:t>
      </w:r>
      <w:proofErr w:type="spellEnd"/>
      <w:r>
        <w:t>&gt;] </w:t>
      </w:r>
      <w:r>
        <w:br/>
        <w:t>{ </w:t>
      </w:r>
      <w:r>
        <w:br/>
        <w:t>}</w:t>
      </w:r>
    </w:p>
    <w:p w14:paraId="51C8DD48" w14:textId="77777777" w:rsidR="00FB13DB" w:rsidRDefault="00FB13DB" w:rsidP="00FB13DB">
      <w:r>
        <w:t>Le mot-clé fun permet de déclarer une fonction.</w:t>
      </w:r>
      <w:r>
        <w:fldChar w:fldCharType="begin"/>
      </w:r>
      <w:r>
        <w:instrText>xe "fun"</w:instrText>
      </w:r>
      <w:r>
        <w:fldChar w:fldCharType="end"/>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2140"/>
        <w:gridCol w:w="5100"/>
      </w:tblGrid>
      <w:tr w:rsidR="00FB13DB" w14:paraId="59C2C558" w14:textId="77777777" w:rsidTr="00EA2A17">
        <w:trPr>
          <w:trHeight w:val="400"/>
        </w:trPr>
        <w:tc>
          <w:tcPr>
            <w:tcW w:w="7240" w:type="dxa"/>
            <w:gridSpan w:val="2"/>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21DDEC66" w14:textId="77777777" w:rsidR="00FB13DB" w:rsidRPr="00FB13DB" w:rsidRDefault="00FB13DB" w:rsidP="00FB13DB">
            <w:r>
              <w:t>Paramètres</w:t>
            </w:r>
          </w:p>
        </w:tc>
      </w:tr>
      <w:tr w:rsidR="00FB13DB" w14:paraId="6336A8ED" w14:textId="77777777" w:rsidTr="00EA2A17">
        <w:trPr>
          <w:trHeight w:val="144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01994F7" w14:textId="77777777" w:rsidR="00FB13DB" w:rsidRPr="00FB13DB" w:rsidRDefault="00FB13DB" w:rsidP="00FB13DB">
            <w:proofErr w:type="spellStart"/>
            <w:r>
              <w:rPr>
                <w:rStyle w:val="gras"/>
              </w:rPr>
              <w:t>nomDeLaFonction</w:t>
            </w:r>
            <w:proofErr w:type="spellEnd"/>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07492F6" w14:textId="77777777" w:rsidR="00FB13DB" w:rsidRPr="00FB13DB" w:rsidRDefault="00FB13DB" w:rsidP="00FB13DB">
            <w:r>
              <w:t xml:space="preserve">Par convention, il est préférable que le nom de la fonction respecte la convention de nommage lowerCamelCase. Généralement, son nom contient au moins un verbe informant sur l'action réalisée par la fonction. </w:t>
            </w:r>
          </w:p>
        </w:tc>
      </w:tr>
      <w:tr w:rsidR="00FB13DB" w14:paraId="1B49E7F1" w14:textId="77777777" w:rsidTr="00EA2A17">
        <w:trPr>
          <w:trHeight w:val="144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42FB89D4" w14:textId="77777777" w:rsidR="00FB13DB" w:rsidRPr="00FB13DB" w:rsidRDefault="00FB13DB" w:rsidP="00FB13DB">
            <w:r>
              <w:rPr>
                <w:rStyle w:val="gras"/>
              </w:rPr>
              <w:t>paramètres</w:t>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46E35BEA" w14:textId="77777777" w:rsidR="00FB13DB" w:rsidRPr="00FB13DB" w:rsidRDefault="00FB13DB" w:rsidP="00FB13DB">
            <w:r>
              <w:t xml:space="preserve">Liste des paramètres de la fonction. Une fonction peut contenir de zéro à plusieurs paramètres. Les paramètres sont séparés par des virgules. Tous </w:t>
            </w:r>
            <w:r w:rsidRPr="00FB13DB">
              <w:t>les paramètres sont automatiquement de type val. Il n'est pas possible de définir un paramètre de type var.</w:t>
            </w:r>
          </w:p>
        </w:tc>
      </w:tr>
      <w:tr w:rsidR="00FB13DB" w14:paraId="2F6CC487" w14:textId="77777777" w:rsidTr="00EA2A17">
        <w:trPr>
          <w:trHeight w:val="88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D53CA69" w14:textId="77777777" w:rsidR="00FB13DB" w:rsidRPr="00FB13DB" w:rsidRDefault="00FB13DB" w:rsidP="00FB13DB">
            <w:proofErr w:type="spellStart"/>
            <w:r>
              <w:rPr>
                <w:rStyle w:val="gras"/>
              </w:rPr>
              <w:t>typeDeRetour</w:t>
            </w:r>
            <w:proofErr w:type="spellEnd"/>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2891163" w14:textId="77777777" w:rsidR="00FB13DB" w:rsidRPr="00FB13DB" w:rsidRDefault="00FB13DB" w:rsidP="00FB13DB">
            <w:r>
              <w:t>Type de la valeur qui sera retournée par la fonction. Unit si la fonction ne retourne rien. Par défaut, le type est Unit.</w:t>
            </w:r>
          </w:p>
        </w:tc>
      </w:tr>
    </w:tbl>
    <w:p w14:paraId="7ABC4668" w14:textId="77777777" w:rsidR="00FB13DB" w:rsidRDefault="00FB13DB" w:rsidP="00FB13DB"/>
    <w:p w14:paraId="23E5FC0B" w14:textId="77777777" w:rsidR="00FB13DB" w:rsidRPr="00FB13DB" w:rsidRDefault="00FB13DB" w:rsidP="00FB13DB">
      <w:r>
        <w:t>Usage</w:t>
      </w:r>
    </w:p>
    <w:p w14:paraId="4902FA01" w14:textId="77777777" w:rsidR="00FB13DB" w:rsidRDefault="00FB13DB" w:rsidP="00FB13DB">
      <w:r>
        <w:t>Les fonctions permettent de factoriser, structurer et ainsi de rendre plus maintenable une application.</w:t>
      </w:r>
    </w:p>
    <w:p w14:paraId="123DC132" w14:textId="77777777" w:rsidR="00FB13DB" w:rsidRPr="00FB13DB" w:rsidRDefault="00FB13DB" w:rsidP="00FB13DB">
      <w:pPr>
        <w:pStyle w:val="titreexemple"/>
      </w:pPr>
      <w:r>
        <w:t>Exemple simple de fonction</w:t>
      </w:r>
    </w:p>
    <w:p w14:paraId="662963EB" w14:textId="77777777" w:rsidR="00FB13DB" w:rsidRDefault="00FB13DB" w:rsidP="00FB13DB">
      <w:r>
        <w:lastRenderedPageBreak/>
        <w:t xml:space="preserve">fun </w:t>
      </w:r>
      <w:proofErr w:type="spellStart"/>
      <w:r>
        <w:t>direBonjour</w:t>
      </w:r>
      <w:proofErr w:type="spellEnd"/>
      <w:r>
        <w:t>(</w:t>
      </w:r>
      <w:proofErr w:type="spellStart"/>
      <w:r>
        <w:t>prenom:String</w:t>
      </w:r>
      <w:proofErr w:type="spellEnd"/>
      <w:r>
        <w:t>):String </w:t>
      </w:r>
      <w:r>
        <w:br/>
        <w:t>{ </w:t>
      </w:r>
      <w:r>
        <w:br/>
        <w:t xml:space="preserve">    return "Bonjour $</w:t>
      </w:r>
      <w:proofErr w:type="spellStart"/>
      <w:r>
        <w:t>prenom</w:t>
      </w:r>
      <w:proofErr w:type="spellEnd"/>
      <w:r>
        <w:t>" </w:t>
      </w:r>
      <w:r>
        <w:br/>
        <w:t>}</w:t>
      </w:r>
    </w:p>
    <w:p w14:paraId="5CEB1685" w14:textId="77777777" w:rsidR="00FB13DB" w:rsidRPr="00FB13DB" w:rsidRDefault="00FB13DB" w:rsidP="00FB13DB">
      <w:r w:rsidRPr="00FB13DB">
        <w:t xml:space="preserve">La fonction se nomme </w:t>
      </w:r>
      <w:proofErr w:type="spellStart"/>
      <w:r w:rsidRPr="00FB13DB">
        <w:t>direBonjour</w:t>
      </w:r>
      <w:proofErr w:type="spellEnd"/>
      <w:r w:rsidRPr="00FB13DB">
        <w:t>, elle attend en paramètre une variable de type String et retourne une variable de type String. Dans cet exemple, la fonction retournera "Bonjour " suivi du prénom passé en paramètre.</w:t>
      </w:r>
    </w:p>
    <w:p w14:paraId="41CBD897" w14:textId="77777777" w:rsidR="00FB13DB" w:rsidRDefault="00FB13DB" w:rsidP="00FB13DB">
      <w:r>
        <w:t>Si la fonction ne retourne rien, il n'est pas nécessaire de définir son type de retour. </w:t>
      </w:r>
    </w:p>
    <w:p w14:paraId="4440DE64" w14:textId="77777777" w:rsidR="00FB13DB" w:rsidRPr="00FB13DB" w:rsidRDefault="00FB13DB" w:rsidP="00FB13DB">
      <w:pPr>
        <w:pStyle w:val="titreexemple"/>
      </w:pPr>
      <w:r>
        <w:t>Exemple d'une fonction ne retournant aucune valeur</w:t>
      </w:r>
    </w:p>
    <w:p w14:paraId="07A06B63" w14:textId="77777777" w:rsidR="00FB13DB" w:rsidRDefault="00FB13DB" w:rsidP="00FB13DB">
      <w:r>
        <w:t xml:space="preserve">fun </w:t>
      </w:r>
      <w:proofErr w:type="spellStart"/>
      <w:r>
        <w:t>afficherBonjour</w:t>
      </w:r>
      <w:proofErr w:type="spellEnd"/>
      <w:r>
        <w:t>(</w:t>
      </w:r>
      <w:proofErr w:type="spellStart"/>
      <w:r>
        <w:t>prenom:String</w:t>
      </w:r>
      <w:proofErr w:type="spellEnd"/>
      <w:r>
        <w:t>) </w:t>
      </w:r>
      <w:r>
        <w:br/>
        <w:t>{ </w:t>
      </w:r>
      <w:r>
        <w:br/>
        <w:t xml:space="preserve">    </w:t>
      </w:r>
      <w:proofErr w:type="spellStart"/>
      <w:r>
        <w:t>println</w:t>
      </w:r>
      <w:proofErr w:type="spellEnd"/>
      <w:r>
        <w:t>("Bonjour $</w:t>
      </w:r>
      <w:proofErr w:type="spellStart"/>
      <w:r>
        <w:t>prenom</w:t>
      </w:r>
      <w:proofErr w:type="spellEnd"/>
      <w:r>
        <w:t>") </w:t>
      </w:r>
      <w:r>
        <w:br/>
        <w:t>}</w:t>
      </w:r>
    </w:p>
    <w:p w14:paraId="30446C43" w14:textId="77777777" w:rsidR="00FB13DB" w:rsidRPr="00FB13DB" w:rsidRDefault="00FB13DB" w:rsidP="00FB13DB">
      <w:r w:rsidRPr="00FB13DB">
        <w:t xml:space="preserve">La fonction se nomme </w:t>
      </w:r>
      <w:proofErr w:type="spellStart"/>
      <w:r w:rsidRPr="00FB13DB">
        <w:t>afficherBonjour</w:t>
      </w:r>
      <w:proofErr w:type="spellEnd"/>
      <w:r w:rsidRPr="00FB13DB">
        <w:t xml:space="preserve"> et attend en paramètre une variable de type String et ne retourne rien (c'est la raison pour laquelle le type de retour n'est pas défini). Dans cet exemple, la fonction affichera "Bonjour " suivi du prénom passé en paramètre.</w:t>
      </w:r>
    </w:p>
    <w:p w14:paraId="4BFA2220" w14:textId="77777777" w:rsidR="00FB13DB" w:rsidRDefault="00FB13DB" w:rsidP="00FB13DB">
      <w:r>
        <w:t>L'utilisation des fonctions est similaire aux autres langages.</w:t>
      </w:r>
    </w:p>
    <w:p w14:paraId="55FC1305" w14:textId="77777777" w:rsidR="00FB13DB" w:rsidRPr="00FB13DB" w:rsidRDefault="00FB13DB" w:rsidP="00FB13DB">
      <w:pPr>
        <w:pStyle w:val="titreexemple"/>
      </w:pPr>
      <w:r>
        <w:t>Exemple d'utilisation d'une fonction</w:t>
      </w:r>
    </w:p>
    <w:p w14:paraId="42728826" w14:textId="77777777" w:rsidR="00FB13DB" w:rsidRDefault="00FB13DB" w:rsidP="00FB13DB">
      <w:r>
        <w:t xml:space="preserve">fun </w:t>
      </w:r>
      <w:proofErr w:type="spellStart"/>
      <w:r>
        <w:t>creerBonjour</w:t>
      </w:r>
      <w:proofErr w:type="spellEnd"/>
      <w:r>
        <w:t>(</w:t>
      </w:r>
      <w:proofErr w:type="spellStart"/>
      <w:r>
        <w:t>prenom:String</w:t>
      </w:r>
      <w:proofErr w:type="spellEnd"/>
      <w:r>
        <w:t>):String </w:t>
      </w:r>
      <w:r>
        <w:br/>
        <w:t>{ </w:t>
      </w:r>
      <w:r>
        <w:br/>
        <w:t xml:space="preserve">    return "Bonjour $</w:t>
      </w:r>
      <w:proofErr w:type="spellStart"/>
      <w:r>
        <w:t>prenom</w:t>
      </w:r>
      <w:proofErr w:type="spellEnd"/>
      <w:r>
        <w:t>" </w:t>
      </w:r>
      <w:r>
        <w:br/>
        <w:t>} </w:t>
      </w:r>
      <w:r>
        <w:br/>
        <w:t> </w:t>
      </w:r>
      <w:r>
        <w:br/>
        <w:t xml:space="preserve">fun main(args: </w:t>
      </w:r>
      <w:proofErr w:type="spellStart"/>
      <w:r>
        <w:t>Array</w:t>
      </w:r>
      <w:proofErr w:type="spellEnd"/>
      <w:r>
        <w:t>&lt;String&gt;) </w:t>
      </w:r>
      <w:r>
        <w:br/>
        <w:t>{ </w:t>
      </w:r>
      <w:r>
        <w:br/>
        <w:t xml:space="preserve">    val phrase = </w:t>
      </w:r>
      <w:proofErr w:type="spellStart"/>
      <w:r>
        <w:rPr>
          <w:rStyle w:val="gras"/>
        </w:rPr>
        <w:t>creerBonjour</w:t>
      </w:r>
      <w:proofErr w:type="spellEnd"/>
      <w:r>
        <w:rPr>
          <w:rStyle w:val="gras"/>
        </w:rPr>
        <w:t>("Leïla")</w:t>
      </w:r>
      <w:r>
        <w:t> </w:t>
      </w:r>
      <w:r>
        <w:br/>
        <w:t xml:space="preserve">    </w:t>
      </w:r>
      <w:proofErr w:type="spellStart"/>
      <w:r>
        <w:t>println</w:t>
      </w:r>
      <w:proofErr w:type="spellEnd"/>
      <w:r>
        <w:t>(phrase) </w:t>
      </w:r>
      <w:r>
        <w:br/>
        <w:t>} </w:t>
      </w:r>
      <w:r>
        <w:br/>
        <w:t> </w:t>
      </w:r>
      <w:r>
        <w:br/>
        <w:t>Résultat : </w:t>
      </w:r>
      <w:r>
        <w:br/>
        <w:t> </w:t>
      </w:r>
      <w:r>
        <w:br/>
        <w:t>Bonjour Leïla</w:t>
      </w:r>
    </w:p>
    <w:p w14:paraId="3EDDF1C5" w14:textId="77777777" w:rsidR="00FB13DB" w:rsidRPr="00FB13DB" w:rsidRDefault="00FB13DB" w:rsidP="00FB13DB">
      <w:r w:rsidRPr="00FB13DB">
        <w:t xml:space="preserve">Le premier bloc d'instructions est la définition d'une fonction nommée </w:t>
      </w:r>
      <w:proofErr w:type="spellStart"/>
      <w:r w:rsidRPr="00FB13DB">
        <w:t>creerBonjour</w:t>
      </w:r>
      <w:proofErr w:type="spellEnd"/>
      <w:r w:rsidRPr="00FB13DB">
        <w:t xml:space="preserve"> et dans le second bloc, il y a un appel à cette fonction.</w:t>
      </w:r>
    </w:p>
    <w:p w14:paraId="6390F5D8" w14:textId="77777777" w:rsidR="00FB13DB" w:rsidRPr="00FB13DB" w:rsidRDefault="00FB13DB" w:rsidP="00FB13DB">
      <w:r>
        <w:t>Les paramètres</w:t>
      </w:r>
      <w:r w:rsidRPr="00FB13DB">
        <w:fldChar w:fldCharType="begin"/>
      </w:r>
      <w:r w:rsidRPr="00FB13DB">
        <w:instrText>xe "Paramètre"</w:instrText>
      </w:r>
      <w:r w:rsidRPr="00FB13DB">
        <w:fldChar w:fldCharType="end"/>
      </w:r>
    </w:p>
    <w:p w14:paraId="4B345328" w14:textId="77777777" w:rsidR="00FB13DB" w:rsidRPr="00FB13DB" w:rsidRDefault="00FB13DB" w:rsidP="00FB13DB">
      <w:r>
        <w:t>Syntaxe</w:t>
      </w:r>
    </w:p>
    <w:p w14:paraId="316710C1" w14:textId="77777777" w:rsidR="00FB13DB" w:rsidRDefault="00FB13DB" w:rsidP="00FB13DB">
      <w:r>
        <w:t>Voici la syntaxe permettant de définir un paramètre :</w:t>
      </w:r>
    </w:p>
    <w:p w14:paraId="59FA932E" w14:textId="77777777" w:rsidR="00FB13DB" w:rsidRDefault="00FB13DB" w:rsidP="00FB13DB">
      <w:r>
        <w:t>&lt;</w:t>
      </w:r>
      <w:proofErr w:type="spellStart"/>
      <w:r>
        <w:t>nomDuParametre</w:t>
      </w:r>
      <w:proofErr w:type="spellEnd"/>
      <w:r>
        <w:t>&gt;:&lt;type&gt;[=</w:t>
      </w:r>
      <w:proofErr w:type="spellStart"/>
      <w:r>
        <w:t>valeurParDefaut</w:t>
      </w:r>
      <w:proofErr w:type="spellEnd"/>
      <w:r>
        <w:t>]</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2140"/>
        <w:gridCol w:w="5100"/>
      </w:tblGrid>
      <w:tr w:rsidR="00FB13DB" w14:paraId="31281F80" w14:textId="77777777" w:rsidTr="00EA2A17">
        <w:trPr>
          <w:trHeight w:val="400"/>
        </w:trPr>
        <w:tc>
          <w:tcPr>
            <w:tcW w:w="7240" w:type="dxa"/>
            <w:gridSpan w:val="2"/>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7CED2818" w14:textId="77777777" w:rsidR="00FB13DB" w:rsidRPr="00FB13DB" w:rsidRDefault="00FB13DB" w:rsidP="00FB13DB">
            <w:r>
              <w:lastRenderedPageBreak/>
              <w:t>Paramètres</w:t>
            </w:r>
          </w:p>
        </w:tc>
      </w:tr>
      <w:tr w:rsidR="00FB13DB" w14:paraId="19884C82" w14:textId="77777777" w:rsidTr="00EA2A17">
        <w:trPr>
          <w:trHeight w:val="88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B4D31DC" w14:textId="77777777" w:rsidR="00FB13DB" w:rsidRPr="00FB13DB" w:rsidRDefault="00FB13DB" w:rsidP="00FB13DB">
            <w:proofErr w:type="spellStart"/>
            <w:r>
              <w:rPr>
                <w:rStyle w:val="gras"/>
              </w:rPr>
              <w:t>nomDuParametre</w:t>
            </w:r>
            <w:proofErr w:type="spellEnd"/>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B7EC640" w14:textId="77777777" w:rsidR="00FB13DB" w:rsidRPr="00FB13DB" w:rsidRDefault="00FB13DB" w:rsidP="00FB13DB">
            <w:r>
              <w:t xml:space="preserve">Par </w:t>
            </w:r>
            <w:r w:rsidRPr="00FB13DB">
              <w:t>convention, il est préférable que le nom d’un paramètre respecte la convention de nommage lowerCamelCase et que son nom soit explicite.</w:t>
            </w:r>
          </w:p>
        </w:tc>
      </w:tr>
      <w:tr w:rsidR="00FB13DB" w14:paraId="22285CC4" w14:textId="77777777" w:rsidTr="00EA2A17">
        <w:trPr>
          <w:trHeight w:val="60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CEBE71A" w14:textId="77777777" w:rsidR="00FB13DB" w:rsidRPr="00FB13DB" w:rsidRDefault="00FB13DB" w:rsidP="00FB13DB">
            <w:r>
              <w:rPr>
                <w:rStyle w:val="gras"/>
              </w:rPr>
              <w:t>type</w:t>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10D9C0D" w14:textId="77777777" w:rsidR="00FB13DB" w:rsidRPr="00FB13DB" w:rsidRDefault="00FB13DB" w:rsidP="00FB13DB">
            <w:r>
              <w:t>Type souhaité du paramètre. Cette information est obligatoire.</w:t>
            </w:r>
          </w:p>
        </w:tc>
      </w:tr>
      <w:tr w:rsidR="00FB13DB" w14:paraId="763FDB2F" w14:textId="77777777" w:rsidTr="00EA2A17">
        <w:trPr>
          <w:trHeight w:val="60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17B8DF8" w14:textId="77777777" w:rsidR="00FB13DB" w:rsidRPr="00FB13DB" w:rsidRDefault="00FB13DB" w:rsidP="00FB13DB">
            <w:proofErr w:type="spellStart"/>
            <w:r>
              <w:rPr>
                <w:rStyle w:val="gras"/>
              </w:rPr>
              <w:t>valeurParDefaut</w:t>
            </w:r>
            <w:proofErr w:type="spellEnd"/>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C02107F" w14:textId="77777777" w:rsidR="00FB13DB" w:rsidRPr="00FB13DB" w:rsidRDefault="00FB13DB" w:rsidP="00FB13DB">
            <w:r>
              <w:t>Valeur par défaut du paramètre. La valeur par défaut est facultative.</w:t>
            </w:r>
          </w:p>
        </w:tc>
      </w:tr>
    </w:tbl>
    <w:p w14:paraId="0AC899FB" w14:textId="77777777" w:rsidR="00FB13DB" w:rsidRDefault="00FB13DB" w:rsidP="00FB13DB"/>
    <w:p w14:paraId="4CC7E80E" w14:textId="77777777" w:rsidR="00FB13DB" w:rsidRDefault="00FB13DB" w:rsidP="00FB13DB">
      <w:r>
        <w:t>Une fonction peut avoir plusieurs paramètres. Pour ce faire, les différents paramètres doivent être séparés par une virgule.</w:t>
      </w:r>
    </w:p>
    <w:p w14:paraId="2C1E51EE" w14:textId="77777777" w:rsidR="00FB13DB" w:rsidRPr="00FB13DB" w:rsidRDefault="00FB13DB" w:rsidP="00FB13DB">
      <w:r>
        <w:t>Immutable</w:t>
      </w:r>
    </w:p>
    <w:p w14:paraId="2239E012" w14:textId="77777777" w:rsidR="00FB13DB" w:rsidRDefault="00FB13DB" w:rsidP="00FB13DB">
      <w:r>
        <w:t>Kotlin encourage les développeurs à utiliser le paradigme de programmation fonctionnelle et donc à aller vers l'utilisation de variables immutables, c'est pourquoi les paramètres d'une fonction sont obligatoirement immutables. Les paramètres sont implicitement de type val.</w:t>
      </w:r>
    </w:p>
    <w:p w14:paraId="2155C664" w14:textId="77777777" w:rsidR="00FB13DB" w:rsidRPr="00FB13DB" w:rsidRDefault="00FB13DB" w:rsidP="00FB13DB">
      <w:pPr>
        <w:pStyle w:val="titreexemple"/>
      </w:pPr>
      <w:r>
        <w:t>Exemple de tentative de modification d'un paramètre</w:t>
      </w:r>
    </w:p>
    <w:p w14:paraId="72A8B87A" w14:textId="77777777" w:rsidR="00FB13DB" w:rsidRDefault="00FB13DB" w:rsidP="00FB13DB">
      <w:r>
        <w:t xml:space="preserve">fun </w:t>
      </w:r>
      <w:proofErr w:type="spellStart"/>
      <w:r>
        <w:t>afficherPrenom</w:t>
      </w:r>
      <w:proofErr w:type="spellEnd"/>
      <w:r>
        <w:t>(</w:t>
      </w:r>
      <w:proofErr w:type="spellStart"/>
      <w:r>
        <w:t>prenom:String</w:t>
      </w:r>
      <w:proofErr w:type="spellEnd"/>
      <w:r>
        <w:t>) </w:t>
      </w:r>
      <w:r>
        <w:br/>
        <w:t>{ </w:t>
      </w:r>
      <w:r>
        <w:br/>
        <w:t xml:space="preserve">    </w:t>
      </w:r>
      <w:proofErr w:type="spellStart"/>
      <w:r>
        <w:t>prenom</w:t>
      </w:r>
      <w:proofErr w:type="spellEnd"/>
      <w:r>
        <w:t xml:space="preserve"> = </w:t>
      </w:r>
      <w:proofErr w:type="spellStart"/>
      <w:r>
        <w:t>prenom.toUpperCase</w:t>
      </w:r>
      <w:proofErr w:type="spellEnd"/>
      <w:r>
        <w:t xml:space="preserve">() </w:t>
      </w:r>
      <w:r>
        <w:rPr>
          <w:rStyle w:val="gras"/>
        </w:rPr>
        <w:t>//ERREUR DE COMPILATION</w:t>
      </w:r>
      <w:r>
        <w:t> </w:t>
      </w:r>
      <w:r>
        <w:br/>
        <w:t>}</w:t>
      </w:r>
    </w:p>
    <w:p w14:paraId="4DBA0B78" w14:textId="77777777" w:rsidR="00FB13DB" w:rsidRPr="00FB13DB" w:rsidRDefault="00FB13DB" w:rsidP="00FB13DB">
      <w:r w:rsidRPr="00FB13DB">
        <w:t xml:space="preserve">Dans cet exemple, le compilateur lève une erreur indiquant : "Val </w:t>
      </w:r>
      <w:proofErr w:type="spellStart"/>
      <w:r w:rsidRPr="00FB13DB">
        <w:t>cannot</w:t>
      </w:r>
      <w:proofErr w:type="spellEnd"/>
      <w:r w:rsidRPr="00FB13DB">
        <w:t xml:space="preserve"> </w:t>
      </w:r>
      <w:proofErr w:type="spellStart"/>
      <w:r w:rsidRPr="00FB13DB">
        <w:t>be</w:t>
      </w:r>
      <w:proofErr w:type="spellEnd"/>
      <w:r w:rsidRPr="00FB13DB">
        <w:t xml:space="preserve"> </w:t>
      </w:r>
      <w:proofErr w:type="spellStart"/>
      <w:r w:rsidRPr="00FB13DB">
        <w:t>reassigned</w:t>
      </w:r>
      <w:proofErr w:type="spellEnd"/>
      <w:r w:rsidRPr="00FB13DB">
        <w:t>".</w:t>
      </w:r>
    </w:p>
    <w:p w14:paraId="7556CAD7" w14:textId="77777777" w:rsidR="00FB13DB" w:rsidRDefault="00FB13DB" w:rsidP="00FB13DB">
      <w:r>
        <w:t>Il n'est pas possible de forcer un paramètre à devenir mutable.</w:t>
      </w:r>
    </w:p>
    <w:p w14:paraId="1DB0888D" w14:textId="77777777" w:rsidR="00FB13DB" w:rsidRPr="00FB13DB" w:rsidRDefault="00FB13DB" w:rsidP="00FB13DB">
      <w:pPr>
        <w:pStyle w:val="titreexemple"/>
      </w:pPr>
      <w:r>
        <w:t>Exemple de tentative de rendre un paramètre mutable</w:t>
      </w:r>
    </w:p>
    <w:p w14:paraId="1873592D" w14:textId="77777777" w:rsidR="00FB13DB" w:rsidRDefault="00FB13DB" w:rsidP="00FB13DB">
      <w:r>
        <w:t xml:space="preserve">fun </w:t>
      </w:r>
      <w:proofErr w:type="spellStart"/>
      <w:r>
        <w:t>afficherPrenom</w:t>
      </w:r>
      <w:proofErr w:type="spellEnd"/>
      <w:r>
        <w:t xml:space="preserve">(var </w:t>
      </w:r>
      <w:proofErr w:type="spellStart"/>
      <w:r>
        <w:t>prenom:String</w:t>
      </w:r>
      <w:proofErr w:type="spellEnd"/>
      <w:r>
        <w:t xml:space="preserve">) </w:t>
      </w:r>
      <w:r>
        <w:rPr>
          <w:rStyle w:val="gras"/>
        </w:rPr>
        <w:t>//ERREUR</w:t>
      </w:r>
      <w:r>
        <w:t> </w:t>
      </w:r>
      <w:r>
        <w:br/>
        <w:t>{ </w:t>
      </w:r>
      <w:r>
        <w:br/>
        <w:t xml:space="preserve">   ... </w:t>
      </w:r>
      <w:r>
        <w:br/>
        <w:t>}</w:t>
      </w:r>
    </w:p>
    <w:p w14:paraId="1C30BF8F" w14:textId="77777777" w:rsidR="00FB13DB" w:rsidRPr="00FB13DB" w:rsidRDefault="00FB13DB" w:rsidP="00FB13DB">
      <w:r w:rsidRPr="00FB13DB">
        <w:t xml:space="preserve">Dans cet exemple, le compilateur lève une erreur indiquant : "'var' on </w:t>
      </w:r>
      <w:proofErr w:type="spellStart"/>
      <w:r w:rsidRPr="00FB13DB">
        <w:t>function</w:t>
      </w:r>
      <w:proofErr w:type="spellEnd"/>
      <w:r w:rsidRPr="00FB13DB">
        <w:t xml:space="preserve"> </w:t>
      </w:r>
      <w:proofErr w:type="spellStart"/>
      <w:r w:rsidRPr="00FB13DB">
        <w:t>parameter</w:t>
      </w:r>
      <w:proofErr w:type="spellEnd"/>
      <w:r w:rsidRPr="00FB13DB">
        <w:t xml:space="preserve"> </w:t>
      </w:r>
      <w:proofErr w:type="spellStart"/>
      <w:r w:rsidRPr="00FB13DB">
        <w:t>is</w:t>
      </w:r>
      <w:proofErr w:type="spellEnd"/>
      <w:r w:rsidRPr="00FB13DB">
        <w:t xml:space="preserve"> not </w:t>
      </w:r>
      <w:proofErr w:type="spellStart"/>
      <w:r w:rsidRPr="00FB13DB">
        <w:t>allowed</w:t>
      </w:r>
      <w:proofErr w:type="spellEnd"/>
      <w:r w:rsidRPr="00FB13DB">
        <w:t>".</w:t>
      </w:r>
    </w:p>
    <w:p w14:paraId="15318ADF" w14:textId="77777777" w:rsidR="00FB13DB" w:rsidRPr="00FB13DB" w:rsidRDefault="00FB13DB" w:rsidP="00FB13DB">
      <w:r>
        <w:t>Paramètre par défaut</w:t>
      </w:r>
    </w:p>
    <w:p w14:paraId="28A95026" w14:textId="77777777" w:rsidR="00FB13DB" w:rsidRDefault="00FB13DB" w:rsidP="00FB13DB">
      <w:r>
        <w:t>Les paramètres d'une fonction peuvent avoir une valeur par défaut. La valeur est à définir après la déclaration du paramètre avec le signe =. La valeur par défaut est prise en compte lorsque le paramètre n'est pas fourni à la fonction.</w:t>
      </w:r>
    </w:p>
    <w:p w14:paraId="0274920F" w14:textId="77777777" w:rsidR="00FB13DB" w:rsidRPr="00FB13DB" w:rsidRDefault="00FB13DB" w:rsidP="00FB13DB">
      <w:pPr>
        <w:pStyle w:val="titreexemple"/>
      </w:pPr>
      <w:r>
        <w:t>Exemple d'un paramètre avec une valeur par défaut</w:t>
      </w:r>
    </w:p>
    <w:p w14:paraId="4D13EB2B" w14:textId="77777777" w:rsidR="00FB13DB" w:rsidRDefault="00FB13DB" w:rsidP="00FB13DB">
      <w:r>
        <w:lastRenderedPageBreak/>
        <w:t xml:space="preserve">fun </w:t>
      </w:r>
      <w:proofErr w:type="spellStart"/>
      <w:r>
        <w:t>afficherPrenom</w:t>
      </w:r>
      <w:proofErr w:type="spellEnd"/>
      <w:r>
        <w:t>(</w:t>
      </w:r>
      <w:proofErr w:type="spellStart"/>
      <w:r>
        <w:t>prenom:String</w:t>
      </w:r>
      <w:proofErr w:type="spellEnd"/>
      <w:r>
        <w:t xml:space="preserve"> </w:t>
      </w:r>
      <w:r>
        <w:rPr>
          <w:rStyle w:val="gras"/>
        </w:rPr>
        <w:t>= "Nicolas"</w:t>
      </w:r>
      <w:r>
        <w:t>) </w:t>
      </w:r>
      <w:r>
        <w:br/>
        <w:t>{ </w:t>
      </w:r>
      <w:r>
        <w:br/>
        <w:t xml:space="preserve">    </w:t>
      </w:r>
      <w:proofErr w:type="spellStart"/>
      <w:r>
        <w:t>println</w:t>
      </w:r>
      <w:proofErr w:type="spellEnd"/>
      <w:r>
        <w:t>(</w:t>
      </w:r>
      <w:proofErr w:type="spellStart"/>
      <w:r>
        <w:t>prenom</w:t>
      </w:r>
      <w:proofErr w:type="spellEnd"/>
      <w:r>
        <w:t>) </w:t>
      </w:r>
      <w:r>
        <w:br/>
        <w:t>} </w:t>
      </w:r>
      <w:r>
        <w:br/>
        <w:t> </w:t>
      </w:r>
      <w:r>
        <w:br/>
        <w:t xml:space="preserve">fun main(args: </w:t>
      </w:r>
      <w:proofErr w:type="spellStart"/>
      <w:r>
        <w:t>Array</w:t>
      </w:r>
      <w:proofErr w:type="spellEnd"/>
      <w:r>
        <w:t>&lt;String&gt;) </w:t>
      </w:r>
      <w:r>
        <w:br/>
        <w:t>{</w:t>
      </w:r>
      <w:r>
        <w:rPr>
          <w:rStyle w:val="gras"/>
        </w:rPr>
        <w:t> </w:t>
      </w:r>
      <w:r>
        <w:rPr>
          <w:rStyle w:val="gras"/>
        </w:rPr>
        <w:br/>
        <w:t xml:space="preserve">    </w:t>
      </w:r>
      <w:proofErr w:type="spellStart"/>
      <w:r>
        <w:rPr>
          <w:rStyle w:val="gras"/>
        </w:rPr>
        <w:t>afficherPrenom</w:t>
      </w:r>
      <w:proofErr w:type="spellEnd"/>
      <w:r>
        <w:rPr>
          <w:rStyle w:val="gras"/>
        </w:rPr>
        <w:t>();</w:t>
      </w:r>
      <w:r>
        <w:t> </w:t>
      </w:r>
      <w:r>
        <w:br/>
        <w:t xml:space="preserve">    </w:t>
      </w:r>
      <w:proofErr w:type="spellStart"/>
      <w:r>
        <w:t>afficherPrenom</w:t>
      </w:r>
      <w:proofErr w:type="spellEnd"/>
      <w:r>
        <w:t>("Anthony"); </w:t>
      </w:r>
      <w:r>
        <w:br/>
        <w:t xml:space="preserve">     </w:t>
      </w:r>
      <w:r>
        <w:br/>
        <w:t>} </w:t>
      </w:r>
      <w:r>
        <w:br/>
        <w:t> </w:t>
      </w:r>
      <w:r>
        <w:br/>
        <w:t>Résultat :</w:t>
      </w:r>
      <w:r>
        <w:rPr>
          <w:rStyle w:val="gras"/>
        </w:rPr>
        <w:t> </w:t>
      </w:r>
      <w:r>
        <w:rPr>
          <w:rStyle w:val="gras"/>
        </w:rPr>
        <w:br/>
        <w:t> </w:t>
      </w:r>
      <w:r>
        <w:rPr>
          <w:rStyle w:val="gras"/>
        </w:rPr>
        <w:br/>
        <w:t>Nicolas</w:t>
      </w:r>
      <w:r>
        <w:t> </w:t>
      </w:r>
      <w:r>
        <w:br/>
        <w:t>Anthony</w:t>
      </w:r>
    </w:p>
    <w:p w14:paraId="1031A06D" w14:textId="77777777" w:rsidR="00FB13DB" w:rsidRPr="00FB13DB" w:rsidRDefault="00FB13DB" w:rsidP="00FB13DB">
      <w:r w:rsidRPr="00FB13DB">
        <w:t xml:space="preserve">Le premier appel à la fonction </w:t>
      </w:r>
      <w:proofErr w:type="spellStart"/>
      <w:r w:rsidRPr="00FB13DB">
        <w:t>afficherPrenom</w:t>
      </w:r>
      <w:proofErr w:type="spellEnd"/>
      <w:r w:rsidRPr="00FB13DB">
        <w:t>() ne contient aucun paramètre et pourtant la fonction affiche "Nicolas".</w:t>
      </w:r>
    </w:p>
    <w:p w14:paraId="5AE42ADF" w14:textId="77777777" w:rsidR="00FB13DB" w:rsidRPr="00FB13DB" w:rsidRDefault="00FB13DB" w:rsidP="00FB13DB">
      <w:r>
        <w:t>Argument nommé</w:t>
      </w:r>
    </w:p>
    <w:p w14:paraId="7E4D8C78" w14:textId="77777777" w:rsidR="00FB13DB" w:rsidRPr="00FB13DB" w:rsidRDefault="00FB13DB" w:rsidP="00FB13DB">
      <w:r>
        <w:t>Améliore la lisibilité</w:t>
      </w:r>
    </w:p>
    <w:p w14:paraId="0012C12C" w14:textId="77777777" w:rsidR="00FB13DB" w:rsidRDefault="00FB13DB" w:rsidP="00FB13DB">
      <w:r>
        <w:t>Pour améliorer la lisibilité du code, il est possible de nommer les valeurs passées en paramètres d'une fonction. Avec des paramètres nommés, il est possible de fournir les valeurs nécessaires dans n'importe quel ordre.</w:t>
      </w:r>
    </w:p>
    <w:p w14:paraId="6A8965E9" w14:textId="77777777" w:rsidR="00FB13DB" w:rsidRPr="00FB13DB" w:rsidRDefault="00FB13DB" w:rsidP="00FB13DB">
      <w:pPr>
        <w:pStyle w:val="titreexemple"/>
      </w:pPr>
      <w:r>
        <w:t>Exemple d'utilisation des paramètres nommés</w:t>
      </w:r>
    </w:p>
    <w:p w14:paraId="34178CF0" w14:textId="77777777" w:rsidR="00FB13DB" w:rsidRPr="00FB13DB" w:rsidRDefault="00FB13DB" w:rsidP="00FB13DB">
      <w:r w:rsidRPr="00FB13DB">
        <w:t xml:space="preserve">fun </w:t>
      </w:r>
      <w:proofErr w:type="spellStart"/>
      <w:r w:rsidRPr="00FB13DB">
        <w:t>afficherPrenom</w:t>
      </w:r>
      <w:proofErr w:type="spellEnd"/>
      <w:r w:rsidRPr="00FB13DB">
        <w:t>(</w:t>
      </w:r>
      <w:proofErr w:type="spellStart"/>
      <w:r w:rsidRPr="00FB13DB">
        <w:t>prenom:String</w:t>
      </w:r>
      <w:proofErr w:type="spellEnd"/>
      <w:r w:rsidRPr="00FB13DB">
        <w:t xml:space="preserve"> = "Nicolas",</w:t>
      </w:r>
      <w:proofErr w:type="spellStart"/>
      <w:r w:rsidRPr="00FB13DB">
        <w:t>nom:String</w:t>
      </w:r>
      <w:proofErr w:type="spellEnd"/>
      <w:r w:rsidRPr="00FB13DB">
        <w:t>="Dupont") </w:t>
      </w:r>
      <w:r w:rsidRPr="00FB13DB">
        <w:br/>
        <w:t>{ </w:t>
      </w:r>
      <w:r w:rsidRPr="00FB13DB">
        <w:br/>
        <w:t xml:space="preserve">    </w:t>
      </w:r>
      <w:proofErr w:type="spellStart"/>
      <w:r w:rsidRPr="00FB13DB">
        <w:t>println</w:t>
      </w:r>
      <w:proofErr w:type="spellEnd"/>
      <w:r w:rsidRPr="00FB13DB">
        <w:t>("$</w:t>
      </w:r>
      <w:proofErr w:type="spellStart"/>
      <w:r w:rsidRPr="00FB13DB">
        <w:t>prenom</w:t>
      </w:r>
      <w:proofErr w:type="spellEnd"/>
      <w:r w:rsidRPr="00FB13DB">
        <w:t xml:space="preserve"> $nom") </w:t>
      </w:r>
      <w:r w:rsidRPr="00FB13DB">
        <w:br/>
        <w:t>} </w:t>
      </w:r>
      <w:r w:rsidRPr="00FB13DB">
        <w:br/>
        <w:t> </w:t>
      </w:r>
      <w:r w:rsidRPr="00FB13DB">
        <w:br/>
        <w:t xml:space="preserve">fun main(args: </w:t>
      </w:r>
      <w:proofErr w:type="spellStart"/>
      <w:r w:rsidRPr="00FB13DB">
        <w:t>Array</w:t>
      </w:r>
      <w:proofErr w:type="spellEnd"/>
      <w:r w:rsidRPr="00FB13DB">
        <w:t>&lt;String&gt;) </w:t>
      </w:r>
      <w:r w:rsidRPr="00FB13DB">
        <w:br/>
        <w:t>{ </w:t>
      </w:r>
      <w:r w:rsidRPr="00FB13DB">
        <w:br/>
        <w:t xml:space="preserve">    </w:t>
      </w:r>
      <w:proofErr w:type="spellStart"/>
      <w:r w:rsidRPr="00FB13DB">
        <w:t>afficherPrenom</w:t>
      </w:r>
      <w:proofErr w:type="spellEnd"/>
      <w:r w:rsidRPr="00FB13DB">
        <w:t>(</w:t>
      </w:r>
      <w:r w:rsidRPr="00FB13DB">
        <w:rPr>
          <w:rStyle w:val="gras"/>
        </w:rPr>
        <w:t>nom =</w:t>
      </w:r>
      <w:r w:rsidRPr="00FB13DB">
        <w:t xml:space="preserve"> "Anthony",</w:t>
      </w:r>
      <w:proofErr w:type="spellStart"/>
      <w:r w:rsidRPr="00FB13DB">
        <w:rPr>
          <w:rStyle w:val="gras"/>
        </w:rPr>
        <w:t>prenom</w:t>
      </w:r>
      <w:proofErr w:type="spellEnd"/>
      <w:r w:rsidRPr="00FB13DB">
        <w:rPr>
          <w:rStyle w:val="gras"/>
        </w:rPr>
        <w:t>=</w:t>
      </w:r>
      <w:r w:rsidRPr="00FB13DB">
        <w:t>"Anthony"); </w:t>
      </w:r>
      <w:r w:rsidRPr="00FB13DB">
        <w:br/>
        <w:t>}</w:t>
      </w:r>
    </w:p>
    <w:p w14:paraId="0686ACE1" w14:textId="77777777" w:rsidR="00FB13DB" w:rsidRPr="00FB13DB" w:rsidRDefault="00FB13DB" w:rsidP="00FB13DB">
      <w:r>
        <w:t>Optimise l'utilisation des paramètres par défaut</w:t>
      </w:r>
    </w:p>
    <w:p w14:paraId="77A2F778" w14:textId="77777777" w:rsidR="00FB13DB" w:rsidRDefault="00FB13DB" w:rsidP="00FB13DB">
      <w:r>
        <w:t>Grâce aux paramètres nommés, il est possible de choisir dans une fonction les paramètres que l'on veut fournir parmi une multitude de paramètres par défaut. </w:t>
      </w:r>
    </w:p>
    <w:p w14:paraId="41FCBE97" w14:textId="77777777" w:rsidR="00FB13DB" w:rsidRPr="00FB13DB" w:rsidRDefault="00FB13DB" w:rsidP="00FB13DB">
      <w:pPr>
        <w:pStyle w:val="titreexemple"/>
      </w:pPr>
      <w:r>
        <w:t>Exemple d'utilisation d'une fonction avec plusieurs paramètres par défaut</w:t>
      </w:r>
    </w:p>
    <w:p w14:paraId="18287469" w14:textId="77777777" w:rsidR="00FB13DB" w:rsidRDefault="00FB13DB" w:rsidP="00FB13DB">
      <w:r>
        <w:t xml:space="preserve">fun </w:t>
      </w:r>
      <w:proofErr w:type="spellStart"/>
      <w:r>
        <w:t>afficherPrenom</w:t>
      </w:r>
      <w:proofErr w:type="spellEnd"/>
      <w:r>
        <w:t>(</w:t>
      </w:r>
      <w:proofErr w:type="spellStart"/>
      <w:r>
        <w:t>prenom:String</w:t>
      </w:r>
      <w:proofErr w:type="spellEnd"/>
      <w:r>
        <w:t xml:space="preserve"> = </w:t>
      </w:r>
      <w:r>
        <w:br/>
        <w:t>"Nicolas",</w:t>
      </w:r>
      <w:proofErr w:type="spellStart"/>
      <w:r>
        <w:t>nom:String</w:t>
      </w:r>
      <w:proofErr w:type="spellEnd"/>
      <w:r>
        <w:t>="Dupont",</w:t>
      </w:r>
      <w:proofErr w:type="spellStart"/>
      <w:r>
        <w:t>ville:String</w:t>
      </w:r>
      <w:proofErr w:type="spellEnd"/>
      <w:r>
        <w:t xml:space="preserve">="Caen", </w:t>
      </w:r>
      <w:proofErr w:type="spellStart"/>
      <w:r>
        <w:t>xp:Int</w:t>
      </w:r>
      <w:proofErr w:type="spellEnd"/>
      <w:r>
        <w:t>=0) </w:t>
      </w:r>
      <w:r>
        <w:br/>
        <w:t>{ </w:t>
      </w:r>
      <w:r>
        <w:br/>
        <w:t xml:space="preserve">    </w:t>
      </w:r>
      <w:proofErr w:type="spellStart"/>
      <w:r>
        <w:t>println</w:t>
      </w:r>
      <w:proofErr w:type="spellEnd"/>
      <w:r>
        <w:t>("$</w:t>
      </w:r>
      <w:proofErr w:type="spellStart"/>
      <w:r>
        <w:t>prenom</w:t>
      </w:r>
      <w:proofErr w:type="spellEnd"/>
      <w:r>
        <w:t xml:space="preserve"> $nom $ville : $</w:t>
      </w:r>
      <w:proofErr w:type="spellStart"/>
      <w:r>
        <w:t>xp</w:t>
      </w:r>
      <w:proofErr w:type="spellEnd"/>
      <w:r>
        <w:t>") </w:t>
      </w:r>
      <w:r>
        <w:br/>
      </w:r>
      <w:r>
        <w:lastRenderedPageBreak/>
        <w:t>} </w:t>
      </w:r>
      <w:r>
        <w:br/>
        <w:t> </w:t>
      </w:r>
      <w:r>
        <w:br/>
        <w:t xml:space="preserve">fun main(args: </w:t>
      </w:r>
      <w:proofErr w:type="spellStart"/>
      <w:r>
        <w:t>Array</w:t>
      </w:r>
      <w:proofErr w:type="spellEnd"/>
      <w:r>
        <w:t>&lt;String&gt;) </w:t>
      </w:r>
      <w:r>
        <w:br/>
        <w:t>{ </w:t>
      </w:r>
      <w:r>
        <w:br/>
        <w:t xml:space="preserve">    </w:t>
      </w:r>
      <w:proofErr w:type="spellStart"/>
      <w:r>
        <w:t>afficherPrenom</w:t>
      </w:r>
      <w:proofErr w:type="spellEnd"/>
      <w:r>
        <w:t>(</w:t>
      </w:r>
      <w:proofErr w:type="spellStart"/>
      <w:r>
        <w:rPr>
          <w:rStyle w:val="gras"/>
        </w:rPr>
        <w:t>prenom</w:t>
      </w:r>
      <w:proofErr w:type="spellEnd"/>
      <w:r>
        <w:rPr>
          <w:rStyle w:val="gras"/>
        </w:rPr>
        <w:t xml:space="preserve"> =</w:t>
      </w:r>
      <w:r>
        <w:t xml:space="preserve"> "</w:t>
      </w:r>
      <w:proofErr w:type="spellStart"/>
      <w:r>
        <w:t>Anthony",</w:t>
      </w:r>
      <w:r>
        <w:rPr>
          <w:rStyle w:val="gras"/>
        </w:rPr>
        <w:t>ville</w:t>
      </w:r>
      <w:proofErr w:type="spellEnd"/>
      <w:r>
        <w:rPr>
          <w:rStyle w:val="gras"/>
        </w:rPr>
        <w:t>=</w:t>
      </w:r>
      <w:r>
        <w:t>"Rennes"); </w:t>
      </w:r>
      <w:r>
        <w:br/>
        <w:t>}</w:t>
      </w:r>
    </w:p>
    <w:p w14:paraId="6306938B" w14:textId="77777777" w:rsidR="00FB13DB" w:rsidRDefault="00FB13DB" w:rsidP="00FB13DB">
      <w:r>
        <w:t xml:space="preserve">Il est possible d'utiliser des paramètres non nommés et nommés dans l'appel d'une même méthode. Dans ce cas, il est nécessaire de mettre les paramètres nommés à droite des paramètres non nommés qui, eux, doivent suivre l'ordre établi. </w:t>
      </w:r>
    </w:p>
    <w:p w14:paraId="0E572C91" w14:textId="77777777" w:rsidR="00FB13DB" w:rsidRPr="00FB13DB" w:rsidRDefault="00FB13DB" w:rsidP="00FB13DB">
      <w:pPr>
        <w:pStyle w:val="titreexemple"/>
      </w:pPr>
      <w:r>
        <w:t>Exemple mixte paramètres nommés et non nommés</w:t>
      </w:r>
    </w:p>
    <w:p w14:paraId="41556DD3" w14:textId="77777777" w:rsidR="00FB13DB" w:rsidRDefault="00FB13DB" w:rsidP="00FB13DB">
      <w:r>
        <w:t xml:space="preserve">fun </w:t>
      </w:r>
      <w:proofErr w:type="spellStart"/>
      <w:r>
        <w:t>afficherPrenom</w:t>
      </w:r>
      <w:proofErr w:type="spellEnd"/>
      <w:r>
        <w:t>(</w:t>
      </w:r>
      <w:proofErr w:type="spellStart"/>
      <w:r>
        <w:t>prenom:String</w:t>
      </w:r>
      <w:proofErr w:type="spellEnd"/>
      <w:r>
        <w:t xml:space="preserve"> = </w:t>
      </w:r>
      <w:r>
        <w:br/>
        <w:t>"Nicolas",</w:t>
      </w:r>
      <w:proofErr w:type="spellStart"/>
      <w:r>
        <w:t>nom:String</w:t>
      </w:r>
      <w:proofErr w:type="spellEnd"/>
      <w:r>
        <w:t>="Dupont",</w:t>
      </w:r>
      <w:proofErr w:type="spellStart"/>
      <w:r>
        <w:t>ville:String</w:t>
      </w:r>
      <w:proofErr w:type="spellEnd"/>
      <w:r>
        <w:t xml:space="preserve">="Caen", </w:t>
      </w:r>
      <w:proofErr w:type="spellStart"/>
      <w:r>
        <w:t>xp:Int</w:t>
      </w:r>
      <w:proofErr w:type="spellEnd"/>
      <w:r>
        <w:t>=0) </w:t>
      </w:r>
      <w:r>
        <w:br/>
        <w:t>{ </w:t>
      </w:r>
      <w:r>
        <w:br/>
        <w:t xml:space="preserve">    </w:t>
      </w:r>
      <w:proofErr w:type="spellStart"/>
      <w:r>
        <w:t>println</w:t>
      </w:r>
      <w:proofErr w:type="spellEnd"/>
      <w:r>
        <w:t>("$</w:t>
      </w:r>
      <w:proofErr w:type="spellStart"/>
      <w:r>
        <w:t>prenom</w:t>
      </w:r>
      <w:proofErr w:type="spellEnd"/>
      <w:r>
        <w:t xml:space="preserve"> $nom $ville : $</w:t>
      </w:r>
      <w:proofErr w:type="spellStart"/>
      <w:r>
        <w:t>xp</w:t>
      </w:r>
      <w:proofErr w:type="spellEnd"/>
      <w:r>
        <w:t>") </w:t>
      </w:r>
      <w:r>
        <w:br/>
        <w:t>} </w:t>
      </w:r>
      <w:r>
        <w:br/>
        <w:t> </w:t>
      </w:r>
      <w:r>
        <w:br/>
        <w:t xml:space="preserve">fun main(args: </w:t>
      </w:r>
      <w:proofErr w:type="spellStart"/>
      <w:r>
        <w:t>Array</w:t>
      </w:r>
      <w:proofErr w:type="spellEnd"/>
      <w:r>
        <w:t>&lt;String&gt;) </w:t>
      </w:r>
      <w:r>
        <w:br/>
        <w:t>{ </w:t>
      </w:r>
      <w:r>
        <w:br/>
        <w:t xml:space="preserve">    </w:t>
      </w:r>
      <w:proofErr w:type="spellStart"/>
      <w:r>
        <w:t>afficherPrenom</w:t>
      </w:r>
      <w:proofErr w:type="spellEnd"/>
      <w:r>
        <w:t>("Anthony",</w:t>
      </w:r>
      <w:proofErr w:type="spellStart"/>
      <w:r>
        <w:t>xp</w:t>
      </w:r>
      <w:proofErr w:type="spellEnd"/>
      <w:r>
        <w:t>=50,ville="Rennes"); </w:t>
      </w:r>
      <w:r>
        <w:br/>
        <w:t>}</w:t>
      </w:r>
    </w:p>
    <w:p w14:paraId="05630582" w14:textId="77777777" w:rsidR="00FB13DB" w:rsidRPr="00FB13DB" w:rsidRDefault="00FB13DB" w:rsidP="00FB13DB">
      <w:r>
        <w:t>Paramètre variadique</w:t>
      </w:r>
      <w:r w:rsidRPr="00FB13DB">
        <w:fldChar w:fldCharType="begin"/>
      </w:r>
      <w:r w:rsidRPr="00FB13DB">
        <w:instrText>xe "Paramètre:variadique"</w:instrText>
      </w:r>
      <w:r w:rsidRPr="00FB13DB">
        <w:fldChar w:fldCharType="end"/>
      </w:r>
    </w:p>
    <w:p w14:paraId="42D6F523" w14:textId="77777777" w:rsidR="00FB13DB" w:rsidRDefault="00FB13DB" w:rsidP="00FB13DB">
      <w:r>
        <w:t xml:space="preserve">Un paramètre variadique est un paramètre qui peut prendre un nombre variable de valeurs. </w:t>
      </w:r>
    </w:p>
    <w:p w14:paraId="4B87204C" w14:textId="77777777" w:rsidR="00FB13DB" w:rsidRPr="00FB13DB" w:rsidRDefault="00FB13DB" w:rsidP="00FB13DB">
      <w:r>
        <w:t>Syntaxe d'un paramètre variadique</w:t>
      </w:r>
    </w:p>
    <w:p w14:paraId="19EEE29F" w14:textId="77777777" w:rsidR="00FB13DB" w:rsidRDefault="00FB13DB" w:rsidP="00FB13DB">
      <w:r>
        <w:t>Voici la syntaxe d'un paramètre variadique :</w:t>
      </w:r>
    </w:p>
    <w:p w14:paraId="7C78AD86" w14:textId="77777777" w:rsidR="00FB13DB" w:rsidRDefault="00FB13DB" w:rsidP="00FB13DB">
      <w:proofErr w:type="spellStart"/>
      <w:r>
        <w:t>vararg</w:t>
      </w:r>
      <w:proofErr w:type="spellEnd"/>
      <w:r>
        <w:t xml:space="preserve"> &lt;</w:t>
      </w:r>
      <w:proofErr w:type="spellStart"/>
      <w:r>
        <w:t>nomDuParametre</w:t>
      </w:r>
      <w:proofErr w:type="spellEnd"/>
      <w:r>
        <w:t xml:space="preserve"> &gt; : &lt;type&gt; [=</w:t>
      </w:r>
      <w:proofErr w:type="spellStart"/>
      <w:r>
        <w:t>valeurParDefaut</w:t>
      </w:r>
      <w:proofErr w:type="spellEnd"/>
      <w:r>
        <w:t>]</w:t>
      </w:r>
    </w:p>
    <w:p w14:paraId="3CA5DDA0" w14:textId="77777777" w:rsidR="00FB13DB" w:rsidRDefault="00FB13DB" w:rsidP="00FB13DB">
      <w:proofErr w:type="spellStart"/>
      <w:r>
        <w:t>vararg</w:t>
      </w:r>
      <w:proofErr w:type="spellEnd"/>
      <w:r>
        <w:t xml:space="preserve"> est le mot-clé pour indiquer qu'une variable est variadique.</w:t>
      </w:r>
      <w:r>
        <w:fldChar w:fldCharType="begin"/>
      </w:r>
      <w:r>
        <w:instrText>xe "vararg"</w:instrText>
      </w:r>
      <w:r>
        <w:fldChar w:fldCharType="end"/>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2140"/>
        <w:gridCol w:w="5100"/>
      </w:tblGrid>
      <w:tr w:rsidR="00FB13DB" w14:paraId="60B02AC9" w14:textId="77777777" w:rsidTr="00EA2A17">
        <w:trPr>
          <w:trHeight w:val="400"/>
        </w:trPr>
        <w:tc>
          <w:tcPr>
            <w:tcW w:w="7240" w:type="dxa"/>
            <w:gridSpan w:val="2"/>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423404FD" w14:textId="77777777" w:rsidR="00FB13DB" w:rsidRPr="00FB13DB" w:rsidRDefault="00FB13DB" w:rsidP="00FB13DB">
            <w:r>
              <w:t>Paramètres</w:t>
            </w:r>
          </w:p>
        </w:tc>
      </w:tr>
      <w:tr w:rsidR="00FB13DB" w14:paraId="1DDA1F46" w14:textId="77777777" w:rsidTr="00EA2A17">
        <w:trPr>
          <w:trHeight w:val="88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16648CB" w14:textId="77777777" w:rsidR="00FB13DB" w:rsidRPr="00FB13DB" w:rsidRDefault="00FB13DB" w:rsidP="00FB13DB">
            <w:proofErr w:type="spellStart"/>
            <w:r>
              <w:rPr>
                <w:rStyle w:val="gras"/>
              </w:rPr>
              <w:t>nomDuParametre</w:t>
            </w:r>
            <w:proofErr w:type="spellEnd"/>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C03838A" w14:textId="77777777" w:rsidR="00FB13DB" w:rsidRPr="00FB13DB" w:rsidRDefault="00FB13DB" w:rsidP="00FB13DB">
            <w:r>
              <w:t xml:space="preserve">Par convention, il est </w:t>
            </w:r>
            <w:r w:rsidRPr="00FB13DB">
              <w:t>préférable que le nom d’un paramètre respecte la convention de nommage lowerCamelCase et que son nom soit explicite.</w:t>
            </w:r>
          </w:p>
        </w:tc>
      </w:tr>
      <w:tr w:rsidR="00FB13DB" w14:paraId="140E9F47" w14:textId="77777777" w:rsidTr="00EA2A17">
        <w:trPr>
          <w:trHeight w:val="60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3EE879C" w14:textId="77777777" w:rsidR="00FB13DB" w:rsidRPr="00FB13DB" w:rsidRDefault="00FB13DB" w:rsidP="00FB13DB">
            <w:r>
              <w:rPr>
                <w:rStyle w:val="gras"/>
              </w:rPr>
              <w:t>type</w:t>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0D55AF2" w14:textId="77777777" w:rsidR="00FB13DB" w:rsidRPr="00FB13DB" w:rsidRDefault="00FB13DB" w:rsidP="00FB13DB">
            <w:r>
              <w:t>Type souhaité du paramètre. Cette information est obligatoire.</w:t>
            </w:r>
          </w:p>
        </w:tc>
      </w:tr>
      <w:tr w:rsidR="00FB13DB" w14:paraId="40B39B54" w14:textId="77777777" w:rsidTr="00EA2A17">
        <w:trPr>
          <w:trHeight w:val="88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0012477" w14:textId="77777777" w:rsidR="00FB13DB" w:rsidRPr="00FB13DB" w:rsidRDefault="00FB13DB" w:rsidP="00FB13DB">
            <w:proofErr w:type="spellStart"/>
            <w:r>
              <w:rPr>
                <w:rStyle w:val="gras"/>
              </w:rPr>
              <w:t>valeurParDefaut</w:t>
            </w:r>
            <w:proofErr w:type="spellEnd"/>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6E094A7" w14:textId="77777777" w:rsidR="00FB13DB" w:rsidRPr="00FB13DB" w:rsidRDefault="00FB13DB" w:rsidP="00FB13DB">
            <w:r>
              <w:t>Valeur par défaut du paramètre. La valeur par déf</w:t>
            </w:r>
            <w:r w:rsidRPr="00FB13DB">
              <w:t xml:space="preserve">aut est facultative. Elle doit obligatoirement être de type </w:t>
            </w:r>
            <w:proofErr w:type="spellStart"/>
            <w:r w:rsidRPr="00FB13DB">
              <w:t>Array</w:t>
            </w:r>
            <w:proofErr w:type="spellEnd"/>
            <w:r w:rsidRPr="00FB13DB">
              <w:t>.</w:t>
            </w:r>
          </w:p>
        </w:tc>
      </w:tr>
    </w:tbl>
    <w:p w14:paraId="455AC0BE" w14:textId="77777777" w:rsidR="00FB13DB" w:rsidRDefault="00FB13DB" w:rsidP="00FB13DB"/>
    <w:p w14:paraId="45A1054D" w14:textId="77777777" w:rsidR="00FB13DB" w:rsidRPr="00FB13DB" w:rsidRDefault="00FB13DB" w:rsidP="00FB13DB">
      <w:r>
        <w:lastRenderedPageBreak/>
        <w:t>Usage</w:t>
      </w:r>
    </w:p>
    <w:p w14:paraId="4D55315D" w14:textId="77777777" w:rsidR="00FB13DB" w:rsidRDefault="00FB13DB" w:rsidP="00FB13DB">
      <w:r>
        <w:t>Les valeurs d'un paramètre variadique sont récupérées sous forme de tableau (</w:t>
      </w:r>
      <w:proofErr w:type="spellStart"/>
      <w:r>
        <w:t>Array</w:t>
      </w:r>
      <w:proofErr w:type="spellEnd"/>
      <w:r>
        <w:t>), cela offre aux fonctions une certaine flexibilité. Une fonction peut n'avoir qu'un seul paramètre variadique. Si une fonction contient plusieurs paramètres dont un paramètre variadique, il est judicieux de mettre le paramètre variadique en dernier, auquel cas il sera nécessaire d'utiliser des arguments nommés.</w:t>
      </w:r>
    </w:p>
    <w:p w14:paraId="5853A72F" w14:textId="77777777" w:rsidR="00FB13DB" w:rsidRPr="00FB13DB" w:rsidRDefault="00FB13DB" w:rsidP="00FB13DB">
      <w:pPr>
        <w:pStyle w:val="titreexemple"/>
      </w:pPr>
      <w:r>
        <w:t>Exemple d'une fonction avec un paramètre variadique</w:t>
      </w:r>
    </w:p>
    <w:p w14:paraId="1C418D38" w14:textId="77777777" w:rsidR="00FB13DB" w:rsidRPr="00FB13DB" w:rsidRDefault="00FB13DB" w:rsidP="00FB13DB">
      <w:r w:rsidRPr="00FB13DB">
        <w:t xml:space="preserve">fun </w:t>
      </w:r>
      <w:proofErr w:type="spellStart"/>
      <w:r w:rsidRPr="00FB13DB">
        <w:t>afficherPrenoms</w:t>
      </w:r>
      <w:proofErr w:type="spellEnd"/>
      <w:r w:rsidRPr="00FB13DB">
        <w:t>(</w:t>
      </w:r>
      <w:proofErr w:type="spellStart"/>
      <w:r w:rsidRPr="00FB13DB">
        <w:t>vararg</w:t>
      </w:r>
      <w:proofErr w:type="spellEnd"/>
      <w:r w:rsidRPr="00FB13DB">
        <w:t xml:space="preserve"> </w:t>
      </w:r>
      <w:proofErr w:type="spellStart"/>
      <w:r w:rsidRPr="00FB13DB">
        <w:t>prenoms:String</w:t>
      </w:r>
      <w:proofErr w:type="spellEnd"/>
      <w:r w:rsidRPr="00FB13DB">
        <w:t>=</w:t>
      </w:r>
      <w:proofErr w:type="spellStart"/>
      <w:r w:rsidRPr="00FB13DB">
        <w:t>arrayOf</w:t>
      </w:r>
      <w:proofErr w:type="spellEnd"/>
      <w:r w:rsidRPr="00FB13DB">
        <w:t>("</w:t>
      </w:r>
      <w:proofErr w:type="spellStart"/>
      <w:r w:rsidRPr="00FB13DB">
        <w:t>Sylvie","Dominique</w:t>
      </w:r>
      <w:proofErr w:type="spellEnd"/>
      <w:r w:rsidRPr="00FB13DB">
        <w:t>")) </w:t>
      </w:r>
      <w:r w:rsidRPr="00FB13DB">
        <w:br/>
        <w:t>{ </w:t>
      </w:r>
      <w:r w:rsidRPr="00FB13DB">
        <w:br/>
        <w:t xml:space="preserve">    for(</w:t>
      </w:r>
      <w:proofErr w:type="spellStart"/>
      <w:r w:rsidRPr="00FB13DB">
        <w:t>prenom</w:t>
      </w:r>
      <w:proofErr w:type="spellEnd"/>
      <w:r w:rsidRPr="00FB13DB">
        <w:t xml:space="preserve"> in </w:t>
      </w:r>
      <w:proofErr w:type="spellStart"/>
      <w:r w:rsidRPr="00FB13DB">
        <w:t>prenoms</w:t>
      </w:r>
      <w:proofErr w:type="spellEnd"/>
      <w:r w:rsidRPr="00FB13DB">
        <w:t>) </w:t>
      </w:r>
      <w:r w:rsidRPr="00FB13DB">
        <w:br/>
        <w:t xml:space="preserve">    { </w:t>
      </w:r>
      <w:r w:rsidRPr="00FB13DB">
        <w:br/>
        <w:t xml:space="preserve">        </w:t>
      </w:r>
      <w:proofErr w:type="spellStart"/>
      <w:r w:rsidRPr="00FB13DB">
        <w:t>println</w:t>
      </w:r>
      <w:proofErr w:type="spellEnd"/>
      <w:r w:rsidRPr="00FB13DB">
        <w:t>(</w:t>
      </w:r>
      <w:proofErr w:type="spellStart"/>
      <w:r w:rsidRPr="00FB13DB">
        <w:t>prenom</w:t>
      </w:r>
      <w:proofErr w:type="spellEnd"/>
      <w:r w:rsidRPr="00FB13DB">
        <w:t>) </w:t>
      </w:r>
      <w:r w:rsidRPr="00FB13DB">
        <w:br/>
        <w:t xml:space="preserve">    } </w:t>
      </w:r>
      <w:r w:rsidRPr="00FB13DB">
        <w:br/>
        <w:t>} </w:t>
      </w:r>
      <w:r w:rsidRPr="00FB13DB">
        <w:br/>
        <w:t> </w:t>
      </w:r>
      <w:r w:rsidRPr="00FB13DB">
        <w:br/>
        <w:t xml:space="preserve">fun main(args: </w:t>
      </w:r>
      <w:proofErr w:type="spellStart"/>
      <w:r w:rsidRPr="00FB13DB">
        <w:t>Array</w:t>
      </w:r>
      <w:proofErr w:type="spellEnd"/>
      <w:r w:rsidRPr="00FB13DB">
        <w:t>&lt;String&gt;) </w:t>
      </w:r>
      <w:r w:rsidRPr="00FB13DB">
        <w:br/>
        <w:t>{ </w:t>
      </w:r>
      <w:r w:rsidRPr="00FB13DB">
        <w:br/>
        <w:t xml:space="preserve">    </w:t>
      </w:r>
      <w:proofErr w:type="spellStart"/>
      <w:r w:rsidRPr="00FB13DB">
        <w:t>afficherPrenoms</w:t>
      </w:r>
      <w:proofErr w:type="spellEnd"/>
      <w:r w:rsidRPr="00FB13DB">
        <w:t>() </w:t>
      </w:r>
      <w:r w:rsidRPr="00FB13DB">
        <w:br/>
        <w:t xml:space="preserve">    </w:t>
      </w:r>
      <w:proofErr w:type="spellStart"/>
      <w:r w:rsidRPr="00FB13DB">
        <w:t>println</w:t>
      </w:r>
      <w:proofErr w:type="spellEnd"/>
      <w:r w:rsidRPr="00FB13DB">
        <w:t>("--------") </w:t>
      </w:r>
      <w:r w:rsidRPr="00FB13DB">
        <w:br/>
        <w:t xml:space="preserve">    </w:t>
      </w:r>
      <w:proofErr w:type="spellStart"/>
      <w:r w:rsidRPr="00FB13DB">
        <w:t>afficherPrenoms</w:t>
      </w:r>
      <w:proofErr w:type="spellEnd"/>
      <w:r w:rsidRPr="00FB13DB">
        <w:t>("</w:t>
      </w:r>
      <w:proofErr w:type="spellStart"/>
      <w:r w:rsidRPr="00FB13DB">
        <w:t>Vincent","Romain","Guénolé","Julie</w:t>
      </w:r>
      <w:proofErr w:type="spellEnd"/>
      <w:r w:rsidRPr="00FB13DB">
        <w:t>") </w:t>
      </w:r>
      <w:r w:rsidRPr="00FB13DB">
        <w:br/>
        <w:t>} </w:t>
      </w:r>
      <w:r w:rsidRPr="00FB13DB">
        <w:br/>
        <w:t> </w:t>
      </w:r>
      <w:r w:rsidRPr="00FB13DB">
        <w:br/>
        <w:t>Résultat : </w:t>
      </w:r>
      <w:r w:rsidRPr="00FB13DB">
        <w:br/>
        <w:t> </w:t>
      </w:r>
      <w:r w:rsidRPr="00FB13DB">
        <w:br/>
        <w:t>Sylvie </w:t>
      </w:r>
      <w:r w:rsidRPr="00FB13DB">
        <w:br/>
        <w:t>Dominique </w:t>
      </w:r>
      <w:r w:rsidRPr="00FB13DB">
        <w:br/>
        <w:t>-------- </w:t>
      </w:r>
      <w:r w:rsidRPr="00FB13DB">
        <w:br/>
        <w:t>Vincent </w:t>
      </w:r>
      <w:r w:rsidRPr="00FB13DB">
        <w:br/>
        <w:t>Romain </w:t>
      </w:r>
      <w:r w:rsidRPr="00FB13DB">
        <w:br/>
        <w:t>Guénolé </w:t>
      </w:r>
      <w:r w:rsidRPr="00FB13DB">
        <w:br/>
        <w:t>Julie</w:t>
      </w:r>
    </w:p>
    <w:p w14:paraId="19D35A57" w14:textId="77777777" w:rsidR="00FB13DB" w:rsidRPr="00FB13DB" w:rsidRDefault="00FB13DB" w:rsidP="00FB13DB">
      <w:r>
        <w:t>Les fonctions contenant une expression simple</w:t>
      </w:r>
      <w:r w:rsidRPr="00FB13DB">
        <w:fldChar w:fldCharType="begin"/>
      </w:r>
      <w:r w:rsidRPr="00FB13DB">
        <w:instrText>xe "Fonction:expression simple"</w:instrText>
      </w:r>
      <w:r w:rsidRPr="00FB13DB">
        <w:fldChar w:fldCharType="end"/>
      </w:r>
    </w:p>
    <w:p w14:paraId="5C3D6989" w14:textId="77777777" w:rsidR="00FB13DB" w:rsidRDefault="00FB13DB" w:rsidP="00FB13DB">
      <w:r>
        <w:t xml:space="preserve">Lorsque les instructions d'une fonction ne se résument qu'à une seule ligne de code, il est possible d'utiliser un </w:t>
      </w:r>
      <w:r>
        <w:rPr>
          <w:rStyle w:val="gras"/>
        </w:rPr>
        <w:t>= à la place des accolades</w:t>
      </w:r>
      <w:r>
        <w:t>.</w:t>
      </w:r>
    </w:p>
    <w:p w14:paraId="3B0693DF" w14:textId="77777777" w:rsidR="00FB13DB" w:rsidRPr="00FB13DB" w:rsidRDefault="00FB13DB" w:rsidP="00FB13DB">
      <w:pPr>
        <w:pStyle w:val="titreexemple"/>
      </w:pPr>
      <w:r>
        <w:t>Exemple d'une fonction sans accolades</w:t>
      </w:r>
    </w:p>
    <w:p w14:paraId="0663A975" w14:textId="77777777" w:rsidR="00FB13DB" w:rsidRDefault="00FB13DB" w:rsidP="00FB13DB">
      <w:r>
        <w:t xml:space="preserve">fun </w:t>
      </w:r>
      <w:proofErr w:type="spellStart"/>
      <w:r>
        <w:t>afficherBonjour</w:t>
      </w:r>
      <w:proofErr w:type="spellEnd"/>
      <w:r>
        <w:t>(</w:t>
      </w:r>
      <w:proofErr w:type="spellStart"/>
      <w:r>
        <w:t>prenom:String</w:t>
      </w:r>
      <w:proofErr w:type="spellEnd"/>
      <w:r>
        <w:t xml:space="preserve">):String </w:t>
      </w:r>
      <w:r>
        <w:rPr>
          <w:rStyle w:val="gras"/>
        </w:rPr>
        <w:t>=</w:t>
      </w:r>
      <w:r>
        <w:t xml:space="preserve"> "Bonjour $</w:t>
      </w:r>
      <w:proofErr w:type="spellStart"/>
      <w:r>
        <w:t>prenom</w:t>
      </w:r>
      <w:proofErr w:type="spellEnd"/>
      <w:r>
        <w:t>"</w:t>
      </w:r>
    </w:p>
    <w:p w14:paraId="3868A002" w14:textId="77777777" w:rsidR="00FB13DB" w:rsidRPr="00FB13DB" w:rsidRDefault="00FB13DB" w:rsidP="00FB13DB">
      <w:r w:rsidRPr="00FB13DB">
        <w:t>Les instructions de la fonction se trouvent derrière le signe égal. La fonction retourne "Bonjour " suivi du prénom passé en paramètre.</w:t>
      </w:r>
    </w:p>
    <w:p w14:paraId="20CF308A" w14:textId="77777777" w:rsidR="00FB13DB" w:rsidRDefault="00FB13DB" w:rsidP="00FB13DB">
      <w:r>
        <w:t>Les fonctions avec une expression simple permettent d'utiliser l'inférence de type pour le type de retour.</w:t>
      </w:r>
    </w:p>
    <w:p w14:paraId="4785E05F" w14:textId="77777777" w:rsidR="00FB13DB" w:rsidRPr="00FB13DB" w:rsidRDefault="00FB13DB" w:rsidP="00FB13DB">
      <w:pPr>
        <w:pStyle w:val="titreexemple"/>
      </w:pPr>
      <w:r>
        <w:t>Exemple d'une fonction utilisant l'inférence de type</w:t>
      </w:r>
    </w:p>
    <w:p w14:paraId="75FD65DD" w14:textId="77777777" w:rsidR="00FB13DB" w:rsidRDefault="00FB13DB" w:rsidP="00FB13DB">
      <w:r>
        <w:lastRenderedPageBreak/>
        <w:t xml:space="preserve">fun </w:t>
      </w:r>
      <w:proofErr w:type="spellStart"/>
      <w:r>
        <w:t>afficherBonjour</w:t>
      </w:r>
      <w:proofErr w:type="spellEnd"/>
      <w:r>
        <w:t>(</w:t>
      </w:r>
      <w:proofErr w:type="spellStart"/>
      <w:r>
        <w:t>prenom:String</w:t>
      </w:r>
      <w:proofErr w:type="spellEnd"/>
      <w:r>
        <w:t>) = "Bonjour $</w:t>
      </w:r>
      <w:proofErr w:type="spellStart"/>
      <w:r>
        <w:t>prenom</w:t>
      </w:r>
      <w:proofErr w:type="spellEnd"/>
      <w:r>
        <w:t>"</w:t>
      </w:r>
    </w:p>
    <w:p w14:paraId="1539C8D2" w14:textId="77777777" w:rsidR="00FB13DB" w:rsidRDefault="00FB13DB" w:rsidP="00FB13DB">
      <w:r>
        <w:t>Grâce à l'inférence de type, il n'est pas nécessaire de définir le type de retour. Dans cet exemple, la fonction retournera "Bonjour " suivi du prénom passé en paramètre.</w:t>
      </w:r>
    </w:p>
    <w:p w14:paraId="64D9EBBD" w14:textId="77777777" w:rsidR="00FB13DB" w:rsidRPr="00FB13DB" w:rsidRDefault="00FB13DB" w:rsidP="00FB13DB">
      <w:r>
        <w:t>Le type de retour</w:t>
      </w:r>
    </w:p>
    <w:p w14:paraId="1735AE7E" w14:textId="77777777" w:rsidR="00FB13DB" w:rsidRPr="00FB13DB" w:rsidRDefault="00FB13DB" w:rsidP="00FB13DB">
      <w:r>
        <w:t>Explicite</w:t>
      </w:r>
    </w:p>
    <w:p w14:paraId="0173E2C8" w14:textId="77777777" w:rsidR="00FB13DB" w:rsidRDefault="00FB13DB" w:rsidP="00FB13DB">
      <w:r>
        <w:t>Une fonction avec un bloc d'instructions  défini avec des accolades doit obligatoirement indiquer son type de retour, sauf si elle ne retourne rien. Effectivement, le type de retour par défaut d'une fonction est Unit.</w:t>
      </w:r>
    </w:p>
    <w:p w14:paraId="55CFBF50" w14:textId="77777777" w:rsidR="00FB13DB" w:rsidRPr="00FB13DB" w:rsidRDefault="00FB13DB" w:rsidP="00FB13DB">
      <w:pPr>
        <w:pStyle w:val="remarque"/>
      </w:pPr>
      <w:r w:rsidRPr="00FB13DB">
        <w:t>La raison principale pour laquelle l'inférence de type ne se fait pas sur le type de retour est que cela risquerait, pour le développeur, de complexifier la lecture du code.</w:t>
      </w:r>
    </w:p>
    <w:p w14:paraId="1DEB43CC" w14:textId="77777777" w:rsidR="00FB13DB" w:rsidRPr="00FB13DB" w:rsidRDefault="00FB13DB" w:rsidP="00FB13DB">
      <w:r>
        <w:t>Implicite</w:t>
      </w:r>
    </w:p>
    <w:p w14:paraId="65949EFB" w14:textId="77777777" w:rsidR="00FB13DB" w:rsidRDefault="00FB13DB" w:rsidP="00FB13DB">
      <w:r>
        <w:t>Une fonction sans bloc d'instructions défini par des accolades ne doit pas obligatoirement indiquer son type de retour. Effectivement, l'inférence de type déterminera automatiquement le type de retour de la fonction. De plus, les fonctions ne retournant pas de valeur peuvent ne pas indiquer le type de retour étant donné que le type de retour par défaut est Unit.</w:t>
      </w:r>
    </w:p>
    <w:p w14:paraId="11A3F407" w14:textId="77777777" w:rsidR="00FB13DB" w:rsidRPr="00FB13DB" w:rsidRDefault="00FB13DB" w:rsidP="00FB13DB">
      <w:pPr>
        <w:pStyle w:val="titreexemple"/>
      </w:pPr>
      <w:r>
        <w:t>Exemple avec une fonction contenant une expression simple</w:t>
      </w:r>
    </w:p>
    <w:p w14:paraId="59D57926" w14:textId="77777777" w:rsidR="00FB13DB" w:rsidRDefault="00FB13DB" w:rsidP="00FB13DB">
      <w:r>
        <w:t xml:space="preserve">fun </w:t>
      </w:r>
      <w:proofErr w:type="spellStart"/>
      <w:r>
        <w:t>afficherBonjour</w:t>
      </w:r>
      <w:proofErr w:type="spellEnd"/>
      <w:r>
        <w:t>(</w:t>
      </w:r>
      <w:proofErr w:type="spellStart"/>
      <w:r>
        <w:t>prenom:String</w:t>
      </w:r>
      <w:proofErr w:type="spellEnd"/>
      <w:r>
        <w:t>) = "Bonjour $</w:t>
      </w:r>
      <w:proofErr w:type="spellStart"/>
      <w:r>
        <w:t>prenom</w:t>
      </w:r>
      <w:proofErr w:type="spellEnd"/>
      <w:r>
        <w:t>"</w:t>
      </w:r>
    </w:p>
    <w:p w14:paraId="6D958104" w14:textId="77777777" w:rsidR="00FB13DB" w:rsidRPr="00FB13DB" w:rsidRDefault="00FB13DB" w:rsidP="00FB13DB">
      <w:r w:rsidRPr="00FB13DB">
        <w:t>L'inférence de type détecte automatiquement que le type de retour sera String.</w:t>
      </w:r>
    </w:p>
    <w:p w14:paraId="1B836AF8" w14:textId="77777777" w:rsidR="00FB13DB" w:rsidRPr="00FB13DB" w:rsidRDefault="00FB13DB" w:rsidP="00FB13DB">
      <w:pPr>
        <w:pStyle w:val="titreexemple"/>
      </w:pPr>
      <w:r>
        <w:t>Exemple avec une fonction contenant un bloc d'instructions</w:t>
      </w:r>
    </w:p>
    <w:p w14:paraId="1BAB70F5" w14:textId="77777777" w:rsidR="00FB13DB" w:rsidRDefault="00FB13DB" w:rsidP="00FB13DB">
      <w:r>
        <w:t xml:space="preserve">fun </w:t>
      </w:r>
      <w:proofErr w:type="spellStart"/>
      <w:r>
        <w:t>direBonjour</w:t>
      </w:r>
      <w:proofErr w:type="spellEnd"/>
      <w:r>
        <w:t>() </w:t>
      </w:r>
      <w:r>
        <w:br/>
        <w:t>{ </w:t>
      </w:r>
      <w:r>
        <w:br/>
        <w:t xml:space="preserve">    </w:t>
      </w:r>
      <w:proofErr w:type="spellStart"/>
      <w:r>
        <w:t>println</w:t>
      </w:r>
      <w:proofErr w:type="spellEnd"/>
      <w:r>
        <w:t>("Bonjour") </w:t>
      </w:r>
      <w:r>
        <w:br/>
        <w:t>}</w:t>
      </w:r>
    </w:p>
    <w:p w14:paraId="1B1917B6" w14:textId="77777777" w:rsidR="00FB13DB" w:rsidRPr="00FB13DB" w:rsidRDefault="00FB13DB" w:rsidP="00FB13DB">
      <w:r w:rsidRPr="00FB13DB">
        <w:t>Le type de retour est par défaut Unit.</w:t>
      </w:r>
    </w:p>
    <w:p w14:paraId="2CAF5724" w14:textId="77777777" w:rsidR="00FB13DB" w:rsidRPr="00FB13DB" w:rsidRDefault="00FB13DB" w:rsidP="00FB13DB">
      <w:r>
        <w:t>Fonction récursive</w:t>
      </w:r>
    </w:p>
    <w:p w14:paraId="5DAED87E" w14:textId="77777777" w:rsidR="00FB13DB" w:rsidRDefault="00FB13DB" w:rsidP="00FB13DB">
      <w:r>
        <w:t xml:space="preserve">Le modificateur de fonction </w:t>
      </w:r>
      <w:proofErr w:type="spellStart"/>
      <w:r>
        <w:t>tailrec</w:t>
      </w:r>
      <w:proofErr w:type="spellEnd"/>
      <w:r>
        <w:t xml:space="preserve"> permet d'optimiser les fonctions récursives. La condition requise est que la dernière opération de la fonction soit un appel à elle-même.</w:t>
      </w:r>
      <w:r>
        <w:fldChar w:fldCharType="begin"/>
      </w:r>
      <w:r>
        <w:instrText>xe "tailrec"</w:instrText>
      </w:r>
      <w:r>
        <w:fldChar w:fldCharType="end"/>
      </w:r>
    </w:p>
    <w:p w14:paraId="17B44081" w14:textId="77777777" w:rsidR="00FB13DB" w:rsidRPr="00FB13DB" w:rsidRDefault="00FB13DB" w:rsidP="00FB13DB">
      <w:pPr>
        <w:pStyle w:val="titreexemple"/>
      </w:pPr>
      <w:r>
        <w:t>Exemple avec la suite de Conway</w:t>
      </w:r>
      <w:r w:rsidRPr="00FB13DB">
        <w:fldChar w:fldCharType="begin"/>
      </w:r>
      <w:r>
        <w:instrText>xe "Conway"</w:instrText>
      </w:r>
      <w:r w:rsidRPr="00FB13DB">
        <w:fldChar w:fldCharType="end"/>
      </w:r>
    </w:p>
    <w:p w14:paraId="791B4976" w14:textId="77777777" w:rsidR="00FB13DB" w:rsidRPr="00FB13DB" w:rsidRDefault="00FB13DB" w:rsidP="00FB13DB">
      <w:proofErr w:type="spellStart"/>
      <w:r w:rsidRPr="00FB13DB">
        <w:t>tailrec</w:t>
      </w:r>
      <w:proofErr w:type="spellEnd"/>
      <w:r w:rsidRPr="00FB13DB">
        <w:t xml:space="preserve"> fun </w:t>
      </w:r>
      <w:proofErr w:type="spellStart"/>
      <w:r w:rsidRPr="00FB13DB">
        <w:t>conway</w:t>
      </w:r>
      <w:proofErr w:type="spellEnd"/>
      <w:r w:rsidRPr="00FB13DB">
        <w:t>(</w:t>
      </w:r>
      <w:proofErr w:type="spellStart"/>
      <w:r w:rsidRPr="00FB13DB">
        <w:t>debutSuite</w:t>
      </w:r>
      <w:proofErr w:type="spellEnd"/>
      <w:r w:rsidRPr="00FB13DB">
        <w:t>: String, profondeur: Int) { </w:t>
      </w:r>
      <w:r w:rsidRPr="00FB13DB">
        <w:br/>
        <w:t xml:space="preserve">    </w:t>
      </w:r>
      <w:proofErr w:type="spellStart"/>
      <w:r w:rsidRPr="00FB13DB">
        <w:t>println</w:t>
      </w:r>
      <w:proofErr w:type="spellEnd"/>
      <w:r w:rsidRPr="00FB13DB">
        <w:t>(</w:t>
      </w:r>
      <w:proofErr w:type="spellStart"/>
      <w:r w:rsidRPr="00FB13DB">
        <w:t>debutSuite</w:t>
      </w:r>
      <w:proofErr w:type="spellEnd"/>
      <w:r w:rsidRPr="00FB13DB">
        <w:t>) </w:t>
      </w:r>
      <w:r w:rsidRPr="00FB13DB">
        <w:br/>
        <w:t xml:space="preserve">    if(profondeur != 0) </w:t>
      </w:r>
      <w:r w:rsidRPr="00FB13DB">
        <w:br/>
        <w:t xml:space="preserve">    { </w:t>
      </w:r>
      <w:r w:rsidRPr="00FB13DB">
        <w:br/>
        <w:t xml:space="preserve">        var nombre = </w:t>
      </w:r>
      <w:proofErr w:type="spellStart"/>
      <w:r w:rsidRPr="00FB13DB">
        <w:t>debutSuite</w:t>
      </w:r>
      <w:proofErr w:type="spellEnd"/>
      <w:r w:rsidRPr="00FB13DB">
        <w:t> </w:t>
      </w:r>
      <w:r w:rsidRPr="00FB13DB">
        <w:br/>
        <w:t xml:space="preserve">        val </w:t>
      </w:r>
      <w:proofErr w:type="spellStart"/>
      <w:r w:rsidRPr="00FB13DB">
        <w:t>resultat</w:t>
      </w:r>
      <w:proofErr w:type="spellEnd"/>
      <w:r w:rsidRPr="00FB13DB">
        <w:t xml:space="preserve"> = </w:t>
      </w:r>
      <w:proofErr w:type="spellStart"/>
      <w:r w:rsidRPr="00FB13DB">
        <w:t>StringBuilder</w:t>
      </w:r>
      <w:proofErr w:type="spellEnd"/>
      <w:r w:rsidRPr="00FB13DB">
        <w:t>() </w:t>
      </w:r>
      <w:r w:rsidRPr="00FB13DB">
        <w:br/>
        <w:t xml:space="preserve">        var analyse = nombre[0] </w:t>
      </w:r>
      <w:r w:rsidRPr="00FB13DB">
        <w:br/>
      </w:r>
      <w:r w:rsidRPr="00FB13DB">
        <w:lastRenderedPageBreak/>
        <w:t xml:space="preserve">        nombre = </w:t>
      </w:r>
      <w:proofErr w:type="spellStart"/>
      <w:r w:rsidRPr="00FB13DB">
        <w:t>nombre.substring</w:t>
      </w:r>
      <w:proofErr w:type="spellEnd"/>
      <w:r w:rsidRPr="00FB13DB">
        <w:t>(1) + " " </w:t>
      </w:r>
      <w:r w:rsidRPr="00FB13DB">
        <w:br/>
        <w:t xml:space="preserve">        var compteur = 1 </w:t>
      </w:r>
      <w:r w:rsidRPr="00FB13DB">
        <w:br/>
        <w:t> </w:t>
      </w:r>
      <w:r w:rsidRPr="00FB13DB">
        <w:br/>
        <w:t xml:space="preserve">        for (item in </w:t>
      </w:r>
      <w:proofErr w:type="spellStart"/>
      <w:r w:rsidRPr="00FB13DB">
        <w:t>nombre.toCharArray</w:t>
      </w:r>
      <w:proofErr w:type="spellEnd"/>
      <w:r w:rsidRPr="00FB13DB">
        <w:t>()) { </w:t>
      </w:r>
      <w:r w:rsidRPr="00FB13DB">
        <w:br/>
        <w:t xml:space="preserve">            if (item != analyse) { </w:t>
      </w:r>
      <w:r w:rsidRPr="00FB13DB">
        <w:br/>
        <w:t xml:space="preserve">                </w:t>
      </w:r>
      <w:proofErr w:type="spellStart"/>
      <w:r w:rsidRPr="00FB13DB">
        <w:t>resultat.append</w:t>
      </w:r>
      <w:proofErr w:type="spellEnd"/>
      <w:r w:rsidRPr="00FB13DB">
        <w:t>(</w:t>
      </w:r>
      <w:proofErr w:type="spellStart"/>
      <w:r w:rsidRPr="00FB13DB">
        <w:t>compteur.toString</w:t>
      </w:r>
      <w:proofErr w:type="spellEnd"/>
      <w:r w:rsidRPr="00FB13DB">
        <w:t>() + "" + analyse) </w:t>
      </w:r>
      <w:r w:rsidRPr="00FB13DB">
        <w:br/>
        <w:t xml:space="preserve">                compteur = 1 </w:t>
      </w:r>
      <w:r w:rsidRPr="00FB13DB">
        <w:br/>
        <w:t xml:space="preserve">                analyse = item </w:t>
      </w:r>
      <w:r w:rsidRPr="00FB13DB">
        <w:br/>
        <w:t xml:space="preserve">            } </w:t>
      </w:r>
      <w:proofErr w:type="spellStart"/>
      <w:r w:rsidRPr="00FB13DB">
        <w:t>else</w:t>
      </w:r>
      <w:proofErr w:type="spellEnd"/>
      <w:r w:rsidRPr="00FB13DB">
        <w:t xml:space="preserve"> { </w:t>
      </w:r>
      <w:r w:rsidRPr="00FB13DB">
        <w:br/>
        <w:t xml:space="preserve">                compteur++ </w:t>
      </w:r>
      <w:r w:rsidRPr="00FB13DB">
        <w:br/>
        <w:t xml:space="preserve">            } </w:t>
      </w:r>
      <w:r w:rsidRPr="00FB13DB">
        <w:br/>
        <w:t xml:space="preserve">        } </w:t>
      </w:r>
      <w:r w:rsidRPr="00FB13DB">
        <w:br/>
        <w:t xml:space="preserve">        </w:t>
      </w:r>
      <w:proofErr w:type="spellStart"/>
      <w:r w:rsidRPr="00FB13DB">
        <w:t>conway</w:t>
      </w:r>
      <w:proofErr w:type="spellEnd"/>
      <w:r w:rsidRPr="00FB13DB">
        <w:t>(</w:t>
      </w:r>
      <w:proofErr w:type="spellStart"/>
      <w:r w:rsidRPr="00FB13DB">
        <w:t>resultat.toString</w:t>
      </w:r>
      <w:proofErr w:type="spellEnd"/>
      <w:r w:rsidRPr="00FB13DB">
        <w:t>(), profondeur - 1) </w:t>
      </w:r>
      <w:r w:rsidRPr="00FB13DB">
        <w:br/>
        <w:t xml:space="preserve">    } </w:t>
      </w:r>
      <w:r w:rsidRPr="00FB13DB">
        <w:br/>
        <w:t>}</w:t>
      </w:r>
      <w:r w:rsidRPr="00FB13DB">
        <w:fldChar w:fldCharType="begin"/>
      </w:r>
      <w:r w:rsidRPr="00FB13DB">
        <w:instrText>xe "Fonction:récursive"</w:instrText>
      </w:r>
      <w:r w:rsidRPr="00FB13DB">
        <w:fldChar w:fldCharType="end"/>
      </w:r>
    </w:p>
    <w:p w14:paraId="26DE2157" w14:textId="77777777" w:rsidR="00FB13DB" w:rsidRPr="00FB13DB" w:rsidRDefault="00FB13DB" w:rsidP="00FB13DB">
      <w:r>
        <w:t>Portée des fonctions</w:t>
      </w:r>
      <w:r w:rsidRPr="00FB13DB">
        <w:fldChar w:fldCharType="begin"/>
      </w:r>
      <w:r w:rsidRPr="00FB13DB">
        <w:instrText>xe "Fonction:portée"</w:instrText>
      </w:r>
      <w:r w:rsidRPr="00FB13DB">
        <w:fldChar w:fldCharType="end"/>
      </w:r>
    </w:p>
    <w:p w14:paraId="32B1C89E" w14:textId="77777777" w:rsidR="00FB13DB" w:rsidRDefault="00FB13DB" w:rsidP="00FB13DB">
      <w:r>
        <w:t>Il est possible de définir des fonctions :</w:t>
      </w:r>
    </w:p>
    <w:p w14:paraId="696A3036" w14:textId="77777777" w:rsidR="00FB13DB" w:rsidRPr="00FB13DB" w:rsidRDefault="00FB13DB" w:rsidP="00FB13DB">
      <w:pPr>
        <w:pStyle w:val="liste1"/>
      </w:pPr>
      <w:r>
        <w:t>hors d'une classe,</w:t>
      </w:r>
    </w:p>
    <w:p w14:paraId="29C86727" w14:textId="77777777" w:rsidR="00FB13DB" w:rsidRPr="00FB13DB" w:rsidRDefault="00FB13DB" w:rsidP="00FB13DB">
      <w:pPr>
        <w:pStyle w:val="liste1"/>
      </w:pPr>
      <w:r>
        <w:t>dans une classe,</w:t>
      </w:r>
    </w:p>
    <w:p w14:paraId="082A0D5A" w14:textId="77777777" w:rsidR="00FB13DB" w:rsidRPr="00FB13DB" w:rsidRDefault="00FB13DB" w:rsidP="00FB13DB">
      <w:pPr>
        <w:pStyle w:val="liste1"/>
      </w:pPr>
      <w:r>
        <w:t>dans une fonction.</w:t>
      </w:r>
    </w:p>
    <w:p w14:paraId="504EE26D" w14:textId="77777777" w:rsidR="00FB13DB" w:rsidRPr="00FB13DB" w:rsidRDefault="00FB13DB" w:rsidP="00FB13DB">
      <w:r>
        <w:t>Fonction hors d'une classe</w:t>
      </w:r>
    </w:p>
    <w:p w14:paraId="7D515A4B" w14:textId="77777777" w:rsidR="00FB13DB" w:rsidRPr="00FB13DB" w:rsidRDefault="00FB13DB" w:rsidP="00FB13DB">
      <w:r>
        <w:t xml:space="preserve">Il est possible de définir une fonction dans un fichier sans que celle-ci soit incluse à l'intérieur d'une classe. Elle sera disponible depuis n'importe quel fichier, de n'importe quelle fonction ou classe. Cela est fortement déconseillé afin d'éviter des effets de bord et un </w:t>
      </w:r>
      <w:proofErr w:type="spellStart"/>
      <w:r>
        <w:t>non respect</w:t>
      </w:r>
      <w:proofErr w:type="spellEnd"/>
      <w:r>
        <w:t xml:space="preserve"> de l'architecture applicative qui pourrait amener à rendre votre application difficilement maintenable.</w:t>
      </w:r>
    </w:p>
    <w:p w14:paraId="3501E243" w14:textId="77777777" w:rsidR="00FB13DB" w:rsidRPr="00FB13DB" w:rsidRDefault="00FB13DB" w:rsidP="00FB13DB">
      <w:r>
        <w:t>Fonction dans une classe</w:t>
      </w:r>
    </w:p>
    <w:p w14:paraId="2451F74A" w14:textId="77777777" w:rsidR="00FB13DB" w:rsidRDefault="00FB13DB" w:rsidP="00FB13DB">
      <w:r>
        <w:t>Une fonction définie à l'intérieur d'une classe est nommée "fonction membre".</w:t>
      </w:r>
    </w:p>
    <w:p w14:paraId="77888847" w14:textId="77777777" w:rsidR="00FB13DB" w:rsidRPr="00FB13DB" w:rsidRDefault="00FB13DB" w:rsidP="00FB13DB">
      <w:pPr>
        <w:pStyle w:val="titreexemple"/>
      </w:pPr>
      <w:r>
        <w:t>Exemple d'une fonction membre</w:t>
      </w:r>
    </w:p>
    <w:p w14:paraId="4BE1070D" w14:textId="77777777" w:rsidR="00FB13DB" w:rsidRDefault="00FB13DB" w:rsidP="00FB13DB">
      <w:r>
        <w:t>class Chien </w:t>
      </w:r>
      <w:r>
        <w:br/>
        <w:t>{ </w:t>
      </w:r>
      <w:r>
        <w:br/>
        <w:t xml:space="preserve">    fun aboyer() </w:t>
      </w:r>
      <w:r>
        <w:br/>
        <w:t xml:space="preserve">    { </w:t>
      </w:r>
      <w:r>
        <w:br/>
        <w:t xml:space="preserve">        </w:t>
      </w:r>
      <w:proofErr w:type="spellStart"/>
      <w:r>
        <w:t>println</w:t>
      </w:r>
      <w:proofErr w:type="spellEnd"/>
      <w:r>
        <w:t>("</w:t>
      </w:r>
      <w:proofErr w:type="spellStart"/>
      <w:r>
        <w:t>waf</w:t>
      </w:r>
      <w:proofErr w:type="spellEnd"/>
      <w:r>
        <w:t xml:space="preserve"> </w:t>
      </w:r>
      <w:proofErr w:type="spellStart"/>
      <w:r>
        <w:t>waf</w:t>
      </w:r>
      <w:proofErr w:type="spellEnd"/>
      <w:r>
        <w:t>") </w:t>
      </w:r>
      <w:r>
        <w:br/>
        <w:t xml:space="preserve">    } </w:t>
      </w:r>
      <w:r>
        <w:br/>
        <w:t>}</w:t>
      </w:r>
    </w:p>
    <w:p w14:paraId="12D84FEC" w14:textId="77777777" w:rsidR="00FB13DB" w:rsidRPr="00FB13DB" w:rsidRDefault="00FB13DB" w:rsidP="00FB13DB">
      <w:r>
        <w:t>Fonction dans une fonction</w:t>
      </w:r>
    </w:p>
    <w:p w14:paraId="0F7ECE2E" w14:textId="77777777" w:rsidR="00FB13DB" w:rsidRDefault="00FB13DB" w:rsidP="00FB13DB">
      <w:r>
        <w:lastRenderedPageBreak/>
        <w:t>Il est possible de définir une fonction dans une fonction. La fonction "fille" peut accéder aux variables de la fonction "mère". On utilise ce mécanisme lorsque le lien entre les deux fonctions est étroit.</w:t>
      </w:r>
    </w:p>
    <w:p w14:paraId="0EB86C18" w14:textId="77777777" w:rsidR="00FB13DB" w:rsidRPr="00FB13DB" w:rsidRDefault="00FB13DB" w:rsidP="00FB13DB">
      <w:pPr>
        <w:pStyle w:val="titreexemple"/>
      </w:pPr>
      <w:r>
        <w:t>Exemple de fonction dans une fonction</w:t>
      </w:r>
    </w:p>
    <w:p w14:paraId="54177CBB" w14:textId="77777777" w:rsidR="00FB13DB" w:rsidRDefault="00FB13DB" w:rsidP="00FB13DB">
      <w:r>
        <w:rPr>
          <w:rStyle w:val="gras"/>
        </w:rPr>
        <w:t xml:space="preserve">fun </w:t>
      </w:r>
      <w:proofErr w:type="spellStart"/>
      <w:r>
        <w:rPr>
          <w:rStyle w:val="gras"/>
        </w:rPr>
        <w:t>direBonjour</w:t>
      </w:r>
      <w:proofErr w:type="spellEnd"/>
      <w:r>
        <w:rPr>
          <w:rStyle w:val="gras"/>
        </w:rPr>
        <w:t>(</w:t>
      </w:r>
      <w:proofErr w:type="spellStart"/>
      <w:r>
        <w:rPr>
          <w:rStyle w:val="gras"/>
        </w:rPr>
        <w:t>langue:String</w:t>
      </w:r>
      <w:proofErr w:type="spellEnd"/>
      <w:r>
        <w:rPr>
          <w:rStyle w:val="gras"/>
        </w:rPr>
        <w:t>):Boolean </w:t>
      </w:r>
      <w:r>
        <w:rPr>
          <w:rStyle w:val="gras"/>
        </w:rPr>
        <w:br/>
        <w:t>{</w:t>
      </w:r>
      <w:r>
        <w:t> </w:t>
      </w:r>
      <w:r>
        <w:br/>
        <w:t xml:space="preserve">    var </w:t>
      </w:r>
      <w:proofErr w:type="spellStart"/>
      <w:r>
        <w:t>resultat</w:t>
      </w:r>
      <w:proofErr w:type="spellEnd"/>
      <w:r>
        <w:t xml:space="preserve"> = false;</w:t>
      </w:r>
      <w:r>
        <w:rPr>
          <w:rStyle w:val="gras"/>
        </w:rPr>
        <w:t> </w:t>
      </w:r>
      <w:r>
        <w:rPr>
          <w:rStyle w:val="gras"/>
        </w:rPr>
        <w:br/>
        <w:t> </w:t>
      </w:r>
      <w:r>
        <w:rPr>
          <w:rStyle w:val="gras"/>
        </w:rPr>
        <w:br/>
        <w:t xml:space="preserve">    fun </w:t>
      </w:r>
      <w:proofErr w:type="spellStart"/>
      <w:r>
        <w:rPr>
          <w:rStyle w:val="gras"/>
        </w:rPr>
        <w:t>bonjourArabe</w:t>
      </w:r>
      <w:proofErr w:type="spellEnd"/>
      <w:r>
        <w:rPr>
          <w:rStyle w:val="gras"/>
        </w:rPr>
        <w:t>() </w:t>
      </w:r>
      <w:r>
        <w:rPr>
          <w:rStyle w:val="gras"/>
        </w:rPr>
        <w:br/>
        <w:t xml:space="preserve">    {</w:t>
      </w:r>
      <w:r>
        <w:t> </w:t>
      </w:r>
      <w:r>
        <w:br/>
        <w:t xml:space="preserve">        </w:t>
      </w:r>
      <w:proofErr w:type="spellStart"/>
      <w:r>
        <w:t>println</w:t>
      </w:r>
      <w:proofErr w:type="spellEnd"/>
      <w:r>
        <w:t>("Salam") </w:t>
      </w:r>
      <w:r>
        <w:br/>
        <w:t xml:space="preserve">        </w:t>
      </w:r>
      <w:proofErr w:type="spellStart"/>
      <w:r>
        <w:t>resultat</w:t>
      </w:r>
      <w:proofErr w:type="spellEnd"/>
      <w:r>
        <w:t xml:space="preserve"> = </w:t>
      </w:r>
      <w:proofErr w:type="spellStart"/>
      <w:r>
        <w:t>true</w:t>
      </w:r>
      <w:proofErr w:type="spellEnd"/>
      <w:r>
        <w:rPr>
          <w:rStyle w:val="gras"/>
        </w:rPr>
        <w:t> </w:t>
      </w:r>
      <w:r>
        <w:rPr>
          <w:rStyle w:val="gras"/>
        </w:rPr>
        <w:br/>
        <w:t xml:space="preserve">    } </w:t>
      </w:r>
      <w:r>
        <w:rPr>
          <w:rStyle w:val="gras"/>
        </w:rPr>
        <w:br/>
        <w:t xml:space="preserve">    fun </w:t>
      </w:r>
      <w:proofErr w:type="spellStart"/>
      <w:r>
        <w:rPr>
          <w:rStyle w:val="gras"/>
        </w:rPr>
        <w:t>bonjourAnglais</w:t>
      </w:r>
      <w:proofErr w:type="spellEnd"/>
      <w:r>
        <w:rPr>
          <w:rStyle w:val="gras"/>
        </w:rPr>
        <w:t>() </w:t>
      </w:r>
      <w:r>
        <w:rPr>
          <w:rStyle w:val="gras"/>
        </w:rPr>
        <w:br/>
        <w:t xml:space="preserve">    {</w:t>
      </w:r>
      <w:r>
        <w:t> </w:t>
      </w:r>
      <w:r>
        <w:br/>
        <w:t xml:space="preserve">        </w:t>
      </w:r>
      <w:proofErr w:type="spellStart"/>
      <w:r>
        <w:t>println</w:t>
      </w:r>
      <w:proofErr w:type="spellEnd"/>
      <w:r>
        <w:t>("Hello") </w:t>
      </w:r>
      <w:r>
        <w:br/>
        <w:t xml:space="preserve">        </w:t>
      </w:r>
      <w:proofErr w:type="spellStart"/>
      <w:r>
        <w:t>resultat</w:t>
      </w:r>
      <w:proofErr w:type="spellEnd"/>
      <w:r>
        <w:t xml:space="preserve"> = </w:t>
      </w:r>
      <w:proofErr w:type="spellStart"/>
      <w:r>
        <w:t>true</w:t>
      </w:r>
      <w:proofErr w:type="spellEnd"/>
      <w:r>
        <w:rPr>
          <w:rStyle w:val="gras"/>
        </w:rPr>
        <w:t> </w:t>
      </w:r>
      <w:r>
        <w:rPr>
          <w:rStyle w:val="gras"/>
        </w:rPr>
        <w:br/>
        <w:t xml:space="preserve">    }</w:t>
      </w:r>
      <w:r>
        <w:t> </w:t>
      </w:r>
      <w:r>
        <w:br/>
        <w:t xml:space="preserve">    when(langue) </w:t>
      </w:r>
      <w:r>
        <w:br/>
        <w:t xml:space="preserve">    { </w:t>
      </w:r>
      <w:r>
        <w:br/>
        <w:t xml:space="preserve">        "arabe" -&gt; </w:t>
      </w:r>
      <w:proofErr w:type="spellStart"/>
      <w:r>
        <w:t>bonjourArabe</w:t>
      </w:r>
      <w:proofErr w:type="spellEnd"/>
      <w:r>
        <w:t>() </w:t>
      </w:r>
      <w:r>
        <w:br/>
        <w:t xml:space="preserve">        "anglais" -&gt; </w:t>
      </w:r>
      <w:proofErr w:type="spellStart"/>
      <w:r>
        <w:t>bonjourAnglais</w:t>
      </w:r>
      <w:proofErr w:type="spellEnd"/>
      <w:r>
        <w:t>() </w:t>
      </w:r>
      <w:r>
        <w:br/>
        <w:t xml:space="preserve">    } </w:t>
      </w:r>
      <w:r>
        <w:br/>
        <w:t xml:space="preserve">    return </w:t>
      </w:r>
      <w:proofErr w:type="spellStart"/>
      <w:r>
        <w:t>resultat</w:t>
      </w:r>
      <w:proofErr w:type="spellEnd"/>
      <w:r>
        <w:t> </w:t>
      </w:r>
      <w:r>
        <w:br/>
        <w:t>}</w:t>
      </w:r>
    </w:p>
    <w:p w14:paraId="2418EBA0" w14:textId="77777777" w:rsidR="00FB13DB" w:rsidRPr="00FB13DB" w:rsidRDefault="00FB13DB" w:rsidP="00FB13DB">
      <w:r>
        <w:t>Les packages</w:t>
      </w:r>
      <w:r w:rsidRPr="00FB13DB">
        <w:fldChar w:fldCharType="begin"/>
      </w:r>
      <w:r w:rsidRPr="00FB13DB">
        <w:instrText>xe "Package"</w:instrText>
      </w:r>
      <w:r w:rsidRPr="00FB13DB">
        <w:fldChar w:fldCharType="end"/>
      </w:r>
    </w:p>
    <w:p w14:paraId="6B141CDC" w14:textId="77777777" w:rsidR="00FB13DB" w:rsidRPr="00FB13DB" w:rsidRDefault="00FB13DB" w:rsidP="00FB13DB">
      <w:r>
        <w:t>Présentation</w:t>
      </w:r>
    </w:p>
    <w:p w14:paraId="7DA4058D" w14:textId="77777777" w:rsidR="00FB13DB" w:rsidRDefault="00FB13DB" w:rsidP="00FB13DB">
      <w:r>
        <w:t>Un programme peut contenir des milliers de fichiers tout comme une bibliothèque peut contenir des milliers de livres. Afin de s'y retrouver, on doit classer les fichiers exactement comme on classe des livres. Pour classer des fichiers, il faut utiliser des packages qui contiendront nos différents fichiers. Par exemple, tous les fichiers permettant d'accéder à une base de données se retrouveront ensemble. Pour créer un package, il faut faire un clic droit sur le nom du projet puis sélectionner "</w:t>
      </w:r>
      <w:r>
        <w:rPr>
          <w:rStyle w:val="gras"/>
        </w:rPr>
        <w:t>New</w:t>
      </w:r>
      <w:r>
        <w:t>" puis sélectionner "</w:t>
      </w:r>
      <w:r>
        <w:rPr>
          <w:rStyle w:val="gras"/>
        </w:rPr>
        <w:t>Package</w:t>
      </w:r>
      <w:r>
        <w:t xml:space="preserve">". Il faut ensuite donner un nom au package. Le nom du package doit suivre une convention bien spécifique. Tout d'abord, il faut mettre une extension de nom de domaine comme </w:t>
      </w:r>
      <w:proofErr w:type="spellStart"/>
      <w:r>
        <w:t>fr</w:t>
      </w:r>
      <w:proofErr w:type="spellEnd"/>
      <w:r>
        <w:t xml:space="preserve">, com, </w:t>
      </w:r>
      <w:proofErr w:type="spellStart"/>
      <w:r>
        <w:t>bzh</w:t>
      </w:r>
      <w:proofErr w:type="spellEnd"/>
      <w:r>
        <w:t>… puis un nom. En général on utilisera le nom de l'entreprise ou du projet puis un autre nom pour détailler encore plus le contenu du package. Le but étant d'avoir un nom unique qui détaille ce qui se trouve à l'intérieur.</w:t>
      </w:r>
    </w:p>
    <w:p w14:paraId="1875E624" w14:textId="77777777" w:rsidR="00FB13DB" w:rsidRPr="00FB13DB" w:rsidRDefault="00FB13DB" w:rsidP="00FB13DB">
      <w:pPr>
        <w:pStyle w:val="titreexemple"/>
      </w:pPr>
      <w:r>
        <w:t>Quelques exemples de noms de packages</w:t>
      </w:r>
    </w:p>
    <w:p w14:paraId="7E0AA68D" w14:textId="77777777" w:rsidR="00FB13DB" w:rsidRPr="00FB13DB" w:rsidRDefault="00FB13DB" w:rsidP="00FB13DB">
      <w:pPr>
        <w:pStyle w:val="liste1"/>
      </w:pPr>
      <w:proofErr w:type="spellStart"/>
      <w:r>
        <w:t>fr.eni.contacts.bdd</w:t>
      </w:r>
      <w:proofErr w:type="spellEnd"/>
    </w:p>
    <w:p w14:paraId="79A46741" w14:textId="77777777" w:rsidR="00FB13DB" w:rsidRPr="00FB13DB" w:rsidRDefault="00FB13DB" w:rsidP="00FB13DB">
      <w:pPr>
        <w:pStyle w:val="liste1"/>
      </w:pPr>
      <w:proofErr w:type="spellStart"/>
      <w:r>
        <w:t>fr.eni.exercices</w:t>
      </w:r>
      <w:proofErr w:type="spellEnd"/>
    </w:p>
    <w:p w14:paraId="331A2884" w14:textId="77777777" w:rsidR="00FB13DB" w:rsidRPr="00FB13DB" w:rsidRDefault="00FB13DB" w:rsidP="00FB13DB">
      <w:pPr>
        <w:pStyle w:val="liste1"/>
      </w:pPr>
      <w:proofErr w:type="spellStart"/>
      <w:r>
        <w:t>com.chezbatoo.devinet.ihms</w:t>
      </w:r>
      <w:proofErr w:type="spellEnd"/>
    </w:p>
    <w:p w14:paraId="0D912C31" w14:textId="77777777" w:rsidR="00FB13DB" w:rsidRPr="00FB13DB" w:rsidRDefault="00FB13DB" w:rsidP="00FB13DB">
      <w:pPr>
        <w:pStyle w:val="remarque"/>
      </w:pPr>
      <w:r w:rsidRPr="00FB13DB">
        <w:lastRenderedPageBreak/>
        <w:t>Il est possible d'avoir plusieurs fichiers avec le même nom s'ils se trouvent dans des packages différents.</w:t>
      </w:r>
    </w:p>
    <w:p w14:paraId="15591E48" w14:textId="77777777" w:rsidR="00FB13DB" w:rsidRPr="00FB13DB" w:rsidRDefault="00FB13DB" w:rsidP="00FB13DB">
      <w:r>
        <w:t>Conventions et bonnes pratiques</w:t>
      </w:r>
    </w:p>
    <w:p w14:paraId="16EB78C4" w14:textId="77777777" w:rsidR="00FB13DB" w:rsidRDefault="00FB13DB" w:rsidP="00FB13DB">
      <w:r>
        <w:t xml:space="preserve">Respecter les conventions d'organisation et de nommage permet de réduire au maximum sa dette technique. </w:t>
      </w:r>
    </w:p>
    <w:p w14:paraId="6284AB0D" w14:textId="77777777" w:rsidR="00FB13DB" w:rsidRDefault="00FB13DB" w:rsidP="00FB13DB">
      <w:r>
        <w:t>Voici quelques règles à respecter :</w:t>
      </w:r>
    </w:p>
    <w:p w14:paraId="16A3063D" w14:textId="77777777" w:rsidR="00FB13DB" w:rsidRPr="00FB13DB" w:rsidRDefault="00FB13DB" w:rsidP="00FB13DB">
      <w:pPr>
        <w:pStyle w:val="liste1"/>
      </w:pPr>
      <w:r>
        <w:t>Un fichier doit toujours se trouver dans un package.</w:t>
      </w:r>
    </w:p>
    <w:p w14:paraId="073316F3" w14:textId="77777777" w:rsidR="00FB13DB" w:rsidRPr="00FB13DB" w:rsidRDefault="00FB13DB" w:rsidP="00FB13DB">
      <w:pPr>
        <w:pStyle w:val="liste1"/>
      </w:pPr>
      <w:r>
        <w:t xml:space="preserve">Les noms de packages doivent respecter la convention </w:t>
      </w:r>
      <w:proofErr w:type="spellStart"/>
      <w:r>
        <w:t>lower_snake_case</w:t>
      </w:r>
      <w:proofErr w:type="spellEnd"/>
      <w:r>
        <w:t>.</w:t>
      </w:r>
    </w:p>
    <w:p w14:paraId="4E041203" w14:textId="77777777" w:rsidR="00FB13DB" w:rsidRPr="00FB13DB" w:rsidRDefault="00FB13DB" w:rsidP="00FB13DB">
      <w:pPr>
        <w:pStyle w:val="liste1"/>
      </w:pPr>
      <w:r>
        <w:t>Les noms de packages ne doivent pas contenir de mots-clés Kotlin.</w:t>
      </w:r>
    </w:p>
    <w:p w14:paraId="0D33DD9A" w14:textId="77777777" w:rsidR="00FB13DB" w:rsidRPr="00FB13DB" w:rsidRDefault="00FB13DB" w:rsidP="00FB13DB">
      <w:r>
        <w:t>Déclaration d'un package</w:t>
      </w:r>
      <w:r w:rsidRPr="00FB13DB">
        <w:fldChar w:fldCharType="begin"/>
      </w:r>
      <w:r w:rsidRPr="00FB13DB">
        <w:instrText>xe "Package:déclaration"</w:instrText>
      </w:r>
      <w:r w:rsidRPr="00FB13DB">
        <w:fldChar w:fldCharType="end"/>
      </w:r>
    </w:p>
    <w:p w14:paraId="19C90EA0" w14:textId="77777777" w:rsidR="00FB13DB" w:rsidRDefault="00FB13DB" w:rsidP="00FB13DB">
      <w:r>
        <w:t xml:space="preserve">Lorsqu'un fichier se trouve dans un package, la première ligne de ce fichier doit contenir le mot-clé package suivi du nom du package dans lequel il se trouve. </w:t>
      </w:r>
    </w:p>
    <w:p w14:paraId="5142D402" w14:textId="77777777" w:rsidR="00FB13DB" w:rsidRPr="00FB13DB" w:rsidRDefault="00FB13DB" w:rsidP="00FB13DB">
      <w:pPr>
        <w:pStyle w:val="titreexemple"/>
      </w:pPr>
      <w:r>
        <w:t xml:space="preserve">Exemple d'un fichier se trouvant dans le package </w:t>
      </w:r>
      <w:proofErr w:type="spellStart"/>
      <w:r>
        <w:t>fr.eni.exemples</w:t>
      </w:r>
      <w:proofErr w:type="spellEnd"/>
    </w:p>
    <w:p w14:paraId="0BCC404C" w14:textId="77777777" w:rsidR="00FB13DB" w:rsidRDefault="00FB13DB" w:rsidP="00FB13DB">
      <w:r>
        <w:t xml:space="preserve">package </w:t>
      </w:r>
      <w:proofErr w:type="spellStart"/>
      <w:r>
        <w:t>fr.eni.exemples</w:t>
      </w:r>
      <w:proofErr w:type="spellEnd"/>
      <w:r>
        <w:t> </w:t>
      </w:r>
      <w:r>
        <w:br/>
        <w:t> </w:t>
      </w:r>
      <w:r>
        <w:br/>
        <w:t xml:space="preserve">fun main(args: </w:t>
      </w:r>
      <w:proofErr w:type="spellStart"/>
      <w:r>
        <w:t>Array</w:t>
      </w:r>
      <w:proofErr w:type="spellEnd"/>
      <w:r>
        <w:t>&lt;String&gt;) </w:t>
      </w:r>
      <w:r>
        <w:br/>
        <w:t>{ </w:t>
      </w:r>
      <w:r>
        <w:br/>
        <w:t xml:space="preserve">    </w:t>
      </w:r>
      <w:proofErr w:type="spellStart"/>
      <w:r>
        <w:t>println</w:t>
      </w:r>
      <w:proofErr w:type="spellEnd"/>
      <w:r>
        <w:t>("Parlons package") </w:t>
      </w:r>
      <w:r>
        <w:br/>
        <w:t>}</w:t>
      </w:r>
    </w:p>
    <w:p w14:paraId="35CB68D8" w14:textId="77777777" w:rsidR="00FB13DB" w:rsidRPr="00FB13DB" w:rsidRDefault="00FB13DB" w:rsidP="00FB13DB">
      <w:pPr>
        <w:pStyle w:val="remarque"/>
      </w:pPr>
      <w:r w:rsidRPr="00FB13DB">
        <w:t>En général, la déclaration du package est générée automatiquement par l'IDE.</w:t>
      </w:r>
    </w:p>
    <w:p w14:paraId="5781FA03" w14:textId="77777777" w:rsidR="00FB13DB" w:rsidRPr="00FB13DB" w:rsidRDefault="00FB13DB" w:rsidP="00FB13DB">
      <w:r>
        <w:t>Importation d'un package</w:t>
      </w:r>
      <w:r w:rsidRPr="00FB13DB">
        <w:fldChar w:fldCharType="begin"/>
      </w:r>
      <w:r w:rsidRPr="00FB13DB">
        <w:instrText>xe "Package:importation"</w:instrText>
      </w:r>
      <w:r w:rsidRPr="00FB13DB">
        <w:fldChar w:fldCharType="end"/>
      </w:r>
    </w:p>
    <w:p w14:paraId="3061333C" w14:textId="77777777" w:rsidR="00FB13DB" w:rsidRDefault="00FB13DB" w:rsidP="00FB13DB">
      <w:r>
        <w:t>Le nom complet d'une fonction, d'une propriété ou d'une classe contient le nom du package dans lequel elle se trouve puis le nom de l'élément.</w:t>
      </w:r>
    </w:p>
    <w:p w14:paraId="1BF75F17" w14:textId="77777777" w:rsidR="00FB13DB" w:rsidRPr="00FB13DB" w:rsidRDefault="00FB13DB" w:rsidP="00FB13DB">
      <w:pPr>
        <w:pStyle w:val="titreexemple"/>
      </w:pPr>
      <w:r>
        <w:t>Exemple</w:t>
      </w:r>
    </w:p>
    <w:p w14:paraId="7C07A41B" w14:textId="77777777" w:rsidR="00FB13DB" w:rsidRDefault="00FB13DB" w:rsidP="00FB13DB">
      <w:r>
        <w:t xml:space="preserve">package </w:t>
      </w:r>
      <w:proofErr w:type="spellStart"/>
      <w:r>
        <w:t>fr.eni.exemples</w:t>
      </w:r>
      <w:proofErr w:type="spellEnd"/>
      <w:r>
        <w:t> </w:t>
      </w:r>
      <w:r>
        <w:br/>
        <w:t> </w:t>
      </w:r>
      <w:r>
        <w:br/>
        <w:t>class Animal </w:t>
      </w:r>
      <w:r>
        <w:br/>
        <w:t> </w:t>
      </w:r>
      <w:r>
        <w:br/>
        <w:t xml:space="preserve">fun </w:t>
      </w:r>
      <w:proofErr w:type="spellStart"/>
      <w:r>
        <w:t>direAurevoir</w:t>
      </w:r>
      <w:proofErr w:type="spellEnd"/>
      <w:r>
        <w:t>() </w:t>
      </w:r>
      <w:r>
        <w:br/>
        <w:t>{ </w:t>
      </w:r>
      <w:r>
        <w:br/>
        <w:t xml:space="preserve">    </w:t>
      </w:r>
      <w:proofErr w:type="spellStart"/>
      <w:r>
        <w:t>println</w:t>
      </w:r>
      <w:proofErr w:type="spellEnd"/>
      <w:r>
        <w:t>("Au revoir") </w:t>
      </w:r>
      <w:r>
        <w:br/>
        <w:t>}</w:t>
      </w:r>
    </w:p>
    <w:p w14:paraId="4C2FAD33" w14:textId="77777777" w:rsidR="00FB13DB" w:rsidRPr="00FB13DB" w:rsidRDefault="00FB13DB" w:rsidP="00FB13DB">
      <w:r w:rsidRPr="00FB13DB">
        <w:t xml:space="preserve">Le nom complet de la fonction </w:t>
      </w:r>
      <w:proofErr w:type="spellStart"/>
      <w:r w:rsidRPr="00FB13DB">
        <w:t>direAuRevoir</w:t>
      </w:r>
      <w:proofErr w:type="spellEnd"/>
      <w:r w:rsidRPr="00FB13DB">
        <w:t xml:space="preserve"> est </w:t>
      </w:r>
      <w:proofErr w:type="spellStart"/>
      <w:r w:rsidRPr="00FB13DB">
        <w:rPr>
          <w:rStyle w:val="gras"/>
        </w:rPr>
        <w:t>fr.eni.exemples.direAuRevoir</w:t>
      </w:r>
      <w:proofErr w:type="spellEnd"/>
      <w:r w:rsidRPr="00FB13DB">
        <w:t>.</w:t>
      </w:r>
    </w:p>
    <w:p w14:paraId="5C144E13" w14:textId="77777777" w:rsidR="00FB13DB" w:rsidRDefault="00FB13DB" w:rsidP="00FB13DB">
      <w:r>
        <w:t xml:space="preserve">Lorsque les fonctionnalités d'un fichier utilisent des fonctions ou des classes d'un autre fichier, vous devez les importer, sauf si elles se trouvent dans le même package. </w:t>
      </w:r>
    </w:p>
    <w:p w14:paraId="120412DC" w14:textId="77777777" w:rsidR="00FB13DB" w:rsidRDefault="00FB13DB" w:rsidP="00FB13DB">
      <w:r>
        <w:t>Il est possible :</w:t>
      </w:r>
    </w:p>
    <w:p w14:paraId="4154413D" w14:textId="77777777" w:rsidR="00FB13DB" w:rsidRPr="00FB13DB" w:rsidRDefault="00FB13DB" w:rsidP="00FB13DB">
      <w:pPr>
        <w:pStyle w:val="liste1"/>
      </w:pPr>
      <w:r>
        <w:lastRenderedPageBreak/>
        <w:t>d'importer spécifiquement la fonction ou la classe qui sera utilisée,</w:t>
      </w:r>
    </w:p>
    <w:p w14:paraId="5857874B" w14:textId="77777777" w:rsidR="00FB13DB" w:rsidRPr="00FB13DB" w:rsidRDefault="00FB13DB" w:rsidP="00FB13DB">
      <w:pPr>
        <w:pStyle w:val="liste1"/>
      </w:pPr>
      <w:r>
        <w:t>d'importer la totalité du package,</w:t>
      </w:r>
    </w:p>
    <w:p w14:paraId="30EE22B0" w14:textId="77777777" w:rsidR="00FB13DB" w:rsidRPr="00FB13DB" w:rsidRDefault="00FB13DB" w:rsidP="00FB13DB">
      <w:pPr>
        <w:pStyle w:val="liste1"/>
      </w:pPr>
      <w:r>
        <w:t>d'importer des propriétés et des énumérateurs.</w:t>
      </w:r>
    </w:p>
    <w:p w14:paraId="3AB576A1" w14:textId="77777777" w:rsidR="00FB13DB" w:rsidRDefault="00FB13DB" w:rsidP="00FB13DB">
      <w:r>
        <w:t>Le mot-clé import permet de faire les importations. Il est possible d'avoir plusieurs importations dans un même fichier. La définition des importations se fait en haut du fichier.</w:t>
      </w:r>
    </w:p>
    <w:p w14:paraId="5E94DD45" w14:textId="77777777" w:rsidR="00FB13DB" w:rsidRPr="00FB13DB" w:rsidRDefault="00FB13DB" w:rsidP="00FB13DB">
      <w:pPr>
        <w:pStyle w:val="titreexemple"/>
      </w:pPr>
      <w:proofErr w:type="spellStart"/>
      <w:r>
        <w:t>Démonstration.kt</w:t>
      </w:r>
      <w:proofErr w:type="spellEnd"/>
    </w:p>
    <w:p w14:paraId="0FF997A8" w14:textId="77777777" w:rsidR="00FB13DB" w:rsidRDefault="00FB13DB" w:rsidP="00FB13DB">
      <w:r>
        <w:t xml:space="preserve">package </w:t>
      </w:r>
      <w:proofErr w:type="spellStart"/>
      <w:r>
        <w:t>fr.eni.exemples</w:t>
      </w:r>
      <w:proofErr w:type="spellEnd"/>
      <w:r>
        <w:t> </w:t>
      </w:r>
      <w:r>
        <w:br/>
        <w:t> </w:t>
      </w:r>
      <w:r>
        <w:br/>
        <w:t>class Animal </w:t>
      </w:r>
      <w:r>
        <w:br/>
        <w:t> </w:t>
      </w:r>
      <w:r>
        <w:br/>
        <w:t xml:space="preserve">fun </w:t>
      </w:r>
      <w:proofErr w:type="spellStart"/>
      <w:r>
        <w:t>direAurevoir</w:t>
      </w:r>
      <w:proofErr w:type="spellEnd"/>
      <w:r>
        <w:t>() </w:t>
      </w:r>
      <w:r>
        <w:br/>
        <w:t>{ </w:t>
      </w:r>
      <w:r>
        <w:br/>
        <w:t xml:space="preserve">    </w:t>
      </w:r>
      <w:proofErr w:type="spellStart"/>
      <w:r>
        <w:t>println</w:t>
      </w:r>
      <w:proofErr w:type="spellEnd"/>
      <w:r>
        <w:t>("Au revoir") </w:t>
      </w:r>
      <w:r>
        <w:br/>
        <w:t>}</w:t>
      </w:r>
    </w:p>
    <w:p w14:paraId="753BB79C" w14:textId="77777777" w:rsidR="00FB13DB" w:rsidRPr="00FB13DB" w:rsidRDefault="00FB13DB" w:rsidP="00FB13DB">
      <w:r w:rsidRPr="00FB13DB">
        <w:t>Cet exemple est le contenu du fichier nommé "</w:t>
      </w:r>
      <w:proofErr w:type="spellStart"/>
      <w:r w:rsidRPr="00FB13DB">
        <w:t>Demonstration.kt</w:t>
      </w:r>
      <w:proofErr w:type="spellEnd"/>
      <w:r w:rsidRPr="00FB13DB">
        <w:t xml:space="preserve">". Ce fichier se trouve dans le package </w:t>
      </w:r>
      <w:proofErr w:type="spellStart"/>
      <w:r w:rsidRPr="00FB13DB">
        <w:t>fr.eni.exemples</w:t>
      </w:r>
      <w:proofErr w:type="spellEnd"/>
      <w:r w:rsidRPr="00FB13DB">
        <w:t xml:space="preserve">. Dans ce fichier se trouvent une classe nommée Animal et une fonction nommée </w:t>
      </w:r>
      <w:proofErr w:type="spellStart"/>
      <w:r w:rsidRPr="00FB13DB">
        <w:t>direAuRevoir</w:t>
      </w:r>
      <w:proofErr w:type="spellEnd"/>
      <w:r w:rsidRPr="00FB13DB">
        <w:t>.</w:t>
      </w:r>
    </w:p>
    <w:p w14:paraId="0EFFC2A0" w14:textId="77777777" w:rsidR="00FB13DB" w:rsidRPr="00FB13DB" w:rsidRDefault="00FB13DB" w:rsidP="00FB13DB">
      <w:pPr>
        <w:pStyle w:val="titreexemple"/>
      </w:pPr>
      <w:r>
        <w:t>Exemple d'importation</w:t>
      </w:r>
    </w:p>
    <w:p w14:paraId="04DA3DC9" w14:textId="77777777" w:rsidR="00FB13DB" w:rsidRDefault="00FB13DB" w:rsidP="00FB13DB">
      <w:r>
        <w:t xml:space="preserve">package </w:t>
      </w:r>
      <w:proofErr w:type="spellStart"/>
      <w:r>
        <w:t>fr.eni.utilisations</w:t>
      </w:r>
      <w:proofErr w:type="spellEnd"/>
      <w:r>
        <w:t> </w:t>
      </w:r>
      <w:r>
        <w:br/>
        <w:t> </w:t>
      </w:r>
      <w:r>
        <w:br/>
        <w:t xml:space="preserve">import </w:t>
      </w:r>
      <w:proofErr w:type="spellStart"/>
      <w:r>
        <w:t>fr.eni.exemples.direAurevoir</w:t>
      </w:r>
      <w:proofErr w:type="spellEnd"/>
      <w:r>
        <w:t> </w:t>
      </w:r>
      <w:r>
        <w:br/>
        <w:t> </w:t>
      </w:r>
      <w:r>
        <w:br/>
        <w:t xml:space="preserve">fun main(args: </w:t>
      </w:r>
      <w:proofErr w:type="spellStart"/>
      <w:r>
        <w:t>Array</w:t>
      </w:r>
      <w:proofErr w:type="spellEnd"/>
      <w:r>
        <w:t>&lt;String&gt;) </w:t>
      </w:r>
      <w:r>
        <w:br/>
        <w:t>{ </w:t>
      </w:r>
      <w:r>
        <w:br/>
        <w:t xml:space="preserve">    </w:t>
      </w:r>
      <w:proofErr w:type="spellStart"/>
      <w:r>
        <w:t>direAurevoir</w:t>
      </w:r>
      <w:proofErr w:type="spellEnd"/>
      <w:r>
        <w:t>(); </w:t>
      </w:r>
      <w:r>
        <w:br/>
        <w:t>}</w:t>
      </w:r>
      <w:r>
        <w:fldChar w:fldCharType="begin"/>
      </w:r>
      <w:r>
        <w:instrText>xe "import"</w:instrText>
      </w:r>
      <w:r>
        <w:fldChar w:fldCharType="end"/>
      </w:r>
    </w:p>
    <w:p w14:paraId="4380EA56" w14:textId="77777777" w:rsidR="00FB13DB" w:rsidRPr="00FB13DB" w:rsidRDefault="00FB13DB" w:rsidP="00FB13DB">
      <w:r w:rsidRPr="00FB13DB">
        <w:t>Cet exemple est le contenu du fichier nommé "</w:t>
      </w:r>
      <w:proofErr w:type="spellStart"/>
      <w:r w:rsidRPr="00FB13DB">
        <w:t>Test.kt</w:t>
      </w:r>
      <w:proofErr w:type="spellEnd"/>
      <w:r w:rsidRPr="00FB13DB">
        <w:t xml:space="preserve">". Ce fichier se trouve dans le package </w:t>
      </w:r>
      <w:proofErr w:type="spellStart"/>
      <w:r w:rsidRPr="00FB13DB">
        <w:t>fr.eni.utilisations</w:t>
      </w:r>
      <w:proofErr w:type="spellEnd"/>
      <w:r w:rsidRPr="00FB13DB">
        <w:t xml:space="preserve">. La fonction </w:t>
      </w:r>
      <w:proofErr w:type="spellStart"/>
      <w:r w:rsidRPr="00FB13DB">
        <w:t>direAuRevoir</w:t>
      </w:r>
      <w:proofErr w:type="spellEnd"/>
      <w:r w:rsidRPr="00FB13DB">
        <w:t xml:space="preserve"> est importée, il est ainsi possible de l'utiliser.</w:t>
      </w:r>
    </w:p>
    <w:p w14:paraId="43AAC66D" w14:textId="77777777" w:rsidR="00FB13DB" w:rsidRPr="00FB13DB" w:rsidRDefault="00FB13DB" w:rsidP="00FB13DB">
      <w:pPr>
        <w:pStyle w:val="titreexemple"/>
      </w:pPr>
      <w:r>
        <w:t>Exemple d'importation</w:t>
      </w:r>
    </w:p>
    <w:p w14:paraId="098B0DA1" w14:textId="77777777" w:rsidR="00FB13DB" w:rsidRDefault="00FB13DB" w:rsidP="00FB13DB">
      <w:r>
        <w:t xml:space="preserve">package </w:t>
      </w:r>
      <w:proofErr w:type="spellStart"/>
      <w:r>
        <w:t>fr.eni.utilisations</w:t>
      </w:r>
      <w:proofErr w:type="spellEnd"/>
      <w:r>
        <w:t> </w:t>
      </w:r>
      <w:r>
        <w:br/>
        <w:t> </w:t>
      </w:r>
      <w:r>
        <w:br/>
        <w:t>import fr.eni.exemples.* </w:t>
      </w:r>
      <w:r>
        <w:br/>
        <w:t> </w:t>
      </w:r>
      <w:r>
        <w:br/>
        <w:t xml:space="preserve">fun main(args: </w:t>
      </w:r>
      <w:proofErr w:type="spellStart"/>
      <w:r>
        <w:t>Array</w:t>
      </w:r>
      <w:proofErr w:type="spellEnd"/>
      <w:r>
        <w:t>&lt;String&gt;) </w:t>
      </w:r>
      <w:r>
        <w:br/>
        <w:t>{ </w:t>
      </w:r>
      <w:r>
        <w:br/>
        <w:t xml:space="preserve">    </w:t>
      </w:r>
      <w:proofErr w:type="spellStart"/>
      <w:r>
        <w:t>direAurevoir</w:t>
      </w:r>
      <w:proofErr w:type="spellEnd"/>
      <w:r>
        <w:t>(); </w:t>
      </w:r>
      <w:r>
        <w:br/>
        <w:t>}</w:t>
      </w:r>
    </w:p>
    <w:p w14:paraId="36969EA6" w14:textId="77777777" w:rsidR="00FB13DB" w:rsidRPr="00FB13DB" w:rsidRDefault="00FB13DB" w:rsidP="00FB13DB">
      <w:r w:rsidRPr="00FB13DB">
        <w:lastRenderedPageBreak/>
        <w:t>Cet exemple est le contenu du fichier nommé "</w:t>
      </w:r>
      <w:proofErr w:type="spellStart"/>
      <w:r w:rsidRPr="00FB13DB">
        <w:t>Test.kt</w:t>
      </w:r>
      <w:proofErr w:type="spellEnd"/>
      <w:r w:rsidRPr="00FB13DB">
        <w:t xml:space="preserve">". Ce fichier se trouve dans le package </w:t>
      </w:r>
      <w:proofErr w:type="spellStart"/>
      <w:r w:rsidRPr="00FB13DB">
        <w:t>fr.eni.utilisations</w:t>
      </w:r>
      <w:proofErr w:type="spellEnd"/>
      <w:r w:rsidRPr="00FB13DB">
        <w:t xml:space="preserve">. Le contenu du package </w:t>
      </w:r>
      <w:proofErr w:type="spellStart"/>
      <w:r w:rsidRPr="00FB13DB">
        <w:t>fr.eni.exemples</w:t>
      </w:r>
      <w:proofErr w:type="spellEnd"/>
      <w:r w:rsidRPr="00FB13DB">
        <w:t xml:space="preserve"> est importé, il est ainsi possible de l'utiliser.</w:t>
      </w:r>
    </w:p>
    <w:p w14:paraId="4B5112E2" w14:textId="77777777" w:rsidR="00FB13DB" w:rsidRPr="00FB13DB" w:rsidRDefault="00FB13DB" w:rsidP="00FB13DB">
      <w:r>
        <w:t>Démonstration</w:t>
      </w:r>
    </w:p>
    <w:p w14:paraId="004E3402" w14:textId="77777777" w:rsidR="00FB13DB" w:rsidRDefault="00FB13DB" w:rsidP="00FB13DB">
      <w:r>
        <w:t>La démonstration suivante est un programme permettant d'afficher les nombres premiers compris entre 0 et 100.</w:t>
      </w:r>
    </w:p>
    <w:p w14:paraId="532DE447" w14:textId="77777777" w:rsidR="00FB13DB" w:rsidRDefault="00FB13DB" w:rsidP="00FB13DB">
      <w:r>
        <w:t>Pour rappel, un nombre est premier s'il admet uniquement deux diviseurs différents entiers et positifs. 2, 3, 5,7 sont des nombres premiers par exemple.</w:t>
      </w:r>
    </w:p>
    <w:p w14:paraId="229B5070" w14:textId="77777777" w:rsidR="00FB13DB" w:rsidRDefault="00FB13DB" w:rsidP="00FB13DB">
      <w:r>
        <w:t>/** </w:t>
      </w:r>
      <w:r>
        <w:br/>
        <w:t xml:space="preserve"> * Point d'entrée du programme. </w:t>
      </w:r>
      <w:r>
        <w:br/>
        <w:t xml:space="preserve"> */ </w:t>
      </w:r>
      <w:r>
        <w:br/>
        <w:t xml:space="preserve">fun main(args: </w:t>
      </w:r>
      <w:proofErr w:type="spellStart"/>
      <w:r>
        <w:t>Array</w:t>
      </w:r>
      <w:proofErr w:type="spellEnd"/>
      <w:r>
        <w:t>&lt;String&gt;) </w:t>
      </w:r>
      <w:r>
        <w:br/>
        <w:t>{ </w:t>
      </w:r>
      <w:r>
        <w:br/>
        <w:t xml:space="preserve">    for(</w:t>
      </w:r>
      <w:proofErr w:type="spellStart"/>
      <w:r>
        <w:t>nombreATester</w:t>
      </w:r>
      <w:proofErr w:type="spellEnd"/>
      <w:r>
        <w:t xml:space="preserve"> </w:t>
      </w:r>
      <w:proofErr w:type="spellStart"/>
      <w:r>
        <w:t>in</w:t>
      </w:r>
      <w:proofErr w:type="spellEnd"/>
      <w:r>
        <w:t xml:space="preserve"> 1..100) { </w:t>
      </w:r>
      <w:r>
        <w:br/>
        <w:t xml:space="preserve">        if(</w:t>
      </w:r>
      <w:proofErr w:type="spellStart"/>
      <w:r>
        <w:t>isPremier</w:t>
      </w:r>
      <w:proofErr w:type="spellEnd"/>
      <w:r>
        <w:t>(</w:t>
      </w:r>
      <w:proofErr w:type="spellStart"/>
      <w:r>
        <w:t>nombreATester</w:t>
      </w:r>
      <w:proofErr w:type="spellEnd"/>
      <w:r>
        <w:t>)) </w:t>
      </w:r>
      <w:r>
        <w:br/>
        <w:t xml:space="preserve">        { </w:t>
      </w:r>
      <w:r>
        <w:br/>
        <w:t xml:space="preserve">            </w:t>
      </w:r>
      <w:proofErr w:type="spellStart"/>
      <w:r>
        <w:t>println</w:t>
      </w:r>
      <w:proofErr w:type="spellEnd"/>
      <w:r>
        <w:t>("$</w:t>
      </w:r>
      <w:proofErr w:type="spellStart"/>
      <w:r>
        <w:t>nombreATester</w:t>
      </w:r>
      <w:proofErr w:type="spellEnd"/>
      <w:r>
        <w:t xml:space="preserve"> est premier") </w:t>
      </w:r>
      <w:r>
        <w:br/>
        <w:t xml:space="preserve">        } </w:t>
      </w:r>
      <w:r>
        <w:br/>
        <w:t xml:space="preserve">    } </w:t>
      </w:r>
      <w:r>
        <w:br/>
        <w:t>} </w:t>
      </w:r>
      <w:r>
        <w:br/>
        <w:t> </w:t>
      </w:r>
      <w:r>
        <w:br/>
        <w:t>/** </w:t>
      </w:r>
      <w:r>
        <w:br/>
        <w:t xml:space="preserve"> * Fonction permettant de déterminer si un nombre est premier. </w:t>
      </w:r>
      <w:r>
        <w:br/>
        <w:t xml:space="preserve"> */ </w:t>
      </w:r>
      <w:r>
        <w:br/>
        <w:t xml:space="preserve">fun </w:t>
      </w:r>
      <w:proofErr w:type="spellStart"/>
      <w:r>
        <w:t>isPremier</w:t>
      </w:r>
      <w:proofErr w:type="spellEnd"/>
      <w:r>
        <w:t>(</w:t>
      </w:r>
      <w:proofErr w:type="spellStart"/>
      <w:r>
        <w:t>nombre:Int</w:t>
      </w:r>
      <w:proofErr w:type="spellEnd"/>
      <w:r>
        <w:t>):Boolean </w:t>
      </w:r>
      <w:r>
        <w:br/>
        <w:t>{ </w:t>
      </w:r>
      <w:r>
        <w:br/>
        <w:t xml:space="preserve">    var </w:t>
      </w:r>
      <w:proofErr w:type="spellStart"/>
      <w:r>
        <w:t>nombreDeDiviseur</w:t>
      </w:r>
      <w:proofErr w:type="spellEnd"/>
      <w:r>
        <w:t xml:space="preserve"> = 0; </w:t>
      </w:r>
      <w:r>
        <w:br/>
        <w:t> </w:t>
      </w:r>
      <w:r>
        <w:br/>
        <w:t xml:space="preserve">    for(i </w:t>
      </w:r>
      <w:proofErr w:type="spellStart"/>
      <w:r>
        <w:t>in</w:t>
      </w:r>
      <w:proofErr w:type="spellEnd"/>
      <w:r>
        <w:t xml:space="preserve"> 1..nombre) </w:t>
      </w:r>
      <w:r>
        <w:br/>
        <w:t xml:space="preserve">    { </w:t>
      </w:r>
      <w:r>
        <w:br/>
        <w:t xml:space="preserve">        if(</w:t>
      </w:r>
      <w:proofErr w:type="spellStart"/>
      <w:r>
        <w:t>nombre%i</w:t>
      </w:r>
      <w:proofErr w:type="spellEnd"/>
      <w:r>
        <w:t xml:space="preserve"> == 0) </w:t>
      </w:r>
      <w:r>
        <w:br/>
        <w:t xml:space="preserve">        { </w:t>
      </w:r>
      <w:r>
        <w:br/>
        <w:t xml:space="preserve">            </w:t>
      </w:r>
      <w:proofErr w:type="spellStart"/>
      <w:r>
        <w:t>nombreDeDiviseur</w:t>
      </w:r>
      <w:proofErr w:type="spellEnd"/>
      <w:r>
        <w:t>++ </w:t>
      </w:r>
      <w:r>
        <w:br/>
        <w:t xml:space="preserve">        } </w:t>
      </w:r>
      <w:r>
        <w:br/>
        <w:t xml:space="preserve">    } </w:t>
      </w:r>
      <w:r>
        <w:br/>
        <w:t xml:space="preserve">    return (</w:t>
      </w:r>
      <w:proofErr w:type="spellStart"/>
      <w:r>
        <w:t>nombreDeDiviseur</w:t>
      </w:r>
      <w:proofErr w:type="spellEnd"/>
      <w:r>
        <w:t xml:space="preserve"> == 2) </w:t>
      </w:r>
      <w:r>
        <w:br/>
        <w:t>}</w:t>
      </w:r>
    </w:p>
    <w:p w14:paraId="3B6995FB" w14:textId="77777777" w:rsidR="00FB13DB" w:rsidRDefault="00FB13DB" w:rsidP="00FB13DB"/>
    <w:p w14:paraId="23914ADD" w14:textId="77777777" w:rsidR="00F800F1" w:rsidRPr="00F800F1" w:rsidRDefault="00F800F1" w:rsidP="00E315A1">
      <w:pPr>
        <w:pStyle w:val="titreniv1"/>
        <w:numPr>
          <w:ilvl w:val="0"/>
          <w:numId w:val="0"/>
        </w:numPr>
        <w:ind w:left="360" w:hanging="360"/>
      </w:pPr>
    </w:p>
    <w:p w14:paraId="54B85E59" w14:textId="77777777" w:rsidR="00271145" w:rsidRPr="00B300FF" w:rsidRDefault="00271145" w:rsidP="00550EAB">
      <w:pPr>
        <w:pStyle w:val="liste2"/>
        <w:numPr>
          <w:ilvl w:val="0"/>
          <w:numId w:val="0"/>
        </w:numPr>
      </w:pPr>
    </w:p>
    <w:p w14:paraId="40084D1B" w14:textId="77777777" w:rsidR="00B300FF" w:rsidRDefault="00B300FF" w:rsidP="00456190">
      <w:pPr>
        <w:pStyle w:val="liste2"/>
        <w:numPr>
          <w:ilvl w:val="0"/>
          <w:numId w:val="0"/>
        </w:numPr>
        <w:ind w:left="454" w:hanging="227"/>
      </w:pPr>
    </w:p>
    <w:p w14:paraId="1982D74F" w14:textId="77777777" w:rsidR="00456190" w:rsidRDefault="00456190" w:rsidP="00456190">
      <w:pPr>
        <w:pStyle w:val="liste2"/>
        <w:numPr>
          <w:ilvl w:val="0"/>
          <w:numId w:val="0"/>
        </w:numPr>
        <w:ind w:left="454" w:hanging="227"/>
      </w:pPr>
    </w:p>
    <w:p w14:paraId="4B8AA4A6" w14:textId="77777777" w:rsidR="00D443ED" w:rsidRDefault="00D443ED" w:rsidP="00D443ED">
      <w:pPr>
        <w:pStyle w:val="liste2"/>
        <w:numPr>
          <w:ilvl w:val="0"/>
          <w:numId w:val="0"/>
        </w:numPr>
      </w:pPr>
    </w:p>
    <w:p w14:paraId="20DB61ED" w14:textId="77777777" w:rsidR="00D443ED" w:rsidRDefault="00D443ED" w:rsidP="00D443ED">
      <w:pPr>
        <w:pStyle w:val="liste2"/>
        <w:numPr>
          <w:ilvl w:val="0"/>
          <w:numId w:val="0"/>
        </w:numPr>
      </w:pPr>
    </w:p>
    <w:p w14:paraId="1B4890F9" w14:textId="77777777" w:rsidR="00D90BA8" w:rsidRDefault="00D90BA8" w:rsidP="00D90BA8">
      <w:pPr>
        <w:pStyle w:val="liste2"/>
        <w:numPr>
          <w:ilvl w:val="0"/>
          <w:numId w:val="0"/>
        </w:numPr>
      </w:pPr>
    </w:p>
    <w:p w14:paraId="49EE6C0F" w14:textId="77777777" w:rsidR="00D969EE" w:rsidRPr="00D969EE" w:rsidRDefault="00D969EE" w:rsidP="00D969EE"/>
    <w:sectPr w:rsidR="00D969EE" w:rsidRPr="00D969EE" w:rsidSect="00813830">
      <w:headerReference w:type="even" r:id="rId11"/>
      <w:headerReference w:type="default" r:id="rId12"/>
      <w:footerReference w:type="even" r:id="rId13"/>
      <w:footerReference w:type="default" r:id="rId14"/>
      <w:footerReference w:type="first" r:id="rId15"/>
      <w:pgSz w:w="11906" w:h="16838" w:code="9"/>
      <w:pgMar w:top="1418" w:right="2552"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DAF27" w14:textId="77777777" w:rsidR="00B717DB" w:rsidRDefault="00B717DB">
      <w:r>
        <w:separator/>
      </w:r>
    </w:p>
    <w:p w14:paraId="3DD5556B" w14:textId="77777777" w:rsidR="00B717DB" w:rsidRDefault="00B717DB"/>
  </w:endnote>
  <w:endnote w:type="continuationSeparator" w:id="0">
    <w:p w14:paraId="32FA8B3E" w14:textId="77777777" w:rsidR="00B717DB" w:rsidRDefault="00B717DB">
      <w:r>
        <w:continuationSeparator/>
      </w:r>
    </w:p>
    <w:p w14:paraId="50BC94D3" w14:textId="77777777" w:rsidR="00B717DB" w:rsidRDefault="00B717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74FB8" w14:textId="77777777" w:rsidR="00292859" w:rsidRDefault="00292859" w:rsidP="004A540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E8A168A" w14:textId="77777777" w:rsidR="00292859" w:rsidRDefault="00292859" w:rsidP="003A4BF0">
    <w:pPr>
      <w:pStyle w:val="Pieddepage"/>
      <w:ind w:right="360"/>
    </w:pPr>
  </w:p>
  <w:p w14:paraId="128F9E07" w14:textId="77777777" w:rsidR="00292859" w:rsidRDefault="0029285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F5947" w14:textId="77777777" w:rsidR="00292859" w:rsidRDefault="00292859" w:rsidP="003A4BF0">
    <w:pPr>
      <w:pStyle w:val="Pieddepage"/>
      <w:ind w:right="360"/>
      <w:jc w:val="center"/>
    </w:pPr>
    <w:r>
      <w:t xml:space="preserve">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11</w:t>
    </w:r>
    <w:r>
      <w:rPr>
        <w:rStyle w:val="Numrodepage"/>
      </w:rPr>
      <w:fldChar w:fldCharType="end"/>
    </w:r>
    <w:r>
      <w:rPr>
        <w:rStyle w:val="Numrodepage"/>
      </w:rPr>
      <w:t xml:space="preserve"> sur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11</w:t>
    </w:r>
    <w:r>
      <w:rPr>
        <w:rStyle w:val="Numrodepage"/>
      </w:rPr>
      <w:fldChar w:fldCharType="end"/>
    </w:r>
  </w:p>
  <w:p w14:paraId="0E90F28E" w14:textId="77777777" w:rsidR="00292859" w:rsidRDefault="0029285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2265B" w14:textId="77777777" w:rsidR="00DA2643" w:rsidRDefault="00DA2643">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38E8B" w14:textId="77777777" w:rsidR="00B717DB" w:rsidRDefault="00B717DB">
      <w:r>
        <w:separator/>
      </w:r>
    </w:p>
    <w:p w14:paraId="096044B7" w14:textId="77777777" w:rsidR="00B717DB" w:rsidRDefault="00B717DB"/>
  </w:footnote>
  <w:footnote w:type="continuationSeparator" w:id="0">
    <w:p w14:paraId="1667C3DA" w14:textId="77777777" w:rsidR="00B717DB" w:rsidRDefault="00B717DB">
      <w:r>
        <w:continuationSeparator/>
      </w:r>
    </w:p>
    <w:p w14:paraId="25D1524C" w14:textId="77777777" w:rsidR="00B717DB" w:rsidRDefault="00B717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96825" w14:textId="77777777" w:rsidR="00292859" w:rsidRDefault="00292859">
    <w:pPr>
      <w:pStyle w:val="En-tte"/>
    </w:pPr>
  </w:p>
  <w:p w14:paraId="23ED1ED2" w14:textId="77777777" w:rsidR="00292859" w:rsidRDefault="002928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D6D82" w14:textId="2ABBFD21" w:rsidR="00292859" w:rsidRPr="003A4BF0" w:rsidRDefault="00292859" w:rsidP="003A4BF0">
    <w:pPr>
      <w:pStyle w:val="En-tte"/>
    </w:pPr>
    <w:r>
      <w:t>Chapitre</w:t>
    </w:r>
    <w:r w:rsidR="00A2205B">
      <w:t> </w:t>
    </w:r>
    <w:r w:rsidR="00F800F1">
      <w:t>3</w:t>
    </w:r>
    <w:r>
      <w:t xml:space="preserve"> : </w:t>
    </w:r>
    <w:r w:rsidR="00F800F1">
      <w:t>Kotlin : Les fondamentaux</w:t>
    </w:r>
  </w:p>
  <w:p w14:paraId="0AFEE6E0" w14:textId="77777777" w:rsidR="00292859" w:rsidRDefault="0029285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62FFE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BC0CA22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26F83B0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DE4494EE"/>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BA12CCF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E76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39BE"/>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225DB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2AF38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4B8EF33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CF246FD"/>
    <w:multiLevelType w:val="singleLevel"/>
    <w:tmpl w:val="FBD486A2"/>
    <w:lvl w:ilvl="0">
      <w:start w:val="1"/>
      <w:numFmt w:val="bullet"/>
      <w:pStyle w:val="manip"/>
      <w:lvlText w:val=""/>
      <w:lvlJc w:val="left"/>
      <w:pPr>
        <w:tabs>
          <w:tab w:val="num" w:pos="284"/>
        </w:tabs>
        <w:ind w:left="284" w:hanging="284"/>
      </w:pPr>
      <w:rPr>
        <w:rFonts w:ascii="Wingdings" w:hAnsi="Wingdings" w:cs="Wingdings" w:hint="default"/>
        <w:b w:val="0"/>
        <w:bCs w:val="0"/>
        <w:i w:val="0"/>
        <w:iCs w:val="0"/>
        <w:sz w:val="18"/>
        <w:szCs w:val="18"/>
      </w:rPr>
    </w:lvl>
  </w:abstractNum>
  <w:abstractNum w:abstractNumId="11" w15:restartNumberingAfterBreak="0">
    <w:nsid w:val="0CF84833"/>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3C64AC5"/>
    <w:multiLevelType w:val="hybridMultilevel"/>
    <w:tmpl w:val="1D1ACF7E"/>
    <w:lvl w:ilvl="0" w:tplc="068EDFA4">
      <w:start w:val="1"/>
      <w:numFmt w:val="bullet"/>
      <w:pStyle w:val="liste2"/>
      <w:lvlText w:val=""/>
      <w:lvlJc w:val="left"/>
      <w:pPr>
        <w:tabs>
          <w:tab w:val="num" w:pos="227"/>
        </w:tabs>
        <w:ind w:left="454" w:hanging="227"/>
      </w:pPr>
      <w:rPr>
        <w:rFonts w:ascii="Wingdings" w:hAnsi="Wingdings" w:cs="Wingdings" w:hint="default"/>
        <w:color w:val="auto"/>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8B21764"/>
    <w:multiLevelType w:val="hybridMultilevel"/>
    <w:tmpl w:val="B09CF7DC"/>
    <w:lvl w:ilvl="0" w:tplc="7A9E8668">
      <w:start w:val="1"/>
      <w:numFmt w:val="bullet"/>
      <w:pStyle w:val="remarque"/>
      <w:lvlText w:val=""/>
      <w:lvlJc w:val="left"/>
      <w:pPr>
        <w:tabs>
          <w:tab w:val="num" w:pos="397"/>
        </w:tabs>
        <w:ind w:left="397" w:hanging="397"/>
      </w:pPr>
      <w:rPr>
        <w:rFonts w:ascii="Wingdings" w:hAnsi="Wingdings" w:hint="default"/>
        <w:b w:val="0"/>
        <w:i w:val="0"/>
        <w:color w:val="FF6600"/>
        <w:sz w:val="40"/>
        <w:szCs w:val="3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2D61D8"/>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2F5D396B"/>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38D61870"/>
    <w:multiLevelType w:val="multilevel"/>
    <w:tmpl w:val="9670DAA4"/>
    <w:lvl w:ilvl="0">
      <w:start w:val="1"/>
      <w:numFmt w:val="decimal"/>
      <w:pStyle w:val="titreniv1"/>
      <w:lvlText w:val="%1."/>
      <w:lvlJc w:val="left"/>
      <w:pPr>
        <w:ind w:left="360" w:hanging="360"/>
      </w:pPr>
      <w:rPr>
        <w:rFonts w:hint="default"/>
      </w:rPr>
    </w:lvl>
    <w:lvl w:ilvl="1">
      <w:start w:val="1"/>
      <w:numFmt w:val="decimal"/>
      <w:pStyle w:val="titreniv2"/>
      <w:lvlText w:val="%1.%2."/>
      <w:lvlJc w:val="left"/>
      <w:pPr>
        <w:tabs>
          <w:tab w:val="num" w:pos="284"/>
        </w:tabs>
        <w:ind w:left="284" w:hanging="284"/>
      </w:pPr>
      <w:rPr>
        <w:rFonts w:hint="default"/>
      </w:rPr>
    </w:lvl>
    <w:lvl w:ilvl="2">
      <w:start w:val="1"/>
      <w:numFmt w:val="decimal"/>
      <w:pStyle w:val="titreniv3"/>
      <w:lvlText w:val="%1.%2.%3."/>
      <w:lvlJc w:val="left"/>
      <w:pPr>
        <w:tabs>
          <w:tab w:val="num" w:pos="284"/>
        </w:tabs>
        <w:ind w:left="284"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1111446"/>
    <w:multiLevelType w:val="singleLevel"/>
    <w:tmpl w:val="148A433A"/>
    <w:lvl w:ilvl="0">
      <w:start w:val="1"/>
      <w:numFmt w:val="bullet"/>
      <w:pStyle w:val="liste1"/>
      <w:lvlText w:val=""/>
      <w:lvlJc w:val="left"/>
      <w:pPr>
        <w:tabs>
          <w:tab w:val="num" w:pos="227"/>
        </w:tabs>
        <w:ind w:left="227" w:hanging="227"/>
      </w:pPr>
      <w:rPr>
        <w:rFonts w:ascii="Symbol" w:hAnsi="Symbol" w:cs="Symbol" w:hint="default"/>
      </w:rPr>
    </w:lvl>
  </w:abstractNum>
  <w:num w:numId="1">
    <w:abstractNumId w:val="17"/>
  </w:num>
  <w:num w:numId="2">
    <w:abstractNumId w:val="10"/>
  </w:num>
  <w:num w:numId="3">
    <w:abstractNumId w:val="12"/>
  </w:num>
  <w:num w:numId="4">
    <w:abstractNumId w:val="16"/>
  </w:num>
  <w:num w:numId="5">
    <w:abstractNumId w:val="13"/>
  </w:num>
  <w:num w:numId="6">
    <w:abstractNumId w:val="15"/>
  </w:num>
  <w:num w:numId="7">
    <w:abstractNumId w:val="11"/>
  </w:num>
  <w:num w:numId="8">
    <w:abstractNumId w:val="1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1" w:cryptProviderType="rsaFull" w:cryptAlgorithmClass="hash" w:cryptAlgorithmType="typeAny" w:cryptAlgorithmSid="4" w:cryptSpinCount="100000" w:hash="VnSnNOhbVWi8XdBRUoBkhb0G4sk=" w:salt="6aOref0R2Jg7i/jceBjBOg=="/>
  <w:styleLockTheme/>
  <w:styleLockQFSet/>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F5"/>
    <w:rsid w:val="0000107C"/>
    <w:rsid w:val="00002924"/>
    <w:rsid w:val="00002A8A"/>
    <w:rsid w:val="000032A0"/>
    <w:rsid w:val="00003AF2"/>
    <w:rsid w:val="00003BE0"/>
    <w:rsid w:val="00003E90"/>
    <w:rsid w:val="00004549"/>
    <w:rsid w:val="000045E4"/>
    <w:rsid w:val="000065CE"/>
    <w:rsid w:val="00006FC3"/>
    <w:rsid w:val="00007C5C"/>
    <w:rsid w:val="000106CA"/>
    <w:rsid w:val="000107FB"/>
    <w:rsid w:val="000117A2"/>
    <w:rsid w:val="00011A48"/>
    <w:rsid w:val="0001278E"/>
    <w:rsid w:val="000127F9"/>
    <w:rsid w:val="0001293D"/>
    <w:rsid w:val="0001377D"/>
    <w:rsid w:val="0001468B"/>
    <w:rsid w:val="00014DAB"/>
    <w:rsid w:val="00014E3F"/>
    <w:rsid w:val="00014F41"/>
    <w:rsid w:val="00015435"/>
    <w:rsid w:val="000167BE"/>
    <w:rsid w:val="00016ECF"/>
    <w:rsid w:val="000177DC"/>
    <w:rsid w:val="00020393"/>
    <w:rsid w:val="00020E88"/>
    <w:rsid w:val="0002112A"/>
    <w:rsid w:val="0002182F"/>
    <w:rsid w:val="00021D44"/>
    <w:rsid w:val="00021F24"/>
    <w:rsid w:val="00022A63"/>
    <w:rsid w:val="00023E01"/>
    <w:rsid w:val="000256EF"/>
    <w:rsid w:val="00025F53"/>
    <w:rsid w:val="00025F63"/>
    <w:rsid w:val="000260C0"/>
    <w:rsid w:val="000260C3"/>
    <w:rsid w:val="0002732A"/>
    <w:rsid w:val="000275B4"/>
    <w:rsid w:val="00027987"/>
    <w:rsid w:val="00030F6C"/>
    <w:rsid w:val="00031681"/>
    <w:rsid w:val="00033766"/>
    <w:rsid w:val="00033AAA"/>
    <w:rsid w:val="00033C71"/>
    <w:rsid w:val="000345CF"/>
    <w:rsid w:val="00034A83"/>
    <w:rsid w:val="00034D28"/>
    <w:rsid w:val="0003503D"/>
    <w:rsid w:val="000355F8"/>
    <w:rsid w:val="0003607E"/>
    <w:rsid w:val="000375D6"/>
    <w:rsid w:val="00040915"/>
    <w:rsid w:val="00041883"/>
    <w:rsid w:val="00042381"/>
    <w:rsid w:val="00042599"/>
    <w:rsid w:val="000428F6"/>
    <w:rsid w:val="000429C2"/>
    <w:rsid w:val="00042CAD"/>
    <w:rsid w:val="000445A0"/>
    <w:rsid w:val="000454D4"/>
    <w:rsid w:val="00045850"/>
    <w:rsid w:val="00045A94"/>
    <w:rsid w:val="00050D9C"/>
    <w:rsid w:val="0005122D"/>
    <w:rsid w:val="00051922"/>
    <w:rsid w:val="00051BF2"/>
    <w:rsid w:val="000520CF"/>
    <w:rsid w:val="000524DC"/>
    <w:rsid w:val="00052C49"/>
    <w:rsid w:val="00052DEF"/>
    <w:rsid w:val="000534DF"/>
    <w:rsid w:val="000535A3"/>
    <w:rsid w:val="00053F5E"/>
    <w:rsid w:val="00053F9F"/>
    <w:rsid w:val="00055054"/>
    <w:rsid w:val="000552A2"/>
    <w:rsid w:val="000552C6"/>
    <w:rsid w:val="00056886"/>
    <w:rsid w:val="000571E6"/>
    <w:rsid w:val="0006016D"/>
    <w:rsid w:val="00060B14"/>
    <w:rsid w:val="00060B9B"/>
    <w:rsid w:val="00061A27"/>
    <w:rsid w:val="00061A9B"/>
    <w:rsid w:val="00061C28"/>
    <w:rsid w:val="0006206E"/>
    <w:rsid w:val="00062200"/>
    <w:rsid w:val="0006279E"/>
    <w:rsid w:val="00062F61"/>
    <w:rsid w:val="000637A2"/>
    <w:rsid w:val="0006382D"/>
    <w:rsid w:val="00064278"/>
    <w:rsid w:val="0006456A"/>
    <w:rsid w:val="000646E9"/>
    <w:rsid w:val="000654CE"/>
    <w:rsid w:val="00065E87"/>
    <w:rsid w:val="000660C9"/>
    <w:rsid w:val="0006616E"/>
    <w:rsid w:val="000663ED"/>
    <w:rsid w:val="00066767"/>
    <w:rsid w:val="00066F59"/>
    <w:rsid w:val="000671B4"/>
    <w:rsid w:val="000678C4"/>
    <w:rsid w:val="00067E1C"/>
    <w:rsid w:val="00067E21"/>
    <w:rsid w:val="0007106D"/>
    <w:rsid w:val="000724C3"/>
    <w:rsid w:val="000730BC"/>
    <w:rsid w:val="0007375A"/>
    <w:rsid w:val="00073944"/>
    <w:rsid w:val="00075F5C"/>
    <w:rsid w:val="000760B4"/>
    <w:rsid w:val="00076C47"/>
    <w:rsid w:val="000771BF"/>
    <w:rsid w:val="00080928"/>
    <w:rsid w:val="00080987"/>
    <w:rsid w:val="00084D42"/>
    <w:rsid w:val="00085533"/>
    <w:rsid w:val="00085580"/>
    <w:rsid w:val="000855E2"/>
    <w:rsid w:val="00085945"/>
    <w:rsid w:val="00085CB8"/>
    <w:rsid w:val="00086CDD"/>
    <w:rsid w:val="00087CD5"/>
    <w:rsid w:val="00087E10"/>
    <w:rsid w:val="000908EB"/>
    <w:rsid w:val="0009142B"/>
    <w:rsid w:val="00091F35"/>
    <w:rsid w:val="0009273E"/>
    <w:rsid w:val="00092852"/>
    <w:rsid w:val="0009292B"/>
    <w:rsid w:val="00092F77"/>
    <w:rsid w:val="00093490"/>
    <w:rsid w:val="00093F6C"/>
    <w:rsid w:val="00094D95"/>
    <w:rsid w:val="000957BC"/>
    <w:rsid w:val="00095C31"/>
    <w:rsid w:val="0009617D"/>
    <w:rsid w:val="00097355"/>
    <w:rsid w:val="00097BA3"/>
    <w:rsid w:val="000A0F1A"/>
    <w:rsid w:val="000A1357"/>
    <w:rsid w:val="000A207D"/>
    <w:rsid w:val="000A3412"/>
    <w:rsid w:val="000A3830"/>
    <w:rsid w:val="000A4D1C"/>
    <w:rsid w:val="000A58B3"/>
    <w:rsid w:val="000A66E0"/>
    <w:rsid w:val="000A678F"/>
    <w:rsid w:val="000A6B0A"/>
    <w:rsid w:val="000A6C99"/>
    <w:rsid w:val="000B0949"/>
    <w:rsid w:val="000B2525"/>
    <w:rsid w:val="000B2CF5"/>
    <w:rsid w:val="000B3433"/>
    <w:rsid w:val="000B4F22"/>
    <w:rsid w:val="000B4FB8"/>
    <w:rsid w:val="000B5318"/>
    <w:rsid w:val="000B6D53"/>
    <w:rsid w:val="000B7174"/>
    <w:rsid w:val="000B74B0"/>
    <w:rsid w:val="000B7733"/>
    <w:rsid w:val="000B7B3B"/>
    <w:rsid w:val="000C0BCC"/>
    <w:rsid w:val="000C0F2D"/>
    <w:rsid w:val="000C17C0"/>
    <w:rsid w:val="000C3CA3"/>
    <w:rsid w:val="000C4248"/>
    <w:rsid w:val="000C4AE1"/>
    <w:rsid w:val="000C5A3B"/>
    <w:rsid w:val="000C72D2"/>
    <w:rsid w:val="000C779A"/>
    <w:rsid w:val="000C78F2"/>
    <w:rsid w:val="000C7CF8"/>
    <w:rsid w:val="000D082A"/>
    <w:rsid w:val="000D08EE"/>
    <w:rsid w:val="000D29F1"/>
    <w:rsid w:val="000D58C5"/>
    <w:rsid w:val="000D5D53"/>
    <w:rsid w:val="000D638F"/>
    <w:rsid w:val="000D672E"/>
    <w:rsid w:val="000D70E4"/>
    <w:rsid w:val="000D71F4"/>
    <w:rsid w:val="000D75E8"/>
    <w:rsid w:val="000E1CD4"/>
    <w:rsid w:val="000E223D"/>
    <w:rsid w:val="000E27EF"/>
    <w:rsid w:val="000E31C0"/>
    <w:rsid w:val="000E3648"/>
    <w:rsid w:val="000E3960"/>
    <w:rsid w:val="000E4A3C"/>
    <w:rsid w:val="000E5667"/>
    <w:rsid w:val="000F0BE3"/>
    <w:rsid w:val="000F1953"/>
    <w:rsid w:val="000F27CD"/>
    <w:rsid w:val="000F3494"/>
    <w:rsid w:val="000F3F06"/>
    <w:rsid w:val="000F4E3B"/>
    <w:rsid w:val="000F563D"/>
    <w:rsid w:val="000F5B02"/>
    <w:rsid w:val="000F5EFD"/>
    <w:rsid w:val="000F6781"/>
    <w:rsid w:val="000F6E9A"/>
    <w:rsid w:val="000F7E59"/>
    <w:rsid w:val="00100295"/>
    <w:rsid w:val="001016AB"/>
    <w:rsid w:val="001019BA"/>
    <w:rsid w:val="00103916"/>
    <w:rsid w:val="00103F73"/>
    <w:rsid w:val="00104BC4"/>
    <w:rsid w:val="001061F2"/>
    <w:rsid w:val="00106728"/>
    <w:rsid w:val="001073A5"/>
    <w:rsid w:val="00107847"/>
    <w:rsid w:val="001078F8"/>
    <w:rsid w:val="00112CA4"/>
    <w:rsid w:val="001143A3"/>
    <w:rsid w:val="00115A8E"/>
    <w:rsid w:val="00116B18"/>
    <w:rsid w:val="00117564"/>
    <w:rsid w:val="001178A1"/>
    <w:rsid w:val="0012067A"/>
    <w:rsid w:val="00120A58"/>
    <w:rsid w:val="001236E3"/>
    <w:rsid w:val="001244D0"/>
    <w:rsid w:val="0012471B"/>
    <w:rsid w:val="0012486A"/>
    <w:rsid w:val="00124E8D"/>
    <w:rsid w:val="00124F20"/>
    <w:rsid w:val="00125995"/>
    <w:rsid w:val="00125C25"/>
    <w:rsid w:val="0012621E"/>
    <w:rsid w:val="00126491"/>
    <w:rsid w:val="00127039"/>
    <w:rsid w:val="001275B4"/>
    <w:rsid w:val="001276C9"/>
    <w:rsid w:val="001279AE"/>
    <w:rsid w:val="00127E34"/>
    <w:rsid w:val="00130F35"/>
    <w:rsid w:val="001337B2"/>
    <w:rsid w:val="001340CF"/>
    <w:rsid w:val="001348AF"/>
    <w:rsid w:val="0013541B"/>
    <w:rsid w:val="00135493"/>
    <w:rsid w:val="00135564"/>
    <w:rsid w:val="00135847"/>
    <w:rsid w:val="00137BC2"/>
    <w:rsid w:val="0014031F"/>
    <w:rsid w:val="00141FAF"/>
    <w:rsid w:val="0014204B"/>
    <w:rsid w:val="00142285"/>
    <w:rsid w:val="00142443"/>
    <w:rsid w:val="0014339D"/>
    <w:rsid w:val="00143CE4"/>
    <w:rsid w:val="0014448B"/>
    <w:rsid w:val="00144B4B"/>
    <w:rsid w:val="001457A9"/>
    <w:rsid w:val="001465F9"/>
    <w:rsid w:val="00146CD0"/>
    <w:rsid w:val="001472CB"/>
    <w:rsid w:val="0014769B"/>
    <w:rsid w:val="00147E31"/>
    <w:rsid w:val="00152740"/>
    <w:rsid w:val="00152CA0"/>
    <w:rsid w:val="001533C9"/>
    <w:rsid w:val="0015348E"/>
    <w:rsid w:val="00153DD4"/>
    <w:rsid w:val="001559BD"/>
    <w:rsid w:val="00155BEA"/>
    <w:rsid w:val="00155C4C"/>
    <w:rsid w:val="001570FB"/>
    <w:rsid w:val="00157D01"/>
    <w:rsid w:val="00157D94"/>
    <w:rsid w:val="0016119A"/>
    <w:rsid w:val="00161639"/>
    <w:rsid w:val="00162243"/>
    <w:rsid w:val="001628E8"/>
    <w:rsid w:val="00162936"/>
    <w:rsid w:val="00162CC2"/>
    <w:rsid w:val="00162DE0"/>
    <w:rsid w:val="00162E8B"/>
    <w:rsid w:val="00162FB3"/>
    <w:rsid w:val="00163B60"/>
    <w:rsid w:val="00163C4C"/>
    <w:rsid w:val="00164898"/>
    <w:rsid w:val="001650B2"/>
    <w:rsid w:val="00165AC3"/>
    <w:rsid w:val="00166862"/>
    <w:rsid w:val="001668AE"/>
    <w:rsid w:val="00166C11"/>
    <w:rsid w:val="00166C7C"/>
    <w:rsid w:val="00166CDD"/>
    <w:rsid w:val="00166E31"/>
    <w:rsid w:val="001674BC"/>
    <w:rsid w:val="0016799C"/>
    <w:rsid w:val="0017035D"/>
    <w:rsid w:val="00170C63"/>
    <w:rsid w:val="00173C85"/>
    <w:rsid w:val="0017470D"/>
    <w:rsid w:val="00174A05"/>
    <w:rsid w:val="0017706D"/>
    <w:rsid w:val="00177384"/>
    <w:rsid w:val="001777A5"/>
    <w:rsid w:val="00177BC2"/>
    <w:rsid w:val="00181C96"/>
    <w:rsid w:val="00183EDC"/>
    <w:rsid w:val="00185ACA"/>
    <w:rsid w:val="00186173"/>
    <w:rsid w:val="00186F4C"/>
    <w:rsid w:val="00186FA5"/>
    <w:rsid w:val="0019094A"/>
    <w:rsid w:val="00191B3F"/>
    <w:rsid w:val="0019458F"/>
    <w:rsid w:val="0019483B"/>
    <w:rsid w:val="0019485E"/>
    <w:rsid w:val="00195050"/>
    <w:rsid w:val="0019620E"/>
    <w:rsid w:val="001967CC"/>
    <w:rsid w:val="00196B8A"/>
    <w:rsid w:val="00197215"/>
    <w:rsid w:val="0019722C"/>
    <w:rsid w:val="00197A0D"/>
    <w:rsid w:val="001A0762"/>
    <w:rsid w:val="001A26C0"/>
    <w:rsid w:val="001A2A3D"/>
    <w:rsid w:val="001A31A2"/>
    <w:rsid w:val="001A3494"/>
    <w:rsid w:val="001A3A35"/>
    <w:rsid w:val="001A4888"/>
    <w:rsid w:val="001A4E1E"/>
    <w:rsid w:val="001A52C1"/>
    <w:rsid w:val="001A65F1"/>
    <w:rsid w:val="001A6B3A"/>
    <w:rsid w:val="001A7521"/>
    <w:rsid w:val="001A771B"/>
    <w:rsid w:val="001A787B"/>
    <w:rsid w:val="001B0913"/>
    <w:rsid w:val="001B194C"/>
    <w:rsid w:val="001B22FA"/>
    <w:rsid w:val="001B23C1"/>
    <w:rsid w:val="001B2A61"/>
    <w:rsid w:val="001B31A6"/>
    <w:rsid w:val="001B456C"/>
    <w:rsid w:val="001B5C20"/>
    <w:rsid w:val="001B643E"/>
    <w:rsid w:val="001B7CB5"/>
    <w:rsid w:val="001B7D08"/>
    <w:rsid w:val="001B7F7F"/>
    <w:rsid w:val="001C0A93"/>
    <w:rsid w:val="001C19FF"/>
    <w:rsid w:val="001C27AD"/>
    <w:rsid w:val="001C3145"/>
    <w:rsid w:val="001C40A3"/>
    <w:rsid w:val="001C4DEC"/>
    <w:rsid w:val="001C4E2A"/>
    <w:rsid w:val="001C6D1E"/>
    <w:rsid w:val="001C7FF8"/>
    <w:rsid w:val="001D106D"/>
    <w:rsid w:val="001D141F"/>
    <w:rsid w:val="001D2FA8"/>
    <w:rsid w:val="001D3488"/>
    <w:rsid w:val="001D46CC"/>
    <w:rsid w:val="001D525F"/>
    <w:rsid w:val="001D5DAB"/>
    <w:rsid w:val="001D640D"/>
    <w:rsid w:val="001D76D2"/>
    <w:rsid w:val="001D79F6"/>
    <w:rsid w:val="001E0CD8"/>
    <w:rsid w:val="001E108F"/>
    <w:rsid w:val="001E242F"/>
    <w:rsid w:val="001E3101"/>
    <w:rsid w:val="001E4D80"/>
    <w:rsid w:val="001E6969"/>
    <w:rsid w:val="001E6D08"/>
    <w:rsid w:val="001F0C8A"/>
    <w:rsid w:val="001F1665"/>
    <w:rsid w:val="001F2684"/>
    <w:rsid w:val="001F4247"/>
    <w:rsid w:val="001F4B88"/>
    <w:rsid w:val="001F51E9"/>
    <w:rsid w:val="001F54F6"/>
    <w:rsid w:val="001F5534"/>
    <w:rsid w:val="001F5715"/>
    <w:rsid w:val="001F5CD6"/>
    <w:rsid w:val="001F5D75"/>
    <w:rsid w:val="001F72DE"/>
    <w:rsid w:val="00200AEE"/>
    <w:rsid w:val="00201836"/>
    <w:rsid w:val="00203CBD"/>
    <w:rsid w:val="00204021"/>
    <w:rsid w:val="00204529"/>
    <w:rsid w:val="002045D8"/>
    <w:rsid w:val="002059A9"/>
    <w:rsid w:val="002062F6"/>
    <w:rsid w:val="00207752"/>
    <w:rsid w:val="00210406"/>
    <w:rsid w:val="00210A7E"/>
    <w:rsid w:val="0021224E"/>
    <w:rsid w:val="002124A8"/>
    <w:rsid w:val="00212516"/>
    <w:rsid w:val="0021277C"/>
    <w:rsid w:val="0021298C"/>
    <w:rsid w:val="00212F0C"/>
    <w:rsid w:val="0021328E"/>
    <w:rsid w:val="00213522"/>
    <w:rsid w:val="00214204"/>
    <w:rsid w:val="00217091"/>
    <w:rsid w:val="002174D7"/>
    <w:rsid w:val="00217CA9"/>
    <w:rsid w:val="0022055C"/>
    <w:rsid w:val="0022074F"/>
    <w:rsid w:val="0022120C"/>
    <w:rsid w:val="00222219"/>
    <w:rsid w:val="0022222A"/>
    <w:rsid w:val="00222EAB"/>
    <w:rsid w:val="00225153"/>
    <w:rsid w:val="002252FB"/>
    <w:rsid w:val="00225389"/>
    <w:rsid w:val="00225F80"/>
    <w:rsid w:val="00226902"/>
    <w:rsid w:val="00227852"/>
    <w:rsid w:val="00227E0E"/>
    <w:rsid w:val="00230412"/>
    <w:rsid w:val="00230B46"/>
    <w:rsid w:val="00230F7B"/>
    <w:rsid w:val="00231368"/>
    <w:rsid w:val="002313D7"/>
    <w:rsid w:val="00231B1A"/>
    <w:rsid w:val="00231C1B"/>
    <w:rsid w:val="00232AE6"/>
    <w:rsid w:val="002348E1"/>
    <w:rsid w:val="0023640C"/>
    <w:rsid w:val="00236C87"/>
    <w:rsid w:val="002404A3"/>
    <w:rsid w:val="002412BA"/>
    <w:rsid w:val="00241812"/>
    <w:rsid w:val="00241CB0"/>
    <w:rsid w:val="00241CCE"/>
    <w:rsid w:val="0024233F"/>
    <w:rsid w:val="00243939"/>
    <w:rsid w:val="00244224"/>
    <w:rsid w:val="002447CB"/>
    <w:rsid w:val="00244870"/>
    <w:rsid w:val="002462A8"/>
    <w:rsid w:val="002465C5"/>
    <w:rsid w:val="0024668C"/>
    <w:rsid w:val="00250677"/>
    <w:rsid w:val="002512C1"/>
    <w:rsid w:val="002517F1"/>
    <w:rsid w:val="002518EF"/>
    <w:rsid w:val="00251DF9"/>
    <w:rsid w:val="00254B1D"/>
    <w:rsid w:val="00254B20"/>
    <w:rsid w:val="00257C98"/>
    <w:rsid w:val="00260525"/>
    <w:rsid w:val="00261528"/>
    <w:rsid w:val="002620FC"/>
    <w:rsid w:val="00262921"/>
    <w:rsid w:val="0026304F"/>
    <w:rsid w:val="00263234"/>
    <w:rsid w:val="00263D30"/>
    <w:rsid w:val="00263FEA"/>
    <w:rsid w:val="002643BB"/>
    <w:rsid w:val="00265C21"/>
    <w:rsid w:val="002660E2"/>
    <w:rsid w:val="002663CE"/>
    <w:rsid w:val="00266ADF"/>
    <w:rsid w:val="00266C3F"/>
    <w:rsid w:val="00266EBF"/>
    <w:rsid w:val="002676A7"/>
    <w:rsid w:val="00271145"/>
    <w:rsid w:val="00271C6C"/>
    <w:rsid w:val="00271F56"/>
    <w:rsid w:val="00271F95"/>
    <w:rsid w:val="0027219B"/>
    <w:rsid w:val="00272221"/>
    <w:rsid w:val="0027222A"/>
    <w:rsid w:val="00272517"/>
    <w:rsid w:val="002726EE"/>
    <w:rsid w:val="0027367D"/>
    <w:rsid w:val="00273966"/>
    <w:rsid w:val="00274095"/>
    <w:rsid w:val="0027439A"/>
    <w:rsid w:val="002746E3"/>
    <w:rsid w:val="00275063"/>
    <w:rsid w:val="0027777A"/>
    <w:rsid w:val="00282A07"/>
    <w:rsid w:val="0028363E"/>
    <w:rsid w:val="00283E40"/>
    <w:rsid w:val="002847C0"/>
    <w:rsid w:val="00285264"/>
    <w:rsid w:val="002856AD"/>
    <w:rsid w:val="00285738"/>
    <w:rsid w:val="00285AD6"/>
    <w:rsid w:val="00286DF2"/>
    <w:rsid w:val="0028747F"/>
    <w:rsid w:val="00287889"/>
    <w:rsid w:val="00287A2C"/>
    <w:rsid w:val="00287EB9"/>
    <w:rsid w:val="00287EEA"/>
    <w:rsid w:val="002905DF"/>
    <w:rsid w:val="0029070D"/>
    <w:rsid w:val="00290AB3"/>
    <w:rsid w:val="002919D4"/>
    <w:rsid w:val="00292859"/>
    <w:rsid w:val="00293DB8"/>
    <w:rsid w:val="0029442D"/>
    <w:rsid w:val="00294A36"/>
    <w:rsid w:val="00294C35"/>
    <w:rsid w:val="002965E7"/>
    <w:rsid w:val="00297BF1"/>
    <w:rsid w:val="002A0C32"/>
    <w:rsid w:val="002A107F"/>
    <w:rsid w:val="002A1574"/>
    <w:rsid w:val="002A1B58"/>
    <w:rsid w:val="002A2E6E"/>
    <w:rsid w:val="002A47B9"/>
    <w:rsid w:val="002A48E0"/>
    <w:rsid w:val="002A5190"/>
    <w:rsid w:val="002A5D66"/>
    <w:rsid w:val="002A5DFB"/>
    <w:rsid w:val="002A6723"/>
    <w:rsid w:val="002A6DBB"/>
    <w:rsid w:val="002A6EF8"/>
    <w:rsid w:val="002A70D6"/>
    <w:rsid w:val="002B00A2"/>
    <w:rsid w:val="002B062A"/>
    <w:rsid w:val="002B16AA"/>
    <w:rsid w:val="002B16FF"/>
    <w:rsid w:val="002B2885"/>
    <w:rsid w:val="002B376D"/>
    <w:rsid w:val="002B4014"/>
    <w:rsid w:val="002B4B58"/>
    <w:rsid w:val="002B6075"/>
    <w:rsid w:val="002C0C8A"/>
    <w:rsid w:val="002C254F"/>
    <w:rsid w:val="002C28E7"/>
    <w:rsid w:val="002C294A"/>
    <w:rsid w:val="002C2A5E"/>
    <w:rsid w:val="002C43C7"/>
    <w:rsid w:val="002C59BE"/>
    <w:rsid w:val="002C5B4C"/>
    <w:rsid w:val="002C5ED5"/>
    <w:rsid w:val="002C665B"/>
    <w:rsid w:val="002C6810"/>
    <w:rsid w:val="002C6A6A"/>
    <w:rsid w:val="002C77E8"/>
    <w:rsid w:val="002C77F9"/>
    <w:rsid w:val="002D088C"/>
    <w:rsid w:val="002D10E5"/>
    <w:rsid w:val="002D1162"/>
    <w:rsid w:val="002D150D"/>
    <w:rsid w:val="002D1608"/>
    <w:rsid w:val="002D183D"/>
    <w:rsid w:val="002D298E"/>
    <w:rsid w:val="002D305D"/>
    <w:rsid w:val="002D3482"/>
    <w:rsid w:val="002D3B69"/>
    <w:rsid w:val="002D5039"/>
    <w:rsid w:val="002D57AE"/>
    <w:rsid w:val="002D5B2A"/>
    <w:rsid w:val="002D6BBB"/>
    <w:rsid w:val="002D6CC6"/>
    <w:rsid w:val="002D6D0C"/>
    <w:rsid w:val="002D740E"/>
    <w:rsid w:val="002D7D30"/>
    <w:rsid w:val="002E07CD"/>
    <w:rsid w:val="002E0BF4"/>
    <w:rsid w:val="002E144E"/>
    <w:rsid w:val="002E1591"/>
    <w:rsid w:val="002E16ED"/>
    <w:rsid w:val="002E1C44"/>
    <w:rsid w:val="002E28F4"/>
    <w:rsid w:val="002E38E7"/>
    <w:rsid w:val="002E42C1"/>
    <w:rsid w:val="002E533D"/>
    <w:rsid w:val="002E56ED"/>
    <w:rsid w:val="002E5997"/>
    <w:rsid w:val="002E62D2"/>
    <w:rsid w:val="002E6FF5"/>
    <w:rsid w:val="002E76B9"/>
    <w:rsid w:val="002F049C"/>
    <w:rsid w:val="002F1E62"/>
    <w:rsid w:val="002F31CC"/>
    <w:rsid w:val="002F3E87"/>
    <w:rsid w:val="002F47FC"/>
    <w:rsid w:val="002F4B23"/>
    <w:rsid w:val="002F4CC7"/>
    <w:rsid w:val="002F54F2"/>
    <w:rsid w:val="002F555E"/>
    <w:rsid w:val="002F5D5D"/>
    <w:rsid w:val="002F6530"/>
    <w:rsid w:val="002F66A1"/>
    <w:rsid w:val="002F7370"/>
    <w:rsid w:val="002F782C"/>
    <w:rsid w:val="00300E34"/>
    <w:rsid w:val="003016DA"/>
    <w:rsid w:val="003019CC"/>
    <w:rsid w:val="0030243C"/>
    <w:rsid w:val="0030255C"/>
    <w:rsid w:val="00302FB9"/>
    <w:rsid w:val="00303619"/>
    <w:rsid w:val="00304838"/>
    <w:rsid w:val="00305684"/>
    <w:rsid w:val="00305ABE"/>
    <w:rsid w:val="00305F18"/>
    <w:rsid w:val="003066C2"/>
    <w:rsid w:val="003071D5"/>
    <w:rsid w:val="003109EA"/>
    <w:rsid w:val="00311E19"/>
    <w:rsid w:val="00311F1D"/>
    <w:rsid w:val="00311FCD"/>
    <w:rsid w:val="00312BCC"/>
    <w:rsid w:val="00313567"/>
    <w:rsid w:val="00313D62"/>
    <w:rsid w:val="00314176"/>
    <w:rsid w:val="00314873"/>
    <w:rsid w:val="0031544C"/>
    <w:rsid w:val="00315861"/>
    <w:rsid w:val="003161CC"/>
    <w:rsid w:val="0031628E"/>
    <w:rsid w:val="0031716C"/>
    <w:rsid w:val="00317559"/>
    <w:rsid w:val="003178A6"/>
    <w:rsid w:val="00317EB8"/>
    <w:rsid w:val="00320766"/>
    <w:rsid w:val="003211AB"/>
    <w:rsid w:val="00322080"/>
    <w:rsid w:val="00322669"/>
    <w:rsid w:val="00322D3B"/>
    <w:rsid w:val="003241A7"/>
    <w:rsid w:val="00325411"/>
    <w:rsid w:val="00325EE4"/>
    <w:rsid w:val="00325F72"/>
    <w:rsid w:val="00326060"/>
    <w:rsid w:val="003260AB"/>
    <w:rsid w:val="003266B9"/>
    <w:rsid w:val="00326904"/>
    <w:rsid w:val="0032695C"/>
    <w:rsid w:val="00327847"/>
    <w:rsid w:val="003311B0"/>
    <w:rsid w:val="0033237F"/>
    <w:rsid w:val="00333AE2"/>
    <w:rsid w:val="00334A05"/>
    <w:rsid w:val="00334BA6"/>
    <w:rsid w:val="00336754"/>
    <w:rsid w:val="00337936"/>
    <w:rsid w:val="00337A02"/>
    <w:rsid w:val="00341727"/>
    <w:rsid w:val="00342291"/>
    <w:rsid w:val="00342A23"/>
    <w:rsid w:val="00342A69"/>
    <w:rsid w:val="003435CD"/>
    <w:rsid w:val="00343E22"/>
    <w:rsid w:val="00344538"/>
    <w:rsid w:val="003448EA"/>
    <w:rsid w:val="00345A79"/>
    <w:rsid w:val="00345AF8"/>
    <w:rsid w:val="0034658F"/>
    <w:rsid w:val="00346DB8"/>
    <w:rsid w:val="0035019B"/>
    <w:rsid w:val="003514B8"/>
    <w:rsid w:val="00352390"/>
    <w:rsid w:val="00352577"/>
    <w:rsid w:val="003525FC"/>
    <w:rsid w:val="00352DDE"/>
    <w:rsid w:val="0035384F"/>
    <w:rsid w:val="00353C65"/>
    <w:rsid w:val="0035463F"/>
    <w:rsid w:val="003547D9"/>
    <w:rsid w:val="003548F5"/>
    <w:rsid w:val="0035520B"/>
    <w:rsid w:val="003553E7"/>
    <w:rsid w:val="00355A73"/>
    <w:rsid w:val="00356460"/>
    <w:rsid w:val="003576F9"/>
    <w:rsid w:val="00357916"/>
    <w:rsid w:val="00357E21"/>
    <w:rsid w:val="00360BEF"/>
    <w:rsid w:val="003610A5"/>
    <w:rsid w:val="00361ADA"/>
    <w:rsid w:val="00361C98"/>
    <w:rsid w:val="00361EC1"/>
    <w:rsid w:val="0036331A"/>
    <w:rsid w:val="003646AF"/>
    <w:rsid w:val="003648EB"/>
    <w:rsid w:val="003657A0"/>
    <w:rsid w:val="00365A55"/>
    <w:rsid w:val="00366AF9"/>
    <w:rsid w:val="00366F86"/>
    <w:rsid w:val="003678E6"/>
    <w:rsid w:val="003723C5"/>
    <w:rsid w:val="003730DC"/>
    <w:rsid w:val="003731D5"/>
    <w:rsid w:val="00373944"/>
    <w:rsid w:val="00374333"/>
    <w:rsid w:val="00374E3A"/>
    <w:rsid w:val="00375322"/>
    <w:rsid w:val="00375370"/>
    <w:rsid w:val="00375D03"/>
    <w:rsid w:val="00376B49"/>
    <w:rsid w:val="00377C04"/>
    <w:rsid w:val="0038001E"/>
    <w:rsid w:val="003801E2"/>
    <w:rsid w:val="00380E3B"/>
    <w:rsid w:val="0038158C"/>
    <w:rsid w:val="0038287F"/>
    <w:rsid w:val="00382B55"/>
    <w:rsid w:val="00383C9D"/>
    <w:rsid w:val="00384C69"/>
    <w:rsid w:val="00387C6C"/>
    <w:rsid w:val="00387D80"/>
    <w:rsid w:val="00387E7E"/>
    <w:rsid w:val="00390341"/>
    <w:rsid w:val="00390723"/>
    <w:rsid w:val="003928A2"/>
    <w:rsid w:val="00392940"/>
    <w:rsid w:val="00392B4A"/>
    <w:rsid w:val="0039345D"/>
    <w:rsid w:val="00393602"/>
    <w:rsid w:val="0039666B"/>
    <w:rsid w:val="0039774D"/>
    <w:rsid w:val="00397752"/>
    <w:rsid w:val="003A043E"/>
    <w:rsid w:val="003A0448"/>
    <w:rsid w:val="003A134B"/>
    <w:rsid w:val="003A163A"/>
    <w:rsid w:val="003A192F"/>
    <w:rsid w:val="003A311C"/>
    <w:rsid w:val="003A3AFE"/>
    <w:rsid w:val="003A3F40"/>
    <w:rsid w:val="003A4BF0"/>
    <w:rsid w:val="003A519E"/>
    <w:rsid w:val="003A559F"/>
    <w:rsid w:val="003A6411"/>
    <w:rsid w:val="003A762E"/>
    <w:rsid w:val="003B02BB"/>
    <w:rsid w:val="003B0315"/>
    <w:rsid w:val="003B19BD"/>
    <w:rsid w:val="003B19F0"/>
    <w:rsid w:val="003B254D"/>
    <w:rsid w:val="003B2833"/>
    <w:rsid w:val="003B2EFB"/>
    <w:rsid w:val="003B302B"/>
    <w:rsid w:val="003B3E61"/>
    <w:rsid w:val="003B53B1"/>
    <w:rsid w:val="003B53BB"/>
    <w:rsid w:val="003B55A1"/>
    <w:rsid w:val="003B6B79"/>
    <w:rsid w:val="003B7F3C"/>
    <w:rsid w:val="003C032A"/>
    <w:rsid w:val="003C08EE"/>
    <w:rsid w:val="003C1AC0"/>
    <w:rsid w:val="003C1BB7"/>
    <w:rsid w:val="003C1EE8"/>
    <w:rsid w:val="003C2295"/>
    <w:rsid w:val="003C23C4"/>
    <w:rsid w:val="003C2708"/>
    <w:rsid w:val="003C3056"/>
    <w:rsid w:val="003C5452"/>
    <w:rsid w:val="003C5AB6"/>
    <w:rsid w:val="003C5AF2"/>
    <w:rsid w:val="003C5E29"/>
    <w:rsid w:val="003C6F2D"/>
    <w:rsid w:val="003C7427"/>
    <w:rsid w:val="003C75E3"/>
    <w:rsid w:val="003D0112"/>
    <w:rsid w:val="003D1145"/>
    <w:rsid w:val="003D1291"/>
    <w:rsid w:val="003D1959"/>
    <w:rsid w:val="003D2D8B"/>
    <w:rsid w:val="003D3945"/>
    <w:rsid w:val="003D4C51"/>
    <w:rsid w:val="003D50C8"/>
    <w:rsid w:val="003D5A0D"/>
    <w:rsid w:val="003D6E8C"/>
    <w:rsid w:val="003D7B96"/>
    <w:rsid w:val="003E008F"/>
    <w:rsid w:val="003E07D5"/>
    <w:rsid w:val="003E1A0C"/>
    <w:rsid w:val="003E22F2"/>
    <w:rsid w:val="003E2928"/>
    <w:rsid w:val="003E2CD4"/>
    <w:rsid w:val="003E2E88"/>
    <w:rsid w:val="003E313E"/>
    <w:rsid w:val="003E339E"/>
    <w:rsid w:val="003E3927"/>
    <w:rsid w:val="003E43E1"/>
    <w:rsid w:val="003E60D2"/>
    <w:rsid w:val="003E6631"/>
    <w:rsid w:val="003E69A3"/>
    <w:rsid w:val="003E6D44"/>
    <w:rsid w:val="003E6FA6"/>
    <w:rsid w:val="003E710C"/>
    <w:rsid w:val="003F003B"/>
    <w:rsid w:val="003F0321"/>
    <w:rsid w:val="003F0432"/>
    <w:rsid w:val="003F1695"/>
    <w:rsid w:val="003F2C0E"/>
    <w:rsid w:val="003F3410"/>
    <w:rsid w:val="003F392D"/>
    <w:rsid w:val="003F50BA"/>
    <w:rsid w:val="003F51F2"/>
    <w:rsid w:val="003F5958"/>
    <w:rsid w:val="003F6A68"/>
    <w:rsid w:val="00400D6E"/>
    <w:rsid w:val="0040436D"/>
    <w:rsid w:val="00404655"/>
    <w:rsid w:val="00404CC5"/>
    <w:rsid w:val="00405033"/>
    <w:rsid w:val="00405376"/>
    <w:rsid w:val="00406050"/>
    <w:rsid w:val="0040610A"/>
    <w:rsid w:val="0040695F"/>
    <w:rsid w:val="00407600"/>
    <w:rsid w:val="004077B3"/>
    <w:rsid w:val="00411AFC"/>
    <w:rsid w:val="00411BF5"/>
    <w:rsid w:val="00411E52"/>
    <w:rsid w:val="00412B6C"/>
    <w:rsid w:val="00412C8E"/>
    <w:rsid w:val="00413246"/>
    <w:rsid w:val="0041389F"/>
    <w:rsid w:val="00413E46"/>
    <w:rsid w:val="00413F24"/>
    <w:rsid w:val="00414879"/>
    <w:rsid w:val="00414F50"/>
    <w:rsid w:val="004152E7"/>
    <w:rsid w:val="00415416"/>
    <w:rsid w:val="004155BD"/>
    <w:rsid w:val="00415B31"/>
    <w:rsid w:val="0041619E"/>
    <w:rsid w:val="00416900"/>
    <w:rsid w:val="00416B7E"/>
    <w:rsid w:val="00416BFF"/>
    <w:rsid w:val="004176F8"/>
    <w:rsid w:val="0041790A"/>
    <w:rsid w:val="00420010"/>
    <w:rsid w:val="004206EE"/>
    <w:rsid w:val="00420DC4"/>
    <w:rsid w:val="00420E73"/>
    <w:rsid w:val="0042208A"/>
    <w:rsid w:val="00422989"/>
    <w:rsid w:val="00422E08"/>
    <w:rsid w:val="00422E0A"/>
    <w:rsid w:val="00423125"/>
    <w:rsid w:val="00423CB6"/>
    <w:rsid w:val="00424BCF"/>
    <w:rsid w:val="00424E8E"/>
    <w:rsid w:val="00424E92"/>
    <w:rsid w:val="00426B6E"/>
    <w:rsid w:val="004270D7"/>
    <w:rsid w:val="004270DC"/>
    <w:rsid w:val="00427229"/>
    <w:rsid w:val="00427877"/>
    <w:rsid w:val="0043081B"/>
    <w:rsid w:val="00430A57"/>
    <w:rsid w:val="00431467"/>
    <w:rsid w:val="00432188"/>
    <w:rsid w:val="00432631"/>
    <w:rsid w:val="0043385B"/>
    <w:rsid w:val="00434162"/>
    <w:rsid w:val="004347DD"/>
    <w:rsid w:val="0043494F"/>
    <w:rsid w:val="00435CBB"/>
    <w:rsid w:val="00435DBD"/>
    <w:rsid w:val="00436864"/>
    <w:rsid w:val="00436D0F"/>
    <w:rsid w:val="00436E16"/>
    <w:rsid w:val="004402C2"/>
    <w:rsid w:val="0044105D"/>
    <w:rsid w:val="004424BA"/>
    <w:rsid w:val="00442B3D"/>
    <w:rsid w:val="00443CC7"/>
    <w:rsid w:val="00443D6C"/>
    <w:rsid w:val="00444047"/>
    <w:rsid w:val="0044585C"/>
    <w:rsid w:val="00445D29"/>
    <w:rsid w:val="0044632F"/>
    <w:rsid w:val="00446BF8"/>
    <w:rsid w:val="00447E7A"/>
    <w:rsid w:val="004503D3"/>
    <w:rsid w:val="00450621"/>
    <w:rsid w:val="00450B33"/>
    <w:rsid w:val="004511A0"/>
    <w:rsid w:val="00452503"/>
    <w:rsid w:val="00453211"/>
    <w:rsid w:val="004533BB"/>
    <w:rsid w:val="004543F1"/>
    <w:rsid w:val="004548A7"/>
    <w:rsid w:val="004554BB"/>
    <w:rsid w:val="00455DFA"/>
    <w:rsid w:val="00456190"/>
    <w:rsid w:val="004562EE"/>
    <w:rsid w:val="004574D6"/>
    <w:rsid w:val="004575D8"/>
    <w:rsid w:val="00457914"/>
    <w:rsid w:val="00460212"/>
    <w:rsid w:val="00460A05"/>
    <w:rsid w:val="0046108C"/>
    <w:rsid w:val="00461125"/>
    <w:rsid w:val="00461168"/>
    <w:rsid w:val="004614F6"/>
    <w:rsid w:val="004618F8"/>
    <w:rsid w:val="00462EF5"/>
    <w:rsid w:val="0046302E"/>
    <w:rsid w:val="00463F88"/>
    <w:rsid w:val="00465502"/>
    <w:rsid w:val="00465881"/>
    <w:rsid w:val="004661B5"/>
    <w:rsid w:val="00466AE6"/>
    <w:rsid w:val="0046736D"/>
    <w:rsid w:val="0046773E"/>
    <w:rsid w:val="00471493"/>
    <w:rsid w:val="0047161E"/>
    <w:rsid w:val="00471918"/>
    <w:rsid w:val="00471B82"/>
    <w:rsid w:val="004724A3"/>
    <w:rsid w:val="00472705"/>
    <w:rsid w:val="0047283E"/>
    <w:rsid w:val="004731BA"/>
    <w:rsid w:val="00474A43"/>
    <w:rsid w:val="00474C31"/>
    <w:rsid w:val="00474EB4"/>
    <w:rsid w:val="0047589E"/>
    <w:rsid w:val="00475914"/>
    <w:rsid w:val="00475FE7"/>
    <w:rsid w:val="00476662"/>
    <w:rsid w:val="00476801"/>
    <w:rsid w:val="00476EBB"/>
    <w:rsid w:val="004778EC"/>
    <w:rsid w:val="00477DAF"/>
    <w:rsid w:val="0048018C"/>
    <w:rsid w:val="00480DAB"/>
    <w:rsid w:val="004822F5"/>
    <w:rsid w:val="004839E1"/>
    <w:rsid w:val="00486C3B"/>
    <w:rsid w:val="004877B7"/>
    <w:rsid w:val="004904FB"/>
    <w:rsid w:val="004927E7"/>
    <w:rsid w:val="00492868"/>
    <w:rsid w:val="0049289C"/>
    <w:rsid w:val="00492D62"/>
    <w:rsid w:val="004947DD"/>
    <w:rsid w:val="004965A8"/>
    <w:rsid w:val="00497F1C"/>
    <w:rsid w:val="004A0558"/>
    <w:rsid w:val="004A0928"/>
    <w:rsid w:val="004A0F9D"/>
    <w:rsid w:val="004A1053"/>
    <w:rsid w:val="004A1465"/>
    <w:rsid w:val="004A1673"/>
    <w:rsid w:val="004A19A6"/>
    <w:rsid w:val="004A314E"/>
    <w:rsid w:val="004A3C4D"/>
    <w:rsid w:val="004A3EC6"/>
    <w:rsid w:val="004A4039"/>
    <w:rsid w:val="004A4A6F"/>
    <w:rsid w:val="004A5407"/>
    <w:rsid w:val="004B0EEA"/>
    <w:rsid w:val="004B11D8"/>
    <w:rsid w:val="004B1569"/>
    <w:rsid w:val="004B1911"/>
    <w:rsid w:val="004B28C7"/>
    <w:rsid w:val="004B2E20"/>
    <w:rsid w:val="004B43C8"/>
    <w:rsid w:val="004B6B8F"/>
    <w:rsid w:val="004C069A"/>
    <w:rsid w:val="004C1136"/>
    <w:rsid w:val="004C1339"/>
    <w:rsid w:val="004C15C2"/>
    <w:rsid w:val="004C1664"/>
    <w:rsid w:val="004C1EE4"/>
    <w:rsid w:val="004C2B43"/>
    <w:rsid w:val="004C2E14"/>
    <w:rsid w:val="004C31F0"/>
    <w:rsid w:val="004C341E"/>
    <w:rsid w:val="004C3546"/>
    <w:rsid w:val="004C3E13"/>
    <w:rsid w:val="004C48C6"/>
    <w:rsid w:val="004C4BCD"/>
    <w:rsid w:val="004C4D32"/>
    <w:rsid w:val="004C518A"/>
    <w:rsid w:val="004C76FF"/>
    <w:rsid w:val="004D01DB"/>
    <w:rsid w:val="004D307B"/>
    <w:rsid w:val="004D3B22"/>
    <w:rsid w:val="004D415C"/>
    <w:rsid w:val="004D4CE1"/>
    <w:rsid w:val="004D5B6E"/>
    <w:rsid w:val="004D5FAC"/>
    <w:rsid w:val="004D6490"/>
    <w:rsid w:val="004D69C9"/>
    <w:rsid w:val="004D6A7B"/>
    <w:rsid w:val="004E033D"/>
    <w:rsid w:val="004E3163"/>
    <w:rsid w:val="004E3250"/>
    <w:rsid w:val="004E3DBB"/>
    <w:rsid w:val="004E4372"/>
    <w:rsid w:val="004E45A6"/>
    <w:rsid w:val="004E4A92"/>
    <w:rsid w:val="004E4D1B"/>
    <w:rsid w:val="004E5C88"/>
    <w:rsid w:val="004E6746"/>
    <w:rsid w:val="004E6B54"/>
    <w:rsid w:val="004E7426"/>
    <w:rsid w:val="004E7663"/>
    <w:rsid w:val="004F01B0"/>
    <w:rsid w:val="004F0E3A"/>
    <w:rsid w:val="004F1028"/>
    <w:rsid w:val="004F12B2"/>
    <w:rsid w:val="004F14CD"/>
    <w:rsid w:val="004F1C3C"/>
    <w:rsid w:val="004F1DD1"/>
    <w:rsid w:val="004F29DE"/>
    <w:rsid w:val="004F3321"/>
    <w:rsid w:val="004F3C7F"/>
    <w:rsid w:val="004F4865"/>
    <w:rsid w:val="004F4C35"/>
    <w:rsid w:val="004F5955"/>
    <w:rsid w:val="004F5F9E"/>
    <w:rsid w:val="004F6518"/>
    <w:rsid w:val="004F6860"/>
    <w:rsid w:val="004F78EA"/>
    <w:rsid w:val="004F7C2C"/>
    <w:rsid w:val="0050092D"/>
    <w:rsid w:val="005014EB"/>
    <w:rsid w:val="00501C86"/>
    <w:rsid w:val="005028C1"/>
    <w:rsid w:val="005028F9"/>
    <w:rsid w:val="005045CA"/>
    <w:rsid w:val="00504A6A"/>
    <w:rsid w:val="00504DCE"/>
    <w:rsid w:val="005057E4"/>
    <w:rsid w:val="005059F6"/>
    <w:rsid w:val="00505F58"/>
    <w:rsid w:val="00506414"/>
    <w:rsid w:val="005071C7"/>
    <w:rsid w:val="005079D3"/>
    <w:rsid w:val="00507CB6"/>
    <w:rsid w:val="0051084D"/>
    <w:rsid w:val="00510FF0"/>
    <w:rsid w:val="00513204"/>
    <w:rsid w:val="00513BBA"/>
    <w:rsid w:val="00513C29"/>
    <w:rsid w:val="0051446D"/>
    <w:rsid w:val="00515CF8"/>
    <w:rsid w:val="00515E52"/>
    <w:rsid w:val="00516EDE"/>
    <w:rsid w:val="005170C3"/>
    <w:rsid w:val="005175D3"/>
    <w:rsid w:val="00521116"/>
    <w:rsid w:val="00522CF6"/>
    <w:rsid w:val="00523896"/>
    <w:rsid w:val="0052401C"/>
    <w:rsid w:val="00524252"/>
    <w:rsid w:val="00524600"/>
    <w:rsid w:val="00525914"/>
    <w:rsid w:val="00525CD3"/>
    <w:rsid w:val="00527FC3"/>
    <w:rsid w:val="00530E1F"/>
    <w:rsid w:val="00531C78"/>
    <w:rsid w:val="00531DF3"/>
    <w:rsid w:val="00533394"/>
    <w:rsid w:val="005337F2"/>
    <w:rsid w:val="00533B02"/>
    <w:rsid w:val="00533DA8"/>
    <w:rsid w:val="00533EDD"/>
    <w:rsid w:val="00534C23"/>
    <w:rsid w:val="005351F7"/>
    <w:rsid w:val="00536C07"/>
    <w:rsid w:val="0054062F"/>
    <w:rsid w:val="00541414"/>
    <w:rsid w:val="00541756"/>
    <w:rsid w:val="005422C1"/>
    <w:rsid w:val="00542C71"/>
    <w:rsid w:val="0054329F"/>
    <w:rsid w:val="00543711"/>
    <w:rsid w:val="00545A19"/>
    <w:rsid w:val="005470CC"/>
    <w:rsid w:val="00547748"/>
    <w:rsid w:val="00547B2D"/>
    <w:rsid w:val="00547DD7"/>
    <w:rsid w:val="00550C70"/>
    <w:rsid w:val="00550EAB"/>
    <w:rsid w:val="0055233A"/>
    <w:rsid w:val="00552B69"/>
    <w:rsid w:val="00553DF5"/>
    <w:rsid w:val="00554ACE"/>
    <w:rsid w:val="005550F4"/>
    <w:rsid w:val="00555AF8"/>
    <w:rsid w:val="00555D04"/>
    <w:rsid w:val="00557099"/>
    <w:rsid w:val="0055743D"/>
    <w:rsid w:val="00560EC3"/>
    <w:rsid w:val="0056122F"/>
    <w:rsid w:val="00563203"/>
    <w:rsid w:val="0056322F"/>
    <w:rsid w:val="00565351"/>
    <w:rsid w:val="005654D6"/>
    <w:rsid w:val="005655C6"/>
    <w:rsid w:val="00566120"/>
    <w:rsid w:val="005663D7"/>
    <w:rsid w:val="00566B95"/>
    <w:rsid w:val="00567126"/>
    <w:rsid w:val="0056783B"/>
    <w:rsid w:val="00570B94"/>
    <w:rsid w:val="00571A30"/>
    <w:rsid w:val="00572124"/>
    <w:rsid w:val="0057340B"/>
    <w:rsid w:val="00574337"/>
    <w:rsid w:val="005748B3"/>
    <w:rsid w:val="00575177"/>
    <w:rsid w:val="005760FC"/>
    <w:rsid w:val="005769B8"/>
    <w:rsid w:val="00576C07"/>
    <w:rsid w:val="0058062A"/>
    <w:rsid w:val="00580EF1"/>
    <w:rsid w:val="005814F8"/>
    <w:rsid w:val="00581787"/>
    <w:rsid w:val="005829E2"/>
    <w:rsid w:val="005830BB"/>
    <w:rsid w:val="00583AF7"/>
    <w:rsid w:val="00583B5D"/>
    <w:rsid w:val="00583F66"/>
    <w:rsid w:val="005848B2"/>
    <w:rsid w:val="00584E4D"/>
    <w:rsid w:val="00585919"/>
    <w:rsid w:val="00585ABB"/>
    <w:rsid w:val="00585D05"/>
    <w:rsid w:val="00586172"/>
    <w:rsid w:val="0058715A"/>
    <w:rsid w:val="00587318"/>
    <w:rsid w:val="00587C78"/>
    <w:rsid w:val="005901AC"/>
    <w:rsid w:val="00590EF5"/>
    <w:rsid w:val="00593168"/>
    <w:rsid w:val="005935FF"/>
    <w:rsid w:val="0059362B"/>
    <w:rsid w:val="00593BF7"/>
    <w:rsid w:val="00594253"/>
    <w:rsid w:val="00594372"/>
    <w:rsid w:val="005944DF"/>
    <w:rsid w:val="0059466C"/>
    <w:rsid w:val="005950CF"/>
    <w:rsid w:val="005954F2"/>
    <w:rsid w:val="00595875"/>
    <w:rsid w:val="00595AD4"/>
    <w:rsid w:val="00595FB5"/>
    <w:rsid w:val="005962C9"/>
    <w:rsid w:val="0059724E"/>
    <w:rsid w:val="005A03FA"/>
    <w:rsid w:val="005A0699"/>
    <w:rsid w:val="005A1116"/>
    <w:rsid w:val="005A1632"/>
    <w:rsid w:val="005A1A82"/>
    <w:rsid w:val="005A1BA3"/>
    <w:rsid w:val="005A1EFD"/>
    <w:rsid w:val="005A2481"/>
    <w:rsid w:val="005A33A0"/>
    <w:rsid w:val="005A3EE1"/>
    <w:rsid w:val="005A4806"/>
    <w:rsid w:val="005A4CF3"/>
    <w:rsid w:val="005A59ED"/>
    <w:rsid w:val="005A6BBF"/>
    <w:rsid w:val="005B0220"/>
    <w:rsid w:val="005B0671"/>
    <w:rsid w:val="005B0E5C"/>
    <w:rsid w:val="005B1378"/>
    <w:rsid w:val="005B1383"/>
    <w:rsid w:val="005B13CB"/>
    <w:rsid w:val="005B335C"/>
    <w:rsid w:val="005B4028"/>
    <w:rsid w:val="005B4B14"/>
    <w:rsid w:val="005B4B25"/>
    <w:rsid w:val="005B57C6"/>
    <w:rsid w:val="005B5F95"/>
    <w:rsid w:val="005B6132"/>
    <w:rsid w:val="005B62DC"/>
    <w:rsid w:val="005B6B12"/>
    <w:rsid w:val="005B6CB2"/>
    <w:rsid w:val="005B6ED0"/>
    <w:rsid w:val="005B766E"/>
    <w:rsid w:val="005C07EE"/>
    <w:rsid w:val="005C081F"/>
    <w:rsid w:val="005C1435"/>
    <w:rsid w:val="005C26CE"/>
    <w:rsid w:val="005C2937"/>
    <w:rsid w:val="005C2CBA"/>
    <w:rsid w:val="005C33BD"/>
    <w:rsid w:val="005C363F"/>
    <w:rsid w:val="005C4021"/>
    <w:rsid w:val="005C42A9"/>
    <w:rsid w:val="005C4ABA"/>
    <w:rsid w:val="005C4B45"/>
    <w:rsid w:val="005C5161"/>
    <w:rsid w:val="005C6170"/>
    <w:rsid w:val="005C6986"/>
    <w:rsid w:val="005C6991"/>
    <w:rsid w:val="005C6D59"/>
    <w:rsid w:val="005C7018"/>
    <w:rsid w:val="005C71F1"/>
    <w:rsid w:val="005C7237"/>
    <w:rsid w:val="005C727B"/>
    <w:rsid w:val="005C7D63"/>
    <w:rsid w:val="005D0A93"/>
    <w:rsid w:val="005D1BC4"/>
    <w:rsid w:val="005D23AC"/>
    <w:rsid w:val="005D29DE"/>
    <w:rsid w:val="005D2A5A"/>
    <w:rsid w:val="005D3218"/>
    <w:rsid w:val="005D3595"/>
    <w:rsid w:val="005D4552"/>
    <w:rsid w:val="005D4F52"/>
    <w:rsid w:val="005D58F4"/>
    <w:rsid w:val="005E02D1"/>
    <w:rsid w:val="005E0442"/>
    <w:rsid w:val="005E0CA7"/>
    <w:rsid w:val="005E0D81"/>
    <w:rsid w:val="005E0F36"/>
    <w:rsid w:val="005E1027"/>
    <w:rsid w:val="005E10BC"/>
    <w:rsid w:val="005E152B"/>
    <w:rsid w:val="005E231A"/>
    <w:rsid w:val="005E29FB"/>
    <w:rsid w:val="005E2DAB"/>
    <w:rsid w:val="005E3711"/>
    <w:rsid w:val="005E45D4"/>
    <w:rsid w:val="005E4BC5"/>
    <w:rsid w:val="005E5056"/>
    <w:rsid w:val="005E5388"/>
    <w:rsid w:val="005E6240"/>
    <w:rsid w:val="005E6360"/>
    <w:rsid w:val="005E6833"/>
    <w:rsid w:val="005E68F0"/>
    <w:rsid w:val="005E6FE8"/>
    <w:rsid w:val="005E75C3"/>
    <w:rsid w:val="005F06F0"/>
    <w:rsid w:val="005F1690"/>
    <w:rsid w:val="005F1F63"/>
    <w:rsid w:val="005F1F7B"/>
    <w:rsid w:val="005F213F"/>
    <w:rsid w:val="005F2169"/>
    <w:rsid w:val="005F281E"/>
    <w:rsid w:val="005F3122"/>
    <w:rsid w:val="005F3627"/>
    <w:rsid w:val="005F3DC6"/>
    <w:rsid w:val="005F5A42"/>
    <w:rsid w:val="005F6CD8"/>
    <w:rsid w:val="005F7477"/>
    <w:rsid w:val="00600650"/>
    <w:rsid w:val="006007BD"/>
    <w:rsid w:val="00600E4E"/>
    <w:rsid w:val="00601855"/>
    <w:rsid w:val="00601998"/>
    <w:rsid w:val="00601B9A"/>
    <w:rsid w:val="00602360"/>
    <w:rsid w:val="006049D9"/>
    <w:rsid w:val="006062BD"/>
    <w:rsid w:val="00607762"/>
    <w:rsid w:val="00607797"/>
    <w:rsid w:val="00607A2B"/>
    <w:rsid w:val="0061009F"/>
    <w:rsid w:val="00612F19"/>
    <w:rsid w:val="00614E87"/>
    <w:rsid w:val="00615CE1"/>
    <w:rsid w:val="00615EA6"/>
    <w:rsid w:val="006165B6"/>
    <w:rsid w:val="006177E0"/>
    <w:rsid w:val="006205D2"/>
    <w:rsid w:val="006206F1"/>
    <w:rsid w:val="00620BDE"/>
    <w:rsid w:val="00620D1B"/>
    <w:rsid w:val="00620F57"/>
    <w:rsid w:val="00621256"/>
    <w:rsid w:val="00621EDE"/>
    <w:rsid w:val="006220CF"/>
    <w:rsid w:val="0062214B"/>
    <w:rsid w:val="0062256D"/>
    <w:rsid w:val="00622915"/>
    <w:rsid w:val="00624517"/>
    <w:rsid w:val="00625476"/>
    <w:rsid w:val="006259AD"/>
    <w:rsid w:val="00625ABD"/>
    <w:rsid w:val="006278A6"/>
    <w:rsid w:val="00627FF3"/>
    <w:rsid w:val="00630298"/>
    <w:rsid w:val="0063078B"/>
    <w:rsid w:val="00630FB1"/>
    <w:rsid w:val="006317F5"/>
    <w:rsid w:val="00631AFE"/>
    <w:rsid w:val="00632472"/>
    <w:rsid w:val="006328BE"/>
    <w:rsid w:val="00633521"/>
    <w:rsid w:val="00634BF5"/>
    <w:rsid w:val="006353D2"/>
    <w:rsid w:val="006365D7"/>
    <w:rsid w:val="00636621"/>
    <w:rsid w:val="00636805"/>
    <w:rsid w:val="00636F81"/>
    <w:rsid w:val="00637170"/>
    <w:rsid w:val="006405B0"/>
    <w:rsid w:val="00641490"/>
    <w:rsid w:val="006428E7"/>
    <w:rsid w:val="00643218"/>
    <w:rsid w:val="00643FF1"/>
    <w:rsid w:val="00644DCF"/>
    <w:rsid w:val="0064613D"/>
    <w:rsid w:val="006463EF"/>
    <w:rsid w:val="006466E5"/>
    <w:rsid w:val="00650DBE"/>
    <w:rsid w:val="00651359"/>
    <w:rsid w:val="006513EE"/>
    <w:rsid w:val="00651BF0"/>
    <w:rsid w:val="00654321"/>
    <w:rsid w:val="0065530E"/>
    <w:rsid w:val="006557F7"/>
    <w:rsid w:val="00656F2E"/>
    <w:rsid w:val="00657314"/>
    <w:rsid w:val="00657374"/>
    <w:rsid w:val="006579E1"/>
    <w:rsid w:val="00660A35"/>
    <w:rsid w:val="00661668"/>
    <w:rsid w:val="00662854"/>
    <w:rsid w:val="0066288A"/>
    <w:rsid w:val="00662E08"/>
    <w:rsid w:val="00662FD8"/>
    <w:rsid w:val="0066321A"/>
    <w:rsid w:val="006633E3"/>
    <w:rsid w:val="006641D3"/>
    <w:rsid w:val="00664D74"/>
    <w:rsid w:val="006650DD"/>
    <w:rsid w:val="00665F39"/>
    <w:rsid w:val="006676E4"/>
    <w:rsid w:val="00671370"/>
    <w:rsid w:val="00671445"/>
    <w:rsid w:val="006727F2"/>
    <w:rsid w:val="00672C29"/>
    <w:rsid w:val="006732BF"/>
    <w:rsid w:val="00674544"/>
    <w:rsid w:val="00675303"/>
    <w:rsid w:val="00675830"/>
    <w:rsid w:val="00675895"/>
    <w:rsid w:val="00675C28"/>
    <w:rsid w:val="00677DC2"/>
    <w:rsid w:val="00680576"/>
    <w:rsid w:val="006807B9"/>
    <w:rsid w:val="006808A2"/>
    <w:rsid w:val="006819E2"/>
    <w:rsid w:val="00682087"/>
    <w:rsid w:val="006824C9"/>
    <w:rsid w:val="0068300A"/>
    <w:rsid w:val="006844D4"/>
    <w:rsid w:val="0068481D"/>
    <w:rsid w:val="00684F4D"/>
    <w:rsid w:val="00685331"/>
    <w:rsid w:val="006856FF"/>
    <w:rsid w:val="00686EDB"/>
    <w:rsid w:val="00686F1F"/>
    <w:rsid w:val="00687346"/>
    <w:rsid w:val="006876A2"/>
    <w:rsid w:val="00690892"/>
    <w:rsid w:val="00691235"/>
    <w:rsid w:val="00691810"/>
    <w:rsid w:val="006929C1"/>
    <w:rsid w:val="0069306D"/>
    <w:rsid w:val="006942AE"/>
    <w:rsid w:val="00695650"/>
    <w:rsid w:val="00695A0A"/>
    <w:rsid w:val="00695CDB"/>
    <w:rsid w:val="00695D22"/>
    <w:rsid w:val="006965DF"/>
    <w:rsid w:val="00696CAC"/>
    <w:rsid w:val="006970E4"/>
    <w:rsid w:val="0069730C"/>
    <w:rsid w:val="00697635"/>
    <w:rsid w:val="006A18B2"/>
    <w:rsid w:val="006A25C0"/>
    <w:rsid w:val="006A2AD6"/>
    <w:rsid w:val="006A2B60"/>
    <w:rsid w:val="006A2BBC"/>
    <w:rsid w:val="006A2C40"/>
    <w:rsid w:val="006A2E4F"/>
    <w:rsid w:val="006A317D"/>
    <w:rsid w:val="006A3C27"/>
    <w:rsid w:val="006A40FF"/>
    <w:rsid w:val="006A412A"/>
    <w:rsid w:val="006A4442"/>
    <w:rsid w:val="006A57C8"/>
    <w:rsid w:val="006A5C1A"/>
    <w:rsid w:val="006A634D"/>
    <w:rsid w:val="006A6454"/>
    <w:rsid w:val="006A75E5"/>
    <w:rsid w:val="006A7670"/>
    <w:rsid w:val="006A7BCB"/>
    <w:rsid w:val="006A7DFC"/>
    <w:rsid w:val="006B0133"/>
    <w:rsid w:val="006B014E"/>
    <w:rsid w:val="006B07FB"/>
    <w:rsid w:val="006B17E7"/>
    <w:rsid w:val="006B2794"/>
    <w:rsid w:val="006B316F"/>
    <w:rsid w:val="006B3B2D"/>
    <w:rsid w:val="006B48B2"/>
    <w:rsid w:val="006B48DF"/>
    <w:rsid w:val="006B4DBF"/>
    <w:rsid w:val="006B5538"/>
    <w:rsid w:val="006B5B3F"/>
    <w:rsid w:val="006B6882"/>
    <w:rsid w:val="006B68D4"/>
    <w:rsid w:val="006B6EA5"/>
    <w:rsid w:val="006B727C"/>
    <w:rsid w:val="006B7804"/>
    <w:rsid w:val="006B7F05"/>
    <w:rsid w:val="006C008E"/>
    <w:rsid w:val="006C200A"/>
    <w:rsid w:val="006C207F"/>
    <w:rsid w:val="006C28DC"/>
    <w:rsid w:val="006C335B"/>
    <w:rsid w:val="006C502E"/>
    <w:rsid w:val="006C60BA"/>
    <w:rsid w:val="006C6AD8"/>
    <w:rsid w:val="006C74DE"/>
    <w:rsid w:val="006C7E61"/>
    <w:rsid w:val="006C7F23"/>
    <w:rsid w:val="006D0478"/>
    <w:rsid w:val="006D0996"/>
    <w:rsid w:val="006D10A0"/>
    <w:rsid w:val="006D1622"/>
    <w:rsid w:val="006D1813"/>
    <w:rsid w:val="006D25BF"/>
    <w:rsid w:val="006D3D60"/>
    <w:rsid w:val="006D5016"/>
    <w:rsid w:val="006D5C4C"/>
    <w:rsid w:val="006D6E1F"/>
    <w:rsid w:val="006D6E39"/>
    <w:rsid w:val="006D71C2"/>
    <w:rsid w:val="006D78BF"/>
    <w:rsid w:val="006D7E59"/>
    <w:rsid w:val="006E01B0"/>
    <w:rsid w:val="006E09B7"/>
    <w:rsid w:val="006E10B9"/>
    <w:rsid w:val="006E165A"/>
    <w:rsid w:val="006E2260"/>
    <w:rsid w:val="006E3A19"/>
    <w:rsid w:val="006E3CD4"/>
    <w:rsid w:val="006E44CB"/>
    <w:rsid w:val="006E49C6"/>
    <w:rsid w:val="006E4FF3"/>
    <w:rsid w:val="006E63D1"/>
    <w:rsid w:val="006E6EED"/>
    <w:rsid w:val="006E7286"/>
    <w:rsid w:val="006E75C9"/>
    <w:rsid w:val="006F03D9"/>
    <w:rsid w:val="006F16C4"/>
    <w:rsid w:val="006F23FB"/>
    <w:rsid w:val="006F35AD"/>
    <w:rsid w:val="006F3BA3"/>
    <w:rsid w:val="006F4733"/>
    <w:rsid w:val="006F5AD3"/>
    <w:rsid w:val="006F6114"/>
    <w:rsid w:val="006F6830"/>
    <w:rsid w:val="006F6915"/>
    <w:rsid w:val="006F6B2E"/>
    <w:rsid w:val="006F74EC"/>
    <w:rsid w:val="00701CB0"/>
    <w:rsid w:val="00702479"/>
    <w:rsid w:val="0070390A"/>
    <w:rsid w:val="00703F6C"/>
    <w:rsid w:val="00703FF6"/>
    <w:rsid w:val="00704D40"/>
    <w:rsid w:val="00705F98"/>
    <w:rsid w:val="0070613C"/>
    <w:rsid w:val="00706379"/>
    <w:rsid w:val="00706EB4"/>
    <w:rsid w:val="007105EA"/>
    <w:rsid w:val="00710737"/>
    <w:rsid w:val="007111E6"/>
    <w:rsid w:val="007120C0"/>
    <w:rsid w:val="007142B1"/>
    <w:rsid w:val="00714EC2"/>
    <w:rsid w:val="0071573A"/>
    <w:rsid w:val="00715F15"/>
    <w:rsid w:val="0071629B"/>
    <w:rsid w:val="00716D13"/>
    <w:rsid w:val="0071787D"/>
    <w:rsid w:val="00717B90"/>
    <w:rsid w:val="007205D5"/>
    <w:rsid w:val="0072087B"/>
    <w:rsid w:val="0072115B"/>
    <w:rsid w:val="00723257"/>
    <w:rsid w:val="00724DF1"/>
    <w:rsid w:val="00725E19"/>
    <w:rsid w:val="00726154"/>
    <w:rsid w:val="0072634D"/>
    <w:rsid w:val="00726AF0"/>
    <w:rsid w:val="00727AD6"/>
    <w:rsid w:val="0073124E"/>
    <w:rsid w:val="0073152D"/>
    <w:rsid w:val="00732B0C"/>
    <w:rsid w:val="00732BA0"/>
    <w:rsid w:val="00733714"/>
    <w:rsid w:val="00733800"/>
    <w:rsid w:val="007338BE"/>
    <w:rsid w:val="0073613B"/>
    <w:rsid w:val="0073671D"/>
    <w:rsid w:val="007375CF"/>
    <w:rsid w:val="0074045E"/>
    <w:rsid w:val="00741014"/>
    <w:rsid w:val="00741C9E"/>
    <w:rsid w:val="0074204F"/>
    <w:rsid w:val="00742670"/>
    <w:rsid w:val="007438C0"/>
    <w:rsid w:val="00744002"/>
    <w:rsid w:val="00744054"/>
    <w:rsid w:val="007440AC"/>
    <w:rsid w:val="00744AD3"/>
    <w:rsid w:val="00744BBF"/>
    <w:rsid w:val="00744C57"/>
    <w:rsid w:val="00744FCD"/>
    <w:rsid w:val="0074549F"/>
    <w:rsid w:val="00745605"/>
    <w:rsid w:val="00745971"/>
    <w:rsid w:val="00745A3C"/>
    <w:rsid w:val="00746910"/>
    <w:rsid w:val="00746C12"/>
    <w:rsid w:val="007473B3"/>
    <w:rsid w:val="00747706"/>
    <w:rsid w:val="007478F8"/>
    <w:rsid w:val="00750845"/>
    <w:rsid w:val="00750D66"/>
    <w:rsid w:val="00751169"/>
    <w:rsid w:val="007517B2"/>
    <w:rsid w:val="00752939"/>
    <w:rsid w:val="00754725"/>
    <w:rsid w:val="007555B4"/>
    <w:rsid w:val="0075638C"/>
    <w:rsid w:val="00757244"/>
    <w:rsid w:val="0075765A"/>
    <w:rsid w:val="00757D1F"/>
    <w:rsid w:val="007610AE"/>
    <w:rsid w:val="00761642"/>
    <w:rsid w:val="00761A73"/>
    <w:rsid w:val="00761CF6"/>
    <w:rsid w:val="00761FDC"/>
    <w:rsid w:val="00763DF4"/>
    <w:rsid w:val="007641CB"/>
    <w:rsid w:val="0076488A"/>
    <w:rsid w:val="00766FC4"/>
    <w:rsid w:val="007678B6"/>
    <w:rsid w:val="00771093"/>
    <w:rsid w:val="00771CE5"/>
    <w:rsid w:val="00772821"/>
    <w:rsid w:val="007730E8"/>
    <w:rsid w:val="00773178"/>
    <w:rsid w:val="00774BC9"/>
    <w:rsid w:val="007753D0"/>
    <w:rsid w:val="007763CF"/>
    <w:rsid w:val="00776776"/>
    <w:rsid w:val="00777A14"/>
    <w:rsid w:val="00780141"/>
    <w:rsid w:val="00780293"/>
    <w:rsid w:val="007803F6"/>
    <w:rsid w:val="00780741"/>
    <w:rsid w:val="007809B6"/>
    <w:rsid w:val="00780E55"/>
    <w:rsid w:val="00781056"/>
    <w:rsid w:val="00781167"/>
    <w:rsid w:val="00781262"/>
    <w:rsid w:val="00781263"/>
    <w:rsid w:val="007815C6"/>
    <w:rsid w:val="00781607"/>
    <w:rsid w:val="007821BE"/>
    <w:rsid w:val="00782B34"/>
    <w:rsid w:val="00782C94"/>
    <w:rsid w:val="00782D0E"/>
    <w:rsid w:val="00783136"/>
    <w:rsid w:val="00783399"/>
    <w:rsid w:val="00783A9E"/>
    <w:rsid w:val="00785010"/>
    <w:rsid w:val="007851F4"/>
    <w:rsid w:val="007852C1"/>
    <w:rsid w:val="00787093"/>
    <w:rsid w:val="007904AC"/>
    <w:rsid w:val="00790AB3"/>
    <w:rsid w:val="00790FAC"/>
    <w:rsid w:val="00792720"/>
    <w:rsid w:val="00792BAA"/>
    <w:rsid w:val="00794288"/>
    <w:rsid w:val="00795D77"/>
    <w:rsid w:val="007970B3"/>
    <w:rsid w:val="00797584"/>
    <w:rsid w:val="007977FF"/>
    <w:rsid w:val="007A0A86"/>
    <w:rsid w:val="007A0CD2"/>
    <w:rsid w:val="007A1566"/>
    <w:rsid w:val="007A2A5C"/>
    <w:rsid w:val="007A31B3"/>
    <w:rsid w:val="007A34B8"/>
    <w:rsid w:val="007A4433"/>
    <w:rsid w:val="007A4465"/>
    <w:rsid w:val="007A4522"/>
    <w:rsid w:val="007A4855"/>
    <w:rsid w:val="007A575B"/>
    <w:rsid w:val="007A649E"/>
    <w:rsid w:val="007B0245"/>
    <w:rsid w:val="007B04E4"/>
    <w:rsid w:val="007B0BEA"/>
    <w:rsid w:val="007B1BC7"/>
    <w:rsid w:val="007B1E6E"/>
    <w:rsid w:val="007B220C"/>
    <w:rsid w:val="007B4A54"/>
    <w:rsid w:val="007B4D41"/>
    <w:rsid w:val="007B58A6"/>
    <w:rsid w:val="007B5A61"/>
    <w:rsid w:val="007B6166"/>
    <w:rsid w:val="007B628C"/>
    <w:rsid w:val="007B697A"/>
    <w:rsid w:val="007B6D9F"/>
    <w:rsid w:val="007B6DAB"/>
    <w:rsid w:val="007B6EA2"/>
    <w:rsid w:val="007B7385"/>
    <w:rsid w:val="007C06C2"/>
    <w:rsid w:val="007C1332"/>
    <w:rsid w:val="007C1E04"/>
    <w:rsid w:val="007C22D3"/>
    <w:rsid w:val="007C237A"/>
    <w:rsid w:val="007C2549"/>
    <w:rsid w:val="007C260F"/>
    <w:rsid w:val="007C340F"/>
    <w:rsid w:val="007C3639"/>
    <w:rsid w:val="007C4B76"/>
    <w:rsid w:val="007C5C3A"/>
    <w:rsid w:val="007C6435"/>
    <w:rsid w:val="007C6A94"/>
    <w:rsid w:val="007D07BF"/>
    <w:rsid w:val="007D0883"/>
    <w:rsid w:val="007D0D59"/>
    <w:rsid w:val="007D0E4F"/>
    <w:rsid w:val="007D0F3F"/>
    <w:rsid w:val="007D105F"/>
    <w:rsid w:val="007D1BBF"/>
    <w:rsid w:val="007D236C"/>
    <w:rsid w:val="007D260E"/>
    <w:rsid w:val="007D2AA7"/>
    <w:rsid w:val="007D454B"/>
    <w:rsid w:val="007D4939"/>
    <w:rsid w:val="007D5787"/>
    <w:rsid w:val="007D754C"/>
    <w:rsid w:val="007E12C2"/>
    <w:rsid w:val="007E14B1"/>
    <w:rsid w:val="007E3014"/>
    <w:rsid w:val="007E352A"/>
    <w:rsid w:val="007E4AE5"/>
    <w:rsid w:val="007E4EE5"/>
    <w:rsid w:val="007E5CBD"/>
    <w:rsid w:val="007E626E"/>
    <w:rsid w:val="007E7B26"/>
    <w:rsid w:val="007F0BF0"/>
    <w:rsid w:val="007F0E74"/>
    <w:rsid w:val="007F0EE5"/>
    <w:rsid w:val="007F2B34"/>
    <w:rsid w:val="007F2F92"/>
    <w:rsid w:val="007F30F4"/>
    <w:rsid w:val="007F3464"/>
    <w:rsid w:val="007F347B"/>
    <w:rsid w:val="007F470B"/>
    <w:rsid w:val="007F4848"/>
    <w:rsid w:val="007F48A0"/>
    <w:rsid w:val="007F4958"/>
    <w:rsid w:val="007F5BD9"/>
    <w:rsid w:val="007F721B"/>
    <w:rsid w:val="007F74DC"/>
    <w:rsid w:val="007F7D1E"/>
    <w:rsid w:val="007F7D9E"/>
    <w:rsid w:val="008005A5"/>
    <w:rsid w:val="0080206A"/>
    <w:rsid w:val="00804580"/>
    <w:rsid w:val="00804B6F"/>
    <w:rsid w:val="008054EF"/>
    <w:rsid w:val="00805803"/>
    <w:rsid w:val="00805AE3"/>
    <w:rsid w:val="00805FEF"/>
    <w:rsid w:val="00806C9F"/>
    <w:rsid w:val="0081025B"/>
    <w:rsid w:val="00810B48"/>
    <w:rsid w:val="0081172B"/>
    <w:rsid w:val="00811B54"/>
    <w:rsid w:val="00811E2E"/>
    <w:rsid w:val="00812C05"/>
    <w:rsid w:val="00812F71"/>
    <w:rsid w:val="0081362A"/>
    <w:rsid w:val="00813830"/>
    <w:rsid w:val="00813A33"/>
    <w:rsid w:val="008140E1"/>
    <w:rsid w:val="0081482E"/>
    <w:rsid w:val="00816795"/>
    <w:rsid w:val="00820983"/>
    <w:rsid w:val="00820C58"/>
    <w:rsid w:val="00821D43"/>
    <w:rsid w:val="00821DAB"/>
    <w:rsid w:val="00822151"/>
    <w:rsid w:val="00822175"/>
    <w:rsid w:val="00822D8E"/>
    <w:rsid w:val="008255CF"/>
    <w:rsid w:val="00826054"/>
    <w:rsid w:val="00826697"/>
    <w:rsid w:val="00826CE5"/>
    <w:rsid w:val="00830B6F"/>
    <w:rsid w:val="00834032"/>
    <w:rsid w:val="008354CE"/>
    <w:rsid w:val="00835AA6"/>
    <w:rsid w:val="00836C4C"/>
    <w:rsid w:val="00836DD4"/>
    <w:rsid w:val="00840E47"/>
    <w:rsid w:val="00841840"/>
    <w:rsid w:val="008418D8"/>
    <w:rsid w:val="00841987"/>
    <w:rsid w:val="00842F51"/>
    <w:rsid w:val="00843616"/>
    <w:rsid w:val="008439D0"/>
    <w:rsid w:val="008441F4"/>
    <w:rsid w:val="008443CD"/>
    <w:rsid w:val="00844743"/>
    <w:rsid w:val="00845192"/>
    <w:rsid w:val="00845AA8"/>
    <w:rsid w:val="00846117"/>
    <w:rsid w:val="008461FA"/>
    <w:rsid w:val="0084634F"/>
    <w:rsid w:val="008466C4"/>
    <w:rsid w:val="0084716B"/>
    <w:rsid w:val="0084789A"/>
    <w:rsid w:val="00850A3A"/>
    <w:rsid w:val="00850F1B"/>
    <w:rsid w:val="008510D7"/>
    <w:rsid w:val="008529A0"/>
    <w:rsid w:val="00852C52"/>
    <w:rsid w:val="00853D14"/>
    <w:rsid w:val="00854DDA"/>
    <w:rsid w:val="00855FFF"/>
    <w:rsid w:val="00857BFF"/>
    <w:rsid w:val="00861A4F"/>
    <w:rsid w:val="00862BAB"/>
    <w:rsid w:val="00862FBA"/>
    <w:rsid w:val="008630C0"/>
    <w:rsid w:val="00863260"/>
    <w:rsid w:val="00863AD5"/>
    <w:rsid w:val="00864772"/>
    <w:rsid w:val="008654D8"/>
    <w:rsid w:val="008656E9"/>
    <w:rsid w:val="00865E4E"/>
    <w:rsid w:val="00866294"/>
    <w:rsid w:val="00866383"/>
    <w:rsid w:val="008663B0"/>
    <w:rsid w:val="00867516"/>
    <w:rsid w:val="00870073"/>
    <w:rsid w:val="008742E2"/>
    <w:rsid w:val="00874CD0"/>
    <w:rsid w:val="00875CEE"/>
    <w:rsid w:val="00876012"/>
    <w:rsid w:val="00876069"/>
    <w:rsid w:val="00876913"/>
    <w:rsid w:val="00876FE3"/>
    <w:rsid w:val="0088010C"/>
    <w:rsid w:val="00880B49"/>
    <w:rsid w:val="00880B97"/>
    <w:rsid w:val="00881182"/>
    <w:rsid w:val="00881759"/>
    <w:rsid w:val="00881844"/>
    <w:rsid w:val="00881D06"/>
    <w:rsid w:val="008820C2"/>
    <w:rsid w:val="00882D9D"/>
    <w:rsid w:val="00883076"/>
    <w:rsid w:val="008833FB"/>
    <w:rsid w:val="00883744"/>
    <w:rsid w:val="0088374A"/>
    <w:rsid w:val="008839F4"/>
    <w:rsid w:val="008852BC"/>
    <w:rsid w:val="0088558E"/>
    <w:rsid w:val="00885A49"/>
    <w:rsid w:val="00885C3E"/>
    <w:rsid w:val="00886CCE"/>
    <w:rsid w:val="00886DAB"/>
    <w:rsid w:val="00887B07"/>
    <w:rsid w:val="008908E4"/>
    <w:rsid w:val="00890A0B"/>
    <w:rsid w:val="008911F0"/>
    <w:rsid w:val="00891A07"/>
    <w:rsid w:val="00892757"/>
    <w:rsid w:val="008932EB"/>
    <w:rsid w:val="00893BAC"/>
    <w:rsid w:val="00894696"/>
    <w:rsid w:val="00894800"/>
    <w:rsid w:val="00894B01"/>
    <w:rsid w:val="00894D40"/>
    <w:rsid w:val="008965BE"/>
    <w:rsid w:val="00896925"/>
    <w:rsid w:val="00896933"/>
    <w:rsid w:val="00896BE9"/>
    <w:rsid w:val="00897508"/>
    <w:rsid w:val="008A0DAB"/>
    <w:rsid w:val="008A2742"/>
    <w:rsid w:val="008A2C48"/>
    <w:rsid w:val="008A310B"/>
    <w:rsid w:val="008A35D8"/>
    <w:rsid w:val="008A39C1"/>
    <w:rsid w:val="008A4DDC"/>
    <w:rsid w:val="008A59FD"/>
    <w:rsid w:val="008A631D"/>
    <w:rsid w:val="008A6744"/>
    <w:rsid w:val="008A70B1"/>
    <w:rsid w:val="008A7B04"/>
    <w:rsid w:val="008B05A3"/>
    <w:rsid w:val="008B0A53"/>
    <w:rsid w:val="008B0DD4"/>
    <w:rsid w:val="008B1467"/>
    <w:rsid w:val="008B1BFB"/>
    <w:rsid w:val="008B2701"/>
    <w:rsid w:val="008B2D5A"/>
    <w:rsid w:val="008B3029"/>
    <w:rsid w:val="008B4550"/>
    <w:rsid w:val="008B50D3"/>
    <w:rsid w:val="008B568E"/>
    <w:rsid w:val="008B5F78"/>
    <w:rsid w:val="008B62DE"/>
    <w:rsid w:val="008B6D22"/>
    <w:rsid w:val="008B6E87"/>
    <w:rsid w:val="008C0D60"/>
    <w:rsid w:val="008C15CD"/>
    <w:rsid w:val="008C1617"/>
    <w:rsid w:val="008C30AD"/>
    <w:rsid w:val="008C419F"/>
    <w:rsid w:val="008C427B"/>
    <w:rsid w:val="008C43D9"/>
    <w:rsid w:val="008C44DA"/>
    <w:rsid w:val="008C498B"/>
    <w:rsid w:val="008C4EE3"/>
    <w:rsid w:val="008C52C9"/>
    <w:rsid w:val="008C6CF7"/>
    <w:rsid w:val="008D05BF"/>
    <w:rsid w:val="008D0B3D"/>
    <w:rsid w:val="008D28E7"/>
    <w:rsid w:val="008D351A"/>
    <w:rsid w:val="008D3A01"/>
    <w:rsid w:val="008D44BB"/>
    <w:rsid w:val="008D513D"/>
    <w:rsid w:val="008D53A1"/>
    <w:rsid w:val="008D64EC"/>
    <w:rsid w:val="008D6641"/>
    <w:rsid w:val="008D741C"/>
    <w:rsid w:val="008D75A4"/>
    <w:rsid w:val="008D78AB"/>
    <w:rsid w:val="008D7CE9"/>
    <w:rsid w:val="008D7FC7"/>
    <w:rsid w:val="008E16B4"/>
    <w:rsid w:val="008E26E2"/>
    <w:rsid w:val="008E2F73"/>
    <w:rsid w:val="008E3115"/>
    <w:rsid w:val="008E3783"/>
    <w:rsid w:val="008E37D9"/>
    <w:rsid w:val="008E3C73"/>
    <w:rsid w:val="008E4CDC"/>
    <w:rsid w:val="008E4E19"/>
    <w:rsid w:val="008E5E09"/>
    <w:rsid w:val="008E674D"/>
    <w:rsid w:val="008E75E9"/>
    <w:rsid w:val="008E7963"/>
    <w:rsid w:val="008E7A77"/>
    <w:rsid w:val="008F027B"/>
    <w:rsid w:val="008F0604"/>
    <w:rsid w:val="008F1D1C"/>
    <w:rsid w:val="008F36DC"/>
    <w:rsid w:val="008F3772"/>
    <w:rsid w:val="008F3F85"/>
    <w:rsid w:val="008F5061"/>
    <w:rsid w:val="008F593E"/>
    <w:rsid w:val="008F62BB"/>
    <w:rsid w:val="008F71D2"/>
    <w:rsid w:val="008F7330"/>
    <w:rsid w:val="008F7B33"/>
    <w:rsid w:val="00901BF3"/>
    <w:rsid w:val="009025FD"/>
    <w:rsid w:val="009027B6"/>
    <w:rsid w:val="00903DAB"/>
    <w:rsid w:val="0090451A"/>
    <w:rsid w:val="00904ABA"/>
    <w:rsid w:val="009054EE"/>
    <w:rsid w:val="009060C6"/>
    <w:rsid w:val="009063AE"/>
    <w:rsid w:val="00907FFD"/>
    <w:rsid w:val="00910ACE"/>
    <w:rsid w:val="00911E42"/>
    <w:rsid w:val="00911ECC"/>
    <w:rsid w:val="00913A3C"/>
    <w:rsid w:val="0091408A"/>
    <w:rsid w:val="009145A9"/>
    <w:rsid w:val="00914D0F"/>
    <w:rsid w:val="00917B56"/>
    <w:rsid w:val="00917CA4"/>
    <w:rsid w:val="0092005C"/>
    <w:rsid w:val="00920D15"/>
    <w:rsid w:val="00923ACD"/>
    <w:rsid w:val="00924213"/>
    <w:rsid w:val="00925542"/>
    <w:rsid w:val="009264BF"/>
    <w:rsid w:val="009265CE"/>
    <w:rsid w:val="0092671B"/>
    <w:rsid w:val="00927D28"/>
    <w:rsid w:val="00930127"/>
    <w:rsid w:val="00931B07"/>
    <w:rsid w:val="00932BEB"/>
    <w:rsid w:val="00932F9D"/>
    <w:rsid w:val="00933193"/>
    <w:rsid w:val="009336F2"/>
    <w:rsid w:val="0093396E"/>
    <w:rsid w:val="00933F9F"/>
    <w:rsid w:val="00934631"/>
    <w:rsid w:val="009348AD"/>
    <w:rsid w:val="00934AFD"/>
    <w:rsid w:val="00934D07"/>
    <w:rsid w:val="00934E7C"/>
    <w:rsid w:val="00936454"/>
    <w:rsid w:val="00936C45"/>
    <w:rsid w:val="009370C4"/>
    <w:rsid w:val="00937166"/>
    <w:rsid w:val="00937BF4"/>
    <w:rsid w:val="00940E26"/>
    <w:rsid w:val="0094167B"/>
    <w:rsid w:val="009425D7"/>
    <w:rsid w:val="009427F7"/>
    <w:rsid w:val="009428C9"/>
    <w:rsid w:val="00942A65"/>
    <w:rsid w:val="00945B87"/>
    <w:rsid w:val="00945BB1"/>
    <w:rsid w:val="00945DCB"/>
    <w:rsid w:val="009465E2"/>
    <w:rsid w:val="0094732D"/>
    <w:rsid w:val="00952590"/>
    <w:rsid w:val="00952F8C"/>
    <w:rsid w:val="009562D3"/>
    <w:rsid w:val="00960057"/>
    <w:rsid w:val="00961022"/>
    <w:rsid w:val="00961149"/>
    <w:rsid w:val="00961903"/>
    <w:rsid w:val="009645EB"/>
    <w:rsid w:val="00964A2B"/>
    <w:rsid w:val="00964DF3"/>
    <w:rsid w:val="009661B7"/>
    <w:rsid w:val="009661F3"/>
    <w:rsid w:val="00966EF7"/>
    <w:rsid w:val="0096728D"/>
    <w:rsid w:val="009672A2"/>
    <w:rsid w:val="0096752D"/>
    <w:rsid w:val="00967EC1"/>
    <w:rsid w:val="00970642"/>
    <w:rsid w:val="00971CEB"/>
    <w:rsid w:val="0097228A"/>
    <w:rsid w:val="00975FB6"/>
    <w:rsid w:val="0097648D"/>
    <w:rsid w:val="0097776A"/>
    <w:rsid w:val="00977E0F"/>
    <w:rsid w:val="00980A31"/>
    <w:rsid w:val="00980E19"/>
    <w:rsid w:val="009817E0"/>
    <w:rsid w:val="00981F0E"/>
    <w:rsid w:val="0098252C"/>
    <w:rsid w:val="00984723"/>
    <w:rsid w:val="00984CFA"/>
    <w:rsid w:val="009853B7"/>
    <w:rsid w:val="00985FB6"/>
    <w:rsid w:val="00986C4D"/>
    <w:rsid w:val="00986FF5"/>
    <w:rsid w:val="00987223"/>
    <w:rsid w:val="009909BC"/>
    <w:rsid w:val="00990FC1"/>
    <w:rsid w:val="009920A0"/>
    <w:rsid w:val="009921D8"/>
    <w:rsid w:val="009926AD"/>
    <w:rsid w:val="00992905"/>
    <w:rsid w:val="00992F38"/>
    <w:rsid w:val="009936F1"/>
    <w:rsid w:val="00993A1C"/>
    <w:rsid w:val="00993ADC"/>
    <w:rsid w:val="00993B9A"/>
    <w:rsid w:val="00994136"/>
    <w:rsid w:val="00994FDD"/>
    <w:rsid w:val="009952AB"/>
    <w:rsid w:val="00995C30"/>
    <w:rsid w:val="00996038"/>
    <w:rsid w:val="0099682E"/>
    <w:rsid w:val="0099779D"/>
    <w:rsid w:val="009A021C"/>
    <w:rsid w:val="009A0C83"/>
    <w:rsid w:val="009A1995"/>
    <w:rsid w:val="009A1CFD"/>
    <w:rsid w:val="009A3F92"/>
    <w:rsid w:val="009A4820"/>
    <w:rsid w:val="009A5B96"/>
    <w:rsid w:val="009A63C5"/>
    <w:rsid w:val="009A6550"/>
    <w:rsid w:val="009A6B66"/>
    <w:rsid w:val="009A7365"/>
    <w:rsid w:val="009B06D7"/>
    <w:rsid w:val="009B0D32"/>
    <w:rsid w:val="009B1468"/>
    <w:rsid w:val="009B1E39"/>
    <w:rsid w:val="009B2296"/>
    <w:rsid w:val="009B29F6"/>
    <w:rsid w:val="009B2CC0"/>
    <w:rsid w:val="009B2D95"/>
    <w:rsid w:val="009B2F38"/>
    <w:rsid w:val="009B3C5C"/>
    <w:rsid w:val="009B3D70"/>
    <w:rsid w:val="009B4954"/>
    <w:rsid w:val="009B49FD"/>
    <w:rsid w:val="009B687F"/>
    <w:rsid w:val="009B6A1C"/>
    <w:rsid w:val="009B6C79"/>
    <w:rsid w:val="009B7609"/>
    <w:rsid w:val="009B7A0A"/>
    <w:rsid w:val="009C0385"/>
    <w:rsid w:val="009C069B"/>
    <w:rsid w:val="009C1675"/>
    <w:rsid w:val="009C243B"/>
    <w:rsid w:val="009C2B45"/>
    <w:rsid w:val="009C3B03"/>
    <w:rsid w:val="009C3BCF"/>
    <w:rsid w:val="009C3E3A"/>
    <w:rsid w:val="009C4E86"/>
    <w:rsid w:val="009C670C"/>
    <w:rsid w:val="009C6806"/>
    <w:rsid w:val="009C692B"/>
    <w:rsid w:val="009C7003"/>
    <w:rsid w:val="009C7FCA"/>
    <w:rsid w:val="009D0A75"/>
    <w:rsid w:val="009D1AAB"/>
    <w:rsid w:val="009D1C3B"/>
    <w:rsid w:val="009D204E"/>
    <w:rsid w:val="009D3D28"/>
    <w:rsid w:val="009D5973"/>
    <w:rsid w:val="009D6293"/>
    <w:rsid w:val="009D6EEF"/>
    <w:rsid w:val="009D71C6"/>
    <w:rsid w:val="009D72E7"/>
    <w:rsid w:val="009D7600"/>
    <w:rsid w:val="009D7757"/>
    <w:rsid w:val="009D7DF1"/>
    <w:rsid w:val="009E19CC"/>
    <w:rsid w:val="009E22CE"/>
    <w:rsid w:val="009E236C"/>
    <w:rsid w:val="009E2F87"/>
    <w:rsid w:val="009E4707"/>
    <w:rsid w:val="009E47B4"/>
    <w:rsid w:val="009E5D4C"/>
    <w:rsid w:val="009E63DD"/>
    <w:rsid w:val="009E6B95"/>
    <w:rsid w:val="009E715A"/>
    <w:rsid w:val="009E7258"/>
    <w:rsid w:val="009E72D5"/>
    <w:rsid w:val="009E73C3"/>
    <w:rsid w:val="009E7853"/>
    <w:rsid w:val="009F0469"/>
    <w:rsid w:val="009F14B6"/>
    <w:rsid w:val="009F16A2"/>
    <w:rsid w:val="009F1D6B"/>
    <w:rsid w:val="009F22DB"/>
    <w:rsid w:val="009F238B"/>
    <w:rsid w:val="009F2FA7"/>
    <w:rsid w:val="009F35F1"/>
    <w:rsid w:val="009F3B30"/>
    <w:rsid w:val="009F3EBC"/>
    <w:rsid w:val="009F4B3D"/>
    <w:rsid w:val="009F5867"/>
    <w:rsid w:val="009F5B53"/>
    <w:rsid w:val="009F68D2"/>
    <w:rsid w:val="009F79D1"/>
    <w:rsid w:val="00A00C43"/>
    <w:rsid w:val="00A012F0"/>
    <w:rsid w:val="00A01745"/>
    <w:rsid w:val="00A01A50"/>
    <w:rsid w:val="00A01CC7"/>
    <w:rsid w:val="00A01D17"/>
    <w:rsid w:val="00A03213"/>
    <w:rsid w:val="00A043E6"/>
    <w:rsid w:val="00A05207"/>
    <w:rsid w:val="00A06B8B"/>
    <w:rsid w:val="00A06ECF"/>
    <w:rsid w:val="00A06FDB"/>
    <w:rsid w:val="00A073D0"/>
    <w:rsid w:val="00A0772F"/>
    <w:rsid w:val="00A07F76"/>
    <w:rsid w:val="00A111C2"/>
    <w:rsid w:val="00A112F5"/>
    <w:rsid w:val="00A11909"/>
    <w:rsid w:val="00A1283E"/>
    <w:rsid w:val="00A129CC"/>
    <w:rsid w:val="00A12DAF"/>
    <w:rsid w:val="00A12DF8"/>
    <w:rsid w:val="00A13213"/>
    <w:rsid w:val="00A16259"/>
    <w:rsid w:val="00A17FDE"/>
    <w:rsid w:val="00A2084C"/>
    <w:rsid w:val="00A209B5"/>
    <w:rsid w:val="00A20B33"/>
    <w:rsid w:val="00A213CB"/>
    <w:rsid w:val="00A21DE4"/>
    <w:rsid w:val="00A21F82"/>
    <w:rsid w:val="00A2205B"/>
    <w:rsid w:val="00A225B3"/>
    <w:rsid w:val="00A226CE"/>
    <w:rsid w:val="00A2372A"/>
    <w:rsid w:val="00A23D78"/>
    <w:rsid w:val="00A24A6E"/>
    <w:rsid w:val="00A24BBF"/>
    <w:rsid w:val="00A254A0"/>
    <w:rsid w:val="00A26773"/>
    <w:rsid w:val="00A2730D"/>
    <w:rsid w:val="00A278E8"/>
    <w:rsid w:val="00A27BB5"/>
    <w:rsid w:val="00A27D26"/>
    <w:rsid w:val="00A27DA0"/>
    <w:rsid w:val="00A304BC"/>
    <w:rsid w:val="00A31839"/>
    <w:rsid w:val="00A31DC5"/>
    <w:rsid w:val="00A322F4"/>
    <w:rsid w:val="00A32BFB"/>
    <w:rsid w:val="00A32C97"/>
    <w:rsid w:val="00A32E2A"/>
    <w:rsid w:val="00A3331F"/>
    <w:rsid w:val="00A3389F"/>
    <w:rsid w:val="00A339F7"/>
    <w:rsid w:val="00A33F8D"/>
    <w:rsid w:val="00A36610"/>
    <w:rsid w:val="00A37468"/>
    <w:rsid w:val="00A3781F"/>
    <w:rsid w:val="00A37A15"/>
    <w:rsid w:val="00A40092"/>
    <w:rsid w:val="00A404D0"/>
    <w:rsid w:val="00A41133"/>
    <w:rsid w:val="00A41503"/>
    <w:rsid w:val="00A415BE"/>
    <w:rsid w:val="00A442CE"/>
    <w:rsid w:val="00A443BC"/>
    <w:rsid w:val="00A449A3"/>
    <w:rsid w:val="00A4529E"/>
    <w:rsid w:val="00A452B4"/>
    <w:rsid w:val="00A46563"/>
    <w:rsid w:val="00A46A1E"/>
    <w:rsid w:val="00A47926"/>
    <w:rsid w:val="00A47A41"/>
    <w:rsid w:val="00A47A96"/>
    <w:rsid w:val="00A50162"/>
    <w:rsid w:val="00A50D7F"/>
    <w:rsid w:val="00A527C3"/>
    <w:rsid w:val="00A52E1E"/>
    <w:rsid w:val="00A53471"/>
    <w:rsid w:val="00A535AE"/>
    <w:rsid w:val="00A53606"/>
    <w:rsid w:val="00A537D4"/>
    <w:rsid w:val="00A54B15"/>
    <w:rsid w:val="00A54BC0"/>
    <w:rsid w:val="00A5513F"/>
    <w:rsid w:val="00A56E42"/>
    <w:rsid w:val="00A57EB0"/>
    <w:rsid w:val="00A60AC8"/>
    <w:rsid w:val="00A614CD"/>
    <w:rsid w:val="00A6159C"/>
    <w:rsid w:val="00A61E56"/>
    <w:rsid w:val="00A62373"/>
    <w:rsid w:val="00A627EE"/>
    <w:rsid w:val="00A62834"/>
    <w:rsid w:val="00A62DEC"/>
    <w:rsid w:val="00A6346D"/>
    <w:rsid w:val="00A63835"/>
    <w:rsid w:val="00A63B16"/>
    <w:rsid w:val="00A64057"/>
    <w:rsid w:val="00A6548C"/>
    <w:rsid w:val="00A657E8"/>
    <w:rsid w:val="00A66DCE"/>
    <w:rsid w:val="00A67A74"/>
    <w:rsid w:val="00A67AC6"/>
    <w:rsid w:val="00A70158"/>
    <w:rsid w:val="00A702F7"/>
    <w:rsid w:val="00A7109D"/>
    <w:rsid w:val="00A7165C"/>
    <w:rsid w:val="00A7207E"/>
    <w:rsid w:val="00A732A6"/>
    <w:rsid w:val="00A745C9"/>
    <w:rsid w:val="00A74DFB"/>
    <w:rsid w:val="00A772FA"/>
    <w:rsid w:val="00A77A6B"/>
    <w:rsid w:val="00A77B40"/>
    <w:rsid w:val="00A80806"/>
    <w:rsid w:val="00A8092C"/>
    <w:rsid w:val="00A80A6F"/>
    <w:rsid w:val="00A81290"/>
    <w:rsid w:val="00A814A9"/>
    <w:rsid w:val="00A81D6E"/>
    <w:rsid w:val="00A82C92"/>
    <w:rsid w:val="00A837C2"/>
    <w:rsid w:val="00A83C53"/>
    <w:rsid w:val="00A84994"/>
    <w:rsid w:val="00A852AE"/>
    <w:rsid w:val="00A85E81"/>
    <w:rsid w:val="00A8713F"/>
    <w:rsid w:val="00A872E7"/>
    <w:rsid w:val="00A87B47"/>
    <w:rsid w:val="00A90878"/>
    <w:rsid w:val="00A90C17"/>
    <w:rsid w:val="00A90C5C"/>
    <w:rsid w:val="00A91F14"/>
    <w:rsid w:val="00A92C54"/>
    <w:rsid w:val="00A92DD2"/>
    <w:rsid w:val="00A938D7"/>
    <w:rsid w:val="00A94DEE"/>
    <w:rsid w:val="00A95951"/>
    <w:rsid w:val="00A96157"/>
    <w:rsid w:val="00A96627"/>
    <w:rsid w:val="00A969A3"/>
    <w:rsid w:val="00A97267"/>
    <w:rsid w:val="00A976CC"/>
    <w:rsid w:val="00AA0072"/>
    <w:rsid w:val="00AA145A"/>
    <w:rsid w:val="00AA1669"/>
    <w:rsid w:val="00AA3930"/>
    <w:rsid w:val="00AA3A03"/>
    <w:rsid w:val="00AA3D8D"/>
    <w:rsid w:val="00AA4D3B"/>
    <w:rsid w:val="00AA5564"/>
    <w:rsid w:val="00AA60D0"/>
    <w:rsid w:val="00AA6456"/>
    <w:rsid w:val="00AB05DA"/>
    <w:rsid w:val="00AB16CF"/>
    <w:rsid w:val="00AB1863"/>
    <w:rsid w:val="00AB1ABB"/>
    <w:rsid w:val="00AB2361"/>
    <w:rsid w:val="00AB2764"/>
    <w:rsid w:val="00AB285C"/>
    <w:rsid w:val="00AB2D6A"/>
    <w:rsid w:val="00AB317B"/>
    <w:rsid w:val="00AB3979"/>
    <w:rsid w:val="00AB3CEE"/>
    <w:rsid w:val="00AB3DFC"/>
    <w:rsid w:val="00AB4CC3"/>
    <w:rsid w:val="00AB5AA3"/>
    <w:rsid w:val="00AB649D"/>
    <w:rsid w:val="00AB6A77"/>
    <w:rsid w:val="00AB7745"/>
    <w:rsid w:val="00AB7B52"/>
    <w:rsid w:val="00AC1432"/>
    <w:rsid w:val="00AC193B"/>
    <w:rsid w:val="00AC363D"/>
    <w:rsid w:val="00AC3A35"/>
    <w:rsid w:val="00AC67AA"/>
    <w:rsid w:val="00AC6D92"/>
    <w:rsid w:val="00AC7E27"/>
    <w:rsid w:val="00AD02C6"/>
    <w:rsid w:val="00AD10C3"/>
    <w:rsid w:val="00AD140C"/>
    <w:rsid w:val="00AD2A2C"/>
    <w:rsid w:val="00AD33E5"/>
    <w:rsid w:val="00AD4756"/>
    <w:rsid w:val="00AD5583"/>
    <w:rsid w:val="00AD6091"/>
    <w:rsid w:val="00AD6190"/>
    <w:rsid w:val="00AD627B"/>
    <w:rsid w:val="00AE1143"/>
    <w:rsid w:val="00AE21B0"/>
    <w:rsid w:val="00AE24EE"/>
    <w:rsid w:val="00AE2BDD"/>
    <w:rsid w:val="00AE2D8F"/>
    <w:rsid w:val="00AE378E"/>
    <w:rsid w:val="00AE3E8E"/>
    <w:rsid w:val="00AE4B12"/>
    <w:rsid w:val="00AE4F81"/>
    <w:rsid w:val="00AE5C07"/>
    <w:rsid w:val="00AE5E9C"/>
    <w:rsid w:val="00AE6625"/>
    <w:rsid w:val="00AE7441"/>
    <w:rsid w:val="00AE77B3"/>
    <w:rsid w:val="00AF0335"/>
    <w:rsid w:val="00AF06B5"/>
    <w:rsid w:val="00AF0B85"/>
    <w:rsid w:val="00AF1EB9"/>
    <w:rsid w:val="00AF24EB"/>
    <w:rsid w:val="00AF3052"/>
    <w:rsid w:val="00AF31E1"/>
    <w:rsid w:val="00AF36C2"/>
    <w:rsid w:val="00AF377A"/>
    <w:rsid w:val="00AF3855"/>
    <w:rsid w:val="00AF3960"/>
    <w:rsid w:val="00AF507C"/>
    <w:rsid w:val="00B00190"/>
    <w:rsid w:val="00B002F9"/>
    <w:rsid w:val="00B0047A"/>
    <w:rsid w:val="00B00A15"/>
    <w:rsid w:val="00B01805"/>
    <w:rsid w:val="00B01EA8"/>
    <w:rsid w:val="00B01EBE"/>
    <w:rsid w:val="00B02192"/>
    <w:rsid w:val="00B025F2"/>
    <w:rsid w:val="00B02B97"/>
    <w:rsid w:val="00B03132"/>
    <w:rsid w:val="00B06399"/>
    <w:rsid w:val="00B07400"/>
    <w:rsid w:val="00B104B8"/>
    <w:rsid w:val="00B111C0"/>
    <w:rsid w:val="00B12C04"/>
    <w:rsid w:val="00B12F73"/>
    <w:rsid w:val="00B14FFD"/>
    <w:rsid w:val="00B163D6"/>
    <w:rsid w:val="00B21DDA"/>
    <w:rsid w:val="00B2238D"/>
    <w:rsid w:val="00B223E3"/>
    <w:rsid w:val="00B23627"/>
    <w:rsid w:val="00B237A4"/>
    <w:rsid w:val="00B23C16"/>
    <w:rsid w:val="00B2467C"/>
    <w:rsid w:val="00B255D0"/>
    <w:rsid w:val="00B25A23"/>
    <w:rsid w:val="00B2633E"/>
    <w:rsid w:val="00B2669D"/>
    <w:rsid w:val="00B26AD6"/>
    <w:rsid w:val="00B26D55"/>
    <w:rsid w:val="00B26E8F"/>
    <w:rsid w:val="00B272C8"/>
    <w:rsid w:val="00B2753E"/>
    <w:rsid w:val="00B279E7"/>
    <w:rsid w:val="00B30089"/>
    <w:rsid w:val="00B300FF"/>
    <w:rsid w:val="00B309B8"/>
    <w:rsid w:val="00B31803"/>
    <w:rsid w:val="00B31B3D"/>
    <w:rsid w:val="00B32AA6"/>
    <w:rsid w:val="00B32F22"/>
    <w:rsid w:val="00B3312C"/>
    <w:rsid w:val="00B33130"/>
    <w:rsid w:val="00B3375F"/>
    <w:rsid w:val="00B33E7D"/>
    <w:rsid w:val="00B35639"/>
    <w:rsid w:val="00B360DD"/>
    <w:rsid w:val="00B361E6"/>
    <w:rsid w:val="00B3627F"/>
    <w:rsid w:val="00B369AF"/>
    <w:rsid w:val="00B37C84"/>
    <w:rsid w:val="00B4080C"/>
    <w:rsid w:val="00B40F98"/>
    <w:rsid w:val="00B42429"/>
    <w:rsid w:val="00B42918"/>
    <w:rsid w:val="00B42F6F"/>
    <w:rsid w:val="00B4322D"/>
    <w:rsid w:val="00B43387"/>
    <w:rsid w:val="00B43461"/>
    <w:rsid w:val="00B444D2"/>
    <w:rsid w:val="00B44F02"/>
    <w:rsid w:val="00B4561B"/>
    <w:rsid w:val="00B46336"/>
    <w:rsid w:val="00B46437"/>
    <w:rsid w:val="00B46622"/>
    <w:rsid w:val="00B4700E"/>
    <w:rsid w:val="00B475BC"/>
    <w:rsid w:val="00B47AB1"/>
    <w:rsid w:val="00B51E45"/>
    <w:rsid w:val="00B5323D"/>
    <w:rsid w:val="00B54F61"/>
    <w:rsid w:val="00B54F92"/>
    <w:rsid w:val="00B55567"/>
    <w:rsid w:val="00B56D25"/>
    <w:rsid w:val="00B5713F"/>
    <w:rsid w:val="00B57678"/>
    <w:rsid w:val="00B579CB"/>
    <w:rsid w:val="00B60063"/>
    <w:rsid w:val="00B60C2C"/>
    <w:rsid w:val="00B61A2C"/>
    <w:rsid w:val="00B61D47"/>
    <w:rsid w:val="00B62269"/>
    <w:rsid w:val="00B6269F"/>
    <w:rsid w:val="00B632A4"/>
    <w:rsid w:val="00B63F5A"/>
    <w:rsid w:val="00B6412E"/>
    <w:rsid w:val="00B64987"/>
    <w:rsid w:val="00B660A4"/>
    <w:rsid w:val="00B66766"/>
    <w:rsid w:val="00B6720E"/>
    <w:rsid w:val="00B67A7E"/>
    <w:rsid w:val="00B67DF7"/>
    <w:rsid w:val="00B717DB"/>
    <w:rsid w:val="00B71F7D"/>
    <w:rsid w:val="00B7313A"/>
    <w:rsid w:val="00B732C6"/>
    <w:rsid w:val="00B739CC"/>
    <w:rsid w:val="00B73D50"/>
    <w:rsid w:val="00B74E23"/>
    <w:rsid w:val="00B75B87"/>
    <w:rsid w:val="00B75EF6"/>
    <w:rsid w:val="00B76765"/>
    <w:rsid w:val="00B77942"/>
    <w:rsid w:val="00B77E7C"/>
    <w:rsid w:val="00B77FEB"/>
    <w:rsid w:val="00B80247"/>
    <w:rsid w:val="00B8029D"/>
    <w:rsid w:val="00B80DC7"/>
    <w:rsid w:val="00B80F08"/>
    <w:rsid w:val="00B80FBE"/>
    <w:rsid w:val="00B81EE0"/>
    <w:rsid w:val="00B826EB"/>
    <w:rsid w:val="00B827A4"/>
    <w:rsid w:val="00B83608"/>
    <w:rsid w:val="00B83795"/>
    <w:rsid w:val="00B8403D"/>
    <w:rsid w:val="00B851BD"/>
    <w:rsid w:val="00B853D5"/>
    <w:rsid w:val="00B85578"/>
    <w:rsid w:val="00B8560E"/>
    <w:rsid w:val="00B85C06"/>
    <w:rsid w:val="00B85C5B"/>
    <w:rsid w:val="00B905A6"/>
    <w:rsid w:val="00B92112"/>
    <w:rsid w:val="00B921F3"/>
    <w:rsid w:val="00B930FB"/>
    <w:rsid w:val="00B93323"/>
    <w:rsid w:val="00B937D4"/>
    <w:rsid w:val="00B9691A"/>
    <w:rsid w:val="00B96EA1"/>
    <w:rsid w:val="00B975CB"/>
    <w:rsid w:val="00B97CC4"/>
    <w:rsid w:val="00B97DF2"/>
    <w:rsid w:val="00BA023C"/>
    <w:rsid w:val="00BA0324"/>
    <w:rsid w:val="00BA16A1"/>
    <w:rsid w:val="00BA1D27"/>
    <w:rsid w:val="00BA1DFB"/>
    <w:rsid w:val="00BA242E"/>
    <w:rsid w:val="00BA27EC"/>
    <w:rsid w:val="00BA2C06"/>
    <w:rsid w:val="00BA309C"/>
    <w:rsid w:val="00BA3C1D"/>
    <w:rsid w:val="00BA3C71"/>
    <w:rsid w:val="00BA4EDC"/>
    <w:rsid w:val="00BA53D7"/>
    <w:rsid w:val="00BA5A87"/>
    <w:rsid w:val="00BA5F1F"/>
    <w:rsid w:val="00BA637D"/>
    <w:rsid w:val="00BA7325"/>
    <w:rsid w:val="00BA78AF"/>
    <w:rsid w:val="00BA7A26"/>
    <w:rsid w:val="00BA7BE8"/>
    <w:rsid w:val="00BA7EC0"/>
    <w:rsid w:val="00BB039A"/>
    <w:rsid w:val="00BB061B"/>
    <w:rsid w:val="00BB10F3"/>
    <w:rsid w:val="00BB233C"/>
    <w:rsid w:val="00BB2B07"/>
    <w:rsid w:val="00BB5D84"/>
    <w:rsid w:val="00BB7035"/>
    <w:rsid w:val="00BB7FA4"/>
    <w:rsid w:val="00BC0338"/>
    <w:rsid w:val="00BC0896"/>
    <w:rsid w:val="00BC0919"/>
    <w:rsid w:val="00BC0F26"/>
    <w:rsid w:val="00BC1DA6"/>
    <w:rsid w:val="00BC1DF2"/>
    <w:rsid w:val="00BC21A6"/>
    <w:rsid w:val="00BC2FC0"/>
    <w:rsid w:val="00BC34C5"/>
    <w:rsid w:val="00BC3A85"/>
    <w:rsid w:val="00BC3DBE"/>
    <w:rsid w:val="00BC4288"/>
    <w:rsid w:val="00BC48F6"/>
    <w:rsid w:val="00BC5058"/>
    <w:rsid w:val="00BC52C9"/>
    <w:rsid w:val="00BC6260"/>
    <w:rsid w:val="00BC65BC"/>
    <w:rsid w:val="00BC694B"/>
    <w:rsid w:val="00BC6C0F"/>
    <w:rsid w:val="00BC764A"/>
    <w:rsid w:val="00BC7CBD"/>
    <w:rsid w:val="00BD2366"/>
    <w:rsid w:val="00BD259A"/>
    <w:rsid w:val="00BD2EC8"/>
    <w:rsid w:val="00BD360D"/>
    <w:rsid w:val="00BD405B"/>
    <w:rsid w:val="00BD4D9B"/>
    <w:rsid w:val="00BD5073"/>
    <w:rsid w:val="00BD59BB"/>
    <w:rsid w:val="00BD5F74"/>
    <w:rsid w:val="00BE16B8"/>
    <w:rsid w:val="00BE26B4"/>
    <w:rsid w:val="00BE2AAF"/>
    <w:rsid w:val="00BE2C74"/>
    <w:rsid w:val="00BE2EB1"/>
    <w:rsid w:val="00BE4820"/>
    <w:rsid w:val="00BE4D77"/>
    <w:rsid w:val="00BE5987"/>
    <w:rsid w:val="00BE5B2F"/>
    <w:rsid w:val="00BE5FF5"/>
    <w:rsid w:val="00BE64D2"/>
    <w:rsid w:val="00BE6769"/>
    <w:rsid w:val="00BE6C17"/>
    <w:rsid w:val="00BE7AB6"/>
    <w:rsid w:val="00BF0ADB"/>
    <w:rsid w:val="00BF1135"/>
    <w:rsid w:val="00BF15C4"/>
    <w:rsid w:val="00BF311D"/>
    <w:rsid w:val="00BF346E"/>
    <w:rsid w:val="00BF35C0"/>
    <w:rsid w:val="00BF3EFD"/>
    <w:rsid w:val="00BF7A08"/>
    <w:rsid w:val="00C002C9"/>
    <w:rsid w:val="00C0105F"/>
    <w:rsid w:val="00C02228"/>
    <w:rsid w:val="00C023BC"/>
    <w:rsid w:val="00C02951"/>
    <w:rsid w:val="00C02C82"/>
    <w:rsid w:val="00C02CE3"/>
    <w:rsid w:val="00C02EE3"/>
    <w:rsid w:val="00C035B4"/>
    <w:rsid w:val="00C03F1D"/>
    <w:rsid w:val="00C04048"/>
    <w:rsid w:val="00C04621"/>
    <w:rsid w:val="00C053DB"/>
    <w:rsid w:val="00C05661"/>
    <w:rsid w:val="00C05880"/>
    <w:rsid w:val="00C071F4"/>
    <w:rsid w:val="00C072E1"/>
    <w:rsid w:val="00C1015C"/>
    <w:rsid w:val="00C10A97"/>
    <w:rsid w:val="00C11ED0"/>
    <w:rsid w:val="00C1353D"/>
    <w:rsid w:val="00C146CA"/>
    <w:rsid w:val="00C1472D"/>
    <w:rsid w:val="00C14D76"/>
    <w:rsid w:val="00C15221"/>
    <w:rsid w:val="00C15378"/>
    <w:rsid w:val="00C15637"/>
    <w:rsid w:val="00C15992"/>
    <w:rsid w:val="00C15CC8"/>
    <w:rsid w:val="00C163F3"/>
    <w:rsid w:val="00C16A15"/>
    <w:rsid w:val="00C174B8"/>
    <w:rsid w:val="00C176C5"/>
    <w:rsid w:val="00C17F58"/>
    <w:rsid w:val="00C2139D"/>
    <w:rsid w:val="00C2184B"/>
    <w:rsid w:val="00C23C70"/>
    <w:rsid w:val="00C24005"/>
    <w:rsid w:val="00C24617"/>
    <w:rsid w:val="00C24B16"/>
    <w:rsid w:val="00C25D43"/>
    <w:rsid w:val="00C27375"/>
    <w:rsid w:val="00C27887"/>
    <w:rsid w:val="00C31878"/>
    <w:rsid w:val="00C31DF8"/>
    <w:rsid w:val="00C324A6"/>
    <w:rsid w:val="00C340C5"/>
    <w:rsid w:val="00C3447C"/>
    <w:rsid w:val="00C34A36"/>
    <w:rsid w:val="00C35001"/>
    <w:rsid w:val="00C35A0D"/>
    <w:rsid w:val="00C36B98"/>
    <w:rsid w:val="00C3753D"/>
    <w:rsid w:val="00C377A8"/>
    <w:rsid w:val="00C37871"/>
    <w:rsid w:val="00C40724"/>
    <w:rsid w:val="00C407ED"/>
    <w:rsid w:val="00C40855"/>
    <w:rsid w:val="00C42870"/>
    <w:rsid w:val="00C42B19"/>
    <w:rsid w:val="00C433F9"/>
    <w:rsid w:val="00C437A7"/>
    <w:rsid w:val="00C44249"/>
    <w:rsid w:val="00C447DD"/>
    <w:rsid w:val="00C45D21"/>
    <w:rsid w:val="00C46225"/>
    <w:rsid w:val="00C46679"/>
    <w:rsid w:val="00C472B8"/>
    <w:rsid w:val="00C473D4"/>
    <w:rsid w:val="00C5005E"/>
    <w:rsid w:val="00C50DE7"/>
    <w:rsid w:val="00C512BA"/>
    <w:rsid w:val="00C5150D"/>
    <w:rsid w:val="00C51C1D"/>
    <w:rsid w:val="00C529E9"/>
    <w:rsid w:val="00C55204"/>
    <w:rsid w:val="00C555C5"/>
    <w:rsid w:val="00C56C05"/>
    <w:rsid w:val="00C5747F"/>
    <w:rsid w:val="00C60225"/>
    <w:rsid w:val="00C60696"/>
    <w:rsid w:val="00C60A7B"/>
    <w:rsid w:val="00C614C6"/>
    <w:rsid w:val="00C61F68"/>
    <w:rsid w:val="00C62652"/>
    <w:rsid w:val="00C62972"/>
    <w:rsid w:val="00C642DC"/>
    <w:rsid w:val="00C647E0"/>
    <w:rsid w:val="00C64815"/>
    <w:rsid w:val="00C65A35"/>
    <w:rsid w:val="00C66800"/>
    <w:rsid w:val="00C66904"/>
    <w:rsid w:val="00C67166"/>
    <w:rsid w:val="00C676CD"/>
    <w:rsid w:val="00C70890"/>
    <w:rsid w:val="00C7162C"/>
    <w:rsid w:val="00C72519"/>
    <w:rsid w:val="00C74B5A"/>
    <w:rsid w:val="00C7786E"/>
    <w:rsid w:val="00C80446"/>
    <w:rsid w:val="00C80F62"/>
    <w:rsid w:val="00C822D7"/>
    <w:rsid w:val="00C82FC9"/>
    <w:rsid w:val="00C83947"/>
    <w:rsid w:val="00C83CCC"/>
    <w:rsid w:val="00C84D5A"/>
    <w:rsid w:val="00C84F7E"/>
    <w:rsid w:val="00C854AF"/>
    <w:rsid w:val="00C855AB"/>
    <w:rsid w:val="00C86F82"/>
    <w:rsid w:val="00C870DF"/>
    <w:rsid w:val="00C8732D"/>
    <w:rsid w:val="00C87745"/>
    <w:rsid w:val="00C901F8"/>
    <w:rsid w:val="00C906C9"/>
    <w:rsid w:val="00C91C03"/>
    <w:rsid w:val="00C92D53"/>
    <w:rsid w:val="00C93867"/>
    <w:rsid w:val="00C93D7A"/>
    <w:rsid w:val="00C94C16"/>
    <w:rsid w:val="00C960F3"/>
    <w:rsid w:val="00C969C1"/>
    <w:rsid w:val="00C9783F"/>
    <w:rsid w:val="00CA152F"/>
    <w:rsid w:val="00CA1F30"/>
    <w:rsid w:val="00CA218A"/>
    <w:rsid w:val="00CA296E"/>
    <w:rsid w:val="00CA3B37"/>
    <w:rsid w:val="00CA4B99"/>
    <w:rsid w:val="00CA5609"/>
    <w:rsid w:val="00CA592C"/>
    <w:rsid w:val="00CA619D"/>
    <w:rsid w:val="00CA632F"/>
    <w:rsid w:val="00CA7155"/>
    <w:rsid w:val="00CA7F36"/>
    <w:rsid w:val="00CB1618"/>
    <w:rsid w:val="00CB19C3"/>
    <w:rsid w:val="00CB20EB"/>
    <w:rsid w:val="00CB2E78"/>
    <w:rsid w:val="00CB3E48"/>
    <w:rsid w:val="00CB4324"/>
    <w:rsid w:val="00CB44EB"/>
    <w:rsid w:val="00CB5012"/>
    <w:rsid w:val="00CB5AAA"/>
    <w:rsid w:val="00CB5D98"/>
    <w:rsid w:val="00CB5FCF"/>
    <w:rsid w:val="00CB624B"/>
    <w:rsid w:val="00CB7953"/>
    <w:rsid w:val="00CC0723"/>
    <w:rsid w:val="00CC0A62"/>
    <w:rsid w:val="00CC16BD"/>
    <w:rsid w:val="00CC1CD7"/>
    <w:rsid w:val="00CC251B"/>
    <w:rsid w:val="00CC266A"/>
    <w:rsid w:val="00CC2B6E"/>
    <w:rsid w:val="00CC303F"/>
    <w:rsid w:val="00CC3638"/>
    <w:rsid w:val="00CC3752"/>
    <w:rsid w:val="00CC3EBB"/>
    <w:rsid w:val="00CC412C"/>
    <w:rsid w:val="00CC6DD5"/>
    <w:rsid w:val="00CC710F"/>
    <w:rsid w:val="00CC7754"/>
    <w:rsid w:val="00CD1572"/>
    <w:rsid w:val="00CD1860"/>
    <w:rsid w:val="00CD1B37"/>
    <w:rsid w:val="00CD23F3"/>
    <w:rsid w:val="00CD460C"/>
    <w:rsid w:val="00CD5E48"/>
    <w:rsid w:val="00CD656E"/>
    <w:rsid w:val="00CD7109"/>
    <w:rsid w:val="00CD76EE"/>
    <w:rsid w:val="00CE0544"/>
    <w:rsid w:val="00CE0D8A"/>
    <w:rsid w:val="00CE1302"/>
    <w:rsid w:val="00CE140B"/>
    <w:rsid w:val="00CE179F"/>
    <w:rsid w:val="00CE199B"/>
    <w:rsid w:val="00CE66E5"/>
    <w:rsid w:val="00CE6FBB"/>
    <w:rsid w:val="00CE70EA"/>
    <w:rsid w:val="00CE7298"/>
    <w:rsid w:val="00CE7BAE"/>
    <w:rsid w:val="00CF1B62"/>
    <w:rsid w:val="00CF2CBD"/>
    <w:rsid w:val="00CF3A38"/>
    <w:rsid w:val="00CF4AA2"/>
    <w:rsid w:val="00CF4D2E"/>
    <w:rsid w:val="00CF6D98"/>
    <w:rsid w:val="00CF718A"/>
    <w:rsid w:val="00D01938"/>
    <w:rsid w:val="00D01BD8"/>
    <w:rsid w:val="00D01E0B"/>
    <w:rsid w:val="00D03597"/>
    <w:rsid w:val="00D03E2C"/>
    <w:rsid w:val="00D03E39"/>
    <w:rsid w:val="00D043EE"/>
    <w:rsid w:val="00D045F4"/>
    <w:rsid w:val="00D04BEA"/>
    <w:rsid w:val="00D053A4"/>
    <w:rsid w:val="00D059C1"/>
    <w:rsid w:val="00D059ED"/>
    <w:rsid w:val="00D06077"/>
    <w:rsid w:val="00D06752"/>
    <w:rsid w:val="00D06768"/>
    <w:rsid w:val="00D07292"/>
    <w:rsid w:val="00D0757E"/>
    <w:rsid w:val="00D1066B"/>
    <w:rsid w:val="00D10A3F"/>
    <w:rsid w:val="00D111D1"/>
    <w:rsid w:val="00D119E7"/>
    <w:rsid w:val="00D13736"/>
    <w:rsid w:val="00D13D94"/>
    <w:rsid w:val="00D1536E"/>
    <w:rsid w:val="00D154D8"/>
    <w:rsid w:val="00D1557C"/>
    <w:rsid w:val="00D16186"/>
    <w:rsid w:val="00D173E6"/>
    <w:rsid w:val="00D20119"/>
    <w:rsid w:val="00D20202"/>
    <w:rsid w:val="00D2061C"/>
    <w:rsid w:val="00D20683"/>
    <w:rsid w:val="00D20B02"/>
    <w:rsid w:val="00D20CAD"/>
    <w:rsid w:val="00D20FC0"/>
    <w:rsid w:val="00D21AAA"/>
    <w:rsid w:val="00D22ABF"/>
    <w:rsid w:val="00D22C81"/>
    <w:rsid w:val="00D22F1F"/>
    <w:rsid w:val="00D2332B"/>
    <w:rsid w:val="00D2358B"/>
    <w:rsid w:val="00D23A97"/>
    <w:rsid w:val="00D24A50"/>
    <w:rsid w:val="00D24ED7"/>
    <w:rsid w:val="00D25C8D"/>
    <w:rsid w:val="00D25C8F"/>
    <w:rsid w:val="00D25FFC"/>
    <w:rsid w:val="00D26288"/>
    <w:rsid w:val="00D262B0"/>
    <w:rsid w:val="00D26BDE"/>
    <w:rsid w:val="00D273EA"/>
    <w:rsid w:val="00D311C1"/>
    <w:rsid w:val="00D32E49"/>
    <w:rsid w:val="00D33097"/>
    <w:rsid w:val="00D33B8A"/>
    <w:rsid w:val="00D33F73"/>
    <w:rsid w:val="00D346D1"/>
    <w:rsid w:val="00D3551E"/>
    <w:rsid w:val="00D35874"/>
    <w:rsid w:val="00D35AD6"/>
    <w:rsid w:val="00D3677B"/>
    <w:rsid w:val="00D36B63"/>
    <w:rsid w:val="00D36C34"/>
    <w:rsid w:val="00D37549"/>
    <w:rsid w:val="00D37F59"/>
    <w:rsid w:val="00D40562"/>
    <w:rsid w:val="00D40E01"/>
    <w:rsid w:val="00D41851"/>
    <w:rsid w:val="00D41B83"/>
    <w:rsid w:val="00D42139"/>
    <w:rsid w:val="00D422B7"/>
    <w:rsid w:val="00D42428"/>
    <w:rsid w:val="00D438A7"/>
    <w:rsid w:val="00D438F4"/>
    <w:rsid w:val="00D443ED"/>
    <w:rsid w:val="00D45189"/>
    <w:rsid w:val="00D458C0"/>
    <w:rsid w:val="00D45998"/>
    <w:rsid w:val="00D462A4"/>
    <w:rsid w:val="00D4632D"/>
    <w:rsid w:val="00D4664F"/>
    <w:rsid w:val="00D474A8"/>
    <w:rsid w:val="00D478DF"/>
    <w:rsid w:val="00D47F55"/>
    <w:rsid w:val="00D50F15"/>
    <w:rsid w:val="00D51376"/>
    <w:rsid w:val="00D51782"/>
    <w:rsid w:val="00D54771"/>
    <w:rsid w:val="00D56177"/>
    <w:rsid w:val="00D56A6A"/>
    <w:rsid w:val="00D56ACB"/>
    <w:rsid w:val="00D56DBE"/>
    <w:rsid w:val="00D57009"/>
    <w:rsid w:val="00D57388"/>
    <w:rsid w:val="00D57520"/>
    <w:rsid w:val="00D57663"/>
    <w:rsid w:val="00D57CA2"/>
    <w:rsid w:val="00D57E8D"/>
    <w:rsid w:val="00D6023C"/>
    <w:rsid w:val="00D608BB"/>
    <w:rsid w:val="00D61491"/>
    <w:rsid w:val="00D6369A"/>
    <w:rsid w:val="00D644AA"/>
    <w:rsid w:val="00D64806"/>
    <w:rsid w:val="00D652AF"/>
    <w:rsid w:val="00D6722A"/>
    <w:rsid w:val="00D70389"/>
    <w:rsid w:val="00D706D1"/>
    <w:rsid w:val="00D70FA6"/>
    <w:rsid w:val="00D711DF"/>
    <w:rsid w:val="00D72FBB"/>
    <w:rsid w:val="00D733CF"/>
    <w:rsid w:val="00D73B8D"/>
    <w:rsid w:val="00D73C30"/>
    <w:rsid w:val="00D73F0F"/>
    <w:rsid w:val="00D74785"/>
    <w:rsid w:val="00D753B6"/>
    <w:rsid w:val="00D75CAA"/>
    <w:rsid w:val="00D7642E"/>
    <w:rsid w:val="00D7657B"/>
    <w:rsid w:val="00D76946"/>
    <w:rsid w:val="00D76DE3"/>
    <w:rsid w:val="00D8100A"/>
    <w:rsid w:val="00D8192E"/>
    <w:rsid w:val="00D8201E"/>
    <w:rsid w:val="00D82376"/>
    <w:rsid w:val="00D82C92"/>
    <w:rsid w:val="00D82D5B"/>
    <w:rsid w:val="00D83298"/>
    <w:rsid w:val="00D832E6"/>
    <w:rsid w:val="00D8400D"/>
    <w:rsid w:val="00D86E2C"/>
    <w:rsid w:val="00D871D8"/>
    <w:rsid w:val="00D87202"/>
    <w:rsid w:val="00D90931"/>
    <w:rsid w:val="00D90BA8"/>
    <w:rsid w:val="00D90F51"/>
    <w:rsid w:val="00D9193A"/>
    <w:rsid w:val="00D91A12"/>
    <w:rsid w:val="00D91B03"/>
    <w:rsid w:val="00D948A2"/>
    <w:rsid w:val="00D94B2F"/>
    <w:rsid w:val="00D95396"/>
    <w:rsid w:val="00D95C84"/>
    <w:rsid w:val="00D95E13"/>
    <w:rsid w:val="00D9627C"/>
    <w:rsid w:val="00D965BC"/>
    <w:rsid w:val="00D969EE"/>
    <w:rsid w:val="00D96C8D"/>
    <w:rsid w:val="00D97657"/>
    <w:rsid w:val="00D97C44"/>
    <w:rsid w:val="00DA04F4"/>
    <w:rsid w:val="00DA0A95"/>
    <w:rsid w:val="00DA1302"/>
    <w:rsid w:val="00DA1C79"/>
    <w:rsid w:val="00DA2040"/>
    <w:rsid w:val="00DA2643"/>
    <w:rsid w:val="00DA2FA3"/>
    <w:rsid w:val="00DA4E95"/>
    <w:rsid w:val="00DA59AF"/>
    <w:rsid w:val="00DA5A4A"/>
    <w:rsid w:val="00DA5DCB"/>
    <w:rsid w:val="00DA6567"/>
    <w:rsid w:val="00DA69DC"/>
    <w:rsid w:val="00DA6BE2"/>
    <w:rsid w:val="00DA7E78"/>
    <w:rsid w:val="00DB0618"/>
    <w:rsid w:val="00DB25DA"/>
    <w:rsid w:val="00DB278A"/>
    <w:rsid w:val="00DB415D"/>
    <w:rsid w:val="00DB424B"/>
    <w:rsid w:val="00DB45C8"/>
    <w:rsid w:val="00DB5DE6"/>
    <w:rsid w:val="00DB7710"/>
    <w:rsid w:val="00DB79FD"/>
    <w:rsid w:val="00DB7B71"/>
    <w:rsid w:val="00DC0BBF"/>
    <w:rsid w:val="00DC2AD1"/>
    <w:rsid w:val="00DC4006"/>
    <w:rsid w:val="00DC43C3"/>
    <w:rsid w:val="00DC5495"/>
    <w:rsid w:val="00DC5E8C"/>
    <w:rsid w:val="00DC6F79"/>
    <w:rsid w:val="00DC7281"/>
    <w:rsid w:val="00DC7878"/>
    <w:rsid w:val="00DC7F66"/>
    <w:rsid w:val="00DD0458"/>
    <w:rsid w:val="00DD1E54"/>
    <w:rsid w:val="00DD1EC9"/>
    <w:rsid w:val="00DD245A"/>
    <w:rsid w:val="00DD2658"/>
    <w:rsid w:val="00DD2C1D"/>
    <w:rsid w:val="00DD2E51"/>
    <w:rsid w:val="00DD2F8A"/>
    <w:rsid w:val="00DD3D81"/>
    <w:rsid w:val="00DD4E5A"/>
    <w:rsid w:val="00DD6963"/>
    <w:rsid w:val="00DD6C2C"/>
    <w:rsid w:val="00DD6F12"/>
    <w:rsid w:val="00DD6F27"/>
    <w:rsid w:val="00DD710E"/>
    <w:rsid w:val="00DD7FA6"/>
    <w:rsid w:val="00DE07B9"/>
    <w:rsid w:val="00DE0A37"/>
    <w:rsid w:val="00DE0A5F"/>
    <w:rsid w:val="00DE14D5"/>
    <w:rsid w:val="00DE1E95"/>
    <w:rsid w:val="00DE1F2C"/>
    <w:rsid w:val="00DE1FE1"/>
    <w:rsid w:val="00DE24E9"/>
    <w:rsid w:val="00DE2DC1"/>
    <w:rsid w:val="00DE2FE3"/>
    <w:rsid w:val="00DE416C"/>
    <w:rsid w:val="00DE422E"/>
    <w:rsid w:val="00DE4689"/>
    <w:rsid w:val="00DE68B7"/>
    <w:rsid w:val="00DF225A"/>
    <w:rsid w:val="00DF24BF"/>
    <w:rsid w:val="00DF3253"/>
    <w:rsid w:val="00DF37D9"/>
    <w:rsid w:val="00DF3ABB"/>
    <w:rsid w:val="00DF426C"/>
    <w:rsid w:val="00DF55B6"/>
    <w:rsid w:val="00DF58E1"/>
    <w:rsid w:val="00DF6FA4"/>
    <w:rsid w:val="00DF71BF"/>
    <w:rsid w:val="00DF7A95"/>
    <w:rsid w:val="00E002A5"/>
    <w:rsid w:val="00E00BFB"/>
    <w:rsid w:val="00E028AE"/>
    <w:rsid w:val="00E03B5D"/>
    <w:rsid w:val="00E049B5"/>
    <w:rsid w:val="00E0558A"/>
    <w:rsid w:val="00E06724"/>
    <w:rsid w:val="00E06ACF"/>
    <w:rsid w:val="00E07E75"/>
    <w:rsid w:val="00E101D9"/>
    <w:rsid w:val="00E10CCF"/>
    <w:rsid w:val="00E10F6E"/>
    <w:rsid w:val="00E123AB"/>
    <w:rsid w:val="00E12C90"/>
    <w:rsid w:val="00E144A6"/>
    <w:rsid w:val="00E15299"/>
    <w:rsid w:val="00E153F9"/>
    <w:rsid w:val="00E1657E"/>
    <w:rsid w:val="00E17537"/>
    <w:rsid w:val="00E176D5"/>
    <w:rsid w:val="00E20F5C"/>
    <w:rsid w:val="00E21C7E"/>
    <w:rsid w:val="00E229B4"/>
    <w:rsid w:val="00E22BDA"/>
    <w:rsid w:val="00E23813"/>
    <w:rsid w:val="00E2387D"/>
    <w:rsid w:val="00E23F1C"/>
    <w:rsid w:val="00E2405F"/>
    <w:rsid w:val="00E24CA7"/>
    <w:rsid w:val="00E24E37"/>
    <w:rsid w:val="00E24F37"/>
    <w:rsid w:val="00E2509E"/>
    <w:rsid w:val="00E258D8"/>
    <w:rsid w:val="00E25AC0"/>
    <w:rsid w:val="00E26027"/>
    <w:rsid w:val="00E263D8"/>
    <w:rsid w:val="00E267BD"/>
    <w:rsid w:val="00E270F5"/>
    <w:rsid w:val="00E27DDF"/>
    <w:rsid w:val="00E3015E"/>
    <w:rsid w:val="00E3088B"/>
    <w:rsid w:val="00E30909"/>
    <w:rsid w:val="00E315A1"/>
    <w:rsid w:val="00E32889"/>
    <w:rsid w:val="00E344D8"/>
    <w:rsid w:val="00E346A7"/>
    <w:rsid w:val="00E34F84"/>
    <w:rsid w:val="00E3639F"/>
    <w:rsid w:val="00E36D1E"/>
    <w:rsid w:val="00E36F2A"/>
    <w:rsid w:val="00E3736B"/>
    <w:rsid w:val="00E37E00"/>
    <w:rsid w:val="00E37E3A"/>
    <w:rsid w:val="00E40101"/>
    <w:rsid w:val="00E4024E"/>
    <w:rsid w:val="00E4143F"/>
    <w:rsid w:val="00E432F9"/>
    <w:rsid w:val="00E435D5"/>
    <w:rsid w:val="00E45918"/>
    <w:rsid w:val="00E45ACA"/>
    <w:rsid w:val="00E46096"/>
    <w:rsid w:val="00E46916"/>
    <w:rsid w:val="00E4702F"/>
    <w:rsid w:val="00E47FAF"/>
    <w:rsid w:val="00E50332"/>
    <w:rsid w:val="00E50A66"/>
    <w:rsid w:val="00E51DFB"/>
    <w:rsid w:val="00E52733"/>
    <w:rsid w:val="00E53CA0"/>
    <w:rsid w:val="00E53E8B"/>
    <w:rsid w:val="00E543BD"/>
    <w:rsid w:val="00E54424"/>
    <w:rsid w:val="00E54C60"/>
    <w:rsid w:val="00E56DB9"/>
    <w:rsid w:val="00E56E67"/>
    <w:rsid w:val="00E578D9"/>
    <w:rsid w:val="00E60E28"/>
    <w:rsid w:val="00E62982"/>
    <w:rsid w:val="00E63495"/>
    <w:rsid w:val="00E63629"/>
    <w:rsid w:val="00E63CED"/>
    <w:rsid w:val="00E63DEC"/>
    <w:rsid w:val="00E64A1E"/>
    <w:rsid w:val="00E64EA3"/>
    <w:rsid w:val="00E64F2E"/>
    <w:rsid w:val="00E66BA6"/>
    <w:rsid w:val="00E67F26"/>
    <w:rsid w:val="00E708AC"/>
    <w:rsid w:val="00E70CDF"/>
    <w:rsid w:val="00E71961"/>
    <w:rsid w:val="00E71FC5"/>
    <w:rsid w:val="00E724E2"/>
    <w:rsid w:val="00E74630"/>
    <w:rsid w:val="00E749B0"/>
    <w:rsid w:val="00E74F50"/>
    <w:rsid w:val="00E750A2"/>
    <w:rsid w:val="00E767F5"/>
    <w:rsid w:val="00E77299"/>
    <w:rsid w:val="00E77419"/>
    <w:rsid w:val="00E803C9"/>
    <w:rsid w:val="00E805DE"/>
    <w:rsid w:val="00E8114C"/>
    <w:rsid w:val="00E83607"/>
    <w:rsid w:val="00E83E28"/>
    <w:rsid w:val="00E840F4"/>
    <w:rsid w:val="00E850AC"/>
    <w:rsid w:val="00E8542F"/>
    <w:rsid w:val="00E85A9B"/>
    <w:rsid w:val="00E867F5"/>
    <w:rsid w:val="00E86A46"/>
    <w:rsid w:val="00E87EB2"/>
    <w:rsid w:val="00E91725"/>
    <w:rsid w:val="00E9271B"/>
    <w:rsid w:val="00E92B38"/>
    <w:rsid w:val="00E9310F"/>
    <w:rsid w:val="00E93C04"/>
    <w:rsid w:val="00E93DC9"/>
    <w:rsid w:val="00E947EA"/>
    <w:rsid w:val="00E948F9"/>
    <w:rsid w:val="00E96130"/>
    <w:rsid w:val="00E9774F"/>
    <w:rsid w:val="00E97811"/>
    <w:rsid w:val="00E97F66"/>
    <w:rsid w:val="00EA057B"/>
    <w:rsid w:val="00EA0938"/>
    <w:rsid w:val="00EA0A76"/>
    <w:rsid w:val="00EA0E8B"/>
    <w:rsid w:val="00EA0ED6"/>
    <w:rsid w:val="00EA10E2"/>
    <w:rsid w:val="00EA2814"/>
    <w:rsid w:val="00EA30BC"/>
    <w:rsid w:val="00EA3709"/>
    <w:rsid w:val="00EA52A0"/>
    <w:rsid w:val="00EA62F4"/>
    <w:rsid w:val="00EB17A7"/>
    <w:rsid w:val="00EB21AC"/>
    <w:rsid w:val="00EB2BF7"/>
    <w:rsid w:val="00EB3120"/>
    <w:rsid w:val="00EB340D"/>
    <w:rsid w:val="00EB3472"/>
    <w:rsid w:val="00EB39D0"/>
    <w:rsid w:val="00EB3E23"/>
    <w:rsid w:val="00EB4A2C"/>
    <w:rsid w:val="00EB5008"/>
    <w:rsid w:val="00EB5B75"/>
    <w:rsid w:val="00EB625D"/>
    <w:rsid w:val="00EB65BD"/>
    <w:rsid w:val="00EB66E7"/>
    <w:rsid w:val="00EB75CD"/>
    <w:rsid w:val="00EB78C5"/>
    <w:rsid w:val="00EB7B6C"/>
    <w:rsid w:val="00EB7F58"/>
    <w:rsid w:val="00EC0068"/>
    <w:rsid w:val="00EC018E"/>
    <w:rsid w:val="00EC1D6B"/>
    <w:rsid w:val="00EC2913"/>
    <w:rsid w:val="00EC313C"/>
    <w:rsid w:val="00EC4CD4"/>
    <w:rsid w:val="00EC5AD0"/>
    <w:rsid w:val="00EC60DD"/>
    <w:rsid w:val="00EC627B"/>
    <w:rsid w:val="00EC6A97"/>
    <w:rsid w:val="00EC764F"/>
    <w:rsid w:val="00EC7FA3"/>
    <w:rsid w:val="00ED0A96"/>
    <w:rsid w:val="00ED0C32"/>
    <w:rsid w:val="00ED1419"/>
    <w:rsid w:val="00ED14A0"/>
    <w:rsid w:val="00ED1829"/>
    <w:rsid w:val="00ED2ADA"/>
    <w:rsid w:val="00ED2D16"/>
    <w:rsid w:val="00ED78FA"/>
    <w:rsid w:val="00ED795A"/>
    <w:rsid w:val="00EE0041"/>
    <w:rsid w:val="00EE25BD"/>
    <w:rsid w:val="00EE290C"/>
    <w:rsid w:val="00EE2C0A"/>
    <w:rsid w:val="00EE57D5"/>
    <w:rsid w:val="00EE69E9"/>
    <w:rsid w:val="00EE7545"/>
    <w:rsid w:val="00EE7D70"/>
    <w:rsid w:val="00EF1427"/>
    <w:rsid w:val="00EF260C"/>
    <w:rsid w:val="00EF44F5"/>
    <w:rsid w:val="00EF492A"/>
    <w:rsid w:val="00EF4B6B"/>
    <w:rsid w:val="00EF4C5A"/>
    <w:rsid w:val="00EF5247"/>
    <w:rsid w:val="00EF54AE"/>
    <w:rsid w:val="00EF5679"/>
    <w:rsid w:val="00EF6A92"/>
    <w:rsid w:val="00EF6EE3"/>
    <w:rsid w:val="00EF7085"/>
    <w:rsid w:val="00EF766B"/>
    <w:rsid w:val="00F00032"/>
    <w:rsid w:val="00F0075E"/>
    <w:rsid w:val="00F02ACA"/>
    <w:rsid w:val="00F03BC5"/>
    <w:rsid w:val="00F044D5"/>
    <w:rsid w:val="00F047E9"/>
    <w:rsid w:val="00F04A29"/>
    <w:rsid w:val="00F04E7F"/>
    <w:rsid w:val="00F04E83"/>
    <w:rsid w:val="00F05393"/>
    <w:rsid w:val="00F0551D"/>
    <w:rsid w:val="00F05648"/>
    <w:rsid w:val="00F0641F"/>
    <w:rsid w:val="00F0730C"/>
    <w:rsid w:val="00F0778B"/>
    <w:rsid w:val="00F07A91"/>
    <w:rsid w:val="00F1047B"/>
    <w:rsid w:val="00F10ECF"/>
    <w:rsid w:val="00F10FF0"/>
    <w:rsid w:val="00F1204D"/>
    <w:rsid w:val="00F12165"/>
    <w:rsid w:val="00F13574"/>
    <w:rsid w:val="00F13951"/>
    <w:rsid w:val="00F14B8A"/>
    <w:rsid w:val="00F14CCA"/>
    <w:rsid w:val="00F16133"/>
    <w:rsid w:val="00F16378"/>
    <w:rsid w:val="00F1687F"/>
    <w:rsid w:val="00F17DDA"/>
    <w:rsid w:val="00F2139A"/>
    <w:rsid w:val="00F21804"/>
    <w:rsid w:val="00F21A36"/>
    <w:rsid w:val="00F22DE0"/>
    <w:rsid w:val="00F22ED5"/>
    <w:rsid w:val="00F23AAE"/>
    <w:rsid w:val="00F23C5A"/>
    <w:rsid w:val="00F25BC5"/>
    <w:rsid w:val="00F25D5F"/>
    <w:rsid w:val="00F25E21"/>
    <w:rsid w:val="00F2734A"/>
    <w:rsid w:val="00F277E8"/>
    <w:rsid w:val="00F3033C"/>
    <w:rsid w:val="00F31886"/>
    <w:rsid w:val="00F319B8"/>
    <w:rsid w:val="00F32161"/>
    <w:rsid w:val="00F33AD4"/>
    <w:rsid w:val="00F33AFA"/>
    <w:rsid w:val="00F34BDF"/>
    <w:rsid w:val="00F355EE"/>
    <w:rsid w:val="00F36116"/>
    <w:rsid w:val="00F36A41"/>
    <w:rsid w:val="00F36D8F"/>
    <w:rsid w:val="00F37836"/>
    <w:rsid w:val="00F37B2E"/>
    <w:rsid w:val="00F41336"/>
    <w:rsid w:val="00F41ACC"/>
    <w:rsid w:val="00F41D82"/>
    <w:rsid w:val="00F423D7"/>
    <w:rsid w:val="00F440DC"/>
    <w:rsid w:val="00F44BF0"/>
    <w:rsid w:val="00F45491"/>
    <w:rsid w:val="00F46269"/>
    <w:rsid w:val="00F465DE"/>
    <w:rsid w:val="00F46938"/>
    <w:rsid w:val="00F46944"/>
    <w:rsid w:val="00F46BBF"/>
    <w:rsid w:val="00F4782F"/>
    <w:rsid w:val="00F500AA"/>
    <w:rsid w:val="00F50E14"/>
    <w:rsid w:val="00F5194E"/>
    <w:rsid w:val="00F526FD"/>
    <w:rsid w:val="00F5276E"/>
    <w:rsid w:val="00F52CCB"/>
    <w:rsid w:val="00F5368A"/>
    <w:rsid w:val="00F53CC4"/>
    <w:rsid w:val="00F551C3"/>
    <w:rsid w:val="00F55BB4"/>
    <w:rsid w:val="00F55C8B"/>
    <w:rsid w:val="00F56E54"/>
    <w:rsid w:val="00F60C23"/>
    <w:rsid w:val="00F61B37"/>
    <w:rsid w:val="00F639C0"/>
    <w:rsid w:val="00F649D6"/>
    <w:rsid w:val="00F65D67"/>
    <w:rsid w:val="00F661ED"/>
    <w:rsid w:val="00F669A7"/>
    <w:rsid w:val="00F6776D"/>
    <w:rsid w:val="00F710E6"/>
    <w:rsid w:val="00F713EA"/>
    <w:rsid w:val="00F71C11"/>
    <w:rsid w:val="00F72FBE"/>
    <w:rsid w:val="00F7361A"/>
    <w:rsid w:val="00F749AE"/>
    <w:rsid w:val="00F74AD8"/>
    <w:rsid w:val="00F74C4C"/>
    <w:rsid w:val="00F751A4"/>
    <w:rsid w:val="00F76587"/>
    <w:rsid w:val="00F77169"/>
    <w:rsid w:val="00F772EB"/>
    <w:rsid w:val="00F77F69"/>
    <w:rsid w:val="00F800F1"/>
    <w:rsid w:val="00F8032C"/>
    <w:rsid w:val="00F80873"/>
    <w:rsid w:val="00F812AC"/>
    <w:rsid w:val="00F8143A"/>
    <w:rsid w:val="00F82CB5"/>
    <w:rsid w:val="00F82D5C"/>
    <w:rsid w:val="00F835FE"/>
    <w:rsid w:val="00F83730"/>
    <w:rsid w:val="00F841B0"/>
    <w:rsid w:val="00F87978"/>
    <w:rsid w:val="00F87D09"/>
    <w:rsid w:val="00F90321"/>
    <w:rsid w:val="00F92374"/>
    <w:rsid w:val="00F92A15"/>
    <w:rsid w:val="00F92DCA"/>
    <w:rsid w:val="00F93749"/>
    <w:rsid w:val="00F943B2"/>
    <w:rsid w:val="00F94B22"/>
    <w:rsid w:val="00F957D7"/>
    <w:rsid w:val="00F95B42"/>
    <w:rsid w:val="00F96666"/>
    <w:rsid w:val="00F96747"/>
    <w:rsid w:val="00F971BE"/>
    <w:rsid w:val="00FA0351"/>
    <w:rsid w:val="00FA16E6"/>
    <w:rsid w:val="00FA20FE"/>
    <w:rsid w:val="00FA238F"/>
    <w:rsid w:val="00FA3089"/>
    <w:rsid w:val="00FA3719"/>
    <w:rsid w:val="00FA39DC"/>
    <w:rsid w:val="00FA3A26"/>
    <w:rsid w:val="00FA4614"/>
    <w:rsid w:val="00FA47F7"/>
    <w:rsid w:val="00FA4892"/>
    <w:rsid w:val="00FA4A36"/>
    <w:rsid w:val="00FA690D"/>
    <w:rsid w:val="00FA6FFF"/>
    <w:rsid w:val="00FA7C0F"/>
    <w:rsid w:val="00FA7C2A"/>
    <w:rsid w:val="00FB03A7"/>
    <w:rsid w:val="00FB07FE"/>
    <w:rsid w:val="00FB13DB"/>
    <w:rsid w:val="00FB3249"/>
    <w:rsid w:val="00FB3A36"/>
    <w:rsid w:val="00FB3A59"/>
    <w:rsid w:val="00FB3C84"/>
    <w:rsid w:val="00FB41B9"/>
    <w:rsid w:val="00FB44E2"/>
    <w:rsid w:val="00FB5D8C"/>
    <w:rsid w:val="00FC0650"/>
    <w:rsid w:val="00FC07CC"/>
    <w:rsid w:val="00FC0940"/>
    <w:rsid w:val="00FC0F92"/>
    <w:rsid w:val="00FC0FBE"/>
    <w:rsid w:val="00FC1033"/>
    <w:rsid w:val="00FC16C6"/>
    <w:rsid w:val="00FC1F18"/>
    <w:rsid w:val="00FC29C4"/>
    <w:rsid w:val="00FC304D"/>
    <w:rsid w:val="00FC332D"/>
    <w:rsid w:val="00FC4A85"/>
    <w:rsid w:val="00FC4F8E"/>
    <w:rsid w:val="00FC54CC"/>
    <w:rsid w:val="00FC5508"/>
    <w:rsid w:val="00FC5B55"/>
    <w:rsid w:val="00FC69AE"/>
    <w:rsid w:val="00FC6C36"/>
    <w:rsid w:val="00FC7776"/>
    <w:rsid w:val="00FC78B2"/>
    <w:rsid w:val="00FD036A"/>
    <w:rsid w:val="00FD1541"/>
    <w:rsid w:val="00FD164A"/>
    <w:rsid w:val="00FD1891"/>
    <w:rsid w:val="00FD1E09"/>
    <w:rsid w:val="00FD218D"/>
    <w:rsid w:val="00FD24F9"/>
    <w:rsid w:val="00FD2B56"/>
    <w:rsid w:val="00FD3144"/>
    <w:rsid w:val="00FD360D"/>
    <w:rsid w:val="00FD370F"/>
    <w:rsid w:val="00FD3FEA"/>
    <w:rsid w:val="00FD479B"/>
    <w:rsid w:val="00FD4828"/>
    <w:rsid w:val="00FD4ED1"/>
    <w:rsid w:val="00FD5251"/>
    <w:rsid w:val="00FD5939"/>
    <w:rsid w:val="00FD683D"/>
    <w:rsid w:val="00FD70ED"/>
    <w:rsid w:val="00FE01CE"/>
    <w:rsid w:val="00FE36C9"/>
    <w:rsid w:val="00FE405A"/>
    <w:rsid w:val="00FE4A2C"/>
    <w:rsid w:val="00FE4BEB"/>
    <w:rsid w:val="00FE51AE"/>
    <w:rsid w:val="00FE5561"/>
    <w:rsid w:val="00FE619F"/>
    <w:rsid w:val="00FE7748"/>
    <w:rsid w:val="00FE7CE9"/>
    <w:rsid w:val="00FF089B"/>
    <w:rsid w:val="00FF12B0"/>
    <w:rsid w:val="00FF16CB"/>
    <w:rsid w:val="00FF2122"/>
    <w:rsid w:val="00FF2573"/>
    <w:rsid w:val="00FF3503"/>
    <w:rsid w:val="00FF36CE"/>
    <w:rsid w:val="00FF37B5"/>
    <w:rsid w:val="00FF3E36"/>
    <w:rsid w:val="00FF45FB"/>
    <w:rsid w:val="00FF51CD"/>
    <w:rsid w:val="00FF578E"/>
    <w:rsid w:val="00FF635D"/>
    <w:rsid w:val="00FF7452"/>
    <w:rsid w:val="00FF7D4D"/>
    <w:rsid w:val="00FF7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B5438D1"/>
  <w15:docId w15:val="{60B8FA10-86D2-44A3-93CE-965520D1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locked="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locked="1" w:uiPriority="34"/>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67F5"/>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titreniv2"/>
    <w:locked/>
    <w:rsid w:val="006E75C9"/>
    <w:pPr>
      <w:outlineLvl w:val="0"/>
    </w:pPr>
  </w:style>
  <w:style w:type="paragraph" w:styleId="Titre2">
    <w:name w:val="heading 2"/>
    <w:basedOn w:val="Normal"/>
    <w:next w:val="Normal"/>
    <w:locked/>
    <w:rsid w:val="006E75C9"/>
    <w:pPr>
      <w:outlineLvl w:val="1"/>
    </w:pPr>
  </w:style>
  <w:style w:type="paragraph" w:styleId="Titre3">
    <w:name w:val="heading 3"/>
    <w:basedOn w:val="Normal"/>
    <w:next w:val="Normal"/>
    <w:locked/>
    <w:rsid w:val="006E75C9"/>
    <w:pPr>
      <w:outlineLvl w:val="2"/>
    </w:pPr>
  </w:style>
  <w:style w:type="paragraph" w:styleId="Titre4">
    <w:name w:val="heading 4"/>
    <w:basedOn w:val="Normal"/>
    <w:next w:val="Normal"/>
    <w:locked/>
    <w:rsid w:val="00AE77B3"/>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locked/>
    <w:rsid w:val="00AE77B3"/>
    <w:pPr>
      <w:spacing w:before="240" w:after="60"/>
      <w:outlineLvl w:val="4"/>
    </w:pPr>
    <w:rPr>
      <w:b/>
      <w:bCs/>
      <w:i/>
      <w:iCs/>
      <w:sz w:val="26"/>
      <w:szCs w:val="26"/>
    </w:rPr>
  </w:style>
  <w:style w:type="paragraph" w:styleId="Titre6">
    <w:name w:val="heading 6"/>
    <w:basedOn w:val="Normal"/>
    <w:next w:val="Normal"/>
    <w:locked/>
    <w:rsid w:val="00AE77B3"/>
    <w:pPr>
      <w:spacing w:before="240" w:after="60"/>
      <w:outlineLvl w:val="5"/>
    </w:pPr>
    <w:rPr>
      <w:rFonts w:ascii="Times New Roman" w:hAnsi="Times New Roman" w:cs="Times New Roman"/>
      <w:b/>
      <w:bCs/>
    </w:rPr>
  </w:style>
  <w:style w:type="paragraph" w:styleId="Titre7">
    <w:name w:val="heading 7"/>
    <w:basedOn w:val="Normal"/>
    <w:next w:val="Normal"/>
    <w:locked/>
    <w:rsid w:val="00AE77B3"/>
    <w:pPr>
      <w:spacing w:before="240" w:after="60"/>
      <w:outlineLvl w:val="6"/>
    </w:pPr>
    <w:rPr>
      <w:rFonts w:ascii="Times New Roman" w:hAnsi="Times New Roman" w:cs="Times New Roman"/>
      <w:sz w:val="24"/>
    </w:rPr>
  </w:style>
  <w:style w:type="paragraph" w:styleId="Titre8">
    <w:name w:val="heading 8"/>
    <w:basedOn w:val="Normal"/>
    <w:next w:val="Normal"/>
    <w:locked/>
    <w:rsid w:val="00AE77B3"/>
    <w:pPr>
      <w:spacing w:before="240" w:after="60"/>
      <w:outlineLvl w:val="7"/>
    </w:pPr>
    <w:rPr>
      <w:rFonts w:ascii="Times New Roman" w:hAnsi="Times New Roman" w:cs="Times New Roman"/>
      <w:i/>
      <w:iCs/>
      <w:sz w:val="24"/>
    </w:rPr>
  </w:style>
  <w:style w:type="paragraph" w:styleId="Titre9">
    <w:name w:val="heading 9"/>
    <w:basedOn w:val="Normal"/>
    <w:next w:val="Normal"/>
    <w:locked/>
    <w:rsid w:val="00AE77B3"/>
    <w:pPr>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2">
    <w:name w:val="titre niv2"/>
    <w:basedOn w:val="Normal"/>
    <w:next w:val="Normal"/>
    <w:qFormat/>
    <w:rsid w:val="009E2F87"/>
    <w:pPr>
      <w:numPr>
        <w:ilvl w:val="1"/>
        <w:numId w:val="4"/>
      </w:numPr>
      <w:tabs>
        <w:tab w:val="left" w:pos="567"/>
      </w:tabs>
      <w:spacing w:before="240" w:after="240"/>
      <w:outlineLvl w:val="1"/>
    </w:pPr>
    <w:rPr>
      <w:b/>
      <w:bCs/>
      <w:color w:val="0000FF"/>
      <w:sz w:val="26"/>
      <w:szCs w:val="28"/>
    </w:rPr>
  </w:style>
  <w:style w:type="paragraph" w:customStyle="1" w:styleId="titreniv1">
    <w:name w:val="titre niv1"/>
    <w:basedOn w:val="Normal"/>
    <w:next w:val="Normal"/>
    <w:qFormat/>
    <w:rsid w:val="00CB7953"/>
    <w:pPr>
      <w:numPr>
        <w:numId w:val="4"/>
      </w:numPr>
      <w:tabs>
        <w:tab w:val="left" w:pos="397"/>
      </w:tabs>
      <w:spacing w:before="480" w:after="240"/>
      <w:outlineLvl w:val="0"/>
    </w:pPr>
    <w:rPr>
      <w:b/>
      <w:bCs/>
      <w:sz w:val="28"/>
      <w:szCs w:val="36"/>
    </w:rPr>
  </w:style>
  <w:style w:type="paragraph" w:customStyle="1" w:styleId="liste1">
    <w:name w:val="liste1"/>
    <w:basedOn w:val="Normal"/>
    <w:uiPriority w:val="99"/>
    <w:qFormat/>
    <w:rsid w:val="009E2F87"/>
    <w:pPr>
      <w:numPr>
        <w:numId w:val="1"/>
      </w:numPr>
    </w:pPr>
  </w:style>
  <w:style w:type="paragraph" w:customStyle="1" w:styleId="soustitre">
    <w:name w:val="soustitre"/>
    <w:next w:val="Normal"/>
    <w:qFormat/>
    <w:rsid w:val="0022055C"/>
    <w:pPr>
      <w:spacing w:before="240" w:after="240"/>
    </w:pPr>
    <w:rPr>
      <w:rFonts w:ascii="Arial" w:hAnsi="Arial" w:cs="Arial"/>
      <w:b/>
      <w:sz w:val="22"/>
      <w:szCs w:val="24"/>
      <w:u w:val="thick" w:color="A6A6A6"/>
    </w:rPr>
  </w:style>
  <w:style w:type="paragraph" w:customStyle="1" w:styleId="titreniv3">
    <w:name w:val="titre niv3"/>
    <w:basedOn w:val="Normal"/>
    <w:next w:val="Normal"/>
    <w:qFormat/>
    <w:rsid w:val="00CB7953"/>
    <w:pPr>
      <w:numPr>
        <w:ilvl w:val="2"/>
        <w:numId w:val="4"/>
      </w:numPr>
      <w:tabs>
        <w:tab w:val="left" w:pos="709"/>
      </w:tabs>
      <w:spacing w:before="240" w:after="240"/>
      <w:outlineLvl w:val="2"/>
    </w:pPr>
    <w:rPr>
      <w:b/>
      <w:bCs/>
      <w:color w:val="FF0000"/>
      <w:sz w:val="24"/>
    </w:rPr>
  </w:style>
  <w:style w:type="paragraph" w:customStyle="1" w:styleId="manip">
    <w:name w:val="manip"/>
    <w:basedOn w:val="Normal"/>
    <w:uiPriority w:val="99"/>
    <w:qFormat/>
    <w:rsid w:val="00422E08"/>
    <w:pPr>
      <w:numPr>
        <w:numId w:val="2"/>
      </w:numPr>
    </w:pPr>
  </w:style>
  <w:style w:type="paragraph" w:customStyle="1" w:styleId="ecran">
    <w:name w:val="ecran"/>
    <w:basedOn w:val="Normal"/>
    <w:next w:val="Normal"/>
    <w:qFormat/>
    <w:rsid w:val="001D106D"/>
    <w:pPr>
      <w:spacing w:after="120"/>
      <w:jc w:val="center"/>
    </w:pPr>
  </w:style>
  <w:style w:type="paragraph" w:customStyle="1" w:styleId="remarque">
    <w:name w:val="remarque"/>
    <w:basedOn w:val="Normal"/>
    <w:next w:val="Normal"/>
    <w:uiPriority w:val="99"/>
    <w:qFormat/>
    <w:rsid w:val="009E2F87"/>
    <w:pPr>
      <w:numPr>
        <w:numId w:val="5"/>
      </w:numPr>
      <w:tabs>
        <w:tab w:val="clear" w:pos="397"/>
        <w:tab w:val="left" w:pos="510"/>
      </w:tabs>
      <w:spacing w:before="240" w:after="120"/>
      <w:ind w:left="510" w:hanging="510"/>
    </w:pPr>
    <w:rPr>
      <w:i/>
      <w:iCs/>
    </w:rPr>
  </w:style>
  <w:style w:type="paragraph" w:customStyle="1" w:styleId="exemple">
    <w:name w:val="exemple"/>
    <w:basedOn w:val="Normal"/>
    <w:uiPriority w:val="99"/>
    <w:qFormat/>
    <w:rsid w:val="000D58C5"/>
    <w:pPr>
      <w:spacing w:after="120"/>
    </w:pPr>
    <w:rPr>
      <w:i/>
      <w:iCs/>
    </w:rPr>
  </w:style>
  <w:style w:type="paragraph" w:customStyle="1" w:styleId="code">
    <w:name w:val="code"/>
    <w:basedOn w:val="Normal"/>
    <w:next w:val="Normal"/>
    <w:uiPriority w:val="99"/>
    <w:qFormat/>
    <w:rsid w:val="00115A8E"/>
    <w:pPr>
      <w:pBdr>
        <w:top w:val="single" w:sz="4" w:space="4" w:color="auto"/>
        <w:left w:val="single" w:sz="4" w:space="4" w:color="auto"/>
        <w:bottom w:val="single" w:sz="4" w:space="4" w:color="auto"/>
        <w:right w:val="single" w:sz="4" w:space="4" w:color="auto"/>
      </w:pBdr>
      <w:shd w:val="clear" w:color="auto" w:fill="F3F3F3"/>
      <w:ind w:left="284" w:right="567"/>
    </w:pPr>
    <w:rPr>
      <w:rFonts w:ascii="Courier New" w:hAnsi="Courier New" w:cs="Courier"/>
      <w:sz w:val="18"/>
      <w:szCs w:val="18"/>
    </w:rPr>
  </w:style>
  <w:style w:type="paragraph" w:customStyle="1" w:styleId="align">
    <w:name w:val="align"/>
    <w:basedOn w:val="Normal"/>
    <w:qFormat/>
    <w:rsid w:val="005E10BC"/>
    <w:pPr>
      <w:ind w:left="284"/>
    </w:pPr>
  </w:style>
  <w:style w:type="character" w:customStyle="1" w:styleId="courier9">
    <w:name w:val="courier9"/>
    <w:basedOn w:val="Policepardfaut"/>
    <w:qFormat/>
    <w:rsid w:val="00BF311D"/>
    <w:rPr>
      <w:rFonts w:ascii="Courier New" w:hAnsi="Courier New"/>
      <w:sz w:val="18"/>
    </w:rPr>
  </w:style>
  <w:style w:type="paragraph" w:customStyle="1" w:styleId="liste2">
    <w:name w:val="liste2"/>
    <w:uiPriority w:val="99"/>
    <w:qFormat/>
    <w:rsid w:val="009E2F87"/>
    <w:pPr>
      <w:numPr>
        <w:numId w:val="3"/>
      </w:numPr>
      <w:tabs>
        <w:tab w:val="left" w:pos="454"/>
      </w:tabs>
      <w:spacing w:before="120"/>
      <w:jc w:val="both"/>
    </w:pPr>
    <w:rPr>
      <w:rFonts w:ascii="Arial" w:hAnsi="Arial" w:cs="Arial"/>
      <w:sz w:val="22"/>
      <w:szCs w:val="24"/>
    </w:rPr>
  </w:style>
  <w:style w:type="paragraph" w:customStyle="1" w:styleId="chapitre">
    <w:name w:val="chapitre"/>
    <w:basedOn w:val="Normal"/>
    <w:next w:val="titreniv1"/>
    <w:uiPriority w:val="99"/>
    <w:qFormat/>
    <w:rsid w:val="00287889"/>
    <w:pPr>
      <w:jc w:val="center"/>
    </w:pPr>
    <w:rPr>
      <w:b/>
      <w:bCs/>
      <w:sz w:val="36"/>
      <w:szCs w:val="36"/>
    </w:rPr>
  </w:style>
  <w:style w:type="paragraph" w:styleId="Textedebulles">
    <w:name w:val="Balloon Text"/>
    <w:basedOn w:val="Normal"/>
    <w:semiHidden/>
    <w:locked/>
    <w:rsid w:val="00FF7D4D"/>
    <w:rPr>
      <w:rFonts w:ascii="Tahoma" w:hAnsi="Tahoma" w:cs="Tahoma"/>
      <w:sz w:val="16"/>
      <w:szCs w:val="16"/>
    </w:rPr>
  </w:style>
  <w:style w:type="character" w:customStyle="1" w:styleId="courier11">
    <w:name w:val="courier11"/>
    <w:basedOn w:val="Policepardfaut"/>
    <w:qFormat/>
    <w:rsid w:val="00BF311D"/>
    <w:rPr>
      <w:rFonts w:ascii="Courier New" w:hAnsi="Courier New"/>
      <w:sz w:val="22"/>
    </w:rPr>
  </w:style>
  <w:style w:type="paragraph" w:customStyle="1" w:styleId="titreexemple">
    <w:name w:val="titre_exemple"/>
    <w:basedOn w:val="Normal"/>
    <w:next w:val="exemple"/>
    <w:uiPriority w:val="99"/>
    <w:qFormat/>
    <w:rsid w:val="00543711"/>
    <w:pPr>
      <w:spacing w:after="120"/>
    </w:pPr>
    <w:rPr>
      <w:i/>
      <w:u w:val="single"/>
    </w:rPr>
  </w:style>
  <w:style w:type="character" w:customStyle="1" w:styleId="gras">
    <w:name w:val="gras"/>
    <w:basedOn w:val="Policepardfaut"/>
    <w:uiPriority w:val="99"/>
    <w:qFormat/>
    <w:rsid w:val="00BF311D"/>
    <w:rPr>
      <w:b/>
    </w:rPr>
  </w:style>
  <w:style w:type="paragraph" w:customStyle="1" w:styleId="CharCharCharCarCarCharChar">
    <w:name w:val="Char Char Char Car Car Char Char"/>
    <w:basedOn w:val="Normal"/>
    <w:next w:val="Normal"/>
    <w:semiHidden/>
    <w:locked/>
    <w:rsid w:val="00AE77B3"/>
    <w:pPr>
      <w:spacing w:line="240" w:lineRule="exact"/>
    </w:pPr>
    <w:rPr>
      <w:rFonts w:ascii="Verdana" w:hAnsi="Verdana" w:cs="Times New Roman"/>
      <w:sz w:val="20"/>
      <w:szCs w:val="20"/>
      <w:lang w:val="en-US"/>
    </w:rPr>
  </w:style>
  <w:style w:type="character" w:customStyle="1" w:styleId="italique">
    <w:name w:val="italique"/>
    <w:basedOn w:val="Policepardfaut"/>
    <w:uiPriority w:val="99"/>
    <w:qFormat/>
    <w:rsid w:val="002F3E87"/>
    <w:rPr>
      <w:i/>
    </w:rPr>
  </w:style>
  <w:style w:type="character" w:customStyle="1" w:styleId="couriergras11">
    <w:name w:val="courier_gras_11"/>
    <w:basedOn w:val="Policepardfaut"/>
    <w:qFormat/>
    <w:rsid w:val="00896925"/>
    <w:rPr>
      <w:rFonts w:ascii="Courier New" w:hAnsi="Courier New"/>
      <w:b/>
      <w:sz w:val="22"/>
    </w:rPr>
  </w:style>
  <w:style w:type="character" w:customStyle="1" w:styleId="couriergras9">
    <w:name w:val="courier_gras_9"/>
    <w:basedOn w:val="Policepardfaut"/>
    <w:qFormat/>
    <w:rsid w:val="00896925"/>
    <w:rPr>
      <w:rFonts w:ascii="Courier New" w:hAnsi="Courier New"/>
      <w:b/>
      <w:sz w:val="18"/>
    </w:rPr>
  </w:style>
  <w:style w:type="character" w:customStyle="1" w:styleId="grasitalique">
    <w:name w:val="gras_italique"/>
    <w:basedOn w:val="Policepardfaut"/>
    <w:uiPriority w:val="99"/>
    <w:qFormat/>
    <w:rsid w:val="0041389F"/>
    <w:rPr>
      <w:b/>
      <w:i/>
    </w:rPr>
  </w:style>
  <w:style w:type="character" w:customStyle="1" w:styleId="soulign">
    <w:name w:val="souligné"/>
    <w:basedOn w:val="Policepardfaut"/>
    <w:qFormat/>
    <w:rsid w:val="0041389F"/>
    <w:rPr>
      <w:u w:val="words"/>
    </w:rPr>
  </w:style>
  <w:style w:type="paragraph" w:customStyle="1" w:styleId="titresyntaxe">
    <w:name w:val="titre_syntaxe"/>
    <w:basedOn w:val="Normal"/>
    <w:qFormat/>
    <w:rsid w:val="00543711"/>
    <w:pPr>
      <w:spacing w:after="120"/>
    </w:pPr>
    <w:rPr>
      <w:i/>
      <w:u w:val="single"/>
    </w:rPr>
  </w:style>
  <w:style w:type="paragraph" w:customStyle="1" w:styleId="syntaxe">
    <w:name w:val="syntaxe"/>
    <w:qFormat/>
    <w:rsid w:val="00115A8E"/>
    <w:pPr>
      <w:ind w:left="284" w:right="567"/>
    </w:pPr>
    <w:rPr>
      <w:rFonts w:ascii="Courier New" w:hAnsi="Courier New" w:cs="Courier"/>
      <w:sz w:val="18"/>
      <w:szCs w:val="18"/>
    </w:rPr>
  </w:style>
  <w:style w:type="numbering" w:styleId="111111">
    <w:name w:val="Outline List 2"/>
    <w:basedOn w:val="Aucuneliste"/>
    <w:semiHidden/>
    <w:locked/>
    <w:rsid w:val="00AE77B3"/>
    <w:pPr>
      <w:numPr>
        <w:numId w:val="6"/>
      </w:numPr>
    </w:pPr>
  </w:style>
  <w:style w:type="numbering" w:styleId="1ai">
    <w:name w:val="Outline List 1"/>
    <w:basedOn w:val="Aucuneliste"/>
    <w:semiHidden/>
    <w:locked/>
    <w:rsid w:val="00AE77B3"/>
    <w:pPr>
      <w:numPr>
        <w:numId w:val="7"/>
      </w:numPr>
    </w:pPr>
  </w:style>
  <w:style w:type="character" w:styleId="AcronymeHTML">
    <w:name w:val="HTML Acronym"/>
    <w:basedOn w:val="Policepardfaut"/>
    <w:semiHidden/>
    <w:locked/>
    <w:rsid w:val="00AE77B3"/>
  </w:style>
  <w:style w:type="paragraph" w:styleId="Adressedestinataire">
    <w:name w:val="envelope address"/>
    <w:basedOn w:val="Normal"/>
    <w:semiHidden/>
    <w:locked/>
    <w:rsid w:val="00AE77B3"/>
    <w:pPr>
      <w:framePr w:w="7938" w:h="1985" w:hRule="exact" w:hSpace="141" w:wrap="auto" w:hAnchor="page" w:xAlign="center" w:yAlign="bottom"/>
      <w:ind w:left="2835"/>
    </w:pPr>
    <w:rPr>
      <w:sz w:val="24"/>
    </w:rPr>
  </w:style>
  <w:style w:type="paragraph" w:styleId="Adresseexpditeur">
    <w:name w:val="envelope return"/>
    <w:basedOn w:val="Normal"/>
    <w:semiHidden/>
    <w:locked/>
    <w:rsid w:val="00AE77B3"/>
    <w:rPr>
      <w:sz w:val="20"/>
      <w:szCs w:val="20"/>
    </w:rPr>
  </w:style>
  <w:style w:type="paragraph" w:styleId="AdresseHTML">
    <w:name w:val="HTML Address"/>
    <w:basedOn w:val="Normal"/>
    <w:semiHidden/>
    <w:locked/>
    <w:rsid w:val="00AE77B3"/>
    <w:rPr>
      <w:i/>
      <w:iCs/>
    </w:rPr>
  </w:style>
  <w:style w:type="numbering" w:styleId="ArticleSection">
    <w:name w:val="Outline List 3"/>
    <w:basedOn w:val="Aucuneliste"/>
    <w:semiHidden/>
    <w:locked/>
    <w:rsid w:val="00AE77B3"/>
    <w:pPr>
      <w:numPr>
        <w:numId w:val="8"/>
      </w:numPr>
    </w:pPr>
  </w:style>
  <w:style w:type="character" w:styleId="CitationHTML">
    <w:name w:val="HTML Cite"/>
    <w:basedOn w:val="Policepardfaut"/>
    <w:semiHidden/>
    <w:locked/>
    <w:rsid w:val="00AE77B3"/>
    <w:rPr>
      <w:i/>
      <w:iCs/>
    </w:rPr>
  </w:style>
  <w:style w:type="table" w:styleId="Tableauclassique1">
    <w:name w:val="Table Classic 1"/>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locked/>
    <w:rsid w:val="00AE77B3"/>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locked/>
    <w:rsid w:val="00AE77B3"/>
    <w:pPr>
      <w:spacing w:before="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locked/>
    <w:rsid w:val="00AE77B3"/>
    <w:rPr>
      <w:rFonts w:ascii="Courier New" w:hAnsi="Courier New" w:cs="Courier New"/>
      <w:sz w:val="20"/>
      <w:szCs w:val="20"/>
    </w:rPr>
  </w:style>
  <w:style w:type="character" w:styleId="CodeHTML">
    <w:name w:val="HTML Code"/>
    <w:basedOn w:val="Policepardfaut"/>
    <w:semiHidden/>
    <w:locked/>
    <w:rsid w:val="00AE77B3"/>
    <w:rPr>
      <w:rFonts w:ascii="Courier New" w:hAnsi="Courier New" w:cs="Courier New"/>
      <w:sz w:val="20"/>
      <w:szCs w:val="20"/>
    </w:rPr>
  </w:style>
  <w:style w:type="table" w:styleId="Colonnesdetableau1">
    <w:name w:val="Table Columns 1"/>
    <w:basedOn w:val="TableauNormal"/>
    <w:semiHidden/>
    <w:locked/>
    <w:rsid w:val="00AE77B3"/>
    <w:pPr>
      <w:spacing w:before="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locked/>
    <w:rsid w:val="00AE77B3"/>
    <w:pPr>
      <w:spacing w:before="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locked/>
    <w:rsid w:val="00AE77B3"/>
    <w:pPr>
      <w:spacing w:before="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locked/>
    <w:rsid w:val="00AE77B3"/>
    <w:pPr>
      <w:spacing w:before="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locked/>
    <w:rsid w:val="00AE77B3"/>
    <w:pPr>
      <w:spacing w:before="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lor1">
    <w:name w:val="Table Colorful 1"/>
    <w:basedOn w:val="TableauNormal"/>
    <w:semiHidden/>
    <w:locked/>
    <w:rsid w:val="00AE77B3"/>
    <w:pPr>
      <w:spacing w:before="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locked/>
    <w:rsid w:val="00AE77B3"/>
    <w:pPr>
      <w:spacing w:before="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locked/>
    <w:rsid w:val="00AE77B3"/>
    <w:pPr>
      <w:spacing w:before="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locked/>
    <w:rsid w:val="00AE77B3"/>
    <w:pPr>
      <w:spacing w:before="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locked/>
    <w:rsid w:val="00AE77B3"/>
    <w:pPr>
      <w:spacing w:after="120"/>
    </w:pPr>
  </w:style>
  <w:style w:type="paragraph" w:styleId="Corpsdetexte2">
    <w:name w:val="Body Text 2"/>
    <w:basedOn w:val="Normal"/>
    <w:semiHidden/>
    <w:locked/>
    <w:rsid w:val="00AE77B3"/>
    <w:pPr>
      <w:spacing w:after="120" w:line="480" w:lineRule="auto"/>
    </w:pPr>
  </w:style>
  <w:style w:type="paragraph" w:styleId="Corpsdetexte3">
    <w:name w:val="Body Text 3"/>
    <w:basedOn w:val="Normal"/>
    <w:semiHidden/>
    <w:locked/>
    <w:rsid w:val="00AE77B3"/>
    <w:pPr>
      <w:spacing w:after="120"/>
    </w:pPr>
    <w:rPr>
      <w:sz w:val="16"/>
      <w:szCs w:val="16"/>
    </w:rPr>
  </w:style>
  <w:style w:type="paragraph" w:styleId="Date">
    <w:name w:val="Date"/>
    <w:basedOn w:val="Normal"/>
    <w:next w:val="Normal"/>
    <w:semiHidden/>
    <w:locked/>
    <w:rsid w:val="00AE77B3"/>
  </w:style>
  <w:style w:type="character" w:styleId="DfinitionHTML">
    <w:name w:val="HTML Definition"/>
    <w:basedOn w:val="Policepardfaut"/>
    <w:semiHidden/>
    <w:locked/>
    <w:rsid w:val="00AE77B3"/>
    <w:rPr>
      <w:i/>
      <w:iCs/>
    </w:rPr>
  </w:style>
  <w:style w:type="table" w:styleId="Effetsdetableau3D2">
    <w:name w:val="Table 3D effects 2"/>
    <w:basedOn w:val="TableauNormal"/>
    <w:semiHidden/>
    <w:locked/>
    <w:rsid w:val="00AE77B3"/>
    <w:pPr>
      <w:spacing w:before="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1">
    <w:name w:val="Table 3D effects 1"/>
    <w:basedOn w:val="TableauNormal"/>
    <w:semiHidden/>
    <w:locked/>
    <w:rsid w:val="00AE77B3"/>
    <w:pPr>
      <w:spacing w:before="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3">
    <w:name w:val="Table 3D effects 3"/>
    <w:basedOn w:val="TableauNormal"/>
    <w:semiHidden/>
    <w:locked/>
    <w:rsid w:val="00AE77B3"/>
    <w:pPr>
      <w:spacing w:before="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gant">
    <w:name w:val="Table Elegant"/>
    <w:basedOn w:val="TableauNormal"/>
    <w:semiHidden/>
    <w:locked/>
    <w:rsid w:val="00AE77B3"/>
    <w:pPr>
      <w:spacing w:before="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locked/>
    <w:rsid w:val="00AE77B3"/>
    <w:rPr>
      <w:b/>
      <w:bCs/>
    </w:rPr>
  </w:style>
  <w:style w:type="paragraph" w:styleId="En-tte">
    <w:name w:val="header"/>
    <w:basedOn w:val="Normal"/>
    <w:rsid w:val="003A4BF0"/>
    <w:pPr>
      <w:tabs>
        <w:tab w:val="center" w:pos="4536"/>
        <w:tab w:val="right" w:pos="9072"/>
      </w:tabs>
    </w:pPr>
    <w:rPr>
      <w:i/>
    </w:rPr>
  </w:style>
  <w:style w:type="paragraph" w:styleId="En-ttedemessage">
    <w:name w:val="Message Header"/>
    <w:basedOn w:val="Normal"/>
    <w:semiHidden/>
    <w:locked/>
    <w:rsid w:val="00AE77B3"/>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styleId="ExempleHTML">
    <w:name w:val="HTML Sample"/>
    <w:basedOn w:val="Policepardfaut"/>
    <w:semiHidden/>
    <w:locked/>
    <w:rsid w:val="00AE77B3"/>
    <w:rPr>
      <w:rFonts w:ascii="Courier New" w:hAnsi="Courier New" w:cs="Courier New"/>
    </w:rPr>
  </w:style>
  <w:style w:type="paragraph" w:styleId="Formuledepolitesse">
    <w:name w:val="Closing"/>
    <w:basedOn w:val="Normal"/>
    <w:semiHidden/>
    <w:locked/>
    <w:rsid w:val="00AE77B3"/>
    <w:pPr>
      <w:ind w:left="4252"/>
    </w:pPr>
  </w:style>
  <w:style w:type="table" w:styleId="Grilledetableau1">
    <w:name w:val="Table Grid 1"/>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locked/>
    <w:rsid w:val="00AE77B3"/>
    <w:pPr>
      <w:spacing w:before="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locked/>
    <w:rsid w:val="00AE77B3"/>
    <w:pPr>
      <w:spacing w:before="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locked/>
    <w:rsid w:val="00AE77B3"/>
    <w:pPr>
      <w:spacing w:before="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locked/>
    <w:rsid w:val="00AE77B3"/>
    <w:pPr>
      <w:spacing w:before="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locked/>
    <w:rsid w:val="00AE77B3"/>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semiHidden/>
    <w:locked/>
    <w:rsid w:val="00AE77B3"/>
    <w:rPr>
      <w:color w:val="0000FF"/>
      <w:u w:val="single"/>
    </w:rPr>
  </w:style>
  <w:style w:type="character" w:styleId="Lienhypertextesuivivisit">
    <w:name w:val="FollowedHyperlink"/>
    <w:basedOn w:val="Policepardfaut"/>
    <w:semiHidden/>
    <w:locked/>
    <w:rsid w:val="00AE77B3"/>
    <w:rPr>
      <w:color w:val="800080"/>
      <w:u w:val="single"/>
    </w:rPr>
  </w:style>
  <w:style w:type="paragraph" w:styleId="Liste">
    <w:name w:val="List"/>
    <w:basedOn w:val="Normal"/>
    <w:semiHidden/>
    <w:locked/>
    <w:rsid w:val="00AE77B3"/>
    <w:pPr>
      <w:ind w:left="283" w:hanging="283"/>
    </w:pPr>
  </w:style>
  <w:style w:type="paragraph" w:styleId="Liste20">
    <w:name w:val="List 2"/>
    <w:basedOn w:val="Normal"/>
    <w:semiHidden/>
    <w:locked/>
    <w:rsid w:val="00AE77B3"/>
    <w:pPr>
      <w:ind w:left="566" w:hanging="283"/>
    </w:pPr>
  </w:style>
  <w:style w:type="paragraph" w:styleId="Liste3">
    <w:name w:val="List 3"/>
    <w:basedOn w:val="Normal"/>
    <w:semiHidden/>
    <w:locked/>
    <w:rsid w:val="00AE77B3"/>
    <w:pPr>
      <w:ind w:left="849" w:hanging="283"/>
    </w:pPr>
  </w:style>
  <w:style w:type="paragraph" w:styleId="Liste4">
    <w:name w:val="List 4"/>
    <w:basedOn w:val="Normal"/>
    <w:semiHidden/>
    <w:locked/>
    <w:rsid w:val="00AE77B3"/>
    <w:pPr>
      <w:ind w:left="1132" w:hanging="283"/>
    </w:pPr>
  </w:style>
  <w:style w:type="paragraph" w:styleId="Liste5">
    <w:name w:val="List 5"/>
    <w:basedOn w:val="Normal"/>
    <w:semiHidden/>
    <w:locked/>
    <w:rsid w:val="00AE77B3"/>
    <w:pPr>
      <w:ind w:left="1415" w:hanging="283"/>
    </w:pPr>
  </w:style>
  <w:style w:type="paragraph" w:styleId="Listenumros">
    <w:name w:val="List Number"/>
    <w:aliases w:val="numéro"/>
    <w:basedOn w:val="Normal"/>
    <w:semiHidden/>
    <w:locked/>
    <w:rsid w:val="00AE77B3"/>
    <w:pPr>
      <w:numPr>
        <w:numId w:val="9"/>
      </w:numPr>
    </w:pPr>
  </w:style>
  <w:style w:type="paragraph" w:styleId="Listenumros2">
    <w:name w:val="List Number 2"/>
    <w:basedOn w:val="Normal"/>
    <w:rsid w:val="00AE77B3"/>
    <w:pPr>
      <w:numPr>
        <w:numId w:val="10"/>
      </w:numPr>
    </w:pPr>
  </w:style>
  <w:style w:type="paragraph" w:styleId="Listenumros3">
    <w:name w:val="List Number 3"/>
    <w:basedOn w:val="Normal"/>
    <w:semiHidden/>
    <w:locked/>
    <w:rsid w:val="00AE77B3"/>
    <w:pPr>
      <w:numPr>
        <w:numId w:val="11"/>
      </w:numPr>
    </w:pPr>
  </w:style>
  <w:style w:type="paragraph" w:styleId="Listenumros4">
    <w:name w:val="List Number 4"/>
    <w:basedOn w:val="Normal"/>
    <w:semiHidden/>
    <w:locked/>
    <w:rsid w:val="00AE77B3"/>
    <w:pPr>
      <w:numPr>
        <w:numId w:val="12"/>
      </w:numPr>
    </w:pPr>
  </w:style>
  <w:style w:type="paragraph" w:styleId="Listenumros5">
    <w:name w:val="List Number 5"/>
    <w:basedOn w:val="Normal"/>
    <w:semiHidden/>
    <w:locked/>
    <w:rsid w:val="00AE77B3"/>
    <w:pPr>
      <w:numPr>
        <w:numId w:val="13"/>
      </w:numPr>
    </w:pPr>
  </w:style>
  <w:style w:type="paragraph" w:styleId="Listepuces">
    <w:name w:val="List Bullet"/>
    <w:basedOn w:val="Normal"/>
    <w:semiHidden/>
    <w:locked/>
    <w:rsid w:val="00AE77B3"/>
    <w:pPr>
      <w:numPr>
        <w:numId w:val="14"/>
      </w:numPr>
    </w:pPr>
  </w:style>
  <w:style w:type="paragraph" w:styleId="Listepuces2">
    <w:name w:val="List Bullet 2"/>
    <w:basedOn w:val="Normal"/>
    <w:semiHidden/>
    <w:locked/>
    <w:rsid w:val="00AE77B3"/>
    <w:pPr>
      <w:numPr>
        <w:numId w:val="15"/>
      </w:numPr>
    </w:pPr>
  </w:style>
  <w:style w:type="paragraph" w:styleId="Listepuces3">
    <w:name w:val="List Bullet 3"/>
    <w:basedOn w:val="Normal"/>
    <w:semiHidden/>
    <w:locked/>
    <w:rsid w:val="00AE77B3"/>
    <w:pPr>
      <w:numPr>
        <w:numId w:val="16"/>
      </w:numPr>
    </w:pPr>
  </w:style>
  <w:style w:type="paragraph" w:styleId="Listepuces4">
    <w:name w:val="List Bullet 4"/>
    <w:basedOn w:val="Normal"/>
    <w:semiHidden/>
    <w:locked/>
    <w:rsid w:val="00AE77B3"/>
    <w:pPr>
      <w:numPr>
        <w:numId w:val="17"/>
      </w:numPr>
    </w:pPr>
  </w:style>
  <w:style w:type="paragraph" w:styleId="Listepuces5">
    <w:name w:val="List Bullet 5"/>
    <w:basedOn w:val="Normal"/>
    <w:semiHidden/>
    <w:locked/>
    <w:rsid w:val="00AE77B3"/>
    <w:pPr>
      <w:numPr>
        <w:numId w:val="18"/>
      </w:numPr>
    </w:pPr>
  </w:style>
  <w:style w:type="paragraph" w:styleId="Listecontinue">
    <w:name w:val="List Continue"/>
    <w:basedOn w:val="Normal"/>
    <w:semiHidden/>
    <w:locked/>
    <w:rsid w:val="00AE77B3"/>
    <w:pPr>
      <w:spacing w:after="120"/>
      <w:ind w:left="283"/>
    </w:pPr>
  </w:style>
  <w:style w:type="paragraph" w:styleId="Listecontinue2">
    <w:name w:val="List Continue 2"/>
    <w:basedOn w:val="Normal"/>
    <w:semiHidden/>
    <w:locked/>
    <w:rsid w:val="00AE77B3"/>
    <w:pPr>
      <w:spacing w:after="120"/>
      <w:ind w:left="566"/>
    </w:pPr>
  </w:style>
  <w:style w:type="paragraph" w:styleId="Listecontinue3">
    <w:name w:val="List Continue 3"/>
    <w:basedOn w:val="Normal"/>
    <w:semiHidden/>
    <w:locked/>
    <w:rsid w:val="00AE77B3"/>
    <w:pPr>
      <w:spacing w:after="120"/>
      <w:ind w:left="849"/>
    </w:pPr>
  </w:style>
  <w:style w:type="paragraph" w:styleId="Listecontinue4">
    <w:name w:val="List Continue 4"/>
    <w:basedOn w:val="Normal"/>
    <w:semiHidden/>
    <w:locked/>
    <w:rsid w:val="00AE77B3"/>
    <w:pPr>
      <w:spacing w:after="120"/>
      <w:ind w:left="1132"/>
    </w:pPr>
  </w:style>
  <w:style w:type="paragraph" w:styleId="Listecontinue5">
    <w:name w:val="List Continue 5"/>
    <w:basedOn w:val="Normal"/>
    <w:semiHidden/>
    <w:locked/>
    <w:rsid w:val="00AE77B3"/>
    <w:pPr>
      <w:spacing w:after="120"/>
      <w:ind w:left="1415"/>
    </w:pPr>
  </w:style>
  <w:style w:type="character" w:styleId="MachinecrireHTML">
    <w:name w:val="HTML Typewriter"/>
    <w:basedOn w:val="Policepardfaut"/>
    <w:semiHidden/>
    <w:locked/>
    <w:rsid w:val="00AE77B3"/>
    <w:rPr>
      <w:rFonts w:ascii="Courier New" w:hAnsi="Courier New" w:cs="Courier New"/>
      <w:sz w:val="20"/>
      <w:szCs w:val="20"/>
    </w:rPr>
  </w:style>
  <w:style w:type="paragraph" w:styleId="NormalWeb">
    <w:name w:val="Normal (Web)"/>
    <w:basedOn w:val="Normal"/>
    <w:semiHidden/>
    <w:locked/>
    <w:rsid w:val="00AE77B3"/>
    <w:rPr>
      <w:rFonts w:ascii="Times New Roman" w:hAnsi="Times New Roman" w:cs="Times New Roman"/>
      <w:sz w:val="24"/>
    </w:rPr>
  </w:style>
  <w:style w:type="paragraph" w:styleId="Normalcentr">
    <w:name w:val="Block Text"/>
    <w:basedOn w:val="Normal"/>
    <w:semiHidden/>
    <w:locked/>
    <w:rsid w:val="00AE77B3"/>
    <w:pPr>
      <w:spacing w:after="120"/>
      <w:ind w:left="1440" w:right="1440"/>
    </w:pPr>
  </w:style>
  <w:style w:type="character" w:styleId="Numrodeligne">
    <w:name w:val="line number"/>
    <w:basedOn w:val="Policepardfaut"/>
    <w:semiHidden/>
    <w:locked/>
    <w:rsid w:val="00AE77B3"/>
  </w:style>
  <w:style w:type="character" w:styleId="Numrodepage">
    <w:name w:val="page number"/>
    <w:basedOn w:val="Policepardfaut"/>
    <w:semiHidden/>
    <w:locked/>
    <w:rsid w:val="00AE77B3"/>
  </w:style>
  <w:style w:type="table" w:styleId="Tableauple1">
    <w:name w:val="Table Subtle 1"/>
    <w:basedOn w:val="TableauNormal"/>
    <w:semiHidden/>
    <w:locked/>
    <w:rsid w:val="00AE77B3"/>
    <w:pPr>
      <w:spacing w:before="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locked/>
    <w:rsid w:val="00AE77B3"/>
    <w:pPr>
      <w:spacing w:before="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ieddepage">
    <w:name w:val="footer"/>
    <w:basedOn w:val="Normal"/>
    <w:locked/>
    <w:rsid w:val="00AE77B3"/>
    <w:pPr>
      <w:tabs>
        <w:tab w:val="center" w:pos="4536"/>
        <w:tab w:val="right" w:pos="9072"/>
      </w:tabs>
    </w:pPr>
  </w:style>
  <w:style w:type="paragraph" w:styleId="PrformatHTML">
    <w:name w:val="HTML Preformatted"/>
    <w:basedOn w:val="Normal"/>
    <w:semiHidden/>
    <w:locked/>
    <w:rsid w:val="00AE77B3"/>
    <w:rPr>
      <w:rFonts w:ascii="Courier New" w:hAnsi="Courier New" w:cs="Courier New"/>
      <w:sz w:val="20"/>
      <w:szCs w:val="20"/>
    </w:rPr>
  </w:style>
  <w:style w:type="table" w:styleId="Tableauprofessionnel">
    <w:name w:val="Table Professional"/>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locked/>
    <w:rsid w:val="00AE77B3"/>
    <w:pPr>
      <w:ind w:firstLine="210"/>
    </w:pPr>
  </w:style>
  <w:style w:type="paragraph" w:styleId="Retraitcorpsdetexte">
    <w:name w:val="Body Text Indent"/>
    <w:basedOn w:val="Normal"/>
    <w:semiHidden/>
    <w:locked/>
    <w:rsid w:val="00AE77B3"/>
    <w:pPr>
      <w:spacing w:after="120"/>
      <w:ind w:left="283"/>
    </w:pPr>
  </w:style>
  <w:style w:type="paragraph" w:styleId="Retraitcorpsdetexte2">
    <w:name w:val="Body Text Indent 2"/>
    <w:basedOn w:val="Normal"/>
    <w:semiHidden/>
    <w:locked/>
    <w:rsid w:val="00AE77B3"/>
    <w:pPr>
      <w:spacing w:after="120" w:line="480" w:lineRule="auto"/>
      <w:ind w:left="283"/>
    </w:pPr>
  </w:style>
  <w:style w:type="paragraph" w:styleId="Retraitcorpsdetexte3">
    <w:name w:val="Body Text Indent 3"/>
    <w:basedOn w:val="Normal"/>
    <w:semiHidden/>
    <w:locked/>
    <w:rsid w:val="00AE77B3"/>
    <w:pPr>
      <w:spacing w:after="120"/>
      <w:ind w:left="283"/>
    </w:pPr>
    <w:rPr>
      <w:sz w:val="16"/>
      <w:szCs w:val="16"/>
    </w:rPr>
  </w:style>
  <w:style w:type="paragraph" w:styleId="Retraitcorpset1relig">
    <w:name w:val="Body Text First Indent 2"/>
    <w:basedOn w:val="Retraitcorpsdetexte"/>
    <w:semiHidden/>
    <w:locked/>
    <w:rsid w:val="00AE77B3"/>
    <w:pPr>
      <w:ind w:firstLine="210"/>
    </w:pPr>
  </w:style>
  <w:style w:type="paragraph" w:styleId="Retraitnormal">
    <w:name w:val="Normal Indent"/>
    <w:basedOn w:val="Normal"/>
    <w:semiHidden/>
    <w:locked/>
    <w:rsid w:val="00AE77B3"/>
    <w:pPr>
      <w:ind w:left="708"/>
    </w:pPr>
  </w:style>
  <w:style w:type="paragraph" w:styleId="Salutations">
    <w:name w:val="Salutation"/>
    <w:basedOn w:val="Normal"/>
    <w:next w:val="Normal"/>
    <w:semiHidden/>
    <w:locked/>
    <w:rsid w:val="00AE77B3"/>
  </w:style>
  <w:style w:type="paragraph" w:styleId="Signature">
    <w:name w:val="Signature"/>
    <w:basedOn w:val="Normal"/>
    <w:semiHidden/>
    <w:locked/>
    <w:rsid w:val="00AE77B3"/>
    <w:pPr>
      <w:ind w:left="4252"/>
    </w:pPr>
  </w:style>
  <w:style w:type="paragraph" w:styleId="Signaturelectronique">
    <w:name w:val="E-mail Signature"/>
    <w:basedOn w:val="Normal"/>
    <w:semiHidden/>
    <w:locked/>
    <w:rsid w:val="00AE77B3"/>
  </w:style>
  <w:style w:type="table" w:styleId="Tableausimple1">
    <w:name w:val="Table Simple 1"/>
    <w:basedOn w:val="TableauNormal"/>
    <w:semiHidden/>
    <w:locked/>
    <w:rsid w:val="00AE77B3"/>
    <w:pPr>
      <w:spacing w:before="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locked/>
    <w:rsid w:val="00AE77B3"/>
    <w:pPr>
      <w:spacing w:before="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iste1">
    <w:name w:val="Table List 1"/>
    <w:basedOn w:val="TableauNormal"/>
    <w:semiHidden/>
    <w:locked/>
    <w:rsid w:val="00AE77B3"/>
    <w:pPr>
      <w:spacing w:before="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locked/>
    <w:rsid w:val="00AE77B3"/>
    <w:pPr>
      <w:spacing w:before="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locked/>
    <w:rsid w:val="00AE77B3"/>
    <w:pPr>
      <w:spacing w:before="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locked/>
    <w:rsid w:val="00AE77B3"/>
    <w:pPr>
      <w:spacing w:before="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locked/>
    <w:rsid w:val="00AE77B3"/>
    <w:rPr>
      <w:rFonts w:ascii="Courier New" w:hAnsi="Courier New" w:cs="Courier New"/>
      <w:sz w:val="20"/>
      <w:szCs w:val="20"/>
    </w:rPr>
  </w:style>
  <w:style w:type="table" w:styleId="Thmedutableau">
    <w:name w:val="Table Theme"/>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ocked/>
    <w:rsid w:val="00AE77B3"/>
    <w:pPr>
      <w:spacing w:before="240" w:after="60"/>
      <w:jc w:val="center"/>
      <w:outlineLvl w:val="0"/>
    </w:pPr>
    <w:rPr>
      <w:b/>
      <w:bCs/>
      <w:kern w:val="28"/>
      <w:sz w:val="32"/>
      <w:szCs w:val="32"/>
    </w:rPr>
  </w:style>
  <w:style w:type="paragraph" w:styleId="Titredenote">
    <w:name w:val="Note Heading"/>
    <w:basedOn w:val="Normal"/>
    <w:next w:val="Normal"/>
    <w:semiHidden/>
    <w:locked/>
    <w:rsid w:val="00AE77B3"/>
  </w:style>
  <w:style w:type="character" w:styleId="VariableHTML">
    <w:name w:val="HTML Variable"/>
    <w:basedOn w:val="Policepardfaut"/>
    <w:semiHidden/>
    <w:locked/>
    <w:rsid w:val="00AE77B3"/>
    <w:rPr>
      <w:i/>
      <w:iCs/>
    </w:rPr>
  </w:style>
  <w:style w:type="table" w:styleId="Tableauweb1">
    <w:name w:val="Table Web 1"/>
    <w:basedOn w:val="TableauNormal"/>
    <w:semiHidden/>
    <w:locked/>
    <w:rsid w:val="00AE77B3"/>
    <w:pPr>
      <w:spacing w:before="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locked/>
    <w:rsid w:val="00AE77B3"/>
    <w:pPr>
      <w:spacing w:before="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locked/>
    <w:rsid w:val="00AE77B3"/>
    <w:pPr>
      <w:spacing w:before="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entr">
    <w:name w:val="centré"/>
    <w:basedOn w:val="Normal"/>
    <w:next w:val="Normal"/>
    <w:qFormat/>
    <w:rsid w:val="00B83795"/>
    <w:pPr>
      <w:jc w:val="center"/>
    </w:pPr>
  </w:style>
  <w:style w:type="paragraph" w:customStyle="1" w:styleId="titretablo">
    <w:name w:val="titre_tablo"/>
    <w:basedOn w:val="Normal"/>
    <w:qFormat/>
    <w:rsid w:val="008E4E19"/>
    <w:pPr>
      <w:jc w:val="center"/>
    </w:pPr>
    <w:rPr>
      <w:b/>
    </w:rPr>
  </w:style>
  <w:style w:type="character" w:customStyle="1" w:styleId="cara10">
    <w:name w:val="cara10"/>
    <w:basedOn w:val="Policepardfaut"/>
    <w:uiPriority w:val="99"/>
    <w:qFormat/>
    <w:rsid w:val="008E4E19"/>
    <w:rPr>
      <w:sz w:val="20"/>
    </w:rPr>
  </w:style>
  <w:style w:type="character" w:customStyle="1" w:styleId="cara9">
    <w:name w:val="cara9"/>
    <w:basedOn w:val="Policepardfaut"/>
    <w:uiPriority w:val="99"/>
    <w:qFormat/>
    <w:rsid w:val="008E4E19"/>
    <w:rPr>
      <w:sz w:val="18"/>
    </w:rPr>
  </w:style>
  <w:style w:type="paragraph" w:customStyle="1" w:styleId="listenum">
    <w:name w:val="liste_num"/>
    <w:basedOn w:val="Listenumros2"/>
    <w:semiHidden/>
    <w:locked/>
    <w:rsid w:val="00854DDA"/>
  </w:style>
  <w:style w:type="table" w:customStyle="1" w:styleId="Calendar2">
    <w:name w:val="Calendar 2"/>
    <w:basedOn w:val="TableauNormal"/>
    <w:uiPriority w:val="99"/>
    <w:qFormat/>
    <w:rsid w:val="009E2F87"/>
    <w:pPr>
      <w:jc w:val="center"/>
    </w:pPr>
    <w:rPr>
      <w:rFonts w:ascii="Calibri" w:hAnsi="Calibri"/>
      <w:sz w:val="28"/>
      <w:szCs w:val="28"/>
      <w:lang w:eastAsia="en-US"/>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character" w:customStyle="1" w:styleId="exposant">
    <w:name w:val="exposant"/>
    <w:basedOn w:val="Policepardfaut"/>
    <w:uiPriority w:val="99"/>
    <w:qFormat/>
    <w:rsid w:val="00D21AAA"/>
    <w:rPr>
      <w:vertAlign w:val="superscript"/>
    </w:rPr>
  </w:style>
  <w:style w:type="character" w:customStyle="1" w:styleId="indice">
    <w:name w:val="indice"/>
    <w:basedOn w:val="Policepardfaut"/>
    <w:uiPriority w:val="99"/>
    <w:qFormat/>
    <w:rsid w:val="00D21AAA"/>
    <w:rPr>
      <w:vertAlign w:val="subscript"/>
    </w:rPr>
  </w:style>
  <w:style w:type="paragraph" w:styleId="Paragraphedeliste">
    <w:name w:val="List Paragraph"/>
    <w:basedOn w:val="Normal"/>
    <w:uiPriority w:val="34"/>
    <w:locked/>
    <w:rsid w:val="00E867F5"/>
    <w:pPr>
      <w:ind w:left="720"/>
      <w:contextualSpacing/>
    </w:pPr>
  </w:style>
  <w:style w:type="character" w:customStyle="1" w:styleId="Mentionnonrsolue1">
    <w:name w:val="Mention non résolue1"/>
    <w:basedOn w:val="Policepardfaut"/>
    <w:uiPriority w:val="99"/>
    <w:semiHidden/>
    <w:unhideWhenUsed/>
    <w:rsid w:val="000B0949"/>
    <w:rPr>
      <w:color w:val="808080"/>
      <w:shd w:val="clear" w:color="auto" w:fill="E6E6E6"/>
    </w:rPr>
  </w:style>
  <w:style w:type="table" w:styleId="TableauGrille1Clair-Accentuation1">
    <w:name w:val="Grid Table 1 Light Accent 1"/>
    <w:basedOn w:val="TableauNormal"/>
    <w:uiPriority w:val="46"/>
    <w:rsid w:val="00FA238F"/>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arquedecommentaire">
    <w:name w:val="annotation reference"/>
    <w:basedOn w:val="Policepardfaut"/>
    <w:semiHidden/>
    <w:unhideWhenUsed/>
    <w:locked/>
    <w:rsid w:val="00A24BBF"/>
    <w:rPr>
      <w:sz w:val="16"/>
      <w:szCs w:val="16"/>
    </w:rPr>
  </w:style>
  <w:style w:type="paragraph" w:styleId="Commentaire">
    <w:name w:val="annotation text"/>
    <w:basedOn w:val="Normal"/>
    <w:link w:val="CommentaireCar"/>
    <w:semiHidden/>
    <w:unhideWhenUsed/>
    <w:locked/>
    <w:rsid w:val="00A24BBF"/>
    <w:pPr>
      <w:spacing w:line="240" w:lineRule="auto"/>
    </w:pPr>
    <w:rPr>
      <w:sz w:val="20"/>
      <w:szCs w:val="20"/>
    </w:rPr>
  </w:style>
  <w:style w:type="character" w:customStyle="1" w:styleId="CommentaireCar">
    <w:name w:val="Commentaire Car"/>
    <w:basedOn w:val="Policepardfaut"/>
    <w:link w:val="Commentaire"/>
    <w:semiHidden/>
    <w:rsid w:val="00A24BBF"/>
    <w:rPr>
      <w:rFonts w:asciiTheme="minorHAnsi" w:eastAsiaTheme="minorHAnsi" w:hAnsiTheme="minorHAnsi" w:cstheme="minorBidi"/>
      <w:lang w:eastAsia="en-US"/>
    </w:rPr>
  </w:style>
  <w:style w:type="paragraph" w:styleId="Objetducommentaire">
    <w:name w:val="annotation subject"/>
    <w:basedOn w:val="Commentaire"/>
    <w:next w:val="Commentaire"/>
    <w:link w:val="ObjetducommentaireCar"/>
    <w:semiHidden/>
    <w:unhideWhenUsed/>
    <w:locked/>
    <w:rsid w:val="00A24BBF"/>
    <w:rPr>
      <w:b/>
      <w:bCs/>
    </w:rPr>
  </w:style>
  <w:style w:type="character" w:customStyle="1" w:styleId="ObjetducommentaireCar">
    <w:name w:val="Objet du commentaire Car"/>
    <w:basedOn w:val="CommentaireCar"/>
    <w:link w:val="Objetducommentaire"/>
    <w:semiHidden/>
    <w:rsid w:val="00A24BBF"/>
    <w:rPr>
      <w:rFonts w:asciiTheme="minorHAnsi" w:eastAsiaTheme="minorHAnsi" w:hAnsiTheme="minorHAnsi" w:cstheme="minorBidi"/>
      <w:b/>
      <w:bCs/>
      <w:lang w:eastAsia="en-US"/>
    </w:rPr>
  </w:style>
  <w:style w:type="character" w:styleId="Mentionnonrsolue">
    <w:name w:val="Unresolved Mention"/>
    <w:basedOn w:val="Policepardfaut"/>
    <w:uiPriority w:val="99"/>
    <w:semiHidden/>
    <w:unhideWhenUsed/>
    <w:rsid w:val="00A254A0"/>
    <w:rPr>
      <w:color w:val="605E5C"/>
      <w:shd w:val="clear" w:color="auto" w:fill="E1DFDD"/>
    </w:rPr>
  </w:style>
  <w:style w:type="paragraph" w:styleId="Rvision">
    <w:name w:val="Revision"/>
    <w:hidden/>
    <w:uiPriority w:val="99"/>
    <w:semiHidden/>
    <w:rsid w:val="00FB13DB"/>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7777">
      <w:bodyDiv w:val="1"/>
      <w:marLeft w:val="0"/>
      <w:marRight w:val="0"/>
      <w:marTop w:val="0"/>
      <w:marBottom w:val="0"/>
      <w:divBdr>
        <w:top w:val="none" w:sz="0" w:space="0" w:color="auto"/>
        <w:left w:val="none" w:sz="0" w:space="0" w:color="auto"/>
        <w:bottom w:val="none" w:sz="0" w:space="0" w:color="auto"/>
        <w:right w:val="none" w:sz="0" w:space="0" w:color="auto"/>
      </w:divBdr>
    </w:div>
    <w:div w:id="32656342">
      <w:bodyDiv w:val="1"/>
      <w:marLeft w:val="0"/>
      <w:marRight w:val="0"/>
      <w:marTop w:val="0"/>
      <w:marBottom w:val="0"/>
      <w:divBdr>
        <w:top w:val="none" w:sz="0" w:space="0" w:color="auto"/>
        <w:left w:val="none" w:sz="0" w:space="0" w:color="auto"/>
        <w:bottom w:val="none" w:sz="0" w:space="0" w:color="auto"/>
        <w:right w:val="none" w:sz="0" w:space="0" w:color="auto"/>
      </w:divBdr>
    </w:div>
    <w:div w:id="43215421">
      <w:bodyDiv w:val="1"/>
      <w:marLeft w:val="0"/>
      <w:marRight w:val="0"/>
      <w:marTop w:val="0"/>
      <w:marBottom w:val="0"/>
      <w:divBdr>
        <w:top w:val="none" w:sz="0" w:space="0" w:color="auto"/>
        <w:left w:val="none" w:sz="0" w:space="0" w:color="auto"/>
        <w:bottom w:val="none" w:sz="0" w:space="0" w:color="auto"/>
        <w:right w:val="none" w:sz="0" w:space="0" w:color="auto"/>
      </w:divBdr>
    </w:div>
    <w:div w:id="57217354">
      <w:bodyDiv w:val="1"/>
      <w:marLeft w:val="0"/>
      <w:marRight w:val="0"/>
      <w:marTop w:val="0"/>
      <w:marBottom w:val="0"/>
      <w:divBdr>
        <w:top w:val="none" w:sz="0" w:space="0" w:color="auto"/>
        <w:left w:val="none" w:sz="0" w:space="0" w:color="auto"/>
        <w:bottom w:val="none" w:sz="0" w:space="0" w:color="auto"/>
        <w:right w:val="none" w:sz="0" w:space="0" w:color="auto"/>
      </w:divBdr>
    </w:div>
    <w:div w:id="68239590">
      <w:bodyDiv w:val="1"/>
      <w:marLeft w:val="0"/>
      <w:marRight w:val="0"/>
      <w:marTop w:val="0"/>
      <w:marBottom w:val="0"/>
      <w:divBdr>
        <w:top w:val="none" w:sz="0" w:space="0" w:color="auto"/>
        <w:left w:val="none" w:sz="0" w:space="0" w:color="auto"/>
        <w:bottom w:val="none" w:sz="0" w:space="0" w:color="auto"/>
        <w:right w:val="none" w:sz="0" w:space="0" w:color="auto"/>
      </w:divBdr>
    </w:div>
    <w:div w:id="77481930">
      <w:bodyDiv w:val="1"/>
      <w:marLeft w:val="0"/>
      <w:marRight w:val="0"/>
      <w:marTop w:val="0"/>
      <w:marBottom w:val="0"/>
      <w:divBdr>
        <w:top w:val="none" w:sz="0" w:space="0" w:color="auto"/>
        <w:left w:val="none" w:sz="0" w:space="0" w:color="auto"/>
        <w:bottom w:val="none" w:sz="0" w:space="0" w:color="auto"/>
        <w:right w:val="none" w:sz="0" w:space="0" w:color="auto"/>
      </w:divBdr>
    </w:div>
    <w:div w:id="91436971">
      <w:bodyDiv w:val="1"/>
      <w:marLeft w:val="0"/>
      <w:marRight w:val="0"/>
      <w:marTop w:val="0"/>
      <w:marBottom w:val="0"/>
      <w:divBdr>
        <w:top w:val="none" w:sz="0" w:space="0" w:color="auto"/>
        <w:left w:val="none" w:sz="0" w:space="0" w:color="auto"/>
        <w:bottom w:val="none" w:sz="0" w:space="0" w:color="auto"/>
        <w:right w:val="none" w:sz="0" w:space="0" w:color="auto"/>
      </w:divBdr>
    </w:div>
    <w:div w:id="94832836">
      <w:bodyDiv w:val="1"/>
      <w:marLeft w:val="0"/>
      <w:marRight w:val="0"/>
      <w:marTop w:val="0"/>
      <w:marBottom w:val="0"/>
      <w:divBdr>
        <w:top w:val="none" w:sz="0" w:space="0" w:color="auto"/>
        <w:left w:val="none" w:sz="0" w:space="0" w:color="auto"/>
        <w:bottom w:val="none" w:sz="0" w:space="0" w:color="auto"/>
        <w:right w:val="none" w:sz="0" w:space="0" w:color="auto"/>
      </w:divBdr>
    </w:div>
    <w:div w:id="114372928">
      <w:bodyDiv w:val="1"/>
      <w:marLeft w:val="0"/>
      <w:marRight w:val="0"/>
      <w:marTop w:val="0"/>
      <w:marBottom w:val="0"/>
      <w:divBdr>
        <w:top w:val="none" w:sz="0" w:space="0" w:color="auto"/>
        <w:left w:val="none" w:sz="0" w:space="0" w:color="auto"/>
        <w:bottom w:val="none" w:sz="0" w:space="0" w:color="auto"/>
        <w:right w:val="none" w:sz="0" w:space="0" w:color="auto"/>
      </w:divBdr>
    </w:div>
    <w:div w:id="123549641">
      <w:bodyDiv w:val="1"/>
      <w:marLeft w:val="0"/>
      <w:marRight w:val="0"/>
      <w:marTop w:val="0"/>
      <w:marBottom w:val="0"/>
      <w:divBdr>
        <w:top w:val="none" w:sz="0" w:space="0" w:color="auto"/>
        <w:left w:val="none" w:sz="0" w:space="0" w:color="auto"/>
        <w:bottom w:val="none" w:sz="0" w:space="0" w:color="auto"/>
        <w:right w:val="none" w:sz="0" w:space="0" w:color="auto"/>
      </w:divBdr>
    </w:div>
    <w:div w:id="127087069">
      <w:bodyDiv w:val="1"/>
      <w:marLeft w:val="0"/>
      <w:marRight w:val="0"/>
      <w:marTop w:val="0"/>
      <w:marBottom w:val="0"/>
      <w:divBdr>
        <w:top w:val="none" w:sz="0" w:space="0" w:color="auto"/>
        <w:left w:val="none" w:sz="0" w:space="0" w:color="auto"/>
        <w:bottom w:val="none" w:sz="0" w:space="0" w:color="auto"/>
        <w:right w:val="none" w:sz="0" w:space="0" w:color="auto"/>
      </w:divBdr>
    </w:div>
    <w:div w:id="139731688">
      <w:bodyDiv w:val="1"/>
      <w:marLeft w:val="0"/>
      <w:marRight w:val="0"/>
      <w:marTop w:val="0"/>
      <w:marBottom w:val="0"/>
      <w:divBdr>
        <w:top w:val="none" w:sz="0" w:space="0" w:color="auto"/>
        <w:left w:val="none" w:sz="0" w:space="0" w:color="auto"/>
        <w:bottom w:val="none" w:sz="0" w:space="0" w:color="auto"/>
        <w:right w:val="none" w:sz="0" w:space="0" w:color="auto"/>
      </w:divBdr>
    </w:div>
    <w:div w:id="144512368">
      <w:bodyDiv w:val="1"/>
      <w:marLeft w:val="0"/>
      <w:marRight w:val="0"/>
      <w:marTop w:val="0"/>
      <w:marBottom w:val="0"/>
      <w:divBdr>
        <w:top w:val="none" w:sz="0" w:space="0" w:color="auto"/>
        <w:left w:val="none" w:sz="0" w:space="0" w:color="auto"/>
        <w:bottom w:val="none" w:sz="0" w:space="0" w:color="auto"/>
        <w:right w:val="none" w:sz="0" w:space="0" w:color="auto"/>
      </w:divBdr>
    </w:div>
    <w:div w:id="157769552">
      <w:bodyDiv w:val="1"/>
      <w:marLeft w:val="0"/>
      <w:marRight w:val="0"/>
      <w:marTop w:val="0"/>
      <w:marBottom w:val="0"/>
      <w:divBdr>
        <w:top w:val="none" w:sz="0" w:space="0" w:color="auto"/>
        <w:left w:val="none" w:sz="0" w:space="0" w:color="auto"/>
        <w:bottom w:val="none" w:sz="0" w:space="0" w:color="auto"/>
        <w:right w:val="none" w:sz="0" w:space="0" w:color="auto"/>
      </w:divBdr>
    </w:div>
    <w:div w:id="161093831">
      <w:bodyDiv w:val="1"/>
      <w:marLeft w:val="0"/>
      <w:marRight w:val="0"/>
      <w:marTop w:val="0"/>
      <w:marBottom w:val="0"/>
      <w:divBdr>
        <w:top w:val="none" w:sz="0" w:space="0" w:color="auto"/>
        <w:left w:val="none" w:sz="0" w:space="0" w:color="auto"/>
        <w:bottom w:val="none" w:sz="0" w:space="0" w:color="auto"/>
        <w:right w:val="none" w:sz="0" w:space="0" w:color="auto"/>
      </w:divBdr>
    </w:div>
    <w:div w:id="178471507">
      <w:bodyDiv w:val="1"/>
      <w:marLeft w:val="0"/>
      <w:marRight w:val="0"/>
      <w:marTop w:val="0"/>
      <w:marBottom w:val="0"/>
      <w:divBdr>
        <w:top w:val="none" w:sz="0" w:space="0" w:color="auto"/>
        <w:left w:val="none" w:sz="0" w:space="0" w:color="auto"/>
        <w:bottom w:val="none" w:sz="0" w:space="0" w:color="auto"/>
        <w:right w:val="none" w:sz="0" w:space="0" w:color="auto"/>
      </w:divBdr>
    </w:div>
    <w:div w:id="181820515">
      <w:bodyDiv w:val="1"/>
      <w:marLeft w:val="0"/>
      <w:marRight w:val="0"/>
      <w:marTop w:val="0"/>
      <w:marBottom w:val="0"/>
      <w:divBdr>
        <w:top w:val="none" w:sz="0" w:space="0" w:color="auto"/>
        <w:left w:val="none" w:sz="0" w:space="0" w:color="auto"/>
        <w:bottom w:val="none" w:sz="0" w:space="0" w:color="auto"/>
        <w:right w:val="none" w:sz="0" w:space="0" w:color="auto"/>
      </w:divBdr>
    </w:div>
    <w:div w:id="182789034">
      <w:bodyDiv w:val="1"/>
      <w:marLeft w:val="0"/>
      <w:marRight w:val="0"/>
      <w:marTop w:val="0"/>
      <w:marBottom w:val="0"/>
      <w:divBdr>
        <w:top w:val="none" w:sz="0" w:space="0" w:color="auto"/>
        <w:left w:val="none" w:sz="0" w:space="0" w:color="auto"/>
        <w:bottom w:val="none" w:sz="0" w:space="0" w:color="auto"/>
        <w:right w:val="none" w:sz="0" w:space="0" w:color="auto"/>
      </w:divBdr>
    </w:div>
    <w:div w:id="228659796">
      <w:bodyDiv w:val="1"/>
      <w:marLeft w:val="0"/>
      <w:marRight w:val="0"/>
      <w:marTop w:val="0"/>
      <w:marBottom w:val="0"/>
      <w:divBdr>
        <w:top w:val="none" w:sz="0" w:space="0" w:color="auto"/>
        <w:left w:val="none" w:sz="0" w:space="0" w:color="auto"/>
        <w:bottom w:val="none" w:sz="0" w:space="0" w:color="auto"/>
        <w:right w:val="none" w:sz="0" w:space="0" w:color="auto"/>
      </w:divBdr>
    </w:div>
    <w:div w:id="232277711">
      <w:bodyDiv w:val="1"/>
      <w:marLeft w:val="0"/>
      <w:marRight w:val="0"/>
      <w:marTop w:val="0"/>
      <w:marBottom w:val="0"/>
      <w:divBdr>
        <w:top w:val="none" w:sz="0" w:space="0" w:color="auto"/>
        <w:left w:val="none" w:sz="0" w:space="0" w:color="auto"/>
        <w:bottom w:val="none" w:sz="0" w:space="0" w:color="auto"/>
        <w:right w:val="none" w:sz="0" w:space="0" w:color="auto"/>
      </w:divBdr>
    </w:div>
    <w:div w:id="233509326">
      <w:bodyDiv w:val="1"/>
      <w:marLeft w:val="0"/>
      <w:marRight w:val="0"/>
      <w:marTop w:val="0"/>
      <w:marBottom w:val="0"/>
      <w:divBdr>
        <w:top w:val="none" w:sz="0" w:space="0" w:color="auto"/>
        <w:left w:val="none" w:sz="0" w:space="0" w:color="auto"/>
        <w:bottom w:val="none" w:sz="0" w:space="0" w:color="auto"/>
        <w:right w:val="none" w:sz="0" w:space="0" w:color="auto"/>
      </w:divBdr>
    </w:div>
    <w:div w:id="235550012">
      <w:bodyDiv w:val="1"/>
      <w:marLeft w:val="0"/>
      <w:marRight w:val="0"/>
      <w:marTop w:val="0"/>
      <w:marBottom w:val="0"/>
      <w:divBdr>
        <w:top w:val="none" w:sz="0" w:space="0" w:color="auto"/>
        <w:left w:val="none" w:sz="0" w:space="0" w:color="auto"/>
        <w:bottom w:val="none" w:sz="0" w:space="0" w:color="auto"/>
        <w:right w:val="none" w:sz="0" w:space="0" w:color="auto"/>
      </w:divBdr>
    </w:div>
    <w:div w:id="237251738">
      <w:bodyDiv w:val="1"/>
      <w:marLeft w:val="0"/>
      <w:marRight w:val="0"/>
      <w:marTop w:val="0"/>
      <w:marBottom w:val="0"/>
      <w:divBdr>
        <w:top w:val="none" w:sz="0" w:space="0" w:color="auto"/>
        <w:left w:val="none" w:sz="0" w:space="0" w:color="auto"/>
        <w:bottom w:val="none" w:sz="0" w:space="0" w:color="auto"/>
        <w:right w:val="none" w:sz="0" w:space="0" w:color="auto"/>
      </w:divBdr>
    </w:div>
    <w:div w:id="242378786">
      <w:bodyDiv w:val="1"/>
      <w:marLeft w:val="0"/>
      <w:marRight w:val="0"/>
      <w:marTop w:val="0"/>
      <w:marBottom w:val="0"/>
      <w:divBdr>
        <w:top w:val="none" w:sz="0" w:space="0" w:color="auto"/>
        <w:left w:val="none" w:sz="0" w:space="0" w:color="auto"/>
        <w:bottom w:val="none" w:sz="0" w:space="0" w:color="auto"/>
        <w:right w:val="none" w:sz="0" w:space="0" w:color="auto"/>
      </w:divBdr>
    </w:div>
    <w:div w:id="247927274">
      <w:bodyDiv w:val="1"/>
      <w:marLeft w:val="0"/>
      <w:marRight w:val="0"/>
      <w:marTop w:val="0"/>
      <w:marBottom w:val="0"/>
      <w:divBdr>
        <w:top w:val="none" w:sz="0" w:space="0" w:color="auto"/>
        <w:left w:val="none" w:sz="0" w:space="0" w:color="auto"/>
        <w:bottom w:val="none" w:sz="0" w:space="0" w:color="auto"/>
        <w:right w:val="none" w:sz="0" w:space="0" w:color="auto"/>
      </w:divBdr>
    </w:div>
    <w:div w:id="266815539">
      <w:bodyDiv w:val="1"/>
      <w:marLeft w:val="0"/>
      <w:marRight w:val="0"/>
      <w:marTop w:val="0"/>
      <w:marBottom w:val="0"/>
      <w:divBdr>
        <w:top w:val="none" w:sz="0" w:space="0" w:color="auto"/>
        <w:left w:val="none" w:sz="0" w:space="0" w:color="auto"/>
        <w:bottom w:val="none" w:sz="0" w:space="0" w:color="auto"/>
        <w:right w:val="none" w:sz="0" w:space="0" w:color="auto"/>
      </w:divBdr>
    </w:div>
    <w:div w:id="274101594">
      <w:bodyDiv w:val="1"/>
      <w:marLeft w:val="0"/>
      <w:marRight w:val="0"/>
      <w:marTop w:val="0"/>
      <w:marBottom w:val="0"/>
      <w:divBdr>
        <w:top w:val="none" w:sz="0" w:space="0" w:color="auto"/>
        <w:left w:val="none" w:sz="0" w:space="0" w:color="auto"/>
        <w:bottom w:val="none" w:sz="0" w:space="0" w:color="auto"/>
        <w:right w:val="none" w:sz="0" w:space="0" w:color="auto"/>
      </w:divBdr>
    </w:div>
    <w:div w:id="284428738">
      <w:bodyDiv w:val="1"/>
      <w:marLeft w:val="0"/>
      <w:marRight w:val="0"/>
      <w:marTop w:val="0"/>
      <w:marBottom w:val="0"/>
      <w:divBdr>
        <w:top w:val="none" w:sz="0" w:space="0" w:color="auto"/>
        <w:left w:val="none" w:sz="0" w:space="0" w:color="auto"/>
        <w:bottom w:val="none" w:sz="0" w:space="0" w:color="auto"/>
        <w:right w:val="none" w:sz="0" w:space="0" w:color="auto"/>
      </w:divBdr>
    </w:div>
    <w:div w:id="288704524">
      <w:bodyDiv w:val="1"/>
      <w:marLeft w:val="0"/>
      <w:marRight w:val="0"/>
      <w:marTop w:val="0"/>
      <w:marBottom w:val="0"/>
      <w:divBdr>
        <w:top w:val="none" w:sz="0" w:space="0" w:color="auto"/>
        <w:left w:val="none" w:sz="0" w:space="0" w:color="auto"/>
        <w:bottom w:val="none" w:sz="0" w:space="0" w:color="auto"/>
        <w:right w:val="none" w:sz="0" w:space="0" w:color="auto"/>
      </w:divBdr>
    </w:div>
    <w:div w:id="322393563">
      <w:bodyDiv w:val="1"/>
      <w:marLeft w:val="0"/>
      <w:marRight w:val="0"/>
      <w:marTop w:val="0"/>
      <w:marBottom w:val="0"/>
      <w:divBdr>
        <w:top w:val="none" w:sz="0" w:space="0" w:color="auto"/>
        <w:left w:val="none" w:sz="0" w:space="0" w:color="auto"/>
        <w:bottom w:val="none" w:sz="0" w:space="0" w:color="auto"/>
        <w:right w:val="none" w:sz="0" w:space="0" w:color="auto"/>
      </w:divBdr>
    </w:div>
    <w:div w:id="337268406">
      <w:bodyDiv w:val="1"/>
      <w:marLeft w:val="0"/>
      <w:marRight w:val="0"/>
      <w:marTop w:val="0"/>
      <w:marBottom w:val="0"/>
      <w:divBdr>
        <w:top w:val="none" w:sz="0" w:space="0" w:color="auto"/>
        <w:left w:val="none" w:sz="0" w:space="0" w:color="auto"/>
        <w:bottom w:val="none" w:sz="0" w:space="0" w:color="auto"/>
        <w:right w:val="none" w:sz="0" w:space="0" w:color="auto"/>
      </w:divBdr>
    </w:div>
    <w:div w:id="347370577">
      <w:bodyDiv w:val="1"/>
      <w:marLeft w:val="0"/>
      <w:marRight w:val="0"/>
      <w:marTop w:val="0"/>
      <w:marBottom w:val="0"/>
      <w:divBdr>
        <w:top w:val="none" w:sz="0" w:space="0" w:color="auto"/>
        <w:left w:val="none" w:sz="0" w:space="0" w:color="auto"/>
        <w:bottom w:val="none" w:sz="0" w:space="0" w:color="auto"/>
        <w:right w:val="none" w:sz="0" w:space="0" w:color="auto"/>
      </w:divBdr>
    </w:div>
    <w:div w:id="350422914">
      <w:bodyDiv w:val="1"/>
      <w:marLeft w:val="0"/>
      <w:marRight w:val="0"/>
      <w:marTop w:val="0"/>
      <w:marBottom w:val="0"/>
      <w:divBdr>
        <w:top w:val="none" w:sz="0" w:space="0" w:color="auto"/>
        <w:left w:val="none" w:sz="0" w:space="0" w:color="auto"/>
        <w:bottom w:val="none" w:sz="0" w:space="0" w:color="auto"/>
        <w:right w:val="none" w:sz="0" w:space="0" w:color="auto"/>
      </w:divBdr>
    </w:div>
    <w:div w:id="356153548">
      <w:bodyDiv w:val="1"/>
      <w:marLeft w:val="0"/>
      <w:marRight w:val="0"/>
      <w:marTop w:val="0"/>
      <w:marBottom w:val="0"/>
      <w:divBdr>
        <w:top w:val="none" w:sz="0" w:space="0" w:color="auto"/>
        <w:left w:val="none" w:sz="0" w:space="0" w:color="auto"/>
        <w:bottom w:val="none" w:sz="0" w:space="0" w:color="auto"/>
        <w:right w:val="none" w:sz="0" w:space="0" w:color="auto"/>
      </w:divBdr>
    </w:div>
    <w:div w:id="371619673">
      <w:bodyDiv w:val="1"/>
      <w:marLeft w:val="0"/>
      <w:marRight w:val="0"/>
      <w:marTop w:val="0"/>
      <w:marBottom w:val="0"/>
      <w:divBdr>
        <w:top w:val="none" w:sz="0" w:space="0" w:color="auto"/>
        <w:left w:val="none" w:sz="0" w:space="0" w:color="auto"/>
        <w:bottom w:val="none" w:sz="0" w:space="0" w:color="auto"/>
        <w:right w:val="none" w:sz="0" w:space="0" w:color="auto"/>
      </w:divBdr>
    </w:div>
    <w:div w:id="376010426">
      <w:bodyDiv w:val="1"/>
      <w:marLeft w:val="0"/>
      <w:marRight w:val="0"/>
      <w:marTop w:val="0"/>
      <w:marBottom w:val="0"/>
      <w:divBdr>
        <w:top w:val="none" w:sz="0" w:space="0" w:color="auto"/>
        <w:left w:val="none" w:sz="0" w:space="0" w:color="auto"/>
        <w:bottom w:val="none" w:sz="0" w:space="0" w:color="auto"/>
        <w:right w:val="none" w:sz="0" w:space="0" w:color="auto"/>
      </w:divBdr>
    </w:div>
    <w:div w:id="394402722">
      <w:bodyDiv w:val="1"/>
      <w:marLeft w:val="0"/>
      <w:marRight w:val="0"/>
      <w:marTop w:val="0"/>
      <w:marBottom w:val="0"/>
      <w:divBdr>
        <w:top w:val="none" w:sz="0" w:space="0" w:color="auto"/>
        <w:left w:val="none" w:sz="0" w:space="0" w:color="auto"/>
        <w:bottom w:val="none" w:sz="0" w:space="0" w:color="auto"/>
        <w:right w:val="none" w:sz="0" w:space="0" w:color="auto"/>
      </w:divBdr>
    </w:div>
    <w:div w:id="412969009">
      <w:bodyDiv w:val="1"/>
      <w:marLeft w:val="0"/>
      <w:marRight w:val="0"/>
      <w:marTop w:val="0"/>
      <w:marBottom w:val="0"/>
      <w:divBdr>
        <w:top w:val="none" w:sz="0" w:space="0" w:color="auto"/>
        <w:left w:val="none" w:sz="0" w:space="0" w:color="auto"/>
        <w:bottom w:val="none" w:sz="0" w:space="0" w:color="auto"/>
        <w:right w:val="none" w:sz="0" w:space="0" w:color="auto"/>
      </w:divBdr>
    </w:div>
    <w:div w:id="416288127">
      <w:bodyDiv w:val="1"/>
      <w:marLeft w:val="0"/>
      <w:marRight w:val="0"/>
      <w:marTop w:val="0"/>
      <w:marBottom w:val="0"/>
      <w:divBdr>
        <w:top w:val="none" w:sz="0" w:space="0" w:color="auto"/>
        <w:left w:val="none" w:sz="0" w:space="0" w:color="auto"/>
        <w:bottom w:val="none" w:sz="0" w:space="0" w:color="auto"/>
        <w:right w:val="none" w:sz="0" w:space="0" w:color="auto"/>
      </w:divBdr>
    </w:div>
    <w:div w:id="417291432">
      <w:bodyDiv w:val="1"/>
      <w:marLeft w:val="0"/>
      <w:marRight w:val="0"/>
      <w:marTop w:val="0"/>
      <w:marBottom w:val="0"/>
      <w:divBdr>
        <w:top w:val="none" w:sz="0" w:space="0" w:color="auto"/>
        <w:left w:val="none" w:sz="0" w:space="0" w:color="auto"/>
        <w:bottom w:val="none" w:sz="0" w:space="0" w:color="auto"/>
        <w:right w:val="none" w:sz="0" w:space="0" w:color="auto"/>
      </w:divBdr>
    </w:div>
    <w:div w:id="427700220">
      <w:bodyDiv w:val="1"/>
      <w:marLeft w:val="0"/>
      <w:marRight w:val="0"/>
      <w:marTop w:val="0"/>
      <w:marBottom w:val="0"/>
      <w:divBdr>
        <w:top w:val="none" w:sz="0" w:space="0" w:color="auto"/>
        <w:left w:val="none" w:sz="0" w:space="0" w:color="auto"/>
        <w:bottom w:val="none" w:sz="0" w:space="0" w:color="auto"/>
        <w:right w:val="none" w:sz="0" w:space="0" w:color="auto"/>
      </w:divBdr>
    </w:div>
    <w:div w:id="432553753">
      <w:bodyDiv w:val="1"/>
      <w:marLeft w:val="0"/>
      <w:marRight w:val="0"/>
      <w:marTop w:val="0"/>
      <w:marBottom w:val="0"/>
      <w:divBdr>
        <w:top w:val="none" w:sz="0" w:space="0" w:color="auto"/>
        <w:left w:val="none" w:sz="0" w:space="0" w:color="auto"/>
        <w:bottom w:val="none" w:sz="0" w:space="0" w:color="auto"/>
        <w:right w:val="none" w:sz="0" w:space="0" w:color="auto"/>
      </w:divBdr>
    </w:div>
    <w:div w:id="442073048">
      <w:bodyDiv w:val="1"/>
      <w:marLeft w:val="0"/>
      <w:marRight w:val="0"/>
      <w:marTop w:val="0"/>
      <w:marBottom w:val="0"/>
      <w:divBdr>
        <w:top w:val="none" w:sz="0" w:space="0" w:color="auto"/>
        <w:left w:val="none" w:sz="0" w:space="0" w:color="auto"/>
        <w:bottom w:val="none" w:sz="0" w:space="0" w:color="auto"/>
        <w:right w:val="none" w:sz="0" w:space="0" w:color="auto"/>
      </w:divBdr>
    </w:div>
    <w:div w:id="482039766">
      <w:bodyDiv w:val="1"/>
      <w:marLeft w:val="0"/>
      <w:marRight w:val="0"/>
      <w:marTop w:val="0"/>
      <w:marBottom w:val="0"/>
      <w:divBdr>
        <w:top w:val="none" w:sz="0" w:space="0" w:color="auto"/>
        <w:left w:val="none" w:sz="0" w:space="0" w:color="auto"/>
        <w:bottom w:val="none" w:sz="0" w:space="0" w:color="auto"/>
        <w:right w:val="none" w:sz="0" w:space="0" w:color="auto"/>
      </w:divBdr>
    </w:div>
    <w:div w:id="498008528">
      <w:bodyDiv w:val="1"/>
      <w:marLeft w:val="0"/>
      <w:marRight w:val="0"/>
      <w:marTop w:val="0"/>
      <w:marBottom w:val="0"/>
      <w:divBdr>
        <w:top w:val="none" w:sz="0" w:space="0" w:color="auto"/>
        <w:left w:val="none" w:sz="0" w:space="0" w:color="auto"/>
        <w:bottom w:val="none" w:sz="0" w:space="0" w:color="auto"/>
        <w:right w:val="none" w:sz="0" w:space="0" w:color="auto"/>
      </w:divBdr>
    </w:div>
    <w:div w:id="506285151">
      <w:bodyDiv w:val="1"/>
      <w:marLeft w:val="0"/>
      <w:marRight w:val="0"/>
      <w:marTop w:val="0"/>
      <w:marBottom w:val="0"/>
      <w:divBdr>
        <w:top w:val="none" w:sz="0" w:space="0" w:color="auto"/>
        <w:left w:val="none" w:sz="0" w:space="0" w:color="auto"/>
        <w:bottom w:val="none" w:sz="0" w:space="0" w:color="auto"/>
        <w:right w:val="none" w:sz="0" w:space="0" w:color="auto"/>
      </w:divBdr>
    </w:div>
    <w:div w:id="547647024">
      <w:bodyDiv w:val="1"/>
      <w:marLeft w:val="0"/>
      <w:marRight w:val="0"/>
      <w:marTop w:val="0"/>
      <w:marBottom w:val="0"/>
      <w:divBdr>
        <w:top w:val="none" w:sz="0" w:space="0" w:color="auto"/>
        <w:left w:val="none" w:sz="0" w:space="0" w:color="auto"/>
        <w:bottom w:val="none" w:sz="0" w:space="0" w:color="auto"/>
        <w:right w:val="none" w:sz="0" w:space="0" w:color="auto"/>
      </w:divBdr>
    </w:div>
    <w:div w:id="547884332">
      <w:bodyDiv w:val="1"/>
      <w:marLeft w:val="0"/>
      <w:marRight w:val="0"/>
      <w:marTop w:val="0"/>
      <w:marBottom w:val="0"/>
      <w:divBdr>
        <w:top w:val="none" w:sz="0" w:space="0" w:color="auto"/>
        <w:left w:val="none" w:sz="0" w:space="0" w:color="auto"/>
        <w:bottom w:val="none" w:sz="0" w:space="0" w:color="auto"/>
        <w:right w:val="none" w:sz="0" w:space="0" w:color="auto"/>
      </w:divBdr>
    </w:div>
    <w:div w:id="550308562">
      <w:bodyDiv w:val="1"/>
      <w:marLeft w:val="0"/>
      <w:marRight w:val="0"/>
      <w:marTop w:val="0"/>
      <w:marBottom w:val="0"/>
      <w:divBdr>
        <w:top w:val="none" w:sz="0" w:space="0" w:color="auto"/>
        <w:left w:val="none" w:sz="0" w:space="0" w:color="auto"/>
        <w:bottom w:val="none" w:sz="0" w:space="0" w:color="auto"/>
        <w:right w:val="none" w:sz="0" w:space="0" w:color="auto"/>
      </w:divBdr>
    </w:div>
    <w:div w:id="555162084">
      <w:bodyDiv w:val="1"/>
      <w:marLeft w:val="0"/>
      <w:marRight w:val="0"/>
      <w:marTop w:val="0"/>
      <w:marBottom w:val="0"/>
      <w:divBdr>
        <w:top w:val="none" w:sz="0" w:space="0" w:color="auto"/>
        <w:left w:val="none" w:sz="0" w:space="0" w:color="auto"/>
        <w:bottom w:val="none" w:sz="0" w:space="0" w:color="auto"/>
        <w:right w:val="none" w:sz="0" w:space="0" w:color="auto"/>
      </w:divBdr>
    </w:div>
    <w:div w:id="592129375">
      <w:bodyDiv w:val="1"/>
      <w:marLeft w:val="0"/>
      <w:marRight w:val="0"/>
      <w:marTop w:val="0"/>
      <w:marBottom w:val="0"/>
      <w:divBdr>
        <w:top w:val="none" w:sz="0" w:space="0" w:color="auto"/>
        <w:left w:val="none" w:sz="0" w:space="0" w:color="auto"/>
        <w:bottom w:val="none" w:sz="0" w:space="0" w:color="auto"/>
        <w:right w:val="none" w:sz="0" w:space="0" w:color="auto"/>
      </w:divBdr>
    </w:div>
    <w:div w:id="615530121">
      <w:bodyDiv w:val="1"/>
      <w:marLeft w:val="0"/>
      <w:marRight w:val="0"/>
      <w:marTop w:val="0"/>
      <w:marBottom w:val="0"/>
      <w:divBdr>
        <w:top w:val="none" w:sz="0" w:space="0" w:color="auto"/>
        <w:left w:val="none" w:sz="0" w:space="0" w:color="auto"/>
        <w:bottom w:val="none" w:sz="0" w:space="0" w:color="auto"/>
        <w:right w:val="none" w:sz="0" w:space="0" w:color="auto"/>
      </w:divBdr>
    </w:div>
    <w:div w:id="630212189">
      <w:bodyDiv w:val="1"/>
      <w:marLeft w:val="0"/>
      <w:marRight w:val="0"/>
      <w:marTop w:val="0"/>
      <w:marBottom w:val="0"/>
      <w:divBdr>
        <w:top w:val="none" w:sz="0" w:space="0" w:color="auto"/>
        <w:left w:val="none" w:sz="0" w:space="0" w:color="auto"/>
        <w:bottom w:val="none" w:sz="0" w:space="0" w:color="auto"/>
        <w:right w:val="none" w:sz="0" w:space="0" w:color="auto"/>
      </w:divBdr>
    </w:div>
    <w:div w:id="641347150">
      <w:bodyDiv w:val="1"/>
      <w:marLeft w:val="0"/>
      <w:marRight w:val="0"/>
      <w:marTop w:val="0"/>
      <w:marBottom w:val="0"/>
      <w:divBdr>
        <w:top w:val="none" w:sz="0" w:space="0" w:color="auto"/>
        <w:left w:val="none" w:sz="0" w:space="0" w:color="auto"/>
        <w:bottom w:val="none" w:sz="0" w:space="0" w:color="auto"/>
        <w:right w:val="none" w:sz="0" w:space="0" w:color="auto"/>
      </w:divBdr>
    </w:div>
    <w:div w:id="643432673">
      <w:bodyDiv w:val="1"/>
      <w:marLeft w:val="0"/>
      <w:marRight w:val="0"/>
      <w:marTop w:val="0"/>
      <w:marBottom w:val="0"/>
      <w:divBdr>
        <w:top w:val="none" w:sz="0" w:space="0" w:color="auto"/>
        <w:left w:val="none" w:sz="0" w:space="0" w:color="auto"/>
        <w:bottom w:val="none" w:sz="0" w:space="0" w:color="auto"/>
        <w:right w:val="none" w:sz="0" w:space="0" w:color="auto"/>
      </w:divBdr>
    </w:div>
    <w:div w:id="649212151">
      <w:bodyDiv w:val="1"/>
      <w:marLeft w:val="0"/>
      <w:marRight w:val="0"/>
      <w:marTop w:val="0"/>
      <w:marBottom w:val="0"/>
      <w:divBdr>
        <w:top w:val="none" w:sz="0" w:space="0" w:color="auto"/>
        <w:left w:val="none" w:sz="0" w:space="0" w:color="auto"/>
        <w:bottom w:val="none" w:sz="0" w:space="0" w:color="auto"/>
        <w:right w:val="none" w:sz="0" w:space="0" w:color="auto"/>
      </w:divBdr>
    </w:div>
    <w:div w:id="670521569">
      <w:bodyDiv w:val="1"/>
      <w:marLeft w:val="0"/>
      <w:marRight w:val="0"/>
      <w:marTop w:val="0"/>
      <w:marBottom w:val="0"/>
      <w:divBdr>
        <w:top w:val="none" w:sz="0" w:space="0" w:color="auto"/>
        <w:left w:val="none" w:sz="0" w:space="0" w:color="auto"/>
        <w:bottom w:val="none" w:sz="0" w:space="0" w:color="auto"/>
        <w:right w:val="none" w:sz="0" w:space="0" w:color="auto"/>
      </w:divBdr>
    </w:div>
    <w:div w:id="683173698">
      <w:bodyDiv w:val="1"/>
      <w:marLeft w:val="0"/>
      <w:marRight w:val="0"/>
      <w:marTop w:val="0"/>
      <w:marBottom w:val="0"/>
      <w:divBdr>
        <w:top w:val="none" w:sz="0" w:space="0" w:color="auto"/>
        <w:left w:val="none" w:sz="0" w:space="0" w:color="auto"/>
        <w:bottom w:val="none" w:sz="0" w:space="0" w:color="auto"/>
        <w:right w:val="none" w:sz="0" w:space="0" w:color="auto"/>
      </w:divBdr>
    </w:div>
    <w:div w:id="697198380">
      <w:bodyDiv w:val="1"/>
      <w:marLeft w:val="0"/>
      <w:marRight w:val="0"/>
      <w:marTop w:val="0"/>
      <w:marBottom w:val="0"/>
      <w:divBdr>
        <w:top w:val="none" w:sz="0" w:space="0" w:color="auto"/>
        <w:left w:val="none" w:sz="0" w:space="0" w:color="auto"/>
        <w:bottom w:val="none" w:sz="0" w:space="0" w:color="auto"/>
        <w:right w:val="none" w:sz="0" w:space="0" w:color="auto"/>
      </w:divBdr>
    </w:div>
    <w:div w:id="704402236">
      <w:bodyDiv w:val="1"/>
      <w:marLeft w:val="0"/>
      <w:marRight w:val="0"/>
      <w:marTop w:val="0"/>
      <w:marBottom w:val="0"/>
      <w:divBdr>
        <w:top w:val="none" w:sz="0" w:space="0" w:color="auto"/>
        <w:left w:val="none" w:sz="0" w:space="0" w:color="auto"/>
        <w:bottom w:val="none" w:sz="0" w:space="0" w:color="auto"/>
        <w:right w:val="none" w:sz="0" w:space="0" w:color="auto"/>
      </w:divBdr>
    </w:div>
    <w:div w:id="706568319">
      <w:bodyDiv w:val="1"/>
      <w:marLeft w:val="0"/>
      <w:marRight w:val="0"/>
      <w:marTop w:val="0"/>
      <w:marBottom w:val="0"/>
      <w:divBdr>
        <w:top w:val="none" w:sz="0" w:space="0" w:color="auto"/>
        <w:left w:val="none" w:sz="0" w:space="0" w:color="auto"/>
        <w:bottom w:val="none" w:sz="0" w:space="0" w:color="auto"/>
        <w:right w:val="none" w:sz="0" w:space="0" w:color="auto"/>
      </w:divBdr>
    </w:div>
    <w:div w:id="724185636">
      <w:bodyDiv w:val="1"/>
      <w:marLeft w:val="0"/>
      <w:marRight w:val="0"/>
      <w:marTop w:val="0"/>
      <w:marBottom w:val="0"/>
      <w:divBdr>
        <w:top w:val="none" w:sz="0" w:space="0" w:color="auto"/>
        <w:left w:val="none" w:sz="0" w:space="0" w:color="auto"/>
        <w:bottom w:val="none" w:sz="0" w:space="0" w:color="auto"/>
        <w:right w:val="none" w:sz="0" w:space="0" w:color="auto"/>
      </w:divBdr>
    </w:div>
    <w:div w:id="731543643">
      <w:bodyDiv w:val="1"/>
      <w:marLeft w:val="0"/>
      <w:marRight w:val="0"/>
      <w:marTop w:val="0"/>
      <w:marBottom w:val="0"/>
      <w:divBdr>
        <w:top w:val="none" w:sz="0" w:space="0" w:color="auto"/>
        <w:left w:val="none" w:sz="0" w:space="0" w:color="auto"/>
        <w:bottom w:val="none" w:sz="0" w:space="0" w:color="auto"/>
        <w:right w:val="none" w:sz="0" w:space="0" w:color="auto"/>
      </w:divBdr>
    </w:div>
    <w:div w:id="732198925">
      <w:bodyDiv w:val="1"/>
      <w:marLeft w:val="0"/>
      <w:marRight w:val="0"/>
      <w:marTop w:val="0"/>
      <w:marBottom w:val="0"/>
      <w:divBdr>
        <w:top w:val="none" w:sz="0" w:space="0" w:color="auto"/>
        <w:left w:val="none" w:sz="0" w:space="0" w:color="auto"/>
        <w:bottom w:val="none" w:sz="0" w:space="0" w:color="auto"/>
        <w:right w:val="none" w:sz="0" w:space="0" w:color="auto"/>
      </w:divBdr>
    </w:div>
    <w:div w:id="745958518">
      <w:bodyDiv w:val="1"/>
      <w:marLeft w:val="0"/>
      <w:marRight w:val="0"/>
      <w:marTop w:val="0"/>
      <w:marBottom w:val="0"/>
      <w:divBdr>
        <w:top w:val="none" w:sz="0" w:space="0" w:color="auto"/>
        <w:left w:val="none" w:sz="0" w:space="0" w:color="auto"/>
        <w:bottom w:val="none" w:sz="0" w:space="0" w:color="auto"/>
        <w:right w:val="none" w:sz="0" w:space="0" w:color="auto"/>
      </w:divBdr>
    </w:div>
    <w:div w:id="760032096">
      <w:bodyDiv w:val="1"/>
      <w:marLeft w:val="0"/>
      <w:marRight w:val="0"/>
      <w:marTop w:val="0"/>
      <w:marBottom w:val="0"/>
      <w:divBdr>
        <w:top w:val="none" w:sz="0" w:space="0" w:color="auto"/>
        <w:left w:val="none" w:sz="0" w:space="0" w:color="auto"/>
        <w:bottom w:val="none" w:sz="0" w:space="0" w:color="auto"/>
        <w:right w:val="none" w:sz="0" w:space="0" w:color="auto"/>
      </w:divBdr>
    </w:div>
    <w:div w:id="761341991">
      <w:bodyDiv w:val="1"/>
      <w:marLeft w:val="0"/>
      <w:marRight w:val="0"/>
      <w:marTop w:val="0"/>
      <w:marBottom w:val="0"/>
      <w:divBdr>
        <w:top w:val="none" w:sz="0" w:space="0" w:color="auto"/>
        <w:left w:val="none" w:sz="0" w:space="0" w:color="auto"/>
        <w:bottom w:val="none" w:sz="0" w:space="0" w:color="auto"/>
        <w:right w:val="none" w:sz="0" w:space="0" w:color="auto"/>
      </w:divBdr>
    </w:div>
    <w:div w:id="770976758">
      <w:bodyDiv w:val="1"/>
      <w:marLeft w:val="0"/>
      <w:marRight w:val="0"/>
      <w:marTop w:val="0"/>
      <w:marBottom w:val="0"/>
      <w:divBdr>
        <w:top w:val="none" w:sz="0" w:space="0" w:color="auto"/>
        <w:left w:val="none" w:sz="0" w:space="0" w:color="auto"/>
        <w:bottom w:val="none" w:sz="0" w:space="0" w:color="auto"/>
        <w:right w:val="none" w:sz="0" w:space="0" w:color="auto"/>
      </w:divBdr>
    </w:div>
    <w:div w:id="776415469">
      <w:bodyDiv w:val="1"/>
      <w:marLeft w:val="0"/>
      <w:marRight w:val="0"/>
      <w:marTop w:val="0"/>
      <w:marBottom w:val="0"/>
      <w:divBdr>
        <w:top w:val="none" w:sz="0" w:space="0" w:color="auto"/>
        <w:left w:val="none" w:sz="0" w:space="0" w:color="auto"/>
        <w:bottom w:val="none" w:sz="0" w:space="0" w:color="auto"/>
        <w:right w:val="none" w:sz="0" w:space="0" w:color="auto"/>
      </w:divBdr>
    </w:div>
    <w:div w:id="796489022">
      <w:bodyDiv w:val="1"/>
      <w:marLeft w:val="0"/>
      <w:marRight w:val="0"/>
      <w:marTop w:val="0"/>
      <w:marBottom w:val="0"/>
      <w:divBdr>
        <w:top w:val="none" w:sz="0" w:space="0" w:color="auto"/>
        <w:left w:val="none" w:sz="0" w:space="0" w:color="auto"/>
        <w:bottom w:val="none" w:sz="0" w:space="0" w:color="auto"/>
        <w:right w:val="none" w:sz="0" w:space="0" w:color="auto"/>
      </w:divBdr>
    </w:div>
    <w:div w:id="803697377">
      <w:bodyDiv w:val="1"/>
      <w:marLeft w:val="0"/>
      <w:marRight w:val="0"/>
      <w:marTop w:val="0"/>
      <w:marBottom w:val="0"/>
      <w:divBdr>
        <w:top w:val="none" w:sz="0" w:space="0" w:color="auto"/>
        <w:left w:val="none" w:sz="0" w:space="0" w:color="auto"/>
        <w:bottom w:val="none" w:sz="0" w:space="0" w:color="auto"/>
        <w:right w:val="none" w:sz="0" w:space="0" w:color="auto"/>
      </w:divBdr>
    </w:div>
    <w:div w:id="812716181">
      <w:bodyDiv w:val="1"/>
      <w:marLeft w:val="0"/>
      <w:marRight w:val="0"/>
      <w:marTop w:val="0"/>
      <w:marBottom w:val="0"/>
      <w:divBdr>
        <w:top w:val="none" w:sz="0" w:space="0" w:color="auto"/>
        <w:left w:val="none" w:sz="0" w:space="0" w:color="auto"/>
        <w:bottom w:val="none" w:sz="0" w:space="0" w:color="auto"/>
        <w:right w:val="none" w:sz="0" w:space="0" w:color="auto"/>
      </w:divBdr>
    </w:div>
    <w:div w:id="817115656">
      <w:bodyDiv w:val="1"/>
      <w:marLeft w:val="0"/>
      <w:marRight w:val="0"/>
      <w:marTop w:val="0"/>
      <w:marBottom w:val="0"/>
      <w:divBdr>
        <w:top w:val="none" w:sz="0" w:space="0" w:color="auto"/>
        <w:left w:val="none" w:sz="0" w:space="0" w:color="auto"/>
        <w:bottom w:val="none" w:sz="0" w:space="0" w:color="auto"/>
        <w:right w:val="none" w:sz="0" w:space="0" w:color="auto"/>
      </w:divBdr>
    </w:div>
    <w:div w:id="817694131">
      <w:bodyDiv w:val="1"/>
      <w:marLeft w:val="0"/>
      <w:marRight w:val="0"/>
      <w:marTop w:val="0"/>
      <w:marBottom w:val="0"/>
      <w:divBdr>
        <w:top w:val="none" w:sz="0" w:space="0" w:color="auto"/>
        <w:left w:val="none" w:sz="0" w:space="0" w:color="auto"/>
        <w:bottom w:val="none" w:sz="0" w:space="0" w:color="auto"/>
        <w:right w:val="none" w:sz="0" w:space="0" w:color="auto"/>
      </w:divBdr>
    </w:div>
    <w:div w:id="826362832">
      <w:bodyDiv w:val="1"/>
      <w:marLeft w:val="0"/>
      <w:marRight w:val="0"/>
      <w:marTop w:val="0"/>
      <w:marBottom w:val="0"/>
      <w:divBdr>
        <w:top w:val="none" w:sz="0" w:space="0" w:color="auto"/>
        <w:left w:val="none" w:sz="0" w:space="0" w:color="auto"/>
        <w:bottom w:val="none" w:sz="0" w:space="0" w:color="auto"/>
        <w:right w:val="none" w:sz="0" w:space="0" w:color="auto"/>
      </w:divBdr>
    </w:div>
    <w:div w:id="849685794">
      <w:bodyDiv w:val="1"/>
      <w:marLeft w:val="0"/>
      <w:marRight w:val="0"/>
      <w:marTop w:val="0"/>
      <w:marBottom w:val="0"/>
      <w:divBdr>
        <w:top w:val="none" w:sz="0" w:space="0" w:color="auto"/>
        <w:left w:val="none" w:sz="0" w:space="0" w:color="auto"/>
        <w:bottom w:val="none" w:sz="0" w:space="0" w:color="auto"/>
        <w:right w:val="none" w:sz="0" w:space="0" w:color="auto"/>
      </w:divBdr>
    </w:div>
    <w:div w:id="865603948">
      <w:bodyDiv w:val="1"/>
      <w:marLeft w:val="0"/>
      <w:marRight w:val="0"/>
      <w:marTop w:val="0"/>
      <w:marBottom w:val="0"/>
      <w:divBdr>
        <w:top w:val="none" w:sz="0" w:space="0" w:color="auto"/>
        <w:left w:val="none" w:sz="0" w:space="0" w:color="auto"/>
        <w:bottom w:val="none" w:sz="0" w:space="0" w:color="auto"/>
        <w:right w:val="none" w:sz="0" w:space="0" w:color="auto"/>
      </w:divBdr>
    </w:div>
    <w:div w:id="866452506">
      <w:bodyDiv w:val="1"/>
      <w:marLeft w:val="0"/>
      <w:marRight w:val="0"/>
      <w:marTop w:val="0"/>
      <w:marBottom w:val="0"/>
      <w:divBdr>
        <w:top w:val="none" w:sz="0" w:space="0" w:color="auto"/>
        <w:left w:val="none" w:sz="0" w:space="0" w:color="auto"/>
        <w:bottom w:val="none" w:sz="0" w:space="0" w:color="auto"/>
        <w:right w:val="none" w:sz="0" w:space="0" w:color="auto"/>
      </w:divBdr>
    </w:div>
    <w:div w:id="868375901">
      <w:bodyDiv w:val="1"/>
      <w:marLeft w:val="0"/>
      <w:marRight w:val="0"/>
      <w:marTop w:val="0"/>
      <w:marBottom w:val="0"/>
      <w:divBdr>
        <w:top w:val="none" w:sz="0" w:space="0" w:color="auto"/>
        <w:left w:val="none" w:sz="0" w:space="0" w:color="auto"/>
        <w:bottom w:val="none" w:sz="0" w:space="0" w:color="auto"/>
        <w:right w:val="none" w:sz="0" w:space="0" w:color="auto"/>
      </w:divBdr>
    </w:div>
    <w:div w:id="873427934">
      <w:bodyDiv w:val="1"/>
      <w:marLeft w:val="0"/>
      <w:marRight w:val="0"/>
      <w:marTop w:val="0"/>
      <w:marBottom w:val="0"/>
      <w:divBdr>
        <w:top w:val="none" w:sz="0" w:space="0" w:color="auto"/>
        <w:left w:val="none" w:sz="0" w:space="0" w:color="auto"/>
        <w:bottom w:val="none" w:sz="0" w:space="0" w:color="auto"/>
        <w:right w:val="none" w:sz="0" w:space="0" w:color="auto"/>
      </w:divBdr>
    </w:div>
    <w:div w:id="877427262">
      <w:bodyDiv w:val="1"/>
      <w:marLeft w:val="0"/>
      <w:marRight w:val="0"/>
      <w:marTop w:val="0"/>
      <w:marBottom w:val="0"/>
      <w:divBdr>
        <w:top w:val="none" w:sz="0" w:space="0" w:color="auto"/>
        <w:left w:val="none" w:sz="0" w:space="0" w:color="auto"/>
        <w:bottom w:val="none" w:sz="0" w:space="0" w:color="auto"/>
        <w:right w:val="none" w:sz="0" w:space="0" w:color="auto"/>
      </w:divBdr>
    </w:div>
    <w:div w:id="879778111">
      <w:bodyDiv w:val="1"/>
      <w:marLeft w:val="0"/>
      <w:marRight w:val="0"/>
      <w:marTop w:val="0"/>
      <w:marBottom w:val="0"/>
      <w:divBdr>
        <w:top w:val="none" w:sz="0" w:space="0" w:color="auto"/>
        <w:left w:val="none" w:sz="0" w:space="0" w:color="auto"/>
        <w:bottom w:val="none" w:sz="0" w:space="0" w:color="auto"/>
        <w:right w:val="none" w:sz="0" w:space="0" w:color="auto"/>
      </w:divBdr>
    </w:div>
    <w:div w:id="883559949">
      <w:bodyDiv w:val="1"/>
      <w:marLeft w:val="0"/>
      <w:marRight w:val="0"/>
      <w:marTop w:val="0"/>
      <w:marBottom w:val="0"/>
      <w:divBdr>
        <w:top w:val="none" w:sz="0" w:space="0" w:color="auto"/>
        <w:left w:val="none" w:sz="0" w:space="0" w:color="auto"/>
        <w:bottom w:val="none" w:sz="0" w:space="0" w:color="auto"/>
        <w:right w:val="none" w:sz="0" w:space="0" w:color="auto"/>
      </w:divBdr>
    </w:div>
    <w:div w:id="886645217">
      <w:bodyDiv w:val="1"/>
      <w:marLeft w:val="0"/>
      <w:marRight w:val="0"/>
      <w:marTop w:val="0"/>
      <w:marBottom w:val="0"/>
      <w:divBdr>
        <w:top w:val="none" w:sz="0" w:space="0" w:color="auto"/>
        <w:left w:val="none" w:sz="0" w:space="0" w:color="auto"/>
        <w:bottom w:val="none" w:sz="0" w:space="0" w:color="auto"/>
        <w:right w:val="none" w:sz="0" w:space="0" w:color="auto"/>
      </w:divBdr>
    </w:div>
    <w:div w:id="932782105">
      <w:bodyDiv w:val="1"/>
      <w:marLeft w:val="0"/>
      <w:marRight w:val="0"/>
      <w:marTop w:val="0"/>
      <w:marBottom w:val="0"/>
      <w:divBdr>
        <w:top w:val="none" w:sz="0" w:space="0" w:color="auto"/>
        <w:left w:val="none" w:sz="0" w:space="0" w:color="auto"/>
        <w:bottom w:val="none" w:sz="0" w:space="0" w:color="auto"/>
        <w:right w:val="none" w:sz="0" w:space="0" w:color="auto"/>
      </w:divBdr>
    </w:div>
    <w:div w:id="934903690">
      <w:bodyDiv w:val="1"/>
      <w:marLeft w:val="0"/>
      <w:marRight w:val="0"/>
      <w:marTop w:val="0"/>
      <w:marBottom w:val="0"/>
      <w:divBdr>
        <w:top w:val="none" w:sz="0" w:space="0" w:color="auto"/>
        <w:left w:val="none" w:sz="0" w:space="0" w:color="auto"/>
        <w:bottom w:val="none" w:sz="0" w:space="0" w:color="auto"/>
        <w:right w:val="none" w:sz="0" w:space="0" w:color="auto"/>
      </w:divBdr>
    </w:div>
    <w:div w:id="939485185">
      <w:bodyDiv w:val="1"/>
      <w:marLeft w:val="0"/>
      <w:marRight w:val="0"/>
      <w:marTop w:val="0"/>
      <w:marBottom w:val="0"/>
      <w:divBdr>
        <w:top w:val="none" w:sz="0" w:space="0" w:color="auto"/>
        <w:left w:val="none" w:sz="0" w:space="0" w:color="auto"/>
        <w:bottom w:val="none" w:sz="0" w:space="0" w:color="auto"/>
        <w:right w:val="none" w:sz="0" w:space="0" w:color="auto"/>
      </w:divBdr>
    </w:div>
    <w:div w:id="942801937">
      <w:bodyDiv w:val="1"/>
      <w:marLeft w:val="0"/>
      <w:marRight w:val="0"/>
      <w:marTop w:val="0"/>
      <w:marBottom w:val="0"/>
      <w:divBdr>
        <w:top w:val="none" w:sz="0" w:space="0" w:color="auto"/>
        <w:left w:val="none" w:sz="0" w:space="0" w:color="auto"/>
        <w:bottom w:val="none" w:sz="0" w:space="0" w:color="auto"/>
        <w:right w:val="none" w:sz="0" w:space="0" w:color="auto"/>
      </w:divBdr>
    </w:div>
    <w:div w:id="944001030">
      <w:bodyDiv w:val="1"/>
      <w:marLeft w:val="0"/>
      <w:marRight w:val="0"/>
      <w:marTop w:val="0"/>
      <w:marBottom w:val="0"/>
      <w:divBdr>
        <w:top w:val="none" w:sz="0" w:space="0" w:color="auto"/>
        <w:left w:val="none" w:sz="0" w:space="0" w:color="auto"/>
        <w:bottom w:val="none" w:sz="0" w:space="0" w:color="auto"/>
        <w:right w:val="none" w:sz="0" w:space="0" w:color="auto"/>
      </w:divBdr>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965769791">
      <w:bodyDiv w:val="1"/>
      <w:marLeft w:val="0"/>
      <w:marRight w:val="0"/>
      <w:marTop w:val="0"/>
      <w:marBottom w:val="0"/>
      <w:divBdr>
        <w:top w:val="none" w:sz="0" w:space="0" w:color="auto"/>
        <w:left w:val="none" w:sz="0" w:space="0" w:color="auto"/>
        <w:bottom w:val="none" w:sz="0" w:space="0" w:color="auto"/>
        <w:right w:val="none" w:sz="0" w:space="0" w:color="auto"/>
      </w:divBdr>
    </w:div>
    <w:div w:id="975449007">
      <w:bodyDiv w:val="1"/>
      <w:marLeft w:val="0"/>
      <w:marRight w:val="0"/>
      <w:marTop w:val="0"/>
      <w:marBottom w:val="0"/>
      <w:divBdr>
        <w:top w:val="none" w:sz="0" w:space="0" w:color="auto"/>
        <w:left w:val="none" w:sz="0" w:space="0" w:color="auto"/>
        <w:bottom w:val="none" w:sz="0" w:space="0" w:color="auto"/>
        <w:right w:val="none" w:sz="0" w:space="0" w:color="auto"/>
      </w:divBdr>
    </w:div>
    <w:div w:id="990065108">
      <w:bodyDiv w:val="1"/>
      <w:marLeft w:val="0"/>
      <w:marRight w:val="0"/>
      <w:marTop w:val="0"/>
      <w:marBottom w:val="0"/>
      <w:divBdr>
        <w:top w:val="none" w:sz="0" w:space="0" w:color="auto"/>
        <w:left w:val="none" w:sz="0" w:space="0" w:color="auto"/>
        <w:bottom w:val="none" w:sz="0" w:space="0" w:color="auto"/>
        <w:right w:val="none" w:sz="0" w:space="0" w:color="auto"/>
      </w:divBdr>
    </w:div>
    <w:div w:id="996689897">
      <w:bodyDiv w:val="1"/>
      <w:marLeft w:val="0"/>
      <w:marRight w:val="0"/>
      <w:marTop w:val="0"/>
      <w:marBottom w:val="0"/>
      <w:divBdr>
        <w:top w:val="none" w:sz="0" w:space="0" w:color="auto"/>
        <w:left w:val="none" w:sz="0" w:space="0" w:color="auto"/>
        <w:bottom w:val="none" w:sz="0" w:space="0" w:color="auto"/>
        <w:right w:val="none" w:sz="0" w:space="0" w:color="auto"/>
      </w:divBdr>
    </w:div>
    <w:div w:id="1026440575">
      <w:bodyDiv w:val="1"/>
      <w:marLeft w:val="0"/>
      <w:marRight w:val="0"/>
      <w:marTop w:val="0"/>
      <w:marBottom w:val="0"/>
      <w:divBdr>
        <w:top w:val="none" w:sz="0" w:space="0" w:color="auto"/>
        <w:left w:val="none" w:sz="0" w:space="0" w:color="auto"/>
        <w:bottom w:val="none" w:sz="0" w:space="0" w:color="auto"/>
        <w:right w:val="none" w:sz="0" w:space="0" w:color="auto"/>
      </w:divBdr>
    </w:div>
    <w:div w:id="1028675594">
      <w:bodyDiv w:val="1"/>
      <w:marLeft w:val="0"/>
      <w:marRight w:val="0"/>
      <w:marTop w:val="0"/>
      <w:marBottom w:val="0"/>
      <w:divBdr>
        <w:top w:val="none" w:sz="0" w:space="0" w:color="auto"/>
        <w:left w:val="none" w:sz="0" w:space="0" w:color="auto"/>
        <w:bottom w:val="none" w:sz="0" w:space="0" w:color="auto"/>
        <w:right w:val="none" w:sz="0" w:space="0" w:color="auto"/>
      </w:divBdr>
    </w:div>
    <w:div w:id="1030716148">
      <w:bodyDiv w:val="1"/>
      <w:marLeft w:val="0"/>
      <w:marRight w:val="0"/>
      <w:marTop w:val="0"/>
      <w:marBottom w:val="0"/>
      <w:divBdr>
        <w:top w:val="none" w:sz="0" w:space="0" w:color="auto"/>
        <w:left w:val="none" w:sz="0" w:space="0" w:color="auto"/>
        <w:bottom w:val="none" w:sz="0" w:space="0" w:color="auto"/>
        <w:right w:val="none" w:sz="0" w:space="0" w:color="auto"/>
      </w:divBdr>
    </w:div>
    <w:div w:id="1068766257">
      <w:bodyDiv w:val="1"/>
      <w:marLeft w:val="0"/>
      <w:marRight w:val="0"/>
      <w:marTop w:val="0"/>
      <w:marBottom w:val="0"/>
      <w:divBdr>
        <w:top w:val="none" w:sz="0" w:space="0" w:color="auto"/>
        <w:left w:val="none" w:sz="0" w:space="0" w:color="auto"/>
        <w:bottom w:val="none" w:sz="0" w:space="0" w:color="auto"/>
        <w:right w:val="none" w:sz="0" w:space="0" w:color="auto"/>
      </w:divBdr>
    </w:div>
    <w:div w:id="1073700260">
      <w:bodyDiv w:val="1"/>
      <w:marLeft w:val="0"/>
      <w:marRight w:val="0"/>
      <w:marTop w:val="0"/>
      <w:marBottom w:val="0"/>
      <w:divBdr>
        <w:top w:val="none" w:sz="0" w:space="0" w:color="auto"/>
        <w:left w:val="none" w:sz="0" w:space="0" w:color="auto"/>
        <w:bottom w:val="none" w:sz="0" w:space="0" w:color="auto"/>
        <w:right w:val="none" w:sz="0" w:space="0" w:color="auto"/>
      </w:divBdr>
    </w:div>
    <w:div w:id="1073774563">
      <w:bodyDiv w:val="1"/>
      <w:marLeft w:val="0"/>
      <w:marRight w:val="0"/>
      <w:marTop w:val="0"/>
      <w:marBottom w:val="0"/>
      <w:divBdr>
        <w:top w:val="none" w:sz="0" w:space="0" w:color="auto"/>
        <w:left w:val="none" w:sz="0" w:space="0" w:color="auto"/>
        <w:bottom w:val="none" w:sz="0" w:space="0" w:color="auto"/>
        <w:right w:val="none" w:sz="0" w:space="0" w:color="auto"/>
      </w:divBdr>
    </w:div>
    <w:div w:id="1077552567">
      <w:bodyDiv w:val="1"/>
      <w:marLeft w:val="0"/>
      <w:marRight w:val="0"/>
      <w:marTop w:val="0"/>
      <w:marBottom w:val="0"/>
      <w:divBdr>
        <w:top w:val="none" w:sz="0" w:space="0" w:color="auto"/>
        <w:left w:val="none" w:sz="0" w:space="0" w:color="auto"/>
        <w:bottom w:val="none" w:sz="0" w:space="0" w:color="auto"/>
        <w:right w:val="none" w:sz="0" w:space="0" w:color="auto"/>
      </w:divBdr>
    </w:div>
    <w:div w:id="1079450576">
      <w:bodyDiv w:val="1"/>
      <w:marLeft w:val="0"/>
      <w:marRight w:val="0"/>
      <w:marTop w:val="0"/>
      <w:marBottom w:val="0"/>
      <w:divBdr>
        <w:top w:val="none" w:sz="0" w:space="0" w:color="auto"/>
        <w:left w:val="none" w:sz="0" w:space="0" w:color="auto"/>
        <w:bottom w:val="none" w:sz="0" w:space="0" w:color="auto"/>
        <w:right w:val="none" w:sz="0" w:space="0" w:color="auto"/>
      </w:divBdr>
    </w:div>
    <w:div w:id="1085954318">
      <w:bodyDiv w:val="1"/>
      <w:marLeft w:val="0"/>
      <w:marRight w:val="0"/>
      <w:marTop w:val="0"/>
      <w:marBottom w:val="0"/>
      <w:divBdr>
        <w:top w:val="none" w:sz="0" w:space="0" w:color="auto"/>
        <w:left w:val="none" w:sz="0" w:space="0" w:color="auto"/>
        <w:bottom w:val="none" w:sz="0" w:space="0" w:color="auto"/>
        <w:right w:val="none" w:sz="0" w:space="0" w:color="auto"/>
      </w:divBdr>
    </w:div>
    <w:div w:id="1086000301">
      <w:bodyDiv w:val="1"/>
      <w:marLeft w:val="0"/>
      <w:marRight w:val="0"/>
      <w:marTop w:val="0"/>
      <w:marBottom w:val="0"/>
      <w:divBdr>
        <w:top w:val="none" w:sz="0" w:space="0" w:color="auto"/>
        <w:left w:val="none" w:sz="0" w:space="0" w:color="auto"/>
        <w:bottom w:val="none" w:sz="0" w:space="0" w:color="auto"/>
        <w:right w:val="none" w:sz="0" w:space="0" w:color="auto"/>
      </w:divBdr>
    </w:div>
    <w:div w:id="1095713949">
      <w:bodyDiv w:val="1"/>
      <w:marLeft w:val="0"/>
      <w:marRight w:val="0"/>
      <w:marTop w:val="0"/>
      <w:marBottom w:val="0"/>
      <w:divBdr>
        <w:top w:val="none" w:sz="0" w:space="0" w:color="auto"/>
        <w:left w:val="none" w:sz="0" w:space="0" w:color="auto"/>
        <w:bottom w:val="none" w:sz="0" w:space="0" w:color="auto"/>
        <w:right w:val="none" w:sz="0" w:space="0" w:color="auto"/>
      </w:divBdr>
    </w:div>
    <w:div w:id="1105924477">
      <w:bodyDiv w:val="1"/>
      <w:marLeft w:val="0"/>
      <w:marRight w:val="0"/>
      <w:marTop w:val="0"/>
      <w:marBottom w:val="0"/>
      <w:divBdr>
        <w:top w:val="none" w:sz="0" w:space="0" w:color="auto"/>
        <w:left w:val="none" w:sz="0" w:space="0" w:color="auto"/>
        <w:bottom w:val="none" w:sz="0" w:space="0" w:color="auto"/>
        <w:right w:val="none" w:sz="0" w:space="0" w:color="auto"/>
      </w:divBdr>
    </w:div>
    <w:div w:id="1126774883">
      <w:bodyDiv w:val="1"/>
      <w:marLeft w:val="0"/>
      <w:marRight w:val="0"/>
      <w:marTop w:val="0"/>
      <w:marBottom w:val="0"/>
      <w:divBdr>
        <w:top w:val="none" w:sz="0" w:space="0" w:color="auto"/>
        <w:left w:val="none" w:sz="0" w:space="0" w:color="auto"/>
        <w:bottom w:val="none" w:sz="0" w:space="0" w:color="auto"/>
        <w:right w:val="none" w:sz="0" w:space="0" w:color="auto"/>
      </w:divBdr>
    </w:div>
    <w:div w:id="1136754487">
      <w:bodyDiv w:val="1"/>
      <w:marLeft w:val="0"/>
      <w:marRight w:val="0"/>
      <w:marTop w:val="0"/>
      <w:marBottom w:val="0"/>
      <w:divBdr>
        <w:top w:val="none" w:sz="0" w:space="0" w:color="auto"/>
        <w:left w:val="none" w:sz="0" w:space="0" w:color="auto"/>
        <w:bottom w:val="none" w:sz="0" w:space="0" w:color="auto"/>
        <w:right w:val="none" w:sz="0" w:space="0" w:color="auto"/>
      </w:divBdr>
    </w:div>
    <w:div w:id="1138568422">
      <w:bodyDiv w:val="1"/>
      <w:marLeft w:val="0"/>
      <w:marRight w:val="0"/>
      <w:marTop w:val="0"/>
      <w:marBottom w:val="0"/>
      <w:divBdr>
        <w:top w:val="none" w:sz="0" w:space="0" w:color="auto"/>
        <w:left w:val="none" w:sz="0" w:space="0" w:color="auto"/>
        <w:bottom w:val="none" w:sz="0" w:space="0" w:color="auto"/>
        <w:right w:val="none" w:sz="0" w:space="0" w:color="auto"/>
      </w:divBdr>
    </w:div>
    <w:div w:id="1152940225">
      <w:bodyDiv w:val="1"/>
      <w:marLeft w:val="0"/>
      <w:marRight w:val="0"/>
      <w:marTop w:val="0"/>
      <w:marBottom w:val="0"/>
      <w:divBdr>
        <w:top w:val="none" w:sz="0" w:space="0" w:color="auto"/>
        <w:left w:val="none" w:sz="0" w:space="0" w:color="auto"/>
        <w:bottom w:val="none" w:sz="0" w:space="0" w:color="auto"/>
        <w:right w:val="none" w:sz="0" w:space="0" w:color="auto"/>
      </w:divBdr>
    </w:div>
    <w:div w:id="1154029891">
      <w:bodyDiv w:val="1"/>
      <w:marLeft w:val="0"/>
      <w:marRight w:val="0"/>
      <w:marTop w:val="0"/>
      <w:marBottom w:val="0"/>
      <w:divBdr>
        <w:top w:val="none" w:sz="0" w:space="0" w:color="auto"/>
        <w:left w:val="none" w:sz="0" w:space="0" w:color="auto"/>
        <w:bottom w:val="none" w:sz="0" w:space="0" w:color="auto"/>
        <w:right w:val="none" w:sz="0" w:space="0" w:color="auto"/>
      </w:divBdr>
    </w:div>
    <w:div w:id="1161700992">
      <w:bodyDiv w:val="1"/>
      <w:marLeft w:val="0"/>
      <w:marRight w:val="0"/>
      <w:marTop w:val="0"/>
      <w:marBottom w:val="0"/>
      <w:divBdr>
        <w:top w:val="none" w:sz="0" w:space="0" w:color="auto"/>
        <w:left w:val="none" w:sz="0" w:space="0" w:color="auto"/>
        <w:bottom w:val="none" w:sz="0" w:space="0" w:color="auto"/>
        <w:right w:val="none" w:sz="0" w:space="0" w:color="auto"/>
      </w:divBdr>
    </w:div>
    <w:div w:id="1182014815">
      <w:bodyDiv w:val="1"/>
      <w:marLeft w:val="0"/>
      <w:marRight w:val="0"/>
      <w:marTop w:val="0"/>
      <w:marBottom w:val="0"/>
      <w:divBdr>
        <w:top w:val="none" w:sz="0" w:space="0" w:color="auto"/>
        <w:left w:val="none" w:sz="0" w:space="0" w:color="auto"/>
        <w:bottom w:val="none" w:sz="0" w:space="0" w:color="auto"/>
        <w:right w:val="none" w:sz="0" w:space="0" w:color="auto"/>
      </w:divBdr>
    </w:div>
    <w:div w:id="1190752243">
      <w:bodyDiv w:val="1"/>
      <w:marLeft w:val="0"/>
      <w:marRight w:val="0"/>
      <w:marTop w:val="0"/>
      <w:marBottom w:val="0"/>
      <w:divBdr>
        <w:top w:val="none" w:sz="0" w:space="0" w:color="auto"/>
        <w:left w:val="none" w:sz="0" w:space="0" w:color="auto"/>
        <w:bottom w:val="none" w:sz="0" w:space="0" w:color="auto"/>
        <w:right w:val="none" w:sz="0" w:space="0" w:color="auto"/>
      </w:divBdr>
    </w:div>
    <w:div w:id="1195075900">
      <w:bodyDiv w:val="1"/>
      <w:marLeft w:val="0"/>
      <w:marRight w:val="0"/>
      <w:marTop w:val="0"/>
      <w:marBottom w:val="0"/>
      <w:divBdr>
        <w:top w:val="none" w:sz="0" w:space="0" w:color="auto"/>
        <w:left w:val="none" w:sz="0" w:space="0" w:color="auto"/>
        <w:bottom w:val="none" w:sz="0" w:space="0" w:color="auto"/>
        <w:right w:val="none" w:sz="0" w:space="0" w:color="auto"/>
      </w:divBdr>
    </w:div>
    <w:div w:id="1203247537">
      <w:bodyDiv w:val="1"/>
      <w:marLeft w:val="0"/>
      <w:marRight w:val="0"/>
      <w:marTop w:val="0"/>
      <w:marBottom w:val="0"/>
      <w:divBdr>
        <w:top w:val="none" w:sz="0" w:space="0" w:color="auto"/>
        <w:left w:val="none" w:sz="0" w:space="0" w:color="auto"/>
        <w:bottom w:val="none" w:sz="0" w:space="0" w:color="auto"/>
        <w:right w:val="none" w:sz="0" w:space="0" w:color="auto"/>
      </w:divBdr>
    </w:div>
    <w:div w:id="1211186581">
      <w:bodyDiv w:val="1"/>
      <w:marLeft w:val="0"/>
      <w:marRight w:val="0"/>
      <w:marTop w:val="0"/>
      <w:marBottom w:val="0"/>
      <w:divBdr>
        <w:top w:val="none" w:sz="0" w:space="0" w:color="auto"/>
        <w:left w:val="none" w:sz="0" w:space="0" w:color="auto"/>
        <w:bottom w:val="none" w:sz="0" w:space="0" w:color="auto"/>
        <w:right w:val="none" w:sz="0" w:space="0" w:color="auto"/>
      </w:divBdr>
    </w:div>
    <w:div w:id="1225332100">
      <w:bodyDiv w:val="1"/>
      <w:marLeft w:val="0"/>
      <w:marRight w:val="0"/>
      <w:marTop w:val="0"/>
      <w:marBottom w:val="0"/>
      <w:divBdr>
        <w:top w:val="none" w:sz="0" w:space="0" w:color="auto"/>
        <w:left w:val="none" w:sz="0" w:space="0" w:color="auto"/>
        <w:bottom w:val="none" w:sz="0" w:space="0" w:color="auto"/>
        <w:right w:val="none" w:sz="0" w:space="0" w:color="auto"/>
      </w:divBdr>
    </w:div>
    <w:div w:id="1229071418">
      <w:bodyDiv w:val="1"/>
      <w:marLeft w:val="0"/>
      <w:marRight w:val="0"/>
      <w:marTop w:val="0"/>
      <w:marBottom w:val="0"/>
      <w:divBdr>
        <w:top w:val="none" w:sz="0" w:space="0" w:color="auto"/>
        <w:left w:val="none" w:sz="0" w:space="0" w:color="auto"/>
        <w:bottom w:val="none" w:sz="0" w:space="0" w:color="auto"/>
        <w:right w:val="none" w:sz="0" w:space="0" w:color="auto"/>
      </w:divBdr>
    </w:div>
    <w:div w:id="1238247628">
      <w:bodyDiv w:val="1"/>
      <w:marLeft w:val="0"/>
      <w:marRight w:val="0"/>
      <w:marTop w:val="0"/>
      <w:marBottom w:val="0"/>
      <w:divBdr>
        <w:top w:val="none" w:sz="0" w:space="0" w:color="auto"/>
        <w:left w:val="none" w:sz="0" w:space="0" w:color="auto"/>
        <w:bottom w:val="none" w:sz="0" w:space="0" w:color="auto"/>
        <w:right w:val="none" w:sz="0" w:space="0" w:color="auto"/>
      </w:divBdr>
    </w:div>
    <w:div w:id="1248609239">
      <w:bodyDiv w:val="1"/>
      <w:marLeft w:val="0"/>
      <w:marRight w:val="0"/>
      <w:marTop w:val="0"/>
      <w:marBottom w:val="0"/>
      <w:divBdr>
        <w:top w:val="none" w:sz="0" w:space="0" w:color="auto"/>
        <w:left w:val="none" w:sz="0" w:space="0" w:color="auto"/>
        <w:bottom w:val="none" w:sz="0" w:space="0" w:color="auto"/>
        <w:right w:val="none" w:sz="0" w:space="0" w:color="auto"/>
      </w:divBdr>
    </w:div>
    <w:div w:id="1250886902">
      <w:bodyDiv w:val="1"/>
      <w:marLeft w:val="0"/>
      <w:marRight w:val="0"/>
      <w:marTop w:val="0"/>
      <w:marBottom w:val="0"/>
      <w:divBdr>
        <w:top w:val="none" w:sz="0" w:space="0" w:color="auto"/>
        <w:left w:val="none" w:sz="0" w:space="0" w:color="auto"/>
        <w:bottom w:val="none" w:sz="0" w:space="0" w:color="auto"/>
        <w:right w:val="none" w:sz="0" w:space="0" w:color="auto"/>
      </w:divBdr>
    </w:div>
    <w:div w:id="1253130213">
      <w:bodyDiv w:val="1"/>
      <w:marLeft w:val="0"/>
      <w:marRight w:val="0"/>
      <w:marTop w:val="0"/>
      <w:marBottom w:val="0"/>
      <w:divBdr>
        <w:top w:val="none" w:sz="0" w:space="0" w:color="auto"/>
        <w:left w:val="none" w:sz="0" w:space="0" w:color="auto"/>
        <w:bottom w:val="none" w:sz="0" w:space="0" w:color="auto"/>
        <w:right w:val="none" w:sz="0" w:space="0" w:color="auto"/>
      </w:divBdr>
    </w:div>
    <w:div w:id="1275988019">
      <w:bodyDiv w:val="1"/>
      <w:marLeft w:val="0"/>
      <w:marRight w:val="0"/>
      <w:marTop w:val="0"/>
      <w:marBottom w:val="0"/>
      <w:divBdr>
        <w:top w:val="none" w:sz="0" w:space="0" w:color="auto"/>
        <w:left w:val="none" w:sz="0" w:space="0" w:color="auto"/>
        <w:bottom w:val="none" w:sz="0" w:space="0" w:color="auto"/>
        <w:right w:val="none" w:sz="0" w:space="0" w:color="auto"/>
      </w:divBdr>
    </w:div>
    <w:div w:id="1304578239">
      <w:bodyDiv w:val="1"/>
      <w:marLeft w:val="0"/>
      <w:marRight w:val="0"/>
      <w:marTop w:val="0"/>
      <w:marBottom w:val="0"/>
      <w:divBdr>
        <w:top w:val="none" w:sz="0" w:space="0" w:color="auto"/>
        <w:left w:val="none" w:sz="0" w:space="0" w:color="auto"/>
        <w:bottom w:val="none" w:sz="0" w:space="0" w:color="auto"/>
        <w:right w:val="none" w:sz="0" w:space="0" w:color="auto"/>
      </w:divBdr>
    </w:div>
    <w:div w:id="1304776884">
      <w:bodyDiv w:val="1"/>
      <w:marLeft w:val="0"/>
      <w:marRight w:val="0"/>
      <w:marTop w:val="0"/>
      <w:marBottom w:val="0"/>
      <w:divBdr>
        <w:top w:val="none" w:sz="0" w:space="0" w:color="auto"/>
        <w:left w:val="none" w:sz="0" w:space="0" w:color="auto"/>
        <w:bottom w:val="none" w:sz="0" w:space="0" w:color="auto"/>
        <w:right w:val="none" w:sz="0" w:space="0" w:color="auto"/>
      </w:divBdr>
    </w:div>
    <w:div w:id="1307667308">
      <w:bodyDiv w:val="1"/>
      <w:marLeft w:val="0"/>
      <w:marRight w:val="0"/>
      <w:marTop w:val="0"/>
      <w:marBottom w:val="0"/>
      <w:divBdr>
        <w:top w:val="none" w:sz="0" w:space="0" w:color="auto"/>
        <w:left w:val="none" w:sz="0" w:space="0" w:color="auto"/>
        <w:bottom w:val="none" w:sz="0" w:space="0" w:color="auto"/>
        <w:right w:val="none" w:sz="0" w:space="0" w:color="auto"/>
      </w:divBdr>
    </w:div>
    <w:div w:id="1318459811">
      <w:bodyDiv w:val="1"/>
      <w:marLeft w:val="0"/>
      <w:marRight w:val="0"/>
      <w:marTop w:val="0"/>
      <w:marBottom w:val="0"/>
      <w:divBdr>
        <w:top w:val="none" w:sz="0" w:space="0" w:color="auto"/>
        <w:left w:val="none" w:sz="0" w:space="0" w:color="auto"/>
        <w:bottom w:val="none" w:sz="0" w:space="0" w:color="auto"/>
        <w:right w:val="none" w:sz="0" w:space="0" w:color="auto"/>
      </w:divBdr>
    </w:div>
    <w:div w:id="1319269574">
      <w:bodyDiv w:val="1"/>
      <w:marLeft w:val="0"/>
      <w:marRight w:val="0"/>
      <w:marTop w:val="0"/>
      <w:marBottom w:val="0"/>
      <w:divBdr>
        <w:top w:val="none" w:sz="0" w:space="0" w:color="auto"/>
        <w:left w:val="none" w:sz="0" w:space="0" w:color="auto"/>
        <w:bottom w:val="none" w:sz="0" w:space="0" w:color="auto"/>
        <w:right w:val="none" w:sz="0" w:space="0" w:color="auto"/>
      </w:divBdr>
    </w:div>
    <w:div w:id="1320421906">
      <w:bodyDiv w:val="1"/>
      <w:marLeft w:val="0"/>
      <w:marRight w:val="0"/>
      <w:marTop w:val="0"/>
      <w:marBottom w:val="0"/>
      <w:divBdr>
        <w:top w:val="none" w:sz="0" w:space="0" w:color="auto"/>
        <w:left w:val="none" w:sz="0" w:space="0" w:color="auto"/>
        <w:bottom w:val="none" w:sz="0" w:space="0" w:color="auto"/>
        <w:right w:val="none" w:sz="0" w:space="0" w:color="auto"/>
      </w:divBdr>
    </w:div>
    <w:div w:id="1320572612">
      <w:bodyDiv w:val="1"/>
      <w:marLeft w:val="0"/>
      <w:marRight w:val="0"/>
      <w:marTop w:val="0"/>
      <w:marBottom w:val="0"/>
      <w:divBdr>
        <w:top w:val="none" w:sz="0" w:space="0" w:color="auto"/>
        <w:left w:val="none" w:sz="0" w:space="0" w:color="auto"/>
        <w:bottom w:val="none" w:sz="0" w:space="0" w:color="auto"/>
        <w:right w:val="none" w:sz="0" w:space="0" w:color="auto"/>
      </w:divBdr>
    </w:div>
    <w:div w:id="1329090059">
      <w:bodyDiv w:val="1"/>
      <w:marLeft w:val="0"/>
      <w:marRight w:val="0"/>
      <w:marTop w:val="0"/>
      <w:marBottom w:val="0"/>
      <w:divBdr>
        <w:top w:val="none" w:sz="0" w:space="0" w:color="auto"/>
        <w:left w:val="none" w:sz="0" w:space="0" w:color="auto"/>
        <w:bottom w:val="none" w:sz="0" w:space="0" w:color="auto"/>
        <w:right w:val="none" w:sz="0" w:space="0" w:color="auto"/>
      </w:divBdr>
    </w:div>
    <w:div w:id="1335494454">
      <w:bodyDiv w:val="1"/>
      <w:marLeft w:val="0"/>
      <w:marRight w:val="0"/>
      <w:marTop w:val="0"/>
      <w:marBottom w:val="0"/>
      <w:divBdr>
        <w:top w:val="none" w:sz="0" w:space="0" w:color="auto"/>
        <w:left w:val="none" w:sz="0" w:space="0" w:color="auto"/>
        <w:bottom w:val="none" w:sz="0" w:space="0" w:color="auto"/>
        <w:right w:val="none" w:sz="0" w:space="0" w:color="auto"/>
      </w:divBdr>
    </w:div>
    <w:div w:id="1350135974">
      <w:bodyDiv w:val="1"/>
      <w:marLeft w:val="0"/>
      <w:marRight w:val="0"/>
      <w:marTop w:val="0"/>
      <w:marBottom w:val="0"/>
      <w:divBdr>
        <w:top w:val="none" w:sz="0" w:space="0" w:color="auto"/>
        <w:left w:val="none" w:sz="0" w:space="0" w:color="auto"/>
        <w:bottom w:val="none" w:sz="0" w:space="0" w:color="auto"/>
        <w:right w:val="none" w:sz="0" w:space="0" w:color="auto"/>
      </w:divBdr>
    </w:div>
    <w:div w:id="1354502598">
      <w:bodyDiv w:val="1"/>
      <w:marLeft w:val="0"/>
      <w:marRight w:val="0"/>
      <w:marTop w:val="0"/>
      <w:marBottom w:val="0"/>
      <w:divBdr>
        <w:top w:val="none" w:sz="0" w:space="0" w:color="auto"/>
        <w:left w:val="none" w:sz="0" w:space="0" w:color="auto"/>
        <w:bottom w:val="none" w:sz="0" w:space="0" w:color="auto"/>
        <w:right w:val="none" w:sz="0" w:space="0" w:color="auto"/>
      </w:divBdr>
    </w:div>
    <w:div w:id="1361592959">
      <w:bodyDiv w:val="1"/>
      <w:marLeft w:val="0"/>
      <w:marRight w:val="0"/>
      <w:marTop w:val="0"/>
      <w:marBottom w:val="0"/>
      <w:divBdr>
        <w:top w:val="none" w:sz="0" w:space="0" w:color="auto"/>
        <w:left w:val="none" w:sz="0" w:space="0" w:color="auto"/>
        <w:bottom w:val="none" w:sz="0" w:space="0" w:color="auto"/>
        <w:right w:val="none" w:sz="0" w:space="0" w:color="auto"/>
      </w:divBdr>
    </w:div>
    <w:div w:id="1367177195">
      <w:bodyDiv w:val="1"/>
      <w:marLeft w:val="0"/>
      <w:marRight w:val="0"/>
      <w:marTop w:val="0"/>
      <w:marBottom w:val="0"/>
      <w:divBdr>
        <w:top w:val="none" w:sz="0" w:space="0" w:color="auto"/>
        <w:left w:val="none" w:sz="0" w:space="0" w:color="auto"/>
        <w:bottom w:val="none" w:sz="0" w:space="0" w:color="auto"/>
        <w:right w:val="none" w:sz="0" w:space="0" w:color="auto"/>
      </w:divBdr>
    </w:div>
    <w:div w:id="1406143579">
      <w:bodyDiv w:val="1"/>
      <w:marLeft w:val="0"/>
      <w:marRight w:val="0"/>
      <w:marTop w:val="0"/>
      <w:marBottom w:val="0"/>
      <w:divBdr>
        <w:top w:val="none" w:sz="0" w:space="0" w:color="auto"/>
        <w:left w:val="none" w:sz="0" w:space="0" w:color="auto"/>
        <w:bottom w:val="none" w:sz="0" w:space="0" w:color="auto"/>
        <w:right w:val="none" w:sz="0" w:space="0" w:color="auto"/>
      </w:divBdr>
    </w:div>
    <w:div w:id="1415466948">
      <w:bodyDiv w:val="1"/>
      <w:marLeft w:val="0"/>
      <w:marRight w:val="0"/>
      <w:marTop w:val="0"/>
      <w:marBottom w:val="0"/>
      <w:divBdr>
        <w:top w:val="none" w:sz="0" w:space="0" w:color="auto"/>
        <w:left w:val="none" w:sz="0" w:space="0" w:color="auto"/>
        <w:bottom w:val="none" w:sz="0" w:space="0" w:color="auto"/>
        <w:right w:val="none" w:sz="0" w:space="0" w:color="auto"/>
      </w:divBdr>
    </w:div>
    <w:div w:id="1427730765">
      <w:bodyDiv w:val="1"/>
      <w:marLeft w:val="0"/>
      <w:marRight w:val="0"/>
      <w:marTop w:val="0"/>
      <w:marBottom w:val="0"/>
      <w:divBdr>
        <w:top w:val="none" w:sz="0" w:space="0" w:color="auto"/>
        <w:left w:val="none" w:sz="0" w:space="0" w:color="auto"/>
        <w:bottom w:val="none" w:sz="0" w:space="0" w:color="auto"/>
        <w:right w:val="none" w:sz="0" w:space="0" w:color="auto"/>
      </w:divBdr>
    </w:div>
    <w:div w:id="1435709102">
      <w:bodyDiv w:val="1"/>
      <w:marLeft w:val="0"/>
      <w:marRight w:val="0"/>
      <w:marTop w:val="0"/>
      <w:marBottom w:val="0"/>
      <w:divBdr>
        <w:top w:val="none" w:sz="0" w:space="0" w:color="auto"/>
        <w:left w:val="none" w:sz="0" w:space="0" w:color="auto"/>
        <w:bottom w:val="none" w:sz="0" w:space="0" w:color="auto"/>
        <w:right w:val="none" w:sz="0" w:space="0" w:color="auto"/>
      </w:divBdr>
    </w:div>
    <w:div w:id="1436829377">
      <w:bodyDiv w:val="1"/>
      <w:marLeft w:val="0"/>
      <w:marRight w:val="0"/>
      <w:marTop w:val="0"/>
      <w:marBottom w:val="0"/>
      <w:divBdr>
        <w:top w:val="none" w:sz="0" w:space="0" w:color="auto"/>
        <w:left w:val="none" w:sz="0" w:space="0" w:color="auto"/>
        <w:bottom w:val="none" w:sz="0" w:space="0" w:color="auto"/>
        <w:right w:val="none" w:sz="0" w:space="0" w:color="auto"/>
      </w:divBdr>
    </w:div>
    <w:div w:id="1446119423">
      <w:bodyDiv w:val="1"/>
      <w:marLeft w:val="0"/>
      <w:marRight w:val="0"/>
      <w:marTop w:val="0"/>
      <w:marBottom w:val="0"/>
      <w:divBdr>
        <w:top w:val="none" w:sz="0" w:space="0" w:color="auto"/>
        <w:left w:val="none" w:sz="0" w:space="0" w:color="auto"/>
        <w:bottom w:val="none" w:sz="0" w:space="0" w:color="auto"/>
        <w:right w:val="none" w:sz="0" w:space="0" w:color="auto"/>
      </w:divBdr>
    </w:div>
    <w:div w:id="1454396224">
      <w:bodyDiv w:val="1"/>
      <w:marLeft w:val="0"/>
      <w:marRight w:val="0"/>
      <w:marTop w:val="0"/>
      <w:marBottom w:val="0"/>
      <w:divBdr>
        <w:top w:val="none" w:sz="0" w:space="0" w:color="auto"/>
        <w:left w:val="none" w:sz="0" w:space="0" w:color="auto"/>
        <w:bottom w:val="none" w:sz="0" w:space="0" w:color="auto"/>
        <w:right w:val="none" w:sz="0" w:space="0" w:color="auto"/>
      </w:divBdr>
    </w:div>
    <w:div w:id="1463617905">
      <w:bodyDiv w:val="1"/>
      <w:marLeft w:val="0"/>
      <w:marRight w:val="0"/>
      <w:marTop w:val="0"/>
      <w:marBottom w:val="0"/>
      <w:divBdr>
        <w:top w:val="none" w:sz="0" w:space="0" w:color="auto"/>
        <w:left w:val="none" w:sz="0" w:space="0" w:color="auto"/>
        <w:bottom w:val="none" w:sz="0" w:space="0" w:color="auto"/>
        <w:right w:val="none" w:sz="0" w:space="0" w:color="auto"/>
      </w:divBdr>
    </w:div>
    <w:div w:id="1467120128">
      <w:bodyDiv w:val="1"/>
      <w:marLeft w:val="0"/>
      <w:marRight w:val="0"/>
      <w:marTop w:val="0"/>
      <w:marBottom w:val="0"/>
      <w:divBdr>
        <w:top w:val="none" w:sz="0" w:space="0" w:color="auto"/>
        <w:left w:val="none" w:sz="0" w:space="0" w:color="auto"/>
        <w:bottom w:val="none" w:sz="0" w:space="0" w:color="auto"/>
        <w:right w:val="none" w:sz="0" w:space="0" w:color="auto"/>
      </w:divBdr>
    </w:div>
    <w:div w:id="1469933988">
      <w:bodyDiv w:val="1"/>
      <w:marLeft w:val="0"/>
      <w:marRight w:val="0"/>
      <w:marTop w:val="0"/>
      <w:marBottom w:val="0"/>
      <w:divBdr>
        <w:top w:val="none" w:sz="0" w:space="0" w:color="auto"/>
        <w:left w:val="none" w:sz="0" w:space="0" w:color="auto"/>
        <w:bottom w:val="none" w:sz="0" w:space="0" w:color="auto"/>
        <w:right w:val="none" w:sz="0" w:space="0" w:color="auto"/>
      </w:divBdr>
    </w:div>
    <w:div w:id="1484851173">
      <w:bodyDiv w:val="1"/>
      <w:marLeft w:val="0"/>
      <w:marRight w:val="0"/>
      <w:marTop w:val="0"/>
      <w:marBottom w:val="0"/>
      <w:divBdr>
        <w:top w:val="none" w:sz="0" w:space="0" w:color="auto"/>
        <w:left w:val="none" w:sz="0" w:space="0" w:color="auto"/>
        <w:bottom w:val="none" w:sz="0" w:space="0" w:color="auto"/>
        <w:right w:val="none" w:sz="0" w:space="0" w:color="auto"/>
      </w:divBdr>
    </w:div>
    <w:div w:id="1493834954">
      <w:bodyDiv w:val="1"/>
      <w:marLeft w:val="0"/>
      <w:marRight w:val="0"/>
      <w:marTop w:val="0"/>
      <w:marBottom w:val="0"/>
      <w:divBdr>
        <w:top w:val="none" w:sz="0" w:space="0" w:color="auto"/>
        <w:left w:val="none" w:sz="0" w:space="0" w:color="auto"/>
        <w:bottom w:val="none" w:sz="0" w:space="0" w:color="auto"/>
        <w:right w:val="none" w:sz="0" w:space="0" w:color="auto"/>
      </w:divBdr>
    </w:div>
    <w:div w:id="1508792583">
      <w:bodyDiv w:val="1"/>
      <w:marLeft w:val="0"/>
      <w:marRight w:val="0"/>
      <w:marTop w:val="0"/>
      <w:marBottom w:val="0"/>
      <w:divBdr>
        <w:top w:val="none" w:sz="0" w:space="0" w:color="auto"/>
        <w:left w:val="none" w:sz="0" w:space="0" w:color="auto"/>
        <w:bottom w:val="none" w:sz="0" w:space="0" w:color="auto"/>
        <w:right w:val="none" w:sz="0" w:space="0" w:color="auto"/>
      </w:divBdr>
    </w:div>
    <w:div w:id="1523712561">
      <w:bodyDiv w:val="1"/>
      <w:marLeft w:val="0"/>
      <w:marRight w:val="0"/>
      <w:marTop w:val="0"/>
      <w:marBottom w:val="0"/>
      <w:divBdr>
        <w:top w:val="none" w:sz="0" w:space="0" w:color="auto"/>
        <w:left w:val="none" w:sz="0" w:space="0" w:color="auto"/>
        <w:bottom w:val="none" w:sz="0" w:space="0" w:color="auto"/>
        <w:right w:val="none" w:sz="0" w:space="0" w:color="auto"/>
      </w:divBdr>
    </w:div>
    <w:div w:id="1527522042">
      <w:bodyDiv w:val="1"/>
      <w:marLeft w:val="0"/>
      <w:marRight w:val="0"/>
      <w:marTop w:val="0"/>
      <w:marBottom w:val="0"/>
      <w:divBdr>
        <w:top w:val="none" w:sz="0" w:space="0" w:color="auto"/>
        <w:left w:val="none" w:sz="0" w:space="0" w:color="auto"/>
        <w:bottom w:val="none" w:sz="0" w:space="0" w:color="auto"/>
        <w:right w:val="none" w:sz="0" w:space="0" w:color="auto"/>
      </w:divBdr>
    </w:div>
    <w:div w:id="1532038619">
      <w:bodyDiv w:val="1"/>
      <w:marLeft w:val="0"/>
      <w:marRight w:val="0"/>
      <w:marTop w:val="0"/>
      <w:marBottom w:val="0"/>
      <w:divBdr>
        <w:top w:val="none" w:sz="0" w:space="0" w:color="auto"/>
        <w:left w:val="none" w:sz="0" w:space="0" w:color="auto"/>
        <w:bottom w:val="none" w:sz="0" w:space="0" w:color="auto"/>
        <w:right w:val="none" w:sz="0" w:space="0" w:color="auto"/>
      </w:divBdr>
    </w:div>
    <w:div w:id="1541866397">
      <w:bodyDiv w:val="1"/>
      <w:marLeft w:val="0"/>
      <w:marRight w:val="0"/>
      <w:marTop w:val="0"/>
      <w:marBottom w:val="0"/>
      <w:divBdr>
        <w:top w:val="none" w:sz="0" w:space="0" w:color="auto"/>
        <w:left w:val="none" w:sz="0" w:space="0" w:color="auto"/>
        <w:bottom w:val="none" w:sz="0" w:space="0" w:color="auto"/>
        <w:right w:val="none" w:sz="0" w:space="0" w:color="auto"/>
      </w:divBdr>
    </w:div>
    <w:div w:id="1545285554">
      <w:bodyDiv w:val="1"/>
      <w:marLeft w:val="0"/>
      <w:marRight w:val="0"/>
      <w:marTop w:val="0"/>
      <w:marBottom w:val="0"/>
      <w:divBdr>
        <w:top w:val="none" w:sz="0" w:space="0" w:color="auto"/>
        <w:left w:val="none" w:sz="0" w:space="0" w:color="auto"/>
        <w:bottom w:val="none" w:sz="0" w:space="0" w:color="auto"/>
        <w:right w:val="none" w:sz="0" w:space="0" w:color="auto"/>
      </w:divBdr>
    </w:div>
    <w:div w:id="1545370158">
      <w:bodyDiv w:val="1"/>
      <w:marLeft w:val="0"/>
      <w:marRight w:val="0"/>
      <w:marTop w:val="0"/>
      <w:marBottom w:val="0"/>
      <w:divBdr>
        <w:top w:val="none" w:sz="0" w:space="0" w:color="auto"/>
        <w:left w:val="none" w:sz="0" w:space="0" w:color="auto"/>
        <w:bottom w:val="none" w:sz="0" w:space="0" w:color="auto"/>
        <w:right w:val="none" w:sz="0" w:space="0" w:color="auto"/>
      </w:divBdr>
    </w:div>
    <w:div w:id="1547907900">
      <w:bodyDiv w:val="1"/>
      <w:marLeft w:val="0"/>
      <w:marRight w:val="0"/>
      <w:marTop w:val="0"/>
      <w:marBottom w:val="0"/>
      <w:divBdr>
        <w:top w:val="none" w:sz="0" w:space="0" w:color="auto"/>
        <w:left w:val="none" w:sz="0" w:space="0" w:color="auto"/>
        <w:bottom w:val="none" w:sz="0" w:space="0" w:color="auto"/>
        <w:right w:val="none" w:sz="0" w:space="0" w:color="auto"/>
      </w:divBdr>
    </w:div>
    <w:div w:id="1563255054">
      <w:bodyDiv w:val="1"/>
      <w:marLeft w:val="0"/>
      <w:marRight w:val="0"/>
      <w:marTop w:val="0"/>
      <w:marBottom w:val="0"/>
      <w:divBdr>
        <w:top w:val="none" w:sz="0" w:space="0" w:color="auto"/>
        <w:left w:val="none" w:sz="0" w:space="0" w:color="auto"/>
        <w:bottom w:val="none" w:sz="0" w:space="0" w:color="auto"/>
        <w:right w:val="none" w:sz="0" w:space="0" w:color="auto"/>
      </w:divBdr>
    </w:div>
    <w:div w:id="1581015359">
      <w:bodyDiv w:val="1"/>
      <w:marLeft w:val="0"/>
      <w:marRight w:val="0"/>
      <w:marTop w:val="0"/>
      <w:marBottom w:val="0"/>
      <w:divBdr>
        <w:top w:val="none" w:sz="0" w:space="0" w:color="auto"/>
        <w:left w:val="none" w:sz="0" w:space="0" w:color="auto"/>
        <w:bottom w:val="none" w:sz="0" w:space="0" w:color="auto"/>
        <w:right w:val="none" w:sz="0" w:space="0" w:color="auto"/>
      </w:divBdr>
    </w:div>
    <w:div w:id="1586643053">
      <w:bodyDiv w:val="1"/>
      <w:marLeft w:val="0"/>
      <w:marRight w:val="0"/>
      <w:marTop w:val="0"/>
      <w:marBottom w:val="0"/>
      <w:divBdr>
        <w:top w:val="none" w:sz="0" w:space="0" w:color="auto"/>
        <w:left w:val="none" w:sz="0" w:space="0" w:color="auto"/>
        <w:bottom w:val="none" w:sz="0" w:space="0" w:color="auto"/>
        <w:right w:val="none" w:sz="0" w:space="0" w:color="auto"/>
      </w:divBdr>
    </w:div>
    <w:div w:id="1588268095">
      <w:bodyDiv w:val="1"/>
      <w:marLeft w:val="0"/>
      <w:marRight w:val="0"/>
      <w:marTop w:val="0"/>
      <w:marBottom w:val="0"/>
      <w:divBdr>
        <w:top w:val="none" w:sz="0" w:space="0" w:color="auto"/>
        <w:left w:val="none" w:sz="0" w:space="0" w:color="auto"/>
        <w:bottom w:val="none" w:sz="0" w:space="0" w:color="auto"/>
        <w:right w:val="none" w:sz="0" w:space="0" w:color="auto"/>
      </w:divBdr>
    </w:div>
    <w:div w:id="1599485386">
      <w:bodyDiv w:val="1"/>
      <w:marLeft w:val="0"/>
      <w:marRight w:val="0"/>
      <w:marTop w:val="0"/>
      <w:marBottom w:val="0"/>
      <w:divBdr>
        <w:top w:val="none" w:sz="0" w:space="0" w:color="auto"/>
        <w:left w:val="none" w:sz="0" w:space="0" w:color="auto"/>
        <w:bottom w:val="none" w:sz="0" w:space="0" w:color="auto"/>
        <w:right w:val="none" w:sz="0" w:space="0" w:color="auto"/>
      </w:divBdr>
    </w:div>
    <w:div w:id="1607037821">
      <w:bodyDiv w:val="1"/>
      <w:marLeft w:val="0"/>
      <w:marRight w:val="0"/>
      <w:marTop w:val="0"/>
      <w:marBottom w:val="0"/>
      <w:divBdr>
        <w:top w:val="none" w:sz="0" w:space="0" w:color="auto"/>
        <w:left w:val="none" w:sz="0" w:space="0" w:color="auto"/>
        <w:bottom w:val="none" w:sz="0" w:space="0" w:color="auto"/>
        <w:right w:val="none" w:sz="0" w:space="0" w:color="auto"/>
      </w:divBdr>
    </w:div>
    <w:div w:id="1608271207">
      <w:bodyDiv w:val="1"/>
      <w:marLeft w:val="0"/>
      <w:marRight w:val="0"/>
      <w:marTop w:val="0"/>
      <w:marBottom w:val="0"/>
      <w:divBdr>
        <w:top w:val="none" w:sz="0" w:space="0" w:color="auto"/>
        <w:left w:val="none" w:sz="0" w:space="0" w:color="auto"/>
        <w:bottom w:val="none" w:sz="0" w:space="0" w:color="auto"/>
        <w:right w:val="none" w:sz="0" w:space="0" w:color="auto"/>
      </w:divBdr>
    </w:div>
    <w:div w:id="1616209076">
      <w:bodyDiv w:val="1"/>
      <w:marLeft w:val="0"/>
      <w:marRight w:val="0"/>
      <w:marTop w:val="0"/>
      <w:marBottom w:val="0"/>
      <w:divBdr>
        <w:top w:val="none" w:sz="0" w:space="0" w:color="auto"/>
        <w:left w:val="none" w:sz="0" w:space="0" w:color="auto"/>
        <w:bottom w:val="none" w:sz="0" w:space="0" w:color="auto"/>
        <w:right w:val="none" w:sz="0" w:space="0" w:color="auto"/>
      </w:divBdr>
    </w:div>
    <w:div w:id="1643461419">
      <w:bodyDiv w:val="1"/>
      <w:marLeft w:val="0"/>
      <w:marRight w:val="0"/>
      <w:marTop w:val="0"/>
      <w:marBottom w:val="0"/>
      <w:divBdr>
        <w:top w:val="none" w:sz="0" w:space="0" w:color="auto"/>
        <w:left w:val="none" w:sz="0" w:space="0" w:color="auto"/>
        <w:bottom w:val="none" w:sz="0" w:space="0" w:color="auto"/>
        <w:right w:val="none" w:sz="0" w:space="0" w:color="auto"/>
      </w:divBdr>
    </w:div>
    <w:div w:id="1651593215">
      <w:bodyDiv w:val="1"/>
      <w:marLeft w:val="0"/>
      <w:marRight w:val="0"/>
      <w:marTop w:val="0"/>
      <w:marBottom w:val="0"/>
      <w:divBdr>
        <w:top w:val="none" w:sz="0" w:space="0" w:color="auto"/>
        <w:left w:val="none" w:sz="0" w:space="0" w:color="auto"/>
        <w:bottom w:val="none" w:sz="0" w:space="0" w:color="auto"/>
        <w:right w:val="none" w:sz="0" w:space="0" w:color="auto"/>
      </w:divBdr>
    </w:div>
    <w:div w:id="1684937953">
      <w:bodyDiv w:val="1"/>
      <w:marLeft w:val="0"/>
      <w:marRight w:val="0"/>
      <w:marTop w:val="0"/>
      <w:marBottom w:val="0"/>
      <w:divBdr>
        <w:top w:val="none" w:sz="0" w:space="0" w:color="auto"/>
        <w:left w:val="none" w:sz="0" w:space="0" w:color="auto"/>
        <w:bottom w:val="none" w:sz="0" w:space="0" w:color="auto"/>
        <w:right w:val="none" w:sz="0" w:space="0" w:color="auto"/>
      </w:divBdr>
    </w:div>
    <w:div w:id="1685356390">
      <w:bodyDiv w:val="1"/>
      <w:marLeft w:val="0"/>
      <w:marRight w:val="0"/>
      <w:marTop w:val="0"/>
      <w:marBottom w:val="0"/>
      <w:divBdr>
        <w:top w:val="none" w:sz="0" w:space="0" w:color="auto"/>
        <w:left w:val="none" w:sz="0" w:space="0" w:color="auto"/>
        <w:bottom w:val="none" w:sz="0" w:space="0" w:color="auto"/>
        <w:right w:val="none" w:sz="0" w:space="0" w:color="auto"/>
      </w:divBdr>
    </w:div>
    <w:div w:id="1693993118">
      <w:bodyDiv w:val="1"/>
      <w:marLeft w:val="0"/>
      <w:marRight w:val="0"/>
      <w:marTop w:val="0"/>
      <w:marBottom w:val="0"/>
      <w:divBdr>
        <w:top w:val="none" w:sz="0" w:space="0" w:color="auto"/>
        <w:left w:val="none" w:sz="0" w:space="0" w:color="auto"/>
        <w:bottom w:val="none" w:sz="0" w:space="0" w:color="auto"/>
        <w:right w:val="none" w:sz="0" w:space="0" w:color="auto"/>
      </w:divBdr>
    </w:div>
    <w:div w:id="1704474094">
      <w:bodyDiv w:val="1"/>
      <w:marLeft w:val="0"/>
      <w:marRight w:val="0"/>
      <w:marTop w:val="0"/>
      <w:marBottom w:val="0"/>
      <w:divBdr>
        <w:top w:val="none" w:sz="0" w:space="0" w:color="auto"/>
        <w:left w:val="none" w:sz="0" w:space="0" w:color="auto"/>
        <w:bottom w:val="none" w:sz="0" w:space="0" w:color="auto"/>
        <w:right w:val="none" w:sz="0" w:space="0" w:color="auto"/>
      </w:divBdr>
    </w:div>
    <w:div w:id="1707942989">
      <w:bodyDiv w:val="1"/>
      <w:marLeft w:val="0"/>
      <w:marRight w:val="0"/>
      <w:marTop w:val="0"/>
      <w:marBottom w:val="0"/>
      <w:divBdr>
        <w:top w:val="none" w:sz="0" w:space="0" w:color="auto"/>
        <w:left w:val="none" w:sz="0" w:space="0" w:color="auto"/>
        <w:bottom w:val="none" w:sz="0" w:space="0" w:color="auto"/>
        <w:right w:val="none" w:sz="0" w:space="0" w:color="auto"/>
      </w:divBdr>
    </w:div>
    <w:div w:id="1709599288">
      <w:bodyDiv w:val="1"/>
      <w:marLeft w:val="0"/>
      <w:marRight w:val="0"/>
      <w:marTop w:val="0"/>
      <w:marBottom w:val="0"/>
      <w:divBdr>
        <w:top w:val="none" w:sz="0" w:space="0" w:color="auto"/>
        <w:left w:val="none" w:sz="0" w:space="0" w:color="auto"/>
        <w:bottom w:val="none" w:sz="0" w:space="0" w:color="auto"/>
        <w:right w:val="none" w:sz="0" w:space="0" w:color="auto"/>
      </w:divBdr>
    </w:div>
    <w:div w:id="1711225060">
      <w:bodyDiv w:val="1"/>
      <w:marLeft w:val="0"/>
      <w:marRight w:val="0"/>
      <w:marTop w:val="0"/>
      <w:marBottom w:val="0"/>
      <w:divBdr>
        <w:top w:val="none" w:sz="0" w:space="0" w:color="auto"/>
        <w:left w:val="none" w:sz="0" w:space="0" w:color="auto"/>
        <w:bottom w:val="none" w:sz="0" w:space="0" w:color="auto"/>
        <w:right w:val="none" w:sz="0" w:space="0" w:color="auto"/>
      </w:divBdr>
    </w:div>
    <w:div w:id="1715809674">
      <w:bodyDiv w:val="1"/>
      <w:marLeft w:val="0"/>
      <w:marRight w:val="0"/>
      <w:marTop w:val="0"/>
      <w:marBottom w:val="0"/>
      <w:divBdr>
        <w:top w:val="none" w:sz="0" w:space="0" w:color="auto"/>
        <w:left w:val="none" w:sz="0" w:space="0" w:color="auto"/>
        <w:bottom w:val="none" w:sz="0" w:space="0" w:color="auto"/>
        <w:right w:val="none" w:sz="0" w:space="0" w:color="auto"/>
      </w:divBdr>
    </w:div>
    <w:div w:id="1739474594">
      <w:bodyDiv w:val="1"/>
      <w:marLeft w:val="0"/>
      <w:marRight w:val="0"/>
      <w:marTop w:val="0"/>
      <w:marBottom w:val="0"/>
      <w:divBdr>
        <w:top w:val="none" w:sz="0" w:space="0" w:color="auto"/>
        <w:left w:val="none" w:sz="0" w:space="0" w:color="auto"/>
        <w:bottom w:val="none" w:sz="0" w:space="0" w:color="auto"/>
        <w:right w:val="none" w:sz="0" w:space="0" w:color="auto"/>
      </w:divBdr>
    </w:div>
    <w:div w:id="1741176812">
      <w:bodyDiv w:val="1"/>
      <w:marLeft w:val="0"/>
      <w:marRight w:val="0"/>
      <w:marTop w:val="0"/>
      <w:marBottom w:val="0"/>
      <w:divBdr>
        <w:top w:val="none" w:sz="0" w:space="0" w:color="auto"/>
        <w:left w:val="none" w:sz="0" w:space="0" w:color="auto"/>
        <w:bottom w:val="none" w:sz="0" w:space="0" w:color="auto"/>
        <w:right w:val="none" w:sz="0" w:space="0" w:color="auto"/>
      </w:divBdr>
    </w:div>
    <w:div w:id="1754203235">
      <w:bodyDiv w:val="1"/>
      <w:marLeft w:val="0"/>
      <w:marRight w:val="0"/>
      <w:marTop w:val="0"/>
      <w:marBottom w:val="0"/>
      <w:divBdr>
        <w:top w:val="none" w:sz="0" w:space="0" w:color="auto"/>
        <w:left w:val="none" w:sz="0" w:space="0" w:color="auto"/>
        <w:bottom w:val="none" w:sz="0" w:space="0" w:color="auto"/>
        <w:right w:val="none" w:sz="0" w:space="0" w:color="auto"/>
      </w:divBdr>
    </w:div>
    <w:div w:id="1755585682">
      <w:bodyDiv w:val="1"/>
      <w:marLeft w:val="0"/>
      <w:marRight w:val="0"/>
      <w:marTop w:val="0"/>
      <w:marBottom w:val="0"/>
      <w:divBdr>
        <w:top w:val="none" w:sz="0" w:space="0" w:color="auto"/>
        <w:left w:val="none" w:sz="0" w:space="0" w:color="auto"/>
        <w:bottom w:val="none" w:sz="0" w:space="0" w:color="auto"/>
        <w:right w:val="none" w:sz="0" w:space="0" w:color="auto"/>
      </w:divBdr>
    </w:div>
    <w:div w:id="1769034096">
      <w:bodyDiv w:val="1"/>
      <w:marLeft w:val="0"/>
      <w:marRight w:val="0"/>
      <w:marTop w:val="0"/>
      <w:marBottom w:val="0"/>
      <w:divBdr>
        <w:top w:val="none" w:sz="0" w:space="0" w:color="auto"/>
        <w:left w:val="none" w:sz="0" w:space="0" w:color="auto"/>
        <w:bottom w:val="none" w:sz="0" w:space="0" w:color="auto"/>
        <w:right w:val="none" w:sz="0" w:space="0" w:color="auto"/>
      </w:divBdr>
    </w:div>
    <w:div w:id="1774476049">
      <w:bodyDiv w:val="1"/>
      <w:marLeft w:val="0"/>
      <w:marRight w:val="0"/>
      <w:marTop w:val="0"/>
      <w:marBottom w:val="0"/>
      <w:divBdr>
        <w:top w:val="none" w:sz="0" w:space="0" w:color="auto"/>
        <w:left w:val="none" w:sz="0" w:space="0" w:color="auto"/>
        <w:bottom w:val="none" w:sz="0" w:space="0" w:color="auto"/>
        <w:right w:val="none" w:sz="0" w:space="0" w:color="auto"/>
      </w:divBdr>
    </w:div>
    <w:div w:id="1775132110">
      <w:bodyDiv w:val="1"/>
      <w:marLeft w:val="0"/>
      <w:marRight w:val="0"/>
      <w:marTop w:val="0"/>
      <w:marBottom w:val="0"/>
      <w:divBdr>
        <w:top w:val="none" w:sz="0" w:space="0" w:color="auto"/>
        <w:left w:val="none" w:sz="0" w:space="0" w:color="auto"/>
        <w:bottom w:val="none" w:sz="0" w:space="0" w:color="auto"/>
        <w:right w:val="none" w:sz="0" w:space="0" w:color="auto"/>
      </w:divBdr>
    </w:div>
    <w:div w:id="1784184579">
      <w:bodyDiv w:val="1"/>
      <w:marLeft w:val="0"/>
      <w:marRight w:val="0"/>
      <w:marTop w:val="0"/>
      <w:marBottom w:val="0"/>
      <w:divBdr>
        <w:top w:val="none" w:sz="0" w:space="0" w:color="auto"/>
        <w:left w:val="none" w:sz="0" w:space="0" w:color="auto"/>
        <w:bottom w:val="none" w:sz="0" w:space="0" w:color="auto"/>
        <w:right w:val="none" w:sz="0" w:space="0" w:color="auto"/>
      </w:divBdr>
    </w:div>
    <w:div w:id="1795253635">
      <w:bodyDiv w:val="1"/>
      <w:marLeft w:val="0"/>
      <w:marRight w:val="0"/>
      <w:marTop w:val="0"/>
      <w:marBottom w:val="0"/>
      <w:divBdr>
        <w:top w:val="none" w:sz="0" w:space="0" w:color="auto"/>
        <w:left w:val="none" w:sz="0" w:space="0" w:color="auto"/>
        <w:bottom w:val="none" w:sz="0" w:space="0" w:color="auto"/>
        <w:right w:val="none" w:sz="0" w:space="0" w:color="auto"/>
      </w:divBdr>
    </w:div>
    <w:div w:id="1795516373">
      <w:bodyDiv w:val="1"/>
      <w:marLeft w:val="0"/>
      <w:marRight w:val="0"/>
      <w:marTop w:val="0"/>
      <w:marBottom w:val="0"/>
      <w:divBdr>
        <w:top w:val="none" w:sz="0" w:space="0" w:color="auto"/>
        <w:left w:val="none" w:sz="0" w:space="0" w:color="auto"/>
        <w:bottom w:val="none" w:sz="0" w:space="0" w:color="auto"/>
        <w:right w:val="none" w:sz="0" w:space="0" w:color="auto"/>
      </w:divBdr>
    </w:div>
    <w:div w:id="1801223558">
      <w:bodyDiv w:val="1"/>
      <w:marLeft w:val="0"/>
      <w:marRight w:val="0"/>
      <w:marTop w:val="0"/>
      <w:marBottom w:val="0"/>
      <w:divBdr>
        <w:top w:val="none" w:sz="0" w:space="0" w:color="auto"/>
        <w:left w:val="none" w:sz="0" w:space="0" w:color="auto"/>
        <w:bottom w:val="none" w:sz="0" w:space="0" w:color="auto"/>
        <w:right w:val="none" w:sz="0" w:space="0" w:color="auto"/>
      </w:divBdr>
      <w:divsChild>
        <w:div w:id="724522758">
          <w:marLeft w:val="0"/>
          <w:marRight w:val="0"/>
          <w:marTop w:val="0"/>
          <w:marBottom w:val="0"/>
          <w:divBdr>
            <w:top w:val="none" w:sz="0" w:space="0" w:color="auto"/>
            <w:left w:val="none" w:sz="0" w:space="0" w:color="auto"/>
            <w:bottom w:val="none" w:sz="0" w:space="0" w:color="auto"/>
            <w:right w:val="none" w:sz="0" w:space="0" w:color="auto"/>
          </w:divBdr>
        </w:div>
        <w:div w:id="696076818">
          <w:marLeft w:val="0"/>
          <w:marRight w:val="0"/>
          <w:marTop w:val="0"/>
          <w:marBottom w:val="0"/>
          <w:divBdr>
            <w:top w:val="none" w:sz="0" w:space="0" w:color="auto"/>
            <w:left w:val="none" w:sz="0" w:space="0" w:color="auto"/>
            <w:bottom w:val="none" w:sz="0" w:space="0" w:color="auto"/>
            <w:right w:val="none" w:sz="0" w:space="0" w:color="auto"/>
          </w:divBdr>
        </w:div>
        <w:div w:id="751706532">
          <w:marLeft w:val="0"/>
          <w:marRight w:val="0"/>
          <w:marTop w:val="0"/>
          <w:marBottom w:val="0"/>
          <w:divBdr>
            <w:top w:val="none" w:sz="0" w:space="0" w:color="auto"/>
            <w:left w:val="none" w:sz="0" w:space="0" w:color="auto"/>
            <w:bottom w:val="none" w:sz="0" w:space="0" w:color="auto"/>
            <w:right w:val="none" w:sz="0" w:space="0" w:color="auto"/>
          </w:divBdr>
        </w:div>
        <w:div w:id="750588554">
          <w:marLeft w:val="0"/>
          <w:marRight w:val="0"/>
          <w:marTop w:val="0"/>
          <w:marBottom w:val="0"/>
          <w:divBdr>
            <w:top w:val="none" w:sz="0" w:space="0" w:color="auto"/>
            <w:left w:val="none" w:sz="0" w:space="0" w:color="auto"/>
            <w:bottom w:val="none" w:sz="0" w:space="0" w:color="auto"/>
            <w:right w:val="none" w:sz="0" w:space="0" w:color="auto"/>
          </w:divBdr>
        </w:div>
        <w:div w:id="1455563793">
          <w:marLeft w:val="0"/>
          <w:marRight w:val="0"/>
          <w:marTop w:val="0"/>
          <w:marBottom w:val="0"/>
          <w:divBdr>
            <w:top w:val="none" w:sz="0" w:space="0" w:color="auto"/>
            <w:left w:val="none" w:sz="0" w:space="0" w:color="auto"/>
            <w:bottom w:val="none" w:sz="0" w:space="0" w:color="auto"/>
            <w:right w:val="none" w:sz="0" w:space="0" w:color="auto"/>
          </w:divBdr>
        </w:div>
        <w:div w:id="1015115935">
          <w:marLeft w:val="0"/>
          <w:marRight w:val="0"/>
          <w:marTop w:val="0"/>
          <w:marBottom w:val="0"/>
          <w:divBdr>
            <w:top w:val="none" w:sz="0" w:space="0" w:color="auto"/>
            <w:left w:val="none" w:sz="0" w:space="0" w:color="auto"/>
            <w:bottom w:val="none" w:sz="0" w:space="0" w:color="auto"/>
            <w:right w:val="none" w:sz="0" w:space="0" w:color="auto"/>
          </w:divBdr>
        </w:div>
        <w:div w:id="1058165844">
          <w:marLeft w:val="0"/>
          <w:marRight w:val="0"/>
          <w:marTop w:val="0"/>
          <w:marBottom w:val="0"/>
          <w:divBdr>
            <w:top w:val="none" w:sz="0" w:space="0" w:color="auto"/>
            <w:left w:val="none" w:sz="0" w:space="0" w:color="auto"/>
            <w:bottom w:val="none" w:sz="0" w:space="0" w:color="auto"/>
            <w:right w:val="none" w:sz="0" w:space="0" w:color="auto"/>
          </w:divBdr>
        </w:div>
        <w:div w:id="1211379764">
          <w:marLeft w:val="0"/>
          <w:marRight w:val="0"/>
          <w:marTop w:val="0"/>
          <w:marBottom w:val="0"/>
          <w:divBdr>
            <w:top w:val="none" w:sz="0" w:space="0" w:color="auto"/>
            <w:left w:val="none" w:sz="0" w:space="0" w:color="auto"/>
            <w:bottom w:val="none" w:sz="0" w:space="0" w:color="auto"/>
            <w:right w:val="none" w:sz="0" w:space="0" w:color="auto"/>
          </w:divBdr>
        </w:div>
        <w:div w:id="1585146414">
          <w:marLeft w:val="0"/>
          <w:marRight w:val="0"/>
          <w:marTop w:val="0"/>
          <w:marBottom w:val="0"/>
          <w:divBdr>
            <w:top w:val="none" w:sz="0" w:space="0" w:color="auto"/>
            <w:left w:val="none" w:sz="0" w:space="0" w:color="auto"/>
            <w:bottom w:val="none" w:sz="0" w:space="0" w:color="auto"/>
            <w:right w:val="none" w:sz="0" w:space="0" w:color="auto"/>
          </w:divBdr>
        </w:div>
        <w:div w:id="404424146">
          <w:marLeft w:val="0"/>
          <w:marRight w:val="0"/>
          <w:marTop w:val="0"/>
          <w:marBottom w:val="0"/>
          <w:divBdr>
            <w:top w:val="none" w:sz="0" w:space="0" w:color="auto"/>
            <w:left w:val="none" w:sz="0" w:space="0" w:color="auto"/>
            <w:bottom w:val="none" w:sz="0" w:space="0" w:color="auto"/>
            <w:right w:val="none" w:sz="0" w:space="0" w:color="auto"/>
          </w:divBdr>
        </w:div>
        <w:div w:id="1388526999">
          <w:marLeft w:val="0"/>
          <w:marRight w:val="0"/>
          <w:marTop w:val="0"/>
          <w:marBottom w:val="0"/>
          <w:divBdr>
            <w:top w:val="none" w:sz="0" w:space="0" w:color="auto"/>
            <w:left w:val="none" w:sz="0" w:space="0" w:color="auto"/>
            <w:bottom w:val="none" w:sz="0" w:space="0" w:color="auto"/>
            <w:right w:val="none" w:sz="0" w:space="0" w:color="auto"/>
          </w:divBdr>
        </w:div>
        <w:div w:id="1879924904">
          <w:marLeft w:val="0"/>
          <w:marRight w:val="0"/>
          <w:marTop w:val="0"/>
          <w:marBottom w:val="0"/>
          <w:divBdr>
            <w:top w:val="none" w:sz="0" w:space="0" w:color="auto"/>
            <w:left w:val="none" w:sz="0" w:space="0" w:color="auto"/>
            <w:bottom w:val="none" w:sz="0" w:space="0" w:color="auto"/>
            <w:right w:val="none" w:sz="0" w:space="0" w:color="auto"/>
          </w:divBdr>
        </w:div>
        <w:div w:id="1093167678">
          <w:marLeft w:val="0"/>
          <w:marRight w:val="0"/>
          <w:marTop w:val="0"/>
          <w:marBottom w:val="0"/>
          <w:divBdr>
            <w:top w:val="none" w:sz="0" w:space="0" w:color="auto"/>
            <w:left w:val="none" w:sz="0" w:space="0" w:color="auto"/>
            <w:bottom w:val="none" w:sz="0" w:space="0" w:color="auto"/>
            <w:right w:val="none" w:sz="0" w:space="0" w:color="auto"/>
          </w:divBdr>
        </w:div>
        <w:div w:id="2139640853">
          <w:marLeft w:val="0"/>
          <w:marRight w:val="0"/>
          <w:marTop w:val="0"/>
          <w:marBottom w:val="0"/>
          <w:divBdr>
            <w:top w:val="none" w:sz="0" w:space="0" w:color="auto"/>
            <w:left w:val="none" w:sz="0" w:space="0" w:color="auto"/>
            <w:bottom w:val="none" w:sz="0" w:space="0" w:color="auto"/>
            <w:right w:val="none" w:sz="0" w:space="0" w:color="auto"/>
          </w:divBdr>
        </w:div>
        <w:div w:id="1130320521">
          <w:marLeft w:val="0"/>
          <w:marRight w:val="0"/>
          <w:marTop w:val="0"/>
          <w:marBottom w:val="0"/>
          <w:divBdr>
            <w:top w:val="none" w:sz="0" w:space="0" w:color="auto"/>
            <w:left w:val="none" w:sz="0" w:space="0" w:color="auto"/>
            <w:bottom w:val="none" w:sz="0" w:space="0" w:color="auto"/>
            <w:right w:val="none" w:sz="0" w:space="0" w:color="auto"/>
          </w:divBdr>
        </w:div>
        <w:div w:id="1956207245">
          <w:marLeft w:val="0"/>
          <w:marRight w:val="0"/>
          <w:marTop w:val="0"/>
          <w:marBottom w:val="0"/>
          <w:divBdr>
            <w:top w:val="none" w:sz="0" w:space="0" w:color="auto"/>
            <w:left w:val="none" w:sz="0" w:space="0" w:color="auto"/>
            <w:bottom w:val="none" w:sz="0" w:space="0" w:color="auto"/>
            <w:right w:val="none" w:sz="0" w:space="0" w:color="auto"/>
          </w:divBdr>
        </w:div>
        <w:div w:id="1747262486">
          <w:marLeft w:val="0"/>
          <w:marRight w:val="0"/>
          <w:marTop w:val="0"/>
          <w:marBottom w:val="0"/>
          <w:divBdr>
            <w:top w:val="none" w:sz="0" w:space="0" w:color="auto"/>
            <w:left w:val="none" w:sz="0" w:space="0" w:color="auto"/>
            <w:bottom w:val="none" w:sz="0" w:space="0" w:color="auto"/>
            <w:right w:val="none" w:sz="0" w:space="0" w:color="auto"/>
          </w:divBdr>
        </w:div>
        <w:div w:id="414862367">
          <w:marLeft w:val="0"/>
          <w:marRight w:val="0"/>
          <w:marTop w:val="0"/>
          <w:marBottom w:val="0"/>
          <w:divBdr>
            <w:top w:val="none" w:sz="0" w:space="0" w:color="auto"/>
            <w:left w:val="none" w:sz="0" w:space="0" w:color="auto"/>
            <w:bottom w:val="none" w:sz="0" w:space="0" w:color="auto"/>
            <w:right w:val="none" w:sz="0" w:space="0" w:color="auto"/>
          </w:divBdr>
        </w:div>
      </w:divsChild>
    </w:div>
    <w:div w:id="1845198224">
      <w:bodyDiv w:val="1"/>
      <w:marLeft w:val="0"/>
      <w:marRight w:val="0"/>
      <w:marTop w:val="0"/>
      <w:marBottom w:val="0"/>
      <w:divBdr>
        <w:top w:val="none" w:sz="0" w:space="0" w:color="auto"/>
        <w:left w:val="none" w:sz="0" w:space="0" w:color="auto"/>
        <w:bottom w:val="none" w:sz="0" w:space="0" w:color="auto"/>
        <w:right w:val="none" w:sz="0" w:space="0" w:color="auto"/>
      </w:divBdr>
    </w:div>
    <w:div w:id="1881700596">
      <w:bodyDiv w:val="1"/>
      <w:marLeft w:val="0"/>
      <w:marRight w:val="0"/>
      <w:marTop w:val="0"/>
      <w:marBottom w:val="0"/>
      <w:divBdr>
        <w:top w:val="none" w:sz="0" w:space="0" w:color="auto"/>
        <w:left w:val="none" w:sz="0" w:space="0" w:color="auto"/>
        <w:bottom w:val="none" w:sz="0" w:space="0" w:color="auto"/>
        <w:right w:val="none" w:sz="0" w:space="0" w:color="auto"/>
      </w:divBdr>
    </w:div>
    <w:div w:id="1884055286">
      <w:bodyDiv w:val="1"/>
      <w:marLeft w:val="0"/>
      <w:marRight w:val="0"/>
      <w:marTop w:val="0"/>
      <w:marBottom w:val="0"/>
      <w:divBdr>
        <w:top w:val="none" w:sz="0" w:space="0" w:color="auto"/>
        <w:left w:val="none" w:sz="0" w:space="0" w:color="auto"/>
        <w:bottom w:val="none" w:sz="0" w:space="0" w:color="auto"/>
        <w:right w:val="none" w:sz="0" w:space="0" w:color="auto"/>
      </w:divBdr>
    </w:div>
    <w:div w:id="1887258940">
      <w:bodyDiv w:val="1"/>
      <w:marLeft w:val="0"/>
      <w:marRight w:val="0"/>
      <w:marTop w:val="0"/>
      <w:marBottom w:val="0"/>
      <w:divBdr>
        <w:top w:val="none" w:sz="0" w:space="0" w:color="auto"/>
        <w:left w:val="none" w:sz="0" w:space="0" w:color="auto"/>
        <w:bottom w:val="none" w:sz="0" w:space="0" w:color="auto"/>
        <w:right w:val="none" w:sz="0" w:space="0" w:color="auto"/>
      </w:divBdr>
    </w:div>
    <w:div w:id="1887914825">
      <w:bodyDiv w:val="1"/>
      <w:marLeft w:val="0"/>
      <w:marRight w:val="0"/>
      <w:marTop w:val="0"/>
      <w:marBottom w:val="0"/>
      <w:divBdr>
        <w:top w:val="none" w:sz="0" w:space="0" w:color="auto"/>
        <w:left w:val="none" w:sz="0" w:space="0" w:color="auto"/>
        <w:bottom w:val="none" w:sz="0" w:space="0" w:color="auto"/>
        <w:right w:val="none" w:sz="0" w:space="0" w:color="auto"/>
      </w:divBdr>
    </w:div>
    <w:div w:id="1888637853">
      <w:bodyDiv w:val="1"/>
      <w:marLeft w:val="0"/>
      <w:marRight w:val="0"/>
      <w:marTop w:val="0"/>
      <w:marBottom w:val="0"/>
      <w:divBdr>
        <w:top w:val="none" w:sz="0" w:space="0" w:color="auto"/>
        <w:left w:val="none" w:sz="0" w:space="0" w:color="auto"/>
        <w:bottom w:val="none" w:sz="0" w:space="0" w:color="auto"/>
        <w:right w:val="none" w:sz="0" w:space="0" w:color="auto"/>
      </w:divBdr>
    </w:div>
    <w:div w:id="1888714423">
      <w:bodyDiv w:val="1"/>
      <w:marLeft w:val="0"/>
      <w:marRight w:val="0"/>
      <w:marTop w:val="0"/>
      <w:marBottom w:val="0"/>
      <w:divBdr>
        <w:top w:val="none" w:sz="0" w:space="0" w:color="auto"/>
        <w:left w:val="none" w:sz="0" w:space="0" w:color="auto"/>
        <w:bottom w:val="none" w:sz="0" w:space="0" w:color="auto"/>
        <w:right w:val="none" w:sz="0" w:space="0" w:color="auto"/>
      </w:divBdr>
    </w:div>
    <w:div w:id="1921404588">
      <w:bodyDiv w:val="1"/>
      <w:marLeft w:val="0"/>
      <w:marRight w:val="0"/>
      <w:marTop w:val="0"/>
      <w:marBottom w:val="0"/>
      <w:divBdr>
        <w:top w:val="none" w:sz="0" w:space="0" w:color="auto"/>
        <w:left w:val="none" w:sz="0" w:space="0" w:color="auto"/>
        <w:bottom w:val="none" w:sz="0" w:space="0" w:color="auto"/>
        <w:right w:val="none" w:sz="0" w:space="0" w:color="auto"/>
      </w:divBdr>
    </w:div>
    <w:div w:id="1921791122">
      <w:bodyDiv w:val="1"/>
      <w:marLeft w:val="0"/>
      <w:marRight w:val="0"/>
      <w:marTop w:val="0"/>
      <w:marBottom w:val="0"/>
      <w:divBdr>
        <w:top w:val="none" w:sz="0" w:space="0" w:color="auto"/>
        <w:left w:val="none" w:sz="0" w:space="0" w:color="auto"/>
        <w:bottom w:val="none" w:sz="0" w:space="0" w:color="auto"/>
        <w:right w:val="none" w:sz="0" w:space="0" w:color="auto"/>
      </w:divBdr>
    </w:div>
    <w:div w:id="1936136772">
      <w:bodyDiv w:val="1"/>
      <w:marLeft w:val="0"/>
      <w:marRight w:val="0"/>
      <w:marTop w:val="0"/>
      <w:marBottom w:val="0"/>
      <w:divBdr>
        <w:top w:val="none" w:sz="0" w:space="0" w:color="auto"/>
        <w:left w:val="none" w:sz="0" w:space="0" w:color="auto"/>
        <w:bottom w:val="none" w:sz="0" w:space="0" w:color="auto"/>
        <w:right w:val="none" w:sz="0" w:space="0" w:color="auto"/>
      </w:divBdr>
    </w:div>
    <w:div w:id="1939559040">
      <w:bodyDiv w:val="1"/>
      <w:marLeft w:val="0"/>
      <w:marRight w:val="0"/>
      <w:marTop w:val="0"/>
      <w:marBottom w:val="0"/>
      <w:divBdr>
        <w:top w:val="none" w:sz="0" w:space="0" w:color="auto"/>
        <w:left w:val="none" w:sz="0" w:space="0" w:color="auto"/>
        <w:bottom w:val="none" w:sz="0" w:space="0" w:color="auto"/>
        <w:right w:val="none" w:sz="0" w:space="0" w:color="auto"/>
      </w:divBdr>
    </w:div>
    <w:div w:id="1957517807">
      <w:bodyDiv w:val="1"/>
      <w:marLeft w:val="0"/>
      <w:marRight w:val="0"/>
      <w:marTop w:val="0"/>
      <w:marBottom w:val="0"/>
      <w:divBdr>
        <w:top w:val="none" w:sz="0" w:space="0" w:color="auto"/>
        <w:left w:val="none" w:sz="0" w:space="0" w:color="auto"/>
        <w:bottom w:val="none" w:sz="0" w:space="0" w:color="auto"/>
        <w:right w:val="none" w:sz="0" w:space="0" w:color="auto"/>
      </w:divBdr>
    </w:div>
    <w:div w:id="1967740202">
      <w:bodyDiv w:val="1"/>
      <w:marLeft w:val="0"/>
      <w:marRight w:val="0"/>
      <w:marTop w:val="0"/>
      <w:marBottom w:val="0"/>
      <w:divBdr>
        <w:top w:val="none" w:sz="0" w:space="0" w:color="auto"/>
        <w:left w:val="none" w:sz="0" w:space="0" w:color="auto"/>
        <w:bottom w:val="none" w:sz="0" w:space="0" w:color="auto"/>
        <w:right w:val="none" w:sz="0" w:space="0" w:color="auto"/>
      </w:divBdr>
    </w:div>
    <w:div w:id="1987201448">
      <w:bodyDiv w:val="1"/>
      <w:marLeft w:val="0"/>
      <w:marRight w:val="0"/>
      <w:marTop w:val="0"/>
      <w:marBottom w:val="0"/>
      <w:divBdr>
        <w:top w:val="none" w:sz="0" w:space="0" w:color="auto"/>
        <w:left w:val="none" w:sz="0" w:space="0" w:color="auto"/>
        <w:bottom w:val="none" w:sz="0" w:space="0" w:color="auto"/>
        <w:right w:val="none" w:sz="0" w:space="0" w:color="auto"/>
      </w:divBdr>
    </w:div>
    <w:div w:id="2019381712">
      <w:bodyDiv w:val="1"/>
      <w:marLeft w:val="0"/>
      <w:marRight w:val="0"/>
      <w:marTop w:val="0"/>
      <w:marBottom w:val="0"/>
      <w:divBdr>
        <w:top w:val="none" w:sz="0" w:space="0" w:color="auto"/>
        <w:left w:val="none" w:sz="0" w:space="0" w:color="auto"/>
        <w:bottom w:val="none" w:sz="0" w:space="0" w:color="auto"/>
        <w:right w:val="none" w:sz="0" w:space="0" w:color="auto"/>
      </w:divBdr>
    </w:div>
    <w:div w:id="2026783775">
      <w:bodyDiv w:val="1"/>
      <w:marLeft w:val="0"/>
      <w:marRight w:val="0"/>
      <w:marTop w:val="0"/>
      <w:marBottom w:val="0"/>
      <w:divBdr>
        <w:top w:val="none" w:sz="0" w:space="0" w:color="auto"/>
        <w:left w:val="none" w:sz="0" w:space="0" w:color="auto"/>
        <w:bottom w:val="none" w:sz="0" w:space="0" w:color="auto"/>
        <w:right w:val="none" w:sz="0" w:space="0" w:color="auto"/>
      </w:divBdr>
    </w:div>
    <w:div w:id="2038768627">
      <w:bodyDiv w:val="1"/>
      <w:marLeft w:val="0"/>
      <w:marRight w:val="0"/>
      <w:marTop w:val="0"/>
      <w:marBottom w:val="0"/>
      <w:divBdr>
        <w:top w:val="none" w:sz="0" w:space="0" w:color="auto"/>
        <w:left w:val="none" w:sz="0" w:space="0" w:color="auto"/>
        <w:bottom w:val="none" w:sz="0" w:space="0" w:color="auto"/>
        <w:right w:val="none" w:sz="0" w:space="0" w:color="auto"/>
      </w:divBdr>
    </w:div>
    <w:div w:id="2038968670">
      <w:bodyDiv w:val="1"/>
      <w:marLeft w:val="0"/>
      <w:marRight w:val="0"/>
      <w:marTop w:val="0"/>
      <w:marBottom w:val="0"/>
      <w:divBdr>
        <w:top w:val="none" w:sz="0" w:space="0" w:color="auto"/>
        <w:left w:val="none" w:sz="0" w:space="0" w:color="auto"/>
        <w:bottom w:val="none" w:sz="0" w:space="0" w:color="auto"/>
        <w:right w:val="none" w:sz="0" w:space="0" w:color="auto"/>
      </w:divBdr>
    </w:div>
    <w:div w:id="2041004361">
      <w:bodyDiv w:val="1"/>
      <w:marLeft w:val="0"/>
      <w:marRight w:val="0"/>
      <w:marTop w:val="0"/>
      <w:marBottom w:val="0"/>
      <w:divBdr>
        <w:top w:val="none" w:sz="0" w:space="0" w:color="auto"/>
        <w:left w:val="none" w:sz="0" w:space="0" w:color="auto"/>
        <w:bottom w:val="none" w:sz="0" w:space="0" w:color="auto"/>
        <w:right w:val="none" w:sz="0" w:space="0" w:color="auto"/>
      </w:divBdr>
    </w:div>
    <w:div w:id="2041317871">
      <w:bodyDiv w:val="1"/>
      <w:marLeft w:val="0"/>
      <w:marRight w:val="0"/>
      <w:marTop w:val="0"/>
      <w:marBottom w:val="0"/>
      <w:divBdr>
        <w:top w:val="none" w:sz="0" w:space="0" w:color="auto"/>
        <w:left w:val="none" w:sz="0" w:space="0" w:color="auto"/>
        <w:bottom w:val="none" w:sz="0" w:space="0" w:color="auto"/>
        <w:right w:val="none" w:sz="0" w:space="0" w:color="auto"/>
      </w:divBdr>
    </w:div>
    <w:div w:id="2042901705">
      <w:bodyDiv w:val="1"/>
      <w:marLeft w:val="0"/>
      <w:marRight w:val="0"/>
      <w:marTop w:val="0"/>
      <w:marBottom w:val="0"/>
      <w:divBdr>
        <w:top w:val="none" w:sz="0" w:space="0" w:color="auto"/>
        <w:left w:val="none" w:sz="0" w:space="0" w:color="auto"/>
        <w:bottom w:val="none" w:sz="0" w:space="0" w:color="auto"/>
        <w:right w:val="none" w:sz="0" w:space="0" w:color="auto"/>
      </w:divBdr>
    </w:div>
    <w:div w:id="2045474640">
      <w:bodyDiv w:val="1"/>
      <w:marLeft w:val="0"/>
      <w:marRight w:val="0"/>
      <w:marTop w:val="0"/>
      <w:marBottom w:val="0"/>
      <w:divBdr>
        <w:top w:val="none" w:sz="0" w:space="0" w:color="auto"/>
        <w:left w:val="none" w:sz="0" w:space="0" w:color="auto"/>
        <w:bottom w:val="none" w:sz="0" w:space="0" w:color="auto"/>
        <w:right w:val="none" w:sz="0" w:space="0" w:color="auto"/>
      </w:divBdr>
    </w:div>
    <w:div w:id="2049378853">
      <w:bodyDiv w:val="1"/>
      <w:marLeft w:val="0"/>
      <w:marRight w:val="0"/>
      <w:marTop w:val="0"/>
      <w:marBottom w:val="0"/>
      <w:divBdr>
        <w:top w:val="none" w:sz="0" w:space="0" w:color="auto"/>
        <w:left w:val="none" w:sz="0" w:space="0" w:color="auto"/>
        <w:bottom w:val="none" w:sz="0" w:space="0" w:color="auto"/>
        <w:right w:val="none" w:sz="0" w:space="0" w:color="auto"/>
      </w:divBdr>
      <w:divsChild>
        <w:div w:id="1170563956">
          <w:marLeft w:val="0"/>
          <w:marRight w:val="0"/>
          <w:marTop w:val="0"/>
          <w:marBottom w:val="0"/>
          <w:divBdr>
            <w:top w:val="none" w:sz="0" w:space="0" w:color="auto"/>
            <w:left w:val="none" w:sz="0" w:space="0" w:color="auto"/>
            <w:bottom w:val="none" w:sz="0" w:space="0" w:color="auto"/>
            <w:right w:val="none" w:sz="0" w:space="0" w:color="auto"/>
          </w:divBdr>
          <w:divsChild>
            <w:div w:id="1309550303">
              <w:marLeft w:val="0"/>
              <w:marRight w:val="0"/>
              <w:marTop w:val="0"/>
              <w:marBottom w:val="0"/>
              <w:divBdr>
                <w:top w:val="none" w:sz="0" w:space="0" w:color="auto"/>
                <w:left w:val="none" w:sz="0" w:space="0" w:color="auto"/>
                <w:bottom w:val="none" w:sz="0" w:space="0" w:color="auto"/>
                <w:right w:val="none" w:sz="0" w:space="0" w:color="auto"/>
              </w:divBdr>
              <w:divsChild>
                <w:div w:id="86704847">
                  <w:marLeft w:val="0"/>
                  <w:marRight w:val="0"/>
                  <w:marTop w:val="0"/>
                  <w:marBottom w:val="0"/>
                  <w:divBdr>
                    <w:top w:val="none" w:sz="0" w:space="0" w:color="auto"/>
                    <w:left w:val="none" w:sz="0" w:space="0" w:color="auto"/>
                    <w:bottom w:val="none" w:sz="0" w:space="0" w:color="auto"/>
                    <w:right w:val="none" w:sz="0" w:space="0" w:color="auto"/>
                  </w:divBdr>
                  <w:divsChild>
                    <w:div w:id="1882745480">
                      <w:marLeft w:val="0"/>
                      <w:marRight w:val="0"/>
                      <w:marTop w:val="0"/>
                      <w:marBottom w:val="0"/>
                      <w:divBdr>
                        <w:top w:val="single" w:sz="8" w:space="4" w:color="C0C0C0"/>
                        <w:left w:val="single" w:sz="8" w:space="4" w:color="C0C0C0"/>
                        <w:bottom w:val="single" w:sz="8" w:space="4" w:color="C0C0C0"/>
                        <w:right w:val="single" w:sz="8" w:space="4" w:color="C0C0C0"/>
                      </w:divBdr>
                      <w:divsChild>
                        <w:div w:id="4377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443803">
      <w:bodyDiv w:val="1"/>
      <w:marLeft w:val="0"/>
      <w:marRight w:val="0"/>
      <w:marTop w:val="0"/>
      <w:marBottom w:val="0"/>
      <w:divBdr>
        <w:top w:val="none" w:sz="0" w:space="0" w:color="auto"/>
        <w:left w:val="none" w:sz="0" w:space="0" w:color="auto"/>
        <w:bottom w:val="none" w:sz="0" w:space="0" w:color="auto"/>
        <w:right w:val="none" w:sz="0" w:space="0" w:color="auto"/>
      </w:divBdr>
    </w:div>
    <w:div w:id="2065519631">
      <w:bodyDiv w:val="1"/>
      <w:marLeft w:val="0"/>
      <w:marRight w:val="0"/>
      <w:marTop w:val="0"/>
      <w:marBottom w:val="0"/>
      <w:divBdr>
        <w:top w:val="none" w:sz="0" w:space="0" w:color="auto"/>
        <w:left w:val="none" w:sz="0" w:space="0" w:color="auto"/>
        <w:bottom w:val="none" w:sz="0" w:space="0" w:color="auto"/>
        <w:right w:val="none" w:sz="0" w:space="0" w:color="auto"/>
      </w:divBdr>
    </w:div>
    <w:div w:id="2066491239">
      <w:bodyDiv w:val="1"/>
      <w:marLeft w:val="0"/>
      <w:marRight w:val="0"/>
      <w:marTop w:val="0"/>
      <w:marBottom w:val="0"/>
      <w:divBdr>
        <w:top w:val="none" w:sz="0" w:space="0" w:color="auto"/>
        <w:left w:val="none" w:sz="0" w:space="0" w:color="auto"/>
        <w:bottom w:val="none" w:sz="0" w:space="0" w:color="auto"/>
        <w:right w:val="none" w:sz="0" w:space="0" w:color="auto"/>
      </w:divBdr>
    </w:div>
    <w:div w:id="207357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oss\Desktop\Kotlin\W2010_technique_ver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6CF56-1C33-418E-B591-0B1ADFC7EB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C1F69B-3606-4AD0-BBA5-8E7D76BC5FB8}">
  <ds:schemaRefs>
    <ds:schemaRef ds:uri="http://schemas.microsoft.com/sharepoint/v3/contenttype/forms"/>
  </ds:schemaRefs>
</ds:datastoreItem>
</file>

<file path=customXml/itemProps3.xml><?xml version="1.0" encoding="utf-8"?>
<ds:datastoreItem xmlns:ds="http://schemas.openxmlformats.org/officeDocument/2006/customXml" ds:itemID="{72F8BC76-BF83-4AEA-924E-850BCA1A9E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9f3429-5dab-4e30-b6fc-6f1fb6bf7d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624CFE-ABEF-4BE0-8B4A-99CD131F0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W2010_technique_verr.dotx</Template>
  <TotalTime>0</TotalTime>
  <Pages>39</Pages>
  <Words>7190</Words>
  <Characters>40984</Characters>
  <Application>Microsoft Office Word</Application>
  <DocSecurity>0</DocSecurity>
  <Lines>341</Lines>
  <Paragraphs>96</Paragraphs>
  <ScaleCrop>false</ScaleCrop>
  <HeadingPairs>
    <vt:vector size="2" baseType="variant">
      <vt:variant>
        <vt:lpstr>Titre</vt:lpstr>
      </vt:variant>
      <vt:variant>
        <vt:i4>1</vt:i4>
      </vt:variant>
    </vt:vector>
  </HeadingPairs>
  <TitlesOfParts>
    <vt:vector size="1" baseType="lpstr">
      <vt:lpstr>A</vt:lpstr>
    </vt:vector>
  </TitlesOfParts>
  <Company>Editions ENI</Company>
  <LinksUpToDate>false</LinksUpToDate>
  <CharactersWithSpaces>48078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Anthony Cosson</dc:creator>
  <cp:lastModifiedBy>Anthony COSSON</cp:lastModifiedBy>
  <cp:revision>410</cp:revision>
  <cp:lastPrinted>2018-01-09T09:28:00Z</cp:lastPrinted>
  <dcterms:created xsi:type="dcterms:W3CDTF">2018-05-28T20:36:00Z</dcterms:created>
  <dcterms:modified xsi:type="dcterms:W3CDTF">2022-02-25T16:09:00Z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