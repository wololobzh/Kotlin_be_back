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5053" w14:textId="77777777" w:rsidR="00B444D2" w:rsidRDefault="005A33A0" w:rsidP="00377C04">
      <w:pPr>
        <w:pStyle w:val="chapitre"/>
      </w:pPr>
      <w:r>
        <w:t xml:space="preserve">Présentation de </w:t>
      </w:r>
      <w:r w:rsidR="00FD1E09">
        <w:t>Kotlin</w:t>
      </w:r>
    </w:p>
    <w:p w14:paraId="54B85E59" w14:textId="77777777" w:rsidR="00271145" w:rsidRPr="00B300FF" w:rsidRDefault="00271145" w:rsidP="00550EAB">
      <w:pPr>
        <w:pStyle w:val="liste2"/>
        <w:numPr>
          <w:ilvl w:val="0"/>
          <w:numId w:val="0"/>
        </w:numPr>
      </w:pPr>
    </w:p>
    <w:p w14:paraId="40084D1B" w14:textId="77777777" w:rsidR="00B300FF" w:rsidRDefault="00B300FF" w:rsidP="00456190">
      <w:pPr>
        <w:pStyle w:val="liste2"/>
        <w:numPr>
          <w:ilvl w:val="0"/>
          <w:numId w:val="0"/>
        </w:numPr>
        <w:ind w:left="454" w:hanging="227"/>
      </w:pPr>
    </w:p>
    <w:p w14:paraId="1982D74F" w14:textId="77777777" w:rsidR="00456190" w:rsidRDefault="00456190" w:rsidP="00456190">
      <w:pPr>
        <w:pStyle w:val="liste2"/>
        <w:numPr>
          <w:ilvl w:val="0"/>
          <w:numId w:val="0"/>
        </w:numPr>
        <w:ind w:left="454" w:hanging="227"/>
      </w:pPr>
    </w:p>
    <w:p w14:paraId="4B8AA4A6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20DB61ED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1B4890F9" w14:textId="77777777" w:rsidR="00D90BA8" w:rsidRDefault="00D90BA8" w:rsidP="00D90BA8">
      <w:pPr>
        <w:pStyle w:val="liste2"/>
        <w:numPr>
          <w:ilvl w:val="0"/>
          <w:numId w:val="0"/>
        </w:numPr>
      </w:pPr>
    </w:p>
    <w:p w14:paraId="49EE6C0F" w14:textId="77777777" w:rsidR="00D969EE" w:rsidRPr="00D969EE" w:rsidRDefault="00D969EE" w:rsidP="00D969EE"/>
    <w:sectPr w:rsidR="00D969EE" w:rsidRPr="00D969EE" w:rsidSect="008138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B174" w14:textId="77777777" w:rsidR="00A50162" w:rsidRDefault="00A50162">
      <w:r>
        <w:separator/>
      </w:r>
    </w:p>
    <w:p w14:paraId="0AC37188" w14:textId="77777777" w:rsidR="00A50162" w:rsidRDefault="00A50162"/>
  </w:endnote>
  <w:endnote w:type="continuationSeparator" w:id="0">
    <w:p w14:paraId="6BA9F12B" w14:textId="77777777" w:rsidR="00A50162" w:rsidRDefault="00A50162">
      <w:r>
        <w:continuationSeparator/>
      </w:r>
    </w:p>
    <w:p w14:paraId="7195F109" w14:textId="77777777" w:rsidR="00A50162" w:rsidRDefault="00A50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4FB8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A168A" w14:textId="77777777" w:rsidR="00292859" w:rsidRDefault="00292859" w:rsidP="003A4BF0">
    <w:pPr>
      <w:pStyle w:val="Pieddepage"/>
      <w:ind w:right="360"/>
    </w:pPr>
  </w:p>
  <w:p w14:paraId="128F9E07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5947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0E90F28E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265B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3B69" w14:textId="77777777" w:rsidR="00A50162" w:rsidRDefault="00A50162">
      <w:r>
        <w:separator/>
      </w:r>
    </w:p>
    <w:p w14:paraId="44D7FD58" w14:textId="77777777" w:rsidR="00A50162" w:rsidRDefault="00A50162"/>
  </w:footnote>
  <w:footnote w:type="continuationSeparator" w:id="0">
    <w:p w14:paraId="14CC1E1A" w14:textId="77777777" w:rsidR="00A50162" w:rsidRDefault="00A50162">
      <w:r>
        <w:continuationSeparator/>
      </w:r>
    </w:p>
    <w:p w14:paraId="75AB891C" w14:textId="77777777" w:rsidR="00A50162" w:rsidRDefault="00A501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6825" w14:textId="77777777" w:rsidR="00292859" w:rsidRDefault="00292859">
    <w:pPr>
      <w:pStyle w:val="En-tte"/>
    </w:pPr>
  </w:p>
  <w:p w14:paraId="23ED1ED2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6D82" w14:textId="77777777" w:rsidR="00292859" w:rsidRPr="003A4BF0" w:rsidRDefault="00292859" w:rsidP="003A4BF0">
    <w:pPr>
      <w:pStyle w:val="En-tte"/>
    </w:pPr>
    <w:r>
      <w:t>Chapitre</w:t>
    </w:r>
    <w:r w:rsidR="00A2205B">
      <w:t> </w:t>
    </w:r>
    <w:r w:rsidR="00816795">
      <w:t>1</w:t>
    </w:r>
    <w:r>
      <w:t xml:space="preserve"> : </w:t>
    </w:r>
    <w:r w:rsidR="00816795">
      <w:t>Présentation de Kotlin</w:t>
    </w:r>
  </w:p>
  <w:p w14:paraId="0AFEE6E0" w14:textId="77777777" w:rsidR="00292859" w:rsidRDefault="002928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D5E" w14:textId="77777777" w:rsidR="00E30909" w:rsidRDefault="00E309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1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C47"/>
    <w:rsid w:val="000771BF"/>
    <w:rsid w:val="00080928"/>
    <w:rsid w:val="00080987"/>
    <w:rsid w:val="00084D42"/>
    <w:rsid w:val="00085533"/>
    <w:rsid w:val="00085580"/>
    <w:rsid w:val="000855E2"/>
    <w:rsid w:val="00085945"/>
    <w:rsid w:val="00085CB8"/>
    <w:rsid w:val="00086CDD"/>
    <w:rsid w:val="00087CD5"/>
    <w:rsid w:val="00087E10"/>
    <w:rsid w:val="000908EB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223D"/>
    <w:rsid w:val="000E27EF"/>
    <w:rsid w:val="000E31C0"/>
    <w:rsid w:val="000E3648"/>
    <w:rsid w:val="000E3960"/>
    <w:rsid w:val="000E4A3C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A8E"/>
    <w:rsid w:val="00116B18"/>
    <w:rsid w:val="00117564"/>
    <w:rsid w:val="001178A1"/>
    <w:rsid w:val="0012067A"/>
    <w:rsid w:val="00120A58"/>
    <w:rsid w:val="001236E3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3C85"/>
    <w:rsid w:val="0017470D"/>
    <w:rsid w:val="00174A05"/>
    <w:rsid w:val="0017706D"/>
    <w:rsid w:val="00177384"/>
    <w:rsid w:val="001777A5"/>
    <w:rsid w:val="00177BC2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106D"/>
    <w:rsid w:val="001D141F"/>
    <w:rsid w:val="001D2FA8"/>
    <w:rsid w:val="001D3488"/>
    <w:rsid w:val="001D46CC"/>
    <w:rsid w:val="001D525F"/>
    <w:rsid w:val="001D5DA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7091"/>
    <w:rsid w:val="002174D7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62A8"/>
    <w:rsid w:val="002465C5"/>
    <w:rsid w:val="0024668C"/>
    <w:rsid w:val="00250677"/>
    <w:rsid w:val="002512C1"/>
    <w:rsid w:val="002517F1"/>
    <w:rsid w:val="002518EF"/>
    <w:rsid w:val="00251DF9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F049C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322"/>
    <w:rsid w:val="00375370"/>
    <w:rsid w:val="00375D03"/>
    <w:rsid w:val="00376B49"/>
    <w:rsid w:val="00377C04"/>
    <w:rsid w:val="0038001E"/>
    <w:rsid w:val="003801E2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F2D"/>
    <w:rsid w:val="003C7427"/>
    <w:rsid w:val="003C75E3"/>
    <w:rsid w:val="003D0112"/>
    <w:rsid w:val="003D1145"/>
    <w:rsid w:val="003D1291"/>
    <w:rsid w:val="003D1959"/>
    <w:rsid w:val="003D2D8B"/>
    <w:rsid w:val="003D3945"/>
    <w:rsid w:val="003D4C51"/>
    <w:rsid w:val="003D50C8"/>
    <w:rsid w:val="003D5A0D"/>
    <w:rsid w:val="003D6E8C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503"/>
    <w:rsid w:val="00453211"/>
    <w:rsid w:val="004533BB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FE7"/>
    <w:rsid w:val="00476662"/>
    <w:rsid w:val="00476801"/>
    <w:rsid w:val="00476EBB"/>
    <w:rsid w:val="004778EC"/>
    <w:rsid w:val="00477DAF"/>
    <w:rsid w:val="0048018C"/>
    <w:rsid w:val="00480DAB"/>
    <w:rsid w:val="004822F5"/>
    <w:rsid w:val="004839E1"/>
    <w:rsid w:val="00486C3B"/>
    <w:rsid w:val="004877B7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B11D8"/>
    <w:rsid w:val="004B1569"/>
    <w:rsid w:val="004B1911"/>
    <w:rsid w:val="004B28C7"/>
    <w:rsid w:val="004B2E20"/>
    <w:rsid w:val="004B43C8"/>
    <w:rsid w:val="004B6B8F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3321"/>
    <w:rsid w:val="004F3C7F"/>
    <w:rsid w:val="004F4865"/>
    <w:rsid w:val="004F4C35"/>
    <w:rsid w:val="004F5955"/>
    <w:rsid w:val="004F5F9E"/>
    <w:rsid w:val="004F6518"/>
    <w:rsid w:val="004F6860"/>
    <w:rsid w:val="004F78EA"/>
    <w:rsid w:val="004F7C2C"/>
    <w:rsid w:val="0050092D"/>
    <w:rsid w:val="005014EB"/>
    <w:rsid w:val="00501C86"/>
    <w:rsid w:val="005028C1"/>
    <w:rsid w:val="005028F9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CF8"/>
    <w:rsid w:val="00515E52"/>
    <w:rsid w:val="00516EDE"/>
    <w:rsid w:val="005170C3"/>
    <w:rsid w:val="005175D3"/>
    <w:rsid w:val="00521116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6C07"/>
    <w:rsid w:val="0054062F"/>
    <w:rsid w:val="00541414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6F0"/>
    <w:rsid w:val="005F1690"/>
    <w:rsid w:val="005F1F63"/>
    <w:rsid w:val="005F1F7B"/>
    <w:rsid w:val="005F213F"/>
    <w:rsid w:val="005F216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FF1"/>
    <w:rsid w:val="00644DCF"/>
    <w:rsid w:val="0064613D"/>
    <w:rsid w:val="006463EF"/>
    <w:rsid w:val="006466E5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A35"/>
    <w:rsid w:val="00661668"/>
    <w:rsid w:val="00662854"/>
    <w:rsid w:val="0066288A"/>
    <w:rsid w:val="00662E08"/>
    <w:rsid w:val="00662FD8"/>
    <w:rsid w:val="0066321A"/>
    <w:rsid w:val="006633E3"/>
    <w:rsid w:val="006641D3"/>
    <w:rsid w:val="00664D74"/>
    <w:rsid w:val="006650DD"/>
    <w:rsid w:val="00665F39"/>
    <w:rsid w:val="006676E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FB"/>
    <w:rsid w:val="006B17E7"/>
    <w:rsid w:val="006B2794"/>
    <w:rsid w:val="006B316F"/>
    <w:rsid w:val="006B3B2D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AD6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4725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40F"/>
    <w:rsid w:val="007C3639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55CF"/>
    <w:rsid w:val="00826054"/>
    <w:rsid w:val="00826697"/>
    <w:rsid w:val="00826CE5"/>
    <w:rsid w:val="00830B6F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D05BF"/>
    <w:rsid w:val="008D0B3D"/>
    <w:rsid w:val="008D28E7"/>
    <w:rsid w:val="008D351A"/>
    <w:rsid w:val="008D3A01"/>
    <w:rsid w:val="008D44BB"/>
    <w:rsid w:val="008D513D"/>
    <w:rsid w:val="008D53A1"/>
    <w:rsid w:val="008D64EC"/>
    <w:rsid w:val="008D6641"/>
    <w:rsid w:val="008D741C"/>
    <w:rsid w:val="008D75A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7FFD"/>
    <w:rsid w:val="00910ACE"/>
    <w:rsid w:val="00911E42"/>
    <w:rsid w:val="00911ECC"/>
    <w:rsid w:val="00913A3C"/>
    <w:rsid w:val="0091408A"/>
    <w:rsid w:val="009145A9"/>
    <w:rsid w:val="00914D0F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3C5C"/>
    <w:rsid w:val="009B3D70"/>
    <w:rsid w:val="009B4954"/>
    <w:rsid w:val="009B49FD"/>
    <w:rsid w:val="009B687F"/>
    <w:rsid w:val="009B6A1C"/>
    <w:rsid w:val="009B6C79"/>
    <w:rsid w:val="009B7609"/>
    <w:rsid w:val="009B7A0A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162"/>
    <w:rsid w:val="00A50D7F"/>
    <w:rsid w:val="00A527C3"/>
    <w:rsid w:val="00A52E1E"/>
    <w:rsid w:val="00A53471"/>
    <w:rsid w:val="00A535AE"/>
    <w:rsid w:val="00A53606"/>
    <w:rsid w:val="00A537D4"/>
    <w:rsid w:val="00A54B15"/>
    <w:rsid w:val="00A54BC0"/>
    <w:rsid w:val="00A5513F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C1432"/>
    <w:rsid w:val="00AC193B"/>
    <w:rsid w:val="00AC363D"/>
    <w:rsid w:val="00AC3A35"/>
    <w:rsid w:val="00AC67AA"/>
    <w:rsid w:val="00AC6D92"/>
    <w:rsid w:val="00AC7E27"/>
    <w:rsid w:val="00AD02C6"/>
    <w:rsid w:val="00AD10C3"/>
    <w:rsid w:val="00AD140C"/>
    <w:rsid w:val="00AD2A2C"/>
    <w:rsid w:val="00AD33E5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1EB9"/>
    <w:rsid w:val="00AF24EB"/>
    <w:rsid w:val="00AF3052"/>
    <w:rsid w:val="00AF31E1"/>
    <w:rsid w:val="00AF36C2"/>
    <w:rsid w:val="00AF377A"/>
    <w:rsid w:val="00AF3855"/>
    <w:rsid w:val="00AF3960"/>
    <w:rsid w:val="00AF507C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21DDA"/>
    <w:rsid w:val="00B2238D"/>
    <w:rsid w:val="00B223E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F6F"/>
    <w:rsid w:val="00B4322D"/>
    <w:rsid w:val="00B43387"/>
    <w:rsid w:val="00B43461"/>
    <w:rsid w:val="00B444D2"/>
    <w:rsid w:val="00B44F02"/>
    <w:rsid w:val="00B4561B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51BD"/>
    <w:rsid w:val="00B853D5"/>
    <w:rsid w:val="00B85578"/>
    <w:rsid w:val="00B8560E"/>
    <w:rsid w:val="00B85C06"/>
    <w:rsid w:val="00B85C5B"/>
    <w:rsid w:val="00B905A6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5D84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820"/>
    <w:rsid w:val="00BE4D77"/>
    <w:rsid w:val="00BE5987"/>
    <w:rsid w:val="00BE5B2F"/>
    <w:rsid w:val="00BE5FF5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162C"/>
    <w:rsid w:val="00C72519"/>
    <w:rsid w:val="00C74B5A"/>
    <w:rsid w:val="00C7786E"/>
    <w:rsid w:val="00C80446"/>
    <w:rsid w:val="00C80F62"/>
    <w:rsid w:val="00C822D7"/>
    <w:rsid w:val="00C82FC9"/>
    <w:rsid w:val="00C83947"/>
    <w:rsid w:val="00C83CCC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C16"/>
    <w:rsid w:val="00C960F3"/>
    <w:rsid w:val="00C969C1"/>
    <w:rsid w:val="00C9783F"/>
    <w:rsid w:val="00CA152F"/>
    <w:rsid w:val="00CA1F30"/>
    <w:rsid w:val="00CA218A"/>
    <w:rsid w:val="00CA296E"/>
    <w:rsid w:val="00CA3B37"/>
    <w:rsid w:val="00CA4B99"/>
    <w:rsid w:val="00CA5609"/>
    <w:rsid w:val="00CA592C"/>
    <w:rsid w:val="00CA619D"/>
    <w:rsid w:val="00CA632F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460C"/>
    <w:rsid w:val="00CD5E48"/>
    <w:rsid w:val="00CD656E"/>
    <w:rsid w:val="00CD7109"/>
    <w:rsid w:val="00CD76EE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1B62"/>
    <w:rsid w:val="00CF2CBD"/>
    <w:rsid w:val="00CF3A38"/>
    <w:rsid w:val="00CF4AA2"/>
    <w:rsid w:val="00CF4D2E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400D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DC1"/>
    <w:rsid w:val="00DE2FE3"/>
    <w:rsid w:val="00DE416C"/>
    <w:rsid w:val="00DE422E"/>
    <w:rsid w:val="00DE4689"/>
    <w:rsid w:val="00DE68B7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DB9"/>
    <w:rsid w:val="00E56E67"/>
    <w:rsid w:val="00E578D9"/>
    <w:rsid w:val="00E60E28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4630"/>
    <w:rsid w:val="00E749B0"/>
    <w:rsid w:val="00E74F50"/>
    <w:rsid w:val="00E750A2"/>
    <w:rsid w:val="00E767F5"/>
    <w:rsid w:val="00E77299"/>
    <w:rsid w:val="00E77419"/>
    <w:rsid w:val="00E803C9"/>
    <w:rsid w:val="00E805DE"/>
    <w:rsid w:val="00E8114C"/>
    <w:rsid w:val="00E83607"/>
    <w:rsid w:val="00E83E28"/>
    <w:rsid w:val="00E840F4"/>
    <w:rsid w:val="00E850AC"/>
    <w:rsid w:val="00E8542F"/>
    <w:rsid w:val="00E85A9B"/>
    <w:rsid w:val="00E867F5"/>
    <w:rsid w:val="00E86A46"/>
    <w:rsid w:val="00E87EB2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10E2"/>
    <w:rsid w:val="00EA2814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72"/>
    <w:rsid w:val="00EB39D0"/>
    <w:rsid w:val="00EB3E23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ADA"/>
    <w:rsid w:val="00ED2D1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51C3"/>
    <w:rsid w:val="00F55BB4"/>
    <w:rsid w:val="00F55C8B"/>
    <w:rsid w:val="00F56E54"/>
    <w:rsid w:val="00F60C23"/>
    <w:rsid w:val="00F61B37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71BE"/>
    <w:rsid w:val="00FA0351"/>
    <w:rsid w:val="00FA16E6"/>
    <w:rsid w:val="00FA20FE"/>
    <w:rsid w:val="00FA238F"/>
    <w:rsid w:val="00FA3089"/>
    <w:rsid w:val="00FA3719"/>
    <w:rsid w:val="00FA39DC"/>
    <w:rsid w:val="00FA3A26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5438D1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F8BC76-BF83-4AEA-924E-850BCA1A9E02}"/>
</file>

<file path=customXml/itemProps3.xml><?xml version="1.0" encoding="utf-8"?>
<ds:datastoreItem xmlns:ds="http://schemas.openxmlformats.org/officeDocument/2006/customXml" ds:itemID="{27C1F69B-3606-4AD0-BBA5-8E7D76BC5FB8}"/>
</file>

<file path=customXml/itemProps4.xml><?xml version="1.0" encoding="utf-8"?>
<ds:datastoreItem xmlns:ds="http://schemas.openxmlformats.org/officeDocument/2006/customXml" ds:itemID="{9B96CF56-1C33-418E-B591-0B1ADFC7EB8D}"/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406</cp:revision>
  <cp:lastPrinted>2018-01-09T09:28:00Z</cp:lastPrinted>
  <dcterms:created xsi:type="dcterms:W3CDTF">2018-05-28T20:36:00Z</dcterms:created>
  <dcterms:modified xsi:type="dcterms:W3CDTF">2021-08-31T12:46:00Z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