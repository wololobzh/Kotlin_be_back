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D71C" w14:textId="761663B9" w:rsidR="00C83337" w:rsidRDefault="00C83337" w:rsidP="00C83337">
      <w:pPr>
        <w:pStyle w:val="chapitre"/>
      </w:pPr>
      <w:r>
        <w:t>Présentation de l'environnement</w:t>
      </w:r>
    </w:p>
    <w:p w14:paraId="13DDE515" w14:textId="1B1AEA37" w:rsidR="00EA3080" w:rsidRDefault="00EA3080" w:rsidP="00886109">
      <w:pPr>
        <w:pStyle w:val="titreniv1"/>
      </w:pPr>
      <w:r>
        <w:t>Objectifs</w:t>
      </w:r>
    </w:p>
    <w:p w14:paraId="7297F793" w14:textId="31FB2D6F" w:rsidR="00EA3080" w:rsidRDefault="00EA3080" w:rsidP="00EA3080">
      <w:r>
        <w:t>Les objectifs de ce chapitre sont les suivants :</w:t>
      </w:r>
    </w:p>
    <w:p w14:paraId="0C0AD8B0" w14:textId="466EFD6B" w:rsidR="00EA3080" w:rsidRDefault="00EA3080" w:rsidP="00EA3080">
      <w:pPr>
        <w:pStyle w:val="liste1"/>
      </w:pPr>
      <w:r>
        <w:t xml:space="preserve">Avoir </w:t>
      </w:r>
      <w:r w:rsidR="001D635B">
        <w:t>la culture</w:t>
      </w:r>
      <w:r w:rsidR="008D1780">
        <w:t xml:space="preserve"> </w:t>
      </w:r>
      <w:r w:rsidR="001D635B">
        <w:t>minimum nécessaire pour comprendre l'environnement Android</w:t>
      </w:r>
      <w:r w:rsidR="00090C79">
        <w:t>.</w:t>
      </w:r>
    </w:p>
    <w:p w14:paraId="4971A416" w14:textId="433E4A27" w:rsidR="001D635B" w:rsidRDefault="00503E30" w:rsidP="00EA3080">
      <w:pPr>
        <w:pStyle w:val="liste1"/>
      </w:pPr>
      <w:r>
        <w:t>Connaitre la structure de la plateforme Android</w:t>
      </w:r>
      <w:r w:rsidR="00090C79">
        <w:t>.</w:t>
      </w:r>
    </w:p>
    <w:p w14:paraId="47AF8B8A" w14:textId="53F08B39" w:rsidR="00D83EED" w:rsidRDefault="00D83EED" w:rsidP="00EA3080">
      <w:pPr>
        <w:pStyle w:val="liste1"/>
      </w:pPr>
      <w:r>
        <w:t>Co</w:t>
      </w:r>
      <w:r w:rsidR="00B42D13">
        <w:t xml:space="preserve">mprendre ce qu'est </w:t>
      </w:r>
      <w:proofErr w:type="spellStart"/>
      <w:r w:rsidR="00B42D13">
        <w:t>JetPack</w:t>
      </w:r>
      <w:proofErr w:type="spellEnd"/>
    </w:p>
    <w:p w14:paraId="50DEA4A8" w14:textId="40A3FC55" w:rsidR="00503E30" w:rsidRDefault="00503E30" w:rsidP="00EA3080">
      <w:pPr>
        <w:pStyle w:val="liste1"/>
      </w:pPr>
      <w:r>
        <w:t>Connaitre la structure d'une application</w:t>
      </w:r>
      <w:r w:rsidR="00090C79">
        <w:t>.</w:t>
      </w:r>
    </w:p>
    <w:p w14:paraId="5EA42511" w14:textId="6E142C4E" w:rsidR="00503E30" w:rsidRDefault="00503E30" w:rsidP="00EA3080">
      <w:pPr>
        <w:pStyle w:val="liste1"/>
      </w:pPr>
      <w:r>
        <w:t xml:space="preserve">Connaitre </w:t>
      </w:r>
      <w:r w:rsidR="00090C79">
        <w:t>l'environnement de développement d'une application Android.</w:t>
      </w:r>
    </w:p>
    <w:p w14:paraId="3B4F15FE" w14:textId="3ACF6060" w:rsidR="00090C79" w:rsidRPr="00EA3080" w:rsidRDefault="00B912F3" w:rsidP="00EA3080">
      <w:pPr>
        <w:pStyle w:val="liste1"/>
      </w:pPr>
      <w:r>
        <w:t>Savoir créer et exécuter un projet Android.</w:t>
      </w:r>
    </w:p>
    <w:p w14:paraId="7D2BA562" w14:textId="63E2EE53" w:rsidR="00D969EE" w:rsidRDefault="00886109" w:rsidP="00886109">
      <w:pPr>
        <w:pStyle w:val="titreniv1"/>
      </w:pPr>
      <w:r>
        <w:t>Présentation</w:t>
      </w:r>
    </w:p>
    <w:p w14:paraId="507159A0" w14:textId="4AFBD3CA" w:rsidR="00886109" w:rsidRDefault="00886109" w:rsidP="00886109">
      <w:pPr>
        <w:pStyle w:val="titreniv2"/>
        <w:numPr>
          <w:ilvl w:val="0"/>
          <w:numId w:val="0"/>
        </w:numPr>
        <w:ind w:left="284" w:hanging="284"/>
      </w:pPr>
      <w:r>
        <w:t xml:space="preserve">1.1 </w:t>
      </w:r>
      <w:r w:rsidR="00C83337">
        <w:t xml:space="preserve">Les grandes dates </w:t>
      </w:r>
      <w:r w:rsidR="00115365">
        <w:t>pour Android et Kotlin</w:t>
      </w:r>
    </w:p>
    <w:p w14:paraId="7EF6C903" w14:textId="05EBBB1C" w:rsidR="00AE32FF" w:rsidRDefault="00C36799" w:rsidP="00C36799">
      <w:r w:rsidRPr="00C36799">
        <w:t>Android est le nom d'une startup créée en 2003</w:t>
      </w:r>
      <w:r w:rsidR="00D43D5C">
        <w:t xml:space="preserve">, Andy </w:t>
      </w:r>
      <w:r w:rsidR="00F54BAE">
        <w:t>Rubin un des deux cofondateurs</w:t>
      </w:r>
      <w:r w:rsidR="00643660">
        <w:t xml:space="preserve">, </w:t>
      </w:r>
      <w:r w:rsidR="00F54BAE">
        <w:t>est un ancien ingénieur de chez Apple</w:t>
      </w:r>
      <w:r w:rsidRPr="00C36799">
        <w:t>. Cette startup est à l’origine du travail sur le système d'exploitation Android qui était exclusivement dédié aux téléphones et tablettes. En 2005, Google rachète cette startup et son système d'exploitation dans le but de créer un système d'exploitation compatible avec tous les appareils</w:t>
      </w:r>
      <w:r w:rsidR="00F602AB">
        <w:t xml:space="preserve"> mobiles</w:t>
      </w:r>
      <w:r w:rsidRPr="00C36799">
        <w:t xml:space="preserve">. En janvier 2007, Apple sort son iPhone révolutionnaire ; en novembre, Google crée le Open </w:t>
      </w:r>
      <w:proofErr w:type="spellStart"/>
      <w:r w:rsidRPr="00C36799">
        <w:t>Handset</w:t>
      </w:r>
      <w:proofErr w:type="spellEnd"/>
      <w:r w:rsidRPr="00C36799">
        <w:t xml:space="preserve"> Alliance</w:t>
      </w:r>
      <w:r w:rsidR="0086752F">
        <w:t xml:space="preserve">, </w:t>
      </w:r>
      <w:r w:rsidRPr="00C36799">
        <w:t xml:space="preserve">un consortium de plusieurs dizaines d'entreprises, dans le but d'accélérer le développement de son système d'exploitation. </w:t>
      </w:r>
    </w:p>
    <w:p w14:paraId="6E9177A1" w14:textId="7EAA0362" w:rsidR="0041151A" w:rsidRPr="0041151A" w:rsidRDefault="008C7DD9" w:rsidP="0041151A">
      <w:r>
        <w:t>E</w:t>
      </w:r>
      <w:r w:rsidRPr="008C7DD9">
        <w:t>n 2011</w:t>
      </w:r>
      <w:r>
        <w:t>, p</w:t>
      </w:r>
      <w:r w:rsidR="0041151A" w:rsidRPr="0041151A">
        <w:rPr>
          <w:lang w:eastAsia="fr-FR"/>
        </w:rPr>
        <w:t xml:space="preserve">résentation de Kotlin à la conférence JVM Langage </w:t>
      </w:r>
      <w:proofErr w:type="spellStart"/>
      <w:r w:rsidR="0041151A" w:rsidRPr="0041151A">
        <w:rPr>
          <w:lang w:eastAsia="fr-FR"/>
        </w:rPr>
        <w:t>Summit</w:t>
      </w:r>
      <w:proofErr w:type="spellEnd"/>
      <w:r>
        <w:t xml:space="preserve"> par </w:t>
      </w:r>
      <w:proofErr w:type="spellStart"/>
      <w:r w:rsidR="004B3738">
        <w:t>JetBrains</w:t>
      </w:r>
      <w:proofErr w:type="spellEnd"/>
      <w:r w:rsidR="004B3738">
        <w:t>.</w:t>
      </w:r>
    </w:p>
    <w:p w14:paraId="00A2E638" w14:textId="3DA04DB8" w:rsidR="00A41D48" w:rsidRDefault="00A41D48" w:rsidP="00C36799">
      <w:r>
        <w:t>En 2014,</w:t>
      </w:r>
      <w:r w:rsidR="003D2671">
        <w:t xml:space="preserve"> Google s'associe avec </w:t>
      </w:r>
      <w:proofErr w:type="spellStart"/>
      <w:r w:rsidR="003D2671">
        <w:t>Jetbrain</w:t>
      </w:r>
      <w:proofErr w:type="spellEnd"/>
      <w:r w:rsidR="006B070A">
        <w:t>,</w:t>
      </w:r>
      <w:r>
        <w:t xml:space="preserve"> </w:t>
      </w:r>
      <w:r w:rsidR="00662F26">
        <w:t xml:space="preserve">L'IDE Android Studio basé sur l'IDE </w:t>
      </w:r>
      <w:proofErr w:type="spellStart"/>
      <w:r w:rsidR="00662F26">
        <w:t>IntelliJ</w:t>
      </w:r>
      <w:proofErr w:type="spellEnd"/>
      <w:r w:rsidR="00C03613">
        <w:t xml:space="preserve"> </w:t>
      </w:r>
      <w:r w:rsidR="006B070A">
        <w:t>IDEA devient</w:t>
      </w:r>
      <w:r w:rsidR="00C03613">
        <w:t xml:space="preserve"> l'IDE officiel pour les développement</w:t>
      </w:r>
      <w:r w:rsidR="00C61002">
        <w:t>s</w:t>
      </w:r>
      <w:r w:rsidR="00C03613">
        <w:t xml:space="preserve"> </w:t>
      </w:r>
      <w:r w:rsidR="006B070A">
        <w:t>Android.</w:t>
      </w:r>
    </w:p>
    <w:p w14:paraId="48C814E3" w14:textId="45B69545" w:rsidR="00AE32FF" w:rsidRDefault="00C61002" w:rsidP="00C36799">
      <w:r>
        <w:t>A partir de</w:t>
      </w:r>
      <w:r w:rsidR="00AE32FF">
        <w:t xml:space="preserve"> 2015</w:t>
      </w:r>
      <w:r>
        <w:t>,</w:t>
      </w:r>
      <w:r w:rsidR="00AE32FF">
        <w:t xml:space="preserve"> plusieurs grosses failles de sécurité </w:t>
      </w:r>
      <w:r w:rsidR="003B40B7">
        <w:t xml:space="preserve">ont été découverte, </w:t>
      </w:r>
      <w:r w:rsidR="006705D4">
        <w:t xml:space="preserve">Google a </w:t>
      </w:r>
      <w:r w:rsidR="004B3738">
        <w:t>réagi</w:t>
      </w:r>
      <w:r w:rsidR="006705D4">
        <w:t xml:space="preserve"> en proposant des mise</w:t>
      </w:r>
      <w:r w:rsidR="006D4662">
        <w:t>s</w:t>
      </w:r>
      <w:r w:rsidR="006705D4">
        <w:t xml:space="preserve"> à jour régulière</w:t>
      </w:r>
      <w:r w:rsidR="00FC2B1E">
        <w:t>s</w:t>
      </w:r>
      <w:r w:rsidR="006705D4">
        <w:t xml:space="preserve"> du système d'exploitation </w:t>
      </w:r>
      <w:r w:rsidR="006D4662">
        <w:t xml:space="preserve">aux utilisateurs </w:t>
      </w:r>
      <w:r w:rsidR="006705D4">
        <w:t>et en repensant l</w:t>
      </w:r>
      <w:r w:rsidR="00030B1F">
        <w:t>es outils proposés aux développeurs Android.</w:t>
      </w:r>
    </w:p>
    <w:p w14:paraId="3D91CA88" w14:textId="393C3120" w:rsidR="00832987" w:rsidRDefault="004B3738" w:rsidP="00832987">
      <w:pPr>
        <w:rPr>
          <w:lang w:eastAsia="fr-FR"/>
        </w:rPr>
      </w:pPr>
      <w:r>
        <w:t xml:space="preserve">En </w:t>
      </w:r>
      <w:r w:rsidRPr="004B3738">
        <w:t>2017</w:t>
      </w:r>
      <w:r>
        <w:t>, o</w:t>
      </w:r>
      <w:r w:rsidR="00832987" w:rsidRPr="00832987">
        <w:rPr>
          <w:lang w:eastAsia="fr-FR"/>
        </w:rPr>
        <w:t>fficialisation du support de Kotlin pour la plateforme Android lors de la célèbre conférence du Google i/o.</w:t>
      </w:r>
    </w:p>
    <w:p w14:paraId="47FF55C8" w14:textId="3016888C" w:rsidR="00832987" w:rsidRDefault="00C70D7D" w:rsidP="00C36799">
      <w:r>
        <w:t>En</w:t>
      </w:r>
      <w:r w:rsidR="008A7093" w:rsidRPr="008A7093">
        <w:t xml:space="preserve"> 2019, toujours lors de la conférence </w:t>
      </w:r>
      <w:hyperlink r:id="rId11" w:tooltip="Google I/O" w:history="1">
        <w:r w:rsidR="008A7093" w:rsidRPr="008A7093">
          <w:t>Google I/O</w:t>
        </w:r>
      </w:hyperlink>
      <w:r w:rsidR="008A7093" w:rsidRPr="008A7093">
        <w:t>, Kotlin devient officiellement le </w:t>
      </w:r>
      <w:hyperlink r:id="rId12" w:tooltip="Langage de programmation" w:history="1">
        <w:r w:rsidR="008A7093" w:rsidRPr="008A7093">
          <w:t>langage de programmation</w:t>
        </w:r>
      </w:hyperlink>
      <w:r w:rsidR="008A7093" w:rsidRPr="008A7093">
        <w:t xml:space="preserve"> recommandé par </w:t>
      </w:r>
      <w:hyperlink r:id="rId13" w:tooltip="Google" w:history="1">
        <w:r w:rsidR="008A7093" w:rsidRPr="008A7093">
          <w:t>Google</w:t>
        </w:r>
      </w:hyperlink>
      <w:r w:rsidR="008A7093" w:rsidRPr="008A7093">
        <w:t> pour le développement des applications Androi</w:t>
      </w:r>
      <w:r w:rsidR="008A7093">
        <w:t>d.</w:t>
      </w:r>
    </w:p>
    <w:p w14:paraId="1EC3A3F4" w14:textId="35BFE313" w:rsidR="00753D6D" w:rsidRDefault="00F77D48" w:rsidP="00C36799">
      <w:r>
        <w:lastRenderedPageBreak/>
        <w:t>Le 3 septembre 2019, arrivé</w:t>
      </w:r>
      <w:r w:rsidR="00272CDF">
        <w:t>e</w:t>
      </w:r>
      <w:r>
        <w:t xml:space="preserve"> d'Android 10 avec l'API 30 qui</w:t>
      </w:r>
      <w:r w:rsidR="004F6679">
        <w:t xml:space="preserve"> propose </w:t>
      </w:r>
      <w:proofErr w:type="spellStart"/>
      <w:r w:rsidR="004F6679">
        <w:t>androidx</w:t>
      </w:r>
      <w:proofErr w:type="spellEnd"/>
      <w:r w:rsidR="004F6679">
        <w:t xml:space="preserve"> et architecture component comme modèle de d</w:t>
      </w:r>
      <w:r w:rsidR="000827AC">
        <w:t>é</w:t>
      </w:r>
      <w:r w:rsidR="004F6679">
        <w:t xml:space="preserve">veloppement </w:t>
      </w:r>
      <w:r w:rsidR="000827AC">
        <w:t>vivement recommandé par google.</w:t>
      </w:r>
    </w:p>
    <w:p w14:paraId="5C950B98" w14:textId="383EA69E" w:rsidR="00C36799" w:rsidRDefault="00C36799" w:rsidP="00C36799">
      <w:r w:rsidRPr="00C36799">
        <w:t xml:space="preserve">Aujourd'hui, Android détient </w:t>
      </w:r>
      <w:r>
        <w:t>plus de 8</w:t>
      </w:r>
      <w:r w:rsidRPr="00C36799">
        <w:t>0 % des parts de marché</w:t>
      </w:r>
      <w:r w:rsidR="00BB61AB">
        <w:t xml:space="preserve"> et </w:t>
      </w:r>
      <w:r w:rsidR="00BB61AB" w:rsidRPr="00BB61AB">
        <w:t>Kotlin est utilisé principalement pour les nouveaux projets (96 %</w:t>
      </w:r>
      <w:r w:rsidR="00C83337">
        <w:t xml:space="preserve"> selon </w:t>
      </w:r>
      <w:proofErr w:type="spellStart"/>
      <w:r w:rsidR="00C83337">
        <w:t>Jet</w:t>
      </w:r>
      <w:r w:rsidR="008D77C4">
        <w:t>B</w:t>
      </w:r>
      <w:r w:rsidR="00C83337">
        <w:t>rains</w:t>
      </w:r>
      <w:proofErr w:type="spellEnd"/>
      <w:r w:rsidR="00BB61AB" w:rsidRPr="00BB61AB">
        <w:t>)</w:t>
      </w:r>
      <w:r w:rsidR="00C83337">
        <w:t>.</w:t>
      </w:r>
    </w:p>
    <w:p w14:paraId="1984E92B" w14:textId="318B4FFD" w:rsidR="004B7A24" w:rsidRDefault="00B6514E" w:rsidP="00B6514E">
      <w:pPr>
        <w:pStyle w:val="titreniv2"/>
      </w:pPr>
      <w:r>
        <w:t>Les avantages de Kotlin</w:t>
      </w:r>
    </w:p>
    <w:p w14:paraId="0A433261" w14:textId="77777777" w:rsidR="00536562" w:rsidRPr="00536562" w:rsidRDefault="00536562" w:rsidP="00536562">
      <w:r w:rsidRPr="00536562">
        <w:t>Voici les principaux avantages de ce langage :</w:t>
      </w:r>
    </w:p>
    <w:p w14:paraId="4EF06A29" w14:textId="77777777" w:rsidR="00536562" w:rsidRPr="00536562" w:rsidRDefault="00536562" w:rsidP="00536562">
      <w:pPr>
        <w:pStyle w:val="liste1"/>
      </w:pPr>
      <w:r w:rsidRPr="00536562">
        <w:t>Moins verbeux : le nombre de lignes de code d’un programme Kotlin est nettement plus faible qu’un même programme développé en Java.</w:t>
      </w:r>
    </w:p>
    <w:p w14:paraId="78258633" w14:textId="77777777" w:rsidR="00536562" w:rsidRPr="00536562" w:rsidRDefault="00536562" w:rsidP="00536562">
      <w:pPr>
        <w:pStyle w:val="liste1"/>
      </w:pPr>
      <w:r w:rsidRPr="00536562">
        <w:t>Plus explicite : moins de lignes de code avec un code qui s’autocommente davantage, c’est-à-dire que le rôle des instructions est plus clair.</w:t>
      </w:r>
    </w:p>
    <w:p w14:paraId="529A5487" w14:textId="77777777" w:rsidR="00536562" w:rsidRPr="00536562" w:rsidRDefault="00536562" w:rsidP="00536562">
      <w:pPr>
        <w:pStyle w:val="liste1"/>
      </w:pPr>
      <w:r w:rsidRPr="00536562">
        <w:t>Pratique : moins verbeux, moins explicite, donc plus pratique.</w:t>
      </w:r>
    </w:p>
    <w:p w14:paraId="05A99E95" w14:textId="77777777" w:rsidR="00536562" w:rsidRPr="00536562" w:rsidRDefault="00536562" w:rsidP="00536562">
      <w:pPr>
        <w:pStyle w:val="liste1"/>
      </w:pPr>
      <w:r w:rsidRPr="00536562">
        <w:t xml:space="preserve">Moins d’erreurs avec un système de gestion des </w:t>
      </w:r>
      <w:proofErr w:type="spellStart"/>
      <w:r w:rsidRPr="00536562">
        <w:t>NullPointerException</w:t>
      </w:r>
      <w:proofErr w:type="spellEnd"/>
      <w:r w:rsidRPr="00536562">
        <w:t xml:space="preserve"> séduisant.</w:t>
      </w:r>
    </w:p>
    <w:p w14:paraId="57355DF2" w14:textId="77777777" w:rsidR="00536562" w:rsidRPr="00536562" w:rsidRDefault="00536562" w:rsidP="00536562">
      <w:r w:rsidRPr="00536562">
        <w:t>En résumé, il est plus productif.</w:t>
      </w:r>
    </w:p>
    <w:p w14:paraId="48887912" w14:textId="05E9380D" w:rsidR="00B6514E" w:rsidRDefault="007C3806" w:rsidP="007C3806">
      <w:pPr>
        <w:pStyle w:val="titreniv2"/>
      </w:pPr>
      <w:r>
        <w:t>La plateforme Android</w:t>
      </w:r>
    </w:p>
    <w:p w14:paraId="6F2DE578" w14:textId="4EF4E18F" w:rsidR="00046699" w:rsidRPr="00046699" w:rsidRDefault="00046699" w:rsidP="00046699">
      <w:r>
        <w:t xml:space="preserve">Android </w:t>
      </w:r>
      <w:r w:rsidRPr="00046699">
        <w:t>est un système d'exploitation basé sur le noyau Linux. Le noyau Linux est solide en termes de sécurité, déjà très éprouvé, et simplifie la création de pilote, car le système de pilote Linux est bien connu des fabricants de périphériques</w:t>
      </w:r>
      <w:r>
        <w:t xml:space="preserve"> dans le monde entier</w:t>
      </w:r>
      <w:r w:rsidRPr="00046699">
        <w:t>. Le noyau Linux contient donc les pilotes pour gérer par exemple le son, l'affichage, le Bluetooth, le Wi-Fi, etc.</w:t>
      </w:r>
    </w:p>
    <w:p w14:paraId="4EC925C1" w14:textId="0EDB31AF" w:rsidR="00046699" w:rsidRPr="00046699" w:rsidRDefault="00046699" w:rsidP="00046699">
      <w:r w:rsidRPr="00046699">
        <w:t xml:space="preserve">Android propose </w:t>
      </w:r>
      <w:r w:rsidR="00C740C5">
        <w:t>des</w:t>
      </w:r>
      <w:r w:rsidRPr="00046699">
        <w:t xml:space="preserve"> interface</w:t>
      </w:r>
      <w:r w:rsidR="00C740C5">
        <w:t>s</w:t>
      </w:r>
      <w:r w:rsidRPr="00046699">
        <w:t xml:space="preserve"> permettant aux constructeurs des différents composants matériels de développer leurs pilotes </w:t>
      </w:r>
      <w:r w:rsidR="00D9698C">
        <w:t>de manière</w:t>
      </w:r>
      <w:r w:rsidRPr="00046699">
        <w:t xml:space="preserve"> standardisée. Ainsi tous les composants matériels fonctionnent relativement de la même manière</w:t>
      </w:r>
      <w:r w:rsidR="009B6DBC">
        <w:t xml:space="preserve"> et cela facilite énormément la fabrication de téléphone.</w:t>
      </w:r>
    </w:p>
    <w:p w14:paraId="15BA2C04" w14:textId="77777777" w:rsidR="00046699" w:rsidRPr="00046699" w:rsidRDefault="00046699" w:rsidP="00046699">
      <w:r w:rsidRPr="00046699">
        <w:t xml:space="preserve">Android contient de nombreuses librairies en C et C++ utilisant ces pilotes au fonctionnement standardisé. Ces librairies contiennent les fonctionnalités de base pour les différentes actions à réaliser avec le matériel. Ces librairies sont essentiellement utilisées par Android Runtime (ART). </w:t>
      </w:r>
    </w:p>
    <w:p w14:paraId="22375332" w14:textId="77777777" w:rsidR="00046699" w:rsidRPr="00046699" w:rsidRDefault="00046699" w:rsidP="00046699">
      <w:r w:rsidRPr="00046699">
        <w:t>ART est l'environnement d'exécution des applications. Concrètement, ART crée une machine virtuelle pour chaque application, ainsi, si l'application plante, c'est la machine virtuelle de l'application qui s'arrêtera et non l'ensemble des applications. Ce système permet de protéger le système d'exploitation face aux applications problématiques.</w:t>
      </w:r>
      <w:r w:rsidRPr="00046699">
        <w:fldChar w:fldCharType="begin"/>
      </w:r>
      <w:r w:rsidRPr="00046699">
        <w:instrText>xe "ART"</w:instrText>
      </w:r>
      <w:r w:rsidRPr="00046699">
        <w:fldChar w:fldCharType="end"/>
      </w:r>
    </w:p>
    <w:p w14:paraId="3F7F726A" w14:textId="1F58C404" w:rsidR="00046699" w:rsidRPr="00046699" w:rsidRDefault="00046699" w:rsidP="00046699">
      <w:r w:rsidRPr="00046699">
        <w:t xml:space="preserve">Tout ce qui vient d'être présenté relève du bas niveau, les développeurs d'applications mobiles interagissent rarement avec ces différents éléments. Ce dont ont besoin les développeurs pour développer des applications c'est de l'ensemble complet des fonctionnalités du système d'exploitation fourni par </w:t>
      </w:r>
      <w:r w:rsidR="00302D7A">
        <w:t>le Framework Android</w:t>
      </w:r>
      <w:r w:rsidRPr="00046699">
        <w:t xml:space="preserve">. </w:t>
      </w:r>
    </w:p>
    <w:p w14:paraId="175530C4" w14:textId="66CA4FD3" w:rsidR="00046699" w:rsidRPr="00046699" w:rsidRDefault="00046699" w:rsidP="00046699">
      <w:r w:rsidRPr="00046699">
        <w:lastRenderedPageBreak/>
        <w:t>Ce</w:t>
      </w:r>
      <w:r w:rsidR="00302D7A">
        <w:t xml:space="preserve"> </w:t>
      </w:r>
      <w:r w:rsidR="00B840F9">
        <w:t>F</w:t>
      </w:r>
      <w:r w:rsidR="00302D7A">
        <w:t>ramework</w:t>
      </w:r>
      <w:r w:rsidRPr="00046699">
        <w:t xml:space="preserve"> offre des fonctionnalités de haut niveau simplifiant ainsi la réutilisation des composants et services de base.</w:t>
      </w:r>
    </w:p>
    <w:p w14:paraId="5F17F368" w14:textId="4F4815F9" w:rsidR="007C3806" w:rsidRDefault="00B840F9" w:rsidP="00046699">
      <w:r>
        <w:t>Ce Framework</w:t>
      </w:r>
      <w:r w:rsidR="00046699" w:rsidRPr="00046699">
        <w:t xml:space="preserve"> constitue les outils de construction qui sont utilisés pour construire les applications</w:t>
      </w:r>
      <w:r w:rsidR="00046699">
        <w:t>.</w:t>
      </w:r>
    </w:p>
    <w:p w14:paraId="27D129F0" w14:textId="77777777" w:rsidR="00CE0079" w:rsidRPr="00CE0079" w:rsidRDefault="00CE0079" w:rsidP="00CE0079">
      <w:r w:rsidRPr="00CE0079">
        <w:t>Parmi ces outils, certains permettent :</w:t>
      </w:r>
    </w:p>
    <w:p w14:paraId="1E429F1A" w14:textId="2732B132" w:rsidR="00CE0079" w:rsidRPr="00CE0079" w:rsidRDefault="00CE0079" w:rsidP="00CE0079">
      <w:pPr>
        <w:pStyle w:val="liste1"/>
      </w:pPr>
      <w:r>
        <w:t>D</w:t>
      </w:r>
      <w:r w:rsidRPr="00CE0079">
        <w:t>e créer des interfaces graphiques avec des composants pratiques (affichage de texte, saisie de texte, bouton, liste…),</w:t>
      </w:r>
    </w:p>
    <w:p w14:paraId="7CDE63C9" w14:textId="38798EDB" w:rsidR="00CE0079" w:rsidRPr="00CE0079" w:rsidRDefault="00CE0079" w:rsidP="00CE0079">
      <w:pPr>
        <w:pStyle w:val="liste1"/>
      </w:pPr>
      <w:r>
        <w:t>D</w:t>
      </w:r>
      <w:r w:rsidRPr="00CE0079">
        <w:t>e gérer les ressources de l'application facilement,</w:t>
      </w:r>
    </w:p>
    <w:p w14:paraId="7AA710D3" w14:textId="4856237F" w:rsidR="00CE0079" w:rsidRPr="00CE0079" w:rsidRDefault="00CE0079" w:rsidP="00CE0079">
      <w:pPr>
        <w:pStyle w:val="liste1"/>
      </w:pPr>
      <w:r>
        <w:t>D</w:t>
      </w:r>
      <w:r w:rsidRPr="00CE0079">
        <w:t>e gérer la cinématique des différents écrans d'une application,</w:t>
      </w:r>
    </w:p>
    <w:p w14:paraId="01AE3AFC" w14:textId="7BA435E5" w:rsidR="00C84B6D" w:rsidRDefault="00CE0079" w:rsidP="00C84B6D">
      <w:pPr>
        <w:pStyle w:val="liste1"/>
      </w:pPr>
      <w:r>
        <w:t>E</w:t>
      </w:r>
      <w:r w:rsidRPr="00CE0079">
        <w:t>t bien plus encore…</w:t>
      </w:r>
    </w:p>
    <w:p w14:paraId="65B493E4" w14:textId="4A57E5EA" w:rsidR="003E767A" w:rsidRDefault="00E800FE" w:rsidP="00E800FE">
      <w:pPr>
        <w:pStyle w:val="titreniv1"/>
      </w:pPr>
      <w:r>
        <w:t xml:space="preserve">Android </w:t>
      </w:r>
      <w:proofErr w:type="spellStart"/>
      <w:r>
        <w:t>JetPack</w:t>
      </w:r>
      <w:proofErr w:type="spellEnd"/>
    </w:p>
    <w:p w14:paraId="291C0C90" w14:textId="7412F0B5" w:rsidR="00E800FE" w:rsidRDefault="008676EE" w:rsidP="008676EE">
      <w:r>
        <w:t xml:space="preserve">Android </w:t>
      </w:r>
      <w:proofErr w:type="spellStart"/>
      <w:r w:rsidRPr="008676EE">
        <w:t>Jetpack</w:t>
      </w:r>
      <w:proofErr w:type="spellEnd"/>
      <w:r w:rsidRPr="008676EE">
        <w:t xml:space="preserve"> est une suite de bibliothèques </w:t>
      </w:r>
      <w:r w:rsidR="00C16CEF">
        <w:t>p</w:t>
      </w:r>
      <w:r w:rsidR="000877FA">
        <w:t>ermett</w:t>
      </w:r>
      <w:r w:rsidR="00C16CEF">
        <w:t>ant</w:t>
      </w:r>
      <w:r w:rsidR="000877FA">
        <w:t xml:space="preserve"> aux</w:t>
      </w:r>
      <w:r w:rsidRPr="008676EE">
        <w:t xml:space="preserve"> développeurs</w:t>
      </w:r>
      <w:r w:rsidR="00844787">
        <w:t xml:space="preserve"> </w:t>
      </w:r>
      <w:r w:rsidR="000877FA">
        <w:t xml:space="preserve">et aux </w:t>
      </w:r>
      <w:r w:rsidR="0018126E">
        <w:t>développeuses</w:t>
      </w:r>
      <w:r w:rsidR="000877FA">
        <w:t xml:space="preserve"> d'avoir des applications avec une architecture de qualité, de</w:t>
      </w:r>
      <w:r w:rsidRPr="008676EE">
        <w:t xml:space="preserve"> suivre les meilleures pratiques et </w:t>
      </w:r>
      <w:r w:rsidR="00BA169A">
        <w:t>produire des fonctionnalités</w:t>
      </w:r>
      <w:r w:rsidRPr="008676EE">
        <w:t xml:space="preserve"> qui fonctionne</w:t>
      </w:r>
      <w:r w:rsidR="00BA169A">
        <w:t>nt</w:t>
      </w:r>
      <w:r w:rsidRPr="008676EE">
        <w:t xml:space="preserve"> de manière cohérente sur </w:t>
      </w:r>
      <w:r w:rsidR="00BA169A">
        <w:t xml:space="preserve">toutes </w:t>
      </w:r>
      <w:r w:rsidRPr="008676EE">
        <w:t>les versions</w:t>
      </w:r>
      <w:r w:rsidR="00BA169A">
        <w:t xml:space="preserve">, </w:t>
      </w:r>
      <w:r w:rsidRPr="008676EE">
        <w:t>appareils Android</w:t>
      </w:r>
      <w:r w:rsidR="0018126E">
        <w:t xml:space="preserve"> sans s'occuper de l'adaptabilité</w:t>
      </w:r>
      <w:r w:rsidRPr="008676EE">
        <w:t xml:space="preserve"> afin </w:t>
      </w:r>
      <w:r w:rsidR="0018126E">
        <w:t xml:space="preserve">de </w:t>
      </w:r>
      <w:r w:rsidRPr="008676EE">
        <w:t xml:space="preserve">se concentrer </w:t>
      </w:r>
      <w:r w:rsidR="0018126E">
        <w:t xml:space="preserve">uniquement </w:t>
      </w:r>
      <w:r w:rsidRPr="008676EE">
        <w:t xml:space="preserve">sur le code </w:t>
      </w:r>
      <w:r w:rsidR="0018126E">
        <w:t xml:space="preserve">essentiel </w:t>
      </w:r>
      <w:r w:rsidRPr="008676EE">
        <w:t>qui les intéresse.</w:t>
      </w:r>
    </w:p>
    <w:p w14:paraId="6D6A09E4" w14:textId="5F85E986" w:rsidR="00C84B6D" w:rsidRDefault="00C84B6D" w:rsidP="00B42D13">
      <w:pPr>
        <w:pStyle w:val="titreniv1"/>
      </w:pPr>
      <w:r>
        <w:t>Processus de construction d'une application</w:t>
      </w:r>
    </w:p>
    <w:p w14:paraId="51F4ABD4" w14:textId="77777777" w:rsidR="00171C7F" w:rsidRPr="00171C7F" w:rsidRDefault="00171C7F" w:rsidP="00171C7F">
      <w:r w:rsidRPr="00171C7F">
        <w:t>Le processus de construction pour une application de base suit ces étapes :</w:t>
      </w:r>
    </w:p>
    <w:p w14:paraId="3270BCF5" w14:textId="77777777" w:rsidR="00171C7F" w:rsidRPr="00171C7F" w:rsidRDefault="00171C7F" w:rsidP="00171C7F">
      <w:pPr>
        <w:pStyle w:val="soustitre"/>
      </w:pPr>
      <w:r w:rsidRPr="00171C7F">
        <w:t>Compilation des sources</w:t>
      </w:r>
    </w:p>
    <w:p w14:paraId="2A0DCDC9" w14:textId="77777777" w:rsidR="00171C7F" w:rsidRPr="00171C7F" w:rsidRDefault="00171C7F" w:rsidP="00171C7F">
      <w:r w:rsidRPr="00171C7F">
        <w:t xml:space="preserve">Le compilateur convertit le code source en fichiers </w:t>
      </w:r>
      <w:r w:rsidRPr="00171C7F">
        <w:rPr>
          <w:rStyle w:val="gras"/>
        </w:rPr>
        <w:t>DEX</w:t>
      </w:r>
      <w:r w:rsidRPr="00171C7F">
        <w:t xml:space="preserve"> (</w:t>
      </w:r>
      <w:r w:rsidRPr="00171C7F">
        <w:rPr>
          <w:rStyle w:val="italique"/>
        </w:rPr>
        <w:t xml:space="preserve">Dalvik </w:t>
      </w:r>
      <w:proofErr w:type="spellStart"/>
      <w:r w:rsidRPr="00171C7F">
        <w:rPr>
          <w:rStyle w:val="italique"/>
        </w:rPr>
        <w:t>Executable</w:t>
      </w:r>
      <w:proofErr w:type="spellEnd"/>
      <w:r w:rsidRPr="00171C7F">
        <w:t>), qui incluent le bytecode qui s'exécute sur les appareils Android, et les ressources utilisées par l'application.</w:t>
      </w:r>
      <w:r w:rsidRPr="00171C7F">
        <w:fldChar w:fldCharType="begin"/>
      </w:r>
      <w:r w:rsidRPr="00171C7F">
        <w:instrText>xe "DEX"</w:instrText>
      </w:r>
      <w:r w:rsidRPr="00171C7F">
        <w:fldChar w:fldCharType="end"/>
      </w:r>
    </w:p>
    <w:p w14:paraId="6E9C5622" w14:textId="77777777" w:rsidR="00171C7F" w:rsidRPr="00171C7F" w:rsidRDefault="00171C7F" w:rsidP="00171C7F">
      <w:r w:rsidRPr="00171C7F">
        <w:t>L'outil de packaging APK combine les fichiers DEX en un seul fichier APK. Cependant, avant que votre application puisse être installée et déployée sur un appareil Android, le fichier APK doit être signé.</w:t>
      </w:r>
      <w:r w:rsidRPr="00171C7F">
        <w:fldChar w:fldCharType="begin"/>
      </w:r>
      <w:r w:rsidRPr="00171C7F">
        <w:instrText>xe "APK"</w:instrText>
      </w:r>
      <w:r w:rsidRPr="00171C7F">
        <w:fldChar w:fldCharType="end"/>
      </w:r>
    </w:p>
    <w:p w14:paraId="7EA14671" w14:textId="77777777" w:rsidR="00171C7F" w:rsidRPr="00171C7F" w:rsidRDefault="00171C7F" w:rsidP="00171C7F">
      <w:pPr>
        <w:pStyle w:val="soustitre"/>
      </w:pPr>
      <w:r w:rsidRPr="00171C7F">
        <w:t>Signer l'APK</w:t>
      </w:r>
    </w:p>
    <w:p w14:paraId="0C185311" w14:textId="77777777" w:rsidR="00171C7F" w:rsidRPr="00171C7F" w:rsidRDefault="00171C7F" w:rsidP="00171C7F">
      <w:r w:rsidRPr="00171C7F">
        <w:t>Il est nécessaire de signer l'APK dans le but d'identifier l'auteur et ainsi de sécuriser l'application. Seul l'auteur pourra apporter des mises à jour sur l'application et décider des interactions de l'application vers d'autres applications.</w:t>
      </w:r>
    </w:p>
    <w:p w14:paraId="1C3769F3" w14:textId="5984EF45" w:rsidR="00171C7F" w:rsidRDefault="00171C7F" w:rsidP="00171C7F">
      <w:r w:rsidRPr="00171C7F">
        <w:t>À la fin du processus de génération, l'auteur dispose d'un fichier APK de débogage ou d'un fichier APK de version qu'il peut utiliser pour déployer, tester ou publier l'application.</w:t>
      </w:r>
    </w:p>
    <w:p w14:paraId="5BDC14FD" w14:textId="25A1D397" w:rsidR="00453D50" w:rsidRPr="00171C7F" w:rsidRDefault="00453D50" w:rsidP="000E2354">
      <w:pPr>
        <w:pStyle w:val="titreniv1"/>
      </w:pPr>
      <w:r>
        <w:lastRenderedPageBreak/>
        <w:t>Environnement de développement</w:t>
      </w:r>
    </w:p>
    <w:p w14:paraId="2F5CA6ED" w14:textId="580F39E7" w:rsidR="00171C7F" w:rsidRDefault="00C94A06" w:rsidP="00C94A06">
      <w:pPr>
        <w:pStyle w:val="titreniv2"/>
      </w:pPr>
      <w:r>
        <w:t>Présentation</w:t>
      </w:r>
    </w:p>
    <w:p w14:paraId="2E492947" w14:textId="3285552B" w:rsidR="00A5469C" w:rsidRDefault="00C94A06" w:rsidP="00C94A06">
      <w:r>
        <w:t xml:space="preserve">L'environnement </w:t>
      </w:r>
      <w:r w:rsidR="00A5469C">
        <w:t>minimum pour développer une application Android est composé des éléments suivants :</w:t>
      </w:r>
    </w:p>
    <w:p w14:paraId="40211515" w14:textId="30A2D234" w:rsidR="00A5469C" w:rsidRDefault="00A5469C" w:rsidP="00A5469C">
      <w:pPr>
        <w:pStyle w:val="liste1"/>
      </w:pPr>
      <w:r>
        <w:t>Un SDK Android</w:t>
      </w:r>
    </w:p>
    <w:p w14:paraId="39A725B2" w14:textId="7EA86CF5" w:rsidR="00A5469C" w:rsidRDefault="00A5469C" w:rsidP="00A5469C">
      <w:pPr>
        <w:pStyle w:val="liste1"/>
      </w:pPr>
      <w:r>
        <w:t>Android Studio</w:t>
      </w:r>
    </w:p>
    <w:p w14:paraId="6C90D7DF" w14:textId="7166E789" w:rsidR="00A5469C" w:rsidRDefault="00A5469C" w:rsidP="00A5469C">
      <w:pPr>
        <w:pStyle w:val="liste1"/>
      </w:pPr>
      <w:r>
        <w:t>Un émulateur</w:t>
      </w:r>
    </w:p>
    <w:p w14:paraId="13CD5A06" w14:textId="5D2AE7F0" w:rsidR="00A5469C" w:rsidRDefault="00A5469C" w:rsidP="00A5469C">
      <w:pPr>
        <w:pStyle w:val="titreniv2"/>
      </w:pPr>
      <w:r>
        <w:t>SDK Android</w:t>
      </w:r>
    </w:p>
    <w:p w14:paraId="26EA954C" w14:textId="77777777" w:rsidR="009E79F6" w:rsidRPr="009E79F6" w:rsidRDefault="009E79F6" w:rsidP="009E79F6">
      <w:r w:rsidRPr="009E79F6">
        <w:t xml:space="preserve">Le kit de développement d'Android est un ensemble complet d'outils de développement. </w:t>
      </w:r>
    </w:p>
    <w:p w14:paraId="106E3C6F" w14:textId="77777777" w:rsidR="009E79F6" w:rsidRPr="009E79F6" w:rsidRDefault="009E79F6" w:rsidP="009E79F6">
      <w:r w:rsidRPr="009E79F6">
        <w:t>Il inclut un débogueur, des bibliothèques logicielles, un émulateur, de la documentation, des exemples de code et des tutoriels.</w:t>
      </w:r>
    </w:p>
    <w:p w14:paraId="70112E29" w14:textId="7BB322BE" w:rsidR="009E79F6" w:rsidRDefault="009E79F6" w:rsidP="009E79F6">
      <w:r w:rsidRPr="009E79F6">
        <w:t xml:space="preserve">Android Studio est l'IDE officiel permettant d'utiliser le SDK Android. </w:t>
      </w:r>
    </w:p>
    <w:p w14:paraId="2248C870" w14:textId="2407434A" w:rsidR="004B0940" w:rsidRDefault="004B0940" w:rsidP="004B0940">
      <w:pPr>
        <w:pStyle w:val="titreniv2"/>
      </w:pPr>
      <w:r>
        <w:t>Android Studio</w:t>
      </w:r>
    </w:p>
    <w:p w14:paraId="45AD38F6" w14:textId="120D8C18" w:rsidR="004B0940" w:rsidRDefault="004B0940" w:rsidP="004B0940">
      <w:pPr>
        <w:pStyle w:val="titreniv3"/>
      </w:pPr>
      <w:r>
        <w:t>Présentation</w:t>
      </w:r>
    </w:p>
    <w:p w14:paraId="3238DCA5" w14:textId="5AF5F100" w:rsidR="000E42EE" w:rsidRPr="000E42EE" w:rsidRDefault="000E42EE" w:rsidP="000E42EE">
      <w:r w:rsidRPr="000E42EE">
        <w:t xml:space="preserve">Android Studio est l’environnement de développement officiel pour développer des applications Android. </w:t>
      </w:r>
      <w:r w:rsidR="00481231">
        <w:t>Il est complet et parfaitement adapté aux développements d'application native Android.</w:t>
      </w:r>
    </w:p>
    <w:p w14:paraId="4A75766A" w14:textId="77777777" w:rsidR="000E42EE" w:rsidRPr="000E42EE" w:rsidRDefault="000E42EE" w:rsidP="000E42EE">
      <w:r w:rsidRPr="000E42EE">
        <w:t xml:space="preserve">Il est basé sur </w:t>
      </w:r>
      <w:proofErr w:type="spellStart"/>
      <w:r w:rsidRPr="000E42EE">
        <w:t>IntelliJ</w:t>
      </w:r>
      <w:proofErr w:type="spellEnd"/>
      <w:r w:rsidRPr="000E42EE">
        <w:t xml:space="preserve"> IDEA, qui est un IDE reconnu et apprécié par les développeurs pour la variété de ses outils permettant de simplifier et d’améliorer la productivité de leurs développements.</w:t>
      </w:r>
    </w:p>
    <w:p w14:paraId="174C9D7F" w14:textId="77777777" w:rsidR="000E42EE" w:rsidRPr="000E42EE" w:rsidRDefault="000E42EE" w:rsidP="000E42EE">
      <w:r w:rsidRPr="000E42EE">
        <w:t>Android Studio permet principalement d’utiliser le SDK Android et d'éditer les fichiers Kotlin et de configuration XML d'une application Android.</w:t>
      </w:r>
    </w:p>
    <w:p w14:paraId="7142D492" w14:textId="77777777" w:rsidR="000E42EE" w:rsidRPr="000E42EE" w:rsidRDefault="000E42EE" w:rsidP="000E42EE">
      <w:r w:rsidRPr="000E42EE">
        <w:t>Android Studio a vu sa première version stable sortir en 2014. C'est cet IDE qui est vivement recommandé pour les développements Android.</w:t>
      </w:r>
    </w:p>
    <w:p w14:paraId="2BE1D12A" w14:textId="4F0FAAD7" w:rsidR="000E42EE" w:rsidRDefault="000E42EE" w:rsidP="000E42EE">
      <w:r w:rsidRPr="000E42EE">
        <w:t>Android Studio et le SDK sont téléchargeables à cette adresse : </w:t>
      </w:r>
      <w:r w:rsidRPr="000E42EE">
        <w:br/>
      </w:r>
      <w:hyperlink r:id="rId14" w:history="1">
        <w:r w:rsidR="00687541" w:rsidRPr="004B468C">
          <w:t>https://developer.android.com/studio/</w:t>
        </w:r>
      </w:hyperlink>
    </w:p>
    <w:p w14:paraId="6E47E5A0" w14:textId="20CC6223" w:rsidR="00B45FA1" w:rsidRDefault="00B45FA1" w:rsidP="0037513A">
      <w:pPr>
        <w:pStyle w:val="titreniv2"/>
      </w:pPr>
      <w:r>
        <w:t>Gradle</w:t>
      </w:r>
    </w:p>
    <w:p w14:paraId="5BDDA690" w14:textId="7A29EC5C" w:rsidR="00BC2B3D" w:rsidRPr="00BC2B3D" w:rsidRDefault="0037513A" w:rsidP="0037513A">
      <w:pPr>
        <w:pStyle w:val="titreniv3"/>
      </w:pPr>
      <w:r>
        <w:t>Présentation</w:t>
      </w:r>
    </w:p>
    <w:p w14:paraId="758F82F5" w14:textId="1438CA86" w:rsidR="00217613" w:rsidRDefault="00AD34B3" w:rsidP="003C62D1">
      <w:r w:rsidRPr="00AD34B3">
        <w:t>Gradle est un moteur de production permettant de faire une multitude d'actions sur le cycle de vie d'un projet</w:t>
      </w:r>
      <w:r>
        <w:t xml:space="preserve"> telles </w:t>
      </w:r>
      <w:r w:rsidR="000959C2">
        <w:t xml:space="preserve">que </w:t>
      </w:r>
      <w:r w:rsidR="003C62D1">
        <w:t>gérer</w:t>
      </w:r>
      <w:r w:rsidR="000959C2">
        <w:t xml:space="preserve"> </w:t>
      </w:r>
      <w:r w:rsidR="003C62D1">
        <w:t>les</w:t>
      </w:r>
      <w:r w:rsidR="000959C2">
        <w:t xml:space="preserve"> </w:t>
      </w:r>
      <w:r w:rsidR="00BC2B3D">
        <w:t>dépendances ;</w:t>
      </w:r>
      <w:r w:rsidR="000959C2">
        <w:t xml:space="preserve"> </w:t>
      </w:r>
      <w:r w:rsidR="003C62D1">
        <w:t>gérer</w:t>
      </w:r>
      <w:r w:rsidR="000959C2">
        <w:t xml:space="preserve"> </w:t>
      </w:r>
      <w:r w:rsidR="003C62D1">
        <w:t>le</w:t>
      </w:r>
      <w:r w:rsidR="000959C2">
        <w:t xml:space="preserve"> processus de compilation et </w:t>
      </w:r>
      <w:r w:rsidR="003C62D1">
        <w:t>de génération des applications</w:t>
      </w:r>
      <w:r w:rsidRPr="00AD34B3">
        <w:t xml:space="preserve">. Dans ce livre, Gradle ne sera utilisé que </w:t>
      </w:r>
      <w:r w:rsidRPr="00AD34B3">
        <w:lastRenderedPageBreak/>
        <w:t>pour sa partie gestionnaire de dépendances. En effet, Gradle permet d'ajouter des libraires de manière très simple au projet.</w:t>
      </w:r>
    </w:p>
    <w:p w14:paraId="61BE41D5" w14:textId="7F7AEE91" w:rsidR="0037513A" w:rsidRDefault="00C7276C" w:rsidP="00C7276C">
      <w:pPr>
        <w:pStyle w:val="titreniv3"/>
      </w:pPr>
      <w:r>
        <w:t>Gestion des dépendances</w:t>
      </w:r>
    </w:p>
    <w:p w14:paraId="18A0D12F" w14:textId="5E32259E" w:rsidR="006B4865" w:rsidRPr="006B4865" w:rsidRDefault="006B4865" w:rsidP="006B4865">
      <w:r w:rsidRPr="006B4865">
        <w:t>Lors de la création d'un nouveau projet, vous pouvez apercevoir dans l'explorateur de projet une section nommée "Gradle Scripts", cette section contient différents projets permettant de configurer Gradle. Le</w:t>
      </w:r>
      <w:r w:rsidR="00E90A63">
        <w:t>s</w:t>
      </w:r>
      <w:r w:rsidRPr="006B4865">
        <w:t xml:space="preserve"> seul</w:t>
      </w:r>
      <w:r w:rsidR="00E90A63">
        <w:t>s</w:t>
      </w:r>
      <w:r w:rsidRPr="006B4865">
        <w:t xml:space="preserve"> fichier</w:t>
      </w:r>
      <w:r w:rsidR="00E90A63">
        <w:t>s</w:t>
      </w:r>
      <w:r w:rsidRPr="006B4865">
        <w:t xml:space="preserve"> intéressant</w:t>
      </w:r>
      <w:r w:rsidR="00E90A63">
        <w:t>s</w:t>
      </w:r>
      <w:r w:rsidRPr="006B4865">
        <w:t xml:space="preserve"> pour utiliser ce livre et découvrir le développement Android </w:t>
      </w:r>
      <w:r w:rsidR="002B678F">
        <w:t>sont</w:t>
      </w:r>
      <w:r w:rsidRPr="006B4865">
        <w:t xml:space="preserve"> le</w:t>
      </w:r>
      <w:r w:rsidR="002B678F">
        <w:t>s</w:t>
      </w:r>
      <w:r w:rsidRPr="006B4865">
        <w:t xml:space="preserve"> fichier</w:t>
      </w:r>
      <w:r w:rsidR="002B678F">
        <w:t>s</w:t>
      </w:r>
      <w:r w:rsidRPr="006B4865">
        <w:t xml:space="preserve"> "</w:t>
      </w:r>
      <w:proofErr w:type="spellStart"/>
      <w:proofErr w:type="gramStart"/>
      <w:r w:rsidRPr="006B4865">
        <w:t>build.gradle</w:t>
      </w:r>
      <w:proofErr w:type="spellEnd"/>
      <w:proofErr w:type="gramEnd"/>
      <w:r w:rsidRPr="006B4865">
        <w:t xml:space="preserve">" </w:t>
      </w:r>
      <w:r w:rsidR="002B678F">
        <w:t xml:space="preserve">et </w:t>
      </w:r>
      <w:r w:rsidR="008234DF">
        <w:t xml:space="preserve">le fichier </w:t>
      </w:r>
      <w:proofErr w:type="spellStart"/>
      <w:r w:rsidR="008234DF">
        <w:t>gradle.properties</w:t>
      </w:r>
      <w:proofErr w:type="spellEnd"/>
      <w:r w:rsidR="008234DF">
        <w:t xml:space="preserve"> dans le cas </w:t>
      </w:r>
      <w:proofErr w:type="spellStart"/>
      <w:r w:rsidR="008234DF">
        <w:t>ou</w:t>
      </w:r>
      <w:proofErr w:type="spellEnd"/>
      <w:r w:rsidR="008234DF">
        <w:t xml:space="preserve"> vous souhaitez utilisez un proxy lors de vos développements.</w:t>
      </w:r>
    </w:p>
    <w:p w14:paraId="6C85A4F4" w14:textId="2F055A36" w:rsidR="006B4865" w:rsidRDefault="006B4865" w:rsidP="006B4865">
      <w:r w:rsidRPr="006B4865">
        <w:t xml:space="preserve">C'est dans </w:t>
      </w:r>
      <w:r w:rsidR="008234DF">
        <w:t>l</w:t>
      </w:r>
      <w:r w:rsidRPr="006B4865">
        <w:t>e</w:t>
      </w:r>
      <w:r w:rsidR="008234DF">
        <w:t>s</w:t>
      </w:r>
      <w:r w:rsidRPr="006B4865">
        <w:t xml:space="preserve"> fichier</w:t>
      </w:r>
      <w:r w:rsidR="008234DF">
        <w:t>s</w:t>
      </w:r>
      <w:r w:rsidR="009B2F9F">
        <w:t xml:space="preserve"> "</w:t>
      </w:r>
      <w:proofErr w:type="spellStart"/>
      <w:proofErr w:type="gramStart"/>
      <w:r w:rsidR="009B2F9F">
        <w:t>build.gradle</w:t>
      </w:r>
      <w:proofErr w:type="spellEnd"/>
      <w:proofErr w:type="gramEnd"/>
      <w:r w:rsidR="009B2F9F">
        <w:t>"</w:t>
      </w:r>
      <w:r w:rsidRPr="006B4865">
        <w:t xml:space="preserve"> que l'on définit les dépendances de l'application et plus particulièrement dans la partie </w:t>
      </w:r>
      <w:proofErr w:type="spellStart"/>
      <w:r w:rsidRPr="006B4865">
        <w:t>dependencies</w:t>
      </w:r>
      <w:proofErr w:type="spellEnd"/>
      <w:r w:rsidRPr="006B4865">
        <w:t>{…}.</w:t>
      </w:r>
    </w:p>
    <w:p w14:paraId="3EB391FF" w14:textId="77777777" w:rsidR="006543DF" w:rsidRDefault="00DF067E" w:rsidP="006543DF">
      <w:pPr>
        <w:keepNext/>
      </w:pPr>
      <w:r w:rsidRPr="00DF067E">
        <w:rPr>
          <w:noProof/>
        </w:rPr>
        <w:drawing>
          <wp:inline distT="0" distB="0" distL="0" distR="0" wp14:anchorId="506FC63A" wp14:editId="78B36F0B">
            <wp:extent cx="5039360" cy="27266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2726690"/>
                    </a:xfrm>
                    <a:prstGeom prst="rect">
                      <a:avLst/>
                    </a:prstGeom>
                  </pic:spPr>
                </pic:pic>
              </a:graphicData>
            </a:graphic>
          </wp:inline>
        </w:drawing>
      </w:r>
    </w:p>
    <w:p w14:paraId="7B628927" w14:textId="72A715A6" w:rsidR="00DF067E" w:rsidRDefault="006543DF" w:rsidP="006543DF">
      <w:r>
        <w:t xml:space="preserve">Figure </w:t>
      </w:r>
      <w:fldSimple w:instr=" SEQ Figure \* ARABIC ">
        <w:r>
          <w:rPr>
            <w:noProof/>
          </w:rPr>
          <w:t>1</w:t>
        </w:r>
      </w:fldSimple>
      <w:r>
        <w:t xml:space="preserve"> </w:t>
      </w:r>
      <w:proofErr w:type="spellStart"/>
      <w:r>
        <w:t>Apercu</w:t>
      </w:r>
      <w:proofErr w:type="spellEnd"/>
      <w:r>
        <w:t xml:space="preserve"> du fichier </w:t>
      </w:r>
      <w:proofErr w:type="spellStart"/>
      <w:proofErr w:type="gramStart"/>
      <w:r>
        <w:t>build.gradle</w:t>
      </w:r>
      <w:proofErr w:type="spellEnd"/>
      <w:proofErr w:type="gramEnd"/>
      <w:r>
        <w:t xml:space="preserve"> permettant de géré les dépendances</w:t>
      </w:r>
    </w:p>
    <w:p w14:paraId="6599319E" w14:textId="3B20401E" w:rsidR="005F2229" w:rsidRDefault="005F2229" w:rsidP="006B4865">
      <w:r>
        <w:t>Pour configurer</w:t>
      </w:r>
      <w:r w:rsidR="00CF0D81">
        <w:t xml:space="preserve"> </w:t>
      </w:r>
      <w:r w:rsidR="005D4539">
        <w:t>un</w:t>
      </w:r>
      <w:r w:rsidR="00CF0D81">
        <w:t xml:space="preserve"> serveur proxy avec </w:t>
      </w:r>
      <w:proofErr w:type="spellStart"/>
      <w:r w:rsidR="00CF0D81">
        <w:t>gradle</w:t>
      </w:r>
      <w:proofErr w:type="spellEnd"/>
      <w:r w:rsidR="00CF0D81">
        <w:t xml:space="preserve"> il vous suffit de modifier le fichier </w:t>
      </w:r>
      <w:proofErr w:type="spellStart"/>
      <w:proofErr w:type="gramStart"/>
      <w:r w:rsidR="00CF0D81">
        <w:t>gradle.properties</w:t>
      </w:r>
      <w:proofErr w:type="spellEnd"/>
      <w:proofErr w:type="gramEnd"/>
      <w:r w:rsidR="00CF0D81">
        <w:t xml:space="preserve"> comme ceci</w:t>
      </w:r>
      <w:r w:rsidR="005B3C00">
        <w:t xml:space="preserve"> :</w:t>
      </w:r>
    </w:p>
    <w:p w14:paraId="02E94547" w14:textId="199CDF50" w:rsidR="005D2AB1" w:rsidRPr="008E79E3" w:rsidRDefault="005D2AB1" w:rsidP="005D2AB1">
      <w:pPr>
        <w:pStyle w:val="code"/>
        <w:rPr>
          <w:lang w:val="en-US" w:eastAsia="fr-FR"/>
        </w:rPr>
      </w:pPr>
      <w:r w:rsidRPr="008E79E3">
        <w:rPr>
          <w:lang w:val="en-US" w:eastAsia="fr-FR"/>
        </w:rPr>
        <w:t>## For more details on how to configure your build environment visit</w:t>
      </w:r>
      <w:r w:rsidRPr="008E79E3">
        <w:rPr>
          <w:lang w:val="en-US" w:eastAsia="fr-FR"/>
        </w:rPr>
        <w:br/>
        <w:t># http://www.gradle.org/docs/current/userguide/build_environment.html</w:t>
      </w:r>
      <w:r w:rsidRPr="008E79E3">
        <w:rPr>
          <w:lang w:val="en-US" w:eastAsia="fr-FR"/>
        </w:rPr>
        <w:br/>
        <w:t>#</w:t>
      </w:r>
      <w:r w:rsidRPr="008E79E3">
        <w:rPr>
          <w:lang w:val="en-US" w:eastAsia="fr-FR"/>
        </w:rPr>
        <w:br/>
        <w:t># Specifies the JVM arguments used for the daemon process.</w:t>
      </w:r>
      <w:r w:rsidRPr="008E79E3">
        <w:rPr>
          <w:lang w:val="en-US" w:eastAsia="fr-FR"/>
        </w:rPr>
        <w:br/>
        <w:t># The setting is particularly useful for tweaking memory settings.</w:t>
      </w:r>
      <w:r w:rsidRPr="008E79E3">
        <w:rPr>
          <w:lang w:val="en-US" w:eastAsia="fr-FR"/>
        </w:rPr>
        <w:br/>
        <w:t># Default value: -Xmx1024m -</w:t>
      </w:r>
      <w:proofErr w:type="spellStart"/>
      <w:r w:rsidRPr="008E79E3">
        <w:rPr>
          <w:lang w:val="en-US" w:eastAsia="fr-FR"/>
        </w:rPr>
        <w:t>XX:MaxPermSize</w:t>
      </w:r>
      <w:proofErr w:type="spellEnd"/>
      <w:r w:rsidRPr="008E79E3">
        <w:rPr>
          <w:lang w:val="en-US" w:eastAsia="fr-FR"/>
        </w:rPr>
        <w:t>=256m</w:t>
      </w:r>
      <w:r w:rsidRPr="008E79E3">
        <w:rPr>
          <w:lang w:val="en-US" w:eastAsia="fr-FR"/>
        </w:rPr>
        <w:br/>
        <w:t xml:space="preserve"># </w:t>
      </w:r>
      <w:proofErr w:type="spellStart"/>
      <w:r w:rsidRPr="008E79E3">
        <w:rPr>
          <w:lang w:val="en-US" w:eastAsia="fr-FR"/>
        </w:rPr>
        <w:t>org.gradle.jvmargs</w:t>
      </w:r>
      <w:proofErr w:type="spellEnd"/>
      <w:r w:rsidRPr="008E79E3">
        <w:rPr>
          <w:lang w:val="en-US" w:eastAsia="fr-FR"/>
        </w:rPr>
        <w:t>=-Xmx2048m -</w:t>
      </w:r>
      <w:proofErr w:type="spellStart"/>
      <w:r w:rsidRPr="008E79E3">
        <w:rPr>
          <w:lang w:val="en-US" w:eastAsia="fr-FR"/>
        </w:rPr>
        <w:t>XX:MaxPermSize</w:t>
      </w:r>
      <w:proofErr w:type="spellEnd"/>
      <w:r w:rsidRPr="008E79E3">
        <w:rPr>
          <w:lang w:val="en-US" w:eastAsia="fr-FR"/>
        </w:rPr>
        <w:t>=512m -XX:+</w:t>
      </w:r>
      <w:proofErr w:type="spellStart"/>
      <w:r w:rsidRPr="008E79E3">
        <w:rPr>
          <w:lang w:val="en-US" w:eastAsia="fr-FR"/>
        </w:rPr>
        <w:t>HeapDumpOnOutOfMemoryError</w:t>
      </w:r>
      <w:proofErr w:type="spellEnd"/>
      <w:r w:rsidRPr="008E79E3">
        <w:rPr>
          <w:lang w:val="en-US" w:eastAsia="fr-FR"/>
        </w:rPr>
        <w:t xml:space="preserve"> -</w:t>
      </w:r>
      <w:proofErr w:type="spellStart"/>
      <w:r w:rsidRPr="008E79E3">
        <w:rPr>
          <w:lang w:val="en-US" w:eastAsia="fr-FR"/>
        </w:rPr>
        <w:t>Dfile.encoding</w:t>
      </w:r>
      <w:proofErr w:type="spellEnd"/>
      <w:r w:rsidRPr="008E79E3">
        <w:rPr>
          <w:lang w:val="en-US" w:eastAsia="fr-FR"/>
        </w:rPr>
        <w:t>=UTF-8</w:t>
      </w:r>
      <w:r w:rsidRPr="008E79E3">
        <w:rPr>
          <w:lang w:val="en-US" w:eastAsia="fr-FR"/>
        </w:rPr>
        <w:br/>
        <w:t>#</w:t>
      </w:r>
      <w:r w:rsidRPr="008E79E3">
        <w:rPr>
          <w:lang w:val="en-US" w:eastAsia="fr-FR"/>
        </w:rPr>
        <w:br/>
        <w:t># When configured, Gradle will run in incubating parallel mode.</w:t>
      </w:r>
      <w:r w:rsidRPr="008E79E3">
        <w:rPr>
          <w:lang w:val="en-US" w:eastAsia="fr-FR"/>
        </w:rPr>
        <w:br/>
        <w:t># This option should only be used with decoupled projects. More details, visit</w:t>
      </w:r>
      <w:r w:rsidRPr="008E79E3">
        <w:rPr>
          <w:lang w:val="en-US" w:eastAsia="fr-FR"/>
        </w:rPr>
        <w:br/>
        <w:t xml:space="preserve"># </w:t>
      </w:r>
      <w:r w:rsidRPr="008E79E3">
        <w:rPr>
          <w:lang w:val="en-US" w:eastAsia="fr-FR"/>
        </w:rPr>
        <w:lastRenderedPageBreak/>
        <w:t>http://www.gradle.org/docs/current/userguide/multi_project_builds.html#sec:decoupled_projects</w:t>
      </w:r>
      <w:r w:rsidRPr="008E79E3">
        <w:rPr>
          <w:lang w:val="en-US" w:eastAsia="fr-FR"/>
        </w:rPr>
        <w:br/>
        <w:t xml:space="preserve"># </w:t>
      </w:r>
      <w:proofErr w:type="spellStart"/>
      <w:proofErr w:type="gramStart"/>
      <w:r w:rsidRPr="008E79E3">
        <w:rPr>
          <w:lang w:val="en-US" w:eastAsia="fr-FR"/>
        </w:rPr>
        <w:t>org.gradle</w:t>
      </w:r>
      <w:proofErr w:type="gramEnd"/>
      <w:r w:rsidRPr="008E79E3">
        <w:rPr>
          <w:lang w:val="en-US" w:eastAsia="fr-FR"/>
        </w:rPr>
        <w:t>.parallel</w:t>
      </w:r>
      <w:proofErr w:type="spellEnd"/>
      <w:r w:rsidRPr="008E79E3">
        <w:rPr>
          <w:lang w:val="en-US" w:eastAsia="fr-FR"/>
        </w:rPr>
        <w:t>=true</w:t>
      </w:r>
      <w:r w:rsidRPr="008E79E3">
        <w:rPr>
          <w:lang w:val="en-US" w:eastAsia="fr-FR"/>
        </w:rPr>
        <w:br/>
        <w:t>#Mon Nov 15 11:26:21 CET 2021</w:t>
      </w:r>
      <w:r w:rsidRPr="008E79E3">
        <w:rPr>
          <w:lang w:val="en-US" w:eastAsia="fr-FR"/>
        </w:rPr>
        <w:br/>
      </w:r>
      <w:proofErr w:type="spellStart"/>
      <w:r w:rsidRPr="008E79E3">
        <w:rPr>
          <w:lang w:val="en-US" w:eastAsia="fr-FR"/>
        </w:rPr>
        <w:t>systemProp.http.proxyHost</w:t>
      </w:r>
      <w:proofErr w:type="spellEnd"/>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br/>
      </w:r>
      <w:proofErr w:type="spellStart"/>
      <w:r w:rsidRPr="008E79E3">
        <w:rPr>
          <w:lang w:val="en-US" w:eastAsia="fr-FR"/>
        </w:rPr>
        <w:t>systemProp.https.proxyHost</w:t>
      </w:r>
      <w:proofErr w:type="spellEnd"/>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t>.</w:t>
      </w:r>
      <w:r w:rsidRPr="008E79E3">
        <w:rPr>
          <w:lang w:val="en-US"/>
        </w:rPr>
        <w:t>XXX</w:t>
      </w:r>
      <w:r w:rsidRPr="008E79E3">
        <w:rPr>
          <w:lang w:val="en-US" w:eastAsia="fr-FR"/>
        </w:rPr>
        <w:br/>
      </w:r>
      <w:proofErr w:type="spellStart"/>
      <w:r w:rsidRPr="008E79E3">
        <w:rPr>
          <w:lang w:val="en-US" w:eastAsia="fr-FR"/>
        </w:rPr>
        <w:t>systemProp.https.proxyPort</w:t>
      </w:r>
      <w:proofErr w:type="spellEnd"/>
      <w:r w:rsidRPr="008E79E3">
        <w:rPr>
          <w:lang w:val="en-US" w:eastAsia="fr-FR"/>
        </w:rPr>
        <w:t>=</w:t>
      </w:r>
      <w:r w:rsidRPr="008E79E3">
        <w:rPr>
          <w:lang w:val="en-US"/>
        </w:rPr>
        <w:t>X</w:t>
      </w:r>
      <w:r w:rsidR="008E79E3" w:rsidRPr="008E79E3">
        <w:rPr>
          <w:lang w:val="en-US"/>
        </w:rPr>
        <w:t>XXX</w:t>
      </w:r>
      <w:r w:rsidRPr="008E79E3">
        <w:rPr>
          <w:lang w:val="en-US" w:eastAsia="fr-FR"/>
        </w:rPr>
        <w:br/>
      </w:r>
      <w:proofErr w:type="spellStart"/>
      <w:r w:rsidRPr="008E79E3">
        <w:rPr>
          <w:lang w:val="en-US" w:eastAsia="fr-FR"/>
        </w:rPr>
        <w:t>systemProp.http.proxyPort</w:t>
      </w:r>
      <w:proofErr w:type="spellEnd"/>
      <w:r w:rsidRPr="008E79E3">
        <w:rPr>
          <w:lang w:val="en-US" w:eastAsia="fr-FR"/>
        </w:rPr>
        <w:t>=</w:t>
      </w:r>
      <w:r w:rsidR="005B3C00" w:rsidRPr="008E79E3">
        <w:rPr>
          <w:lang w:val="en-US"/>
        </w:rPr>
        <w:t>X</w:t>
      </w:r>
      <w:r w:rsidR="008E79E3" w:rsidRPr="008E79E3">
        <w:rPr>
          <w:lang w:val="en-US"/>
        </w:rPr>
        <w:t>XXX</w:t>
      </w:r>
    </w:p>
    <w:p w14:paraId="2A1F4004" w14:textId="53F2BA7A" w:rsidR="009B368D" w:rsidRDefault="005B3C00" w:rsidP="005B3C00">
      <w:pPr>
        <w:pStyle w:val="titreniv1"/>
      </w:pPr>
      <w:r>
        <w:t>Application Android</w:t>
      </w:r>
    </w:p>
    <w:p w14:paraId="21E8CF23" w14:textId="7F968FEF" w:rsidR="005B3C00" w:rsidRDefault="005B3C00" w:rsidP="005B3C00">
      <w:pPr>
        <w:pStyle w:val="titreniv2"/>
      </w:pPr>
      <w:r>
        <w:t>Création d'un nouveau projet</w:t>
      </w:r>
    </w:p>
    <w:p w14:paraId="4E1CBD82" w14:textId="42112D17" w:rsidR="00974692" w:rsidRDefault="00974692" w:rsidP="00974692">
      <w:r>
        <w:t>Pour cré</w:t>
      </w:r>
      <w:r w:rsidR="00C26E3C">
        <w:t>er un nouveau projet, suivre les étapes suivantes :</w:t>
      </w:r>
    </w:p>
    <w:p w14:paraId="27FBB648" w14:textId="3C9CAA7A" w:rsidR="00C26E3C" w:rsidRDefault="00535ABF" w:rsidP="006C3348">
      <w:pPr>
        <w:pStyle w:val="liste1"/>
      </w:pPr>
      <w:r>
        <w:t>File -&gt; New -&gt; New Project</w:t>
      </w:r>
    </w:p>
    <w:p w14:paraId="6BE17B27" w14:textId="77777777" w:rsidR="006543DF" w:rsidRDefault="006C3348" w:rsidP="006543DF">
      <w:pPr>
        <w:keepNext/>
      </w:pPr>
      <w:r w:rsidRPr="006C3348">
        <w:rPr>
          <w:noProof/>
        </w:rPr>
        <w:drawing>
          <wp:inline distT="0" distB="0" distL="0" distR="0" wp14:anchorId="40D8C33B" wp14:editId="56C67D08">
            <wp:extent cx="4972744" cy="275310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744" cy="2753109"/>
                    </a:xfrm>
                    <a:prstGeom prst="rect">
                      <a:avLst/>
                    </a:prstGeom>
                  </pic:spPr>
                </pic:pic>
              </a:graphicData>
            </a:graphic>
          </wp:inline>
        </w:drawing>
      </w:r>
    </w:p>
    <w:p w14:paraId="6144D3E6" w14:textId="6B10D540" w:rsidR="00535ABF" w:rsidRDefault="006543DF" w:rsidP="006543DF">
      <w:r>
        <w:t xml:space="preserve">Figure </w:t>
      </w:r>
      <w:fldSimple w:instr=" SEQ Figure \* ARABIC ">
        <w:r>
          <w:rPr>
            <w:noProof/>
          </w:rPr>
          <w:t>2</w:t>
        </w:r>
      </w:fldSimple>
      <w:r>
        <w:t xml:space="preserve"> Créer un nouveau projet</w:t>
      </w:r>
    </w:p>
    <w:p w14:paraId="5F6D4949" w14:textId="4275A2EB" w:rsidR="00316F51" w:rsidRDefault="00D8621E" w:rsidP="005C1A98">
      <w:pPr>
        <w:pStyle w:val="liste1"/>
      </w:pPr>
      <w:r>
        <w:t>Choisir le</w:t>
      </w:r>
      <w:r w:rsidR="005C1A98">
        <w:t xml:space="preserve"> type de projet à créer</w:t>
      </w:r>
    </w:p>
    <w:p w14:paraId="7E4B748D" w14:textId="77777777" w:rsidR="006543DF" w:rsidRDefault="005C1A98" w:rsidP="006543DF">
      <w:pPr>
        <w:keepNext/>
      </w:pPr>
      <w:r w:rsidRPr="005C1A98">
        <w:rPr>
          <w:noProof/>
        </w:rPr>
        <w:lastRenderedPageBreak/>
        <w:drawing>
          <wp:inline distT="0" distB="0" distL="0" distR="0" wp14:anchorId="65EBB93B" wp14:editId="530E81AD">
            <wp:extent cx="5039360" cy="362648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60" cy="3626485"/>
                    </a:xfrm>
                    <a:prstGeom prst="rect">
                      <a:avLst/>
                    </a:prstGeom>
                  </pic:spPr>
                </pic:pic>
              </a:graphicData>
            </a:graphic>
          </wp:inline>
        </w:drawing>
      </w:r>
    </w:p>
    <w:p w14:paraId="35F7E91D" w14:textId="45174019" w:rsidR="005C1A98" w:rsidRDefault="006543DF" w:rsidP="006543DF">
      <w:r>
        <w:t xml:space="preserve">Figure </w:t>
      </w:r>
      <w:fldSimple w:instr=" SEQ Figure \* ARABIC ">
        <w:r>
          <w:rPr>
            <w:noProof/>
          </w:rPr>
          <w:t>3</w:t>
        </w:r>
      </w:fldSimple>
      <w:r>
        <w:t xml:space="preserve"> </w:t>
      </w:r>
      <w:proofErr w:type="spellStart"/>
      <w:r>
        <w:t>Empty</w:t>
      </w:r>
      <w:proofErr w:type="spellEnd"/>
      <w:r>
        <w:t xml:space="preserve"> Activity représente une application vierge.</w:t>
      </w:r>
    </w:p>
    <w:p w14:paraId="0CDF0865" w14:textId="28616643" w:rsidR="008D460D" w:rsidRDefault="008D460D" w:rsidP="008D460D">
      <w:pPr>
        <w:pStyle w:val="liste1"/>
      </w:pPr>
      <w:r>
        <w:t xml:space="preserve">Saisir les informations nécessaires pour la création du projet </w:t>
      </w:r>
      <w:r w:rsidR="00BB3057">
        <w:t>puis ap</w:t>
      </w:r>
      <w:r w:rsidR="00CD2C29">
        <w:t>puyer sur Finish.</w:t>
      </w:r>
    </w:p>
    <w:p w14:paraId="29AA6691" w14:textId="77777777" w:rsidR="006543DF" w:rsidRDefault="00BB3057" w:rsidP="006543DF">
      <w:pPr>
        <w:keepNext/>
      </w:pPr>
      <w:r w:rsidRPr="00BB3057">
        <w:rPr>
          <w:noProof/>
        </w:rPr>
        <w:drawing>
          <wp:inline distT="0" distB="0" distL="0" distR="0" wp14:anchorId="5E36719B" wp14:editId="25710D4F">
            <wp:extent cx="5039360" cy="362839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360" cy="3628390"/>
                    </a:xfrm>
                    <a:prstGeom prst="rect">
                      <a:avLst/>
                    </a:prstGeom>
                  </pic:spPr>
                </pic:pic>
              </a:graphicData>
            </a:graphic>
          </wp:inline>
        </w:drawing>
      </w:r>
    </w:p>
    <w:p w14:paraId="1D9A9245" w14:textId="60643B0C" w:rsidR="008D460D" w:rsidRDefault="006543DF" w:rsidP="006543DF">
      <w:r>
        <w:t xml:space="preserve">Figure </w:t>
      </w:r>
      <w:fldSimple w:instr=" SEQ Figure \* ARABIC ">
        <w:r>
          <w:rPr>
            <w:noProof/>
          </w:rPr>
          <w:t>4</w:t>
        </w:r>
      </w:fldSimple>
      <w:r>
        <w:t xml:space="preserve"> Ecran final avant création de l'application</w:t>
      </w:r>
    </w:p>
    <w:p w14:paraId="7E970226" w14:textId="7972C85B" w:rsidR="005D4539" w:rsidRDefault="005D4539" w:rsidP="005D4539">
      <w:pPr>
        <w:pStyle w:val="remarque"/>
      </w:pPr>
      <w:r>
        <w:lastRenderedPageBreak/>
        <w:t>Parmi les paramètres de configuration du projet, il est intéressant de voir qu'il est possible de choisir le langage de programmation à utiliser pour le développement et il est</w:t>
      </w:r>
      <w:r w:rsidR="005952AB">
        <w:t xml:space="preserve"> aussi</w:t>
      </w:r>
      <w:r>
        <w:t xml:space="preserve"> possible de choisir la version de l'API à utiliser, il est préférable de choisir une version en Release.</w:t>
      </w:r>
    </w:p>
    <w:p w14:paraId="0CEC2057" w14:textId="0693F34E" w:rsidR="005B3C00" w:rsidRDefault="00EB43BA" w:rsidP="00EB43BA">
      <w:pPr>
        <w:pStyle w:val="titreniv2"/>
      </w:pPr>
      <w:r>
        <w:t>Structure d'une application</w:t>
      </w:r>
    </w:p>
    <w:p w14:paraId="4F42DC8A" w14:textId="061EB65E" w:rsidR="00DE2C9D" w:rsidRDefault="00DD78AB" w:rsidP="00DE2C9D">
      <w:r>
        <w:t xml:space="preserve">Après avoir créer un nouveau projet </w:t>
      </w:r>
      <w:r w:rsidR="009C00A7">
        <w:t xml:space="preserve">une </w:t>
      </w:r>
      <w:r>
        <w:t>architecture de base est proposée</w:t>
      </w:r>
      <w:r w:rsidR="006F1AFF">
        <w:t>.</w:t>
      </w:r>
    </w:p>
    <w:p w14:paraId="03DCC900" w14:textId="77777777" w:rsidR="006543DF" w:rsidRDefault="00DB51AE" w:rsidP="006543DF">
      <w:pPr>
        <w:keepNext/>
      </w:pPr>
      <w:r w:rsidRPr="00DB51AE">
        <w:rPr>
          <w:noProof/>
        </w:rPr>
        <w:drawing>
          <wp:inline distT="0" distB="0" distL="0" distR="0" wp14:anchorId="623D1B98" wp14:editId="1C880294">
            <wp:extent cx="5039360" cy="5452110"/>
            <wp:effectExtent l="0" t="0" r="889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9"/>
                    <a:stretch>
                      <a:fillRect/>
                    </a:stretch>
                  </pic:blipFill>
                  <pic:spPr>
                    <a:xfrm>
                      <a:off x="0" y="0"/>
                      <a:ext cx="5039360" cy="5452110"/>
                    </a:xfrm>
                    <a:prstGeom prst="rect">
                      <a:avLst/>
                    </a:prstGeom>
                  </pic:spPr>
                </pic:pic>
              </a:graphicData>
            </a:graphic>
          </wp:inline>
        </w:drawing>
      </w:r>
    </w:p>
    <w:p w14:paraId="2B6192A9" w14:textId="2CF7CF07" w:rsidR="006F1AFF" w:rsidRDefault="006543DF" w:rsidP="006543DF">
      <w:r>
        <w:t xml:space="preserve">Figure </w:t>
      </w:r>
      <w:fldSimple w:instr=" SEQ Figure \* ARABIC ">
        <w:r>
          <w:rPr>
            <w:noProof/>
          </w:rPr>
          <w:t>5</w:t>
        </w:r>
      </w:fldSimple>
      <w:r>
        <w:t xml:space="preserve"> Architecture de base après création de l'application</w:t>
      </w:r>
    </w:p>
    <w:p w14:paraId="742BD705" w14:textId="16CF139C" w:rsidR="00DB51AE" w:rsidRDefault="0024755A" w:rsidP="00DE2C9D">
      <w:r>
        <w:t xml:space="preserve">Le dossier </w:t>
      </w:r>
      <w:proofErr w:type="spellStart"/>
      <w:r w:rsidRPr="00286379">
        <w:rPr>
          <w:rStyle w:val="gras"/>
        </w:rPr>
        <w:t>manifests</w:t>
      </w:r>
      <w:proofErr w:type="spellEnd"/>
      <w:r>
        <w:t xml:space="preserve"> contient un fichier nommé AndroidManifest.xml, celui-ci décrit le contenu de l'application, </w:t>
      </w:r>
      <w:r w:rsidR="00027F51">
        <w:t>les permissions nécessaires au bon fonctionnement de l'application ainsi que quelques éléments de style.</w:t>
      </w:r>
    </w:p>
    <w:p w14:paraId="0C2BFCCC" w14:textId="286B5773" w:rsidR="00286379" w:rsidRDefault="00286379" w:rsidP="00DE2C9D">
      <w:r>
        <w:t xml:space="preserve">Le dossier </w:t>
      </w:r>
      <w:r w:rsidRPr="00286379">
        <w:rPr>
          <w:rStyle w:val="gras"/>
        </w:rPr>
        <w:t>java</w:t>
      </w:r>
      <w:r>
        <w:t xml:space="preserve"> contient </w:t>
      </w:r>
      <w:r w:rsidR="005D4539">
        <w:t>toute la logique applicative</w:t>
      </w:r>
      <w:r>
        <w:t>, des contrôleurs, en passant pas les composants d'accès aux données ainsi que les classes modèles et tests unitaires.</w:t>
      </w:r>
    </w:p>
    <w:p w14:paraId="206ABC6B" w14:textId="22180FF3" w:rsidR="0055220A" w:rsidRDefault="0055220A" w:rsidP="00DE2C9D">
      <w:r>
        <w:lastRenderedPageBreak/>
        <w:t xml:space="preserve">Le package </w:t>
      </w:r>
      <w:proofErr w:type="spellStart"/>
      <w:proofErr w:type="gramStart"/>
      <w:r w:rsidRPr="0055220A">
        <w:rPr>
          <w:rStyle w:val="gras"/>
        </w:rPr>
        <w:t>fr.acos</w:t>
      </w:r>
      <w:proofErr w:type="gramEnd"/>
      <w:r w:rsidRPr="0055220A">
        <w:rPr>
          <w:rStyle w:val="gras"/>
        </w:rPr>
        <w:t>.super_application</w:t>
      </w:r>
      <w:proofErr w:type="spellEnd"/>
      <w:r w:rsidR="00F15E08">
        <w:t xml:space="preserve"> contient toute la logique applicative sans les tests unitaires.</w:t>
      </w:r>
    </w:p>
    <w:p w14:paraId="1131FC79" w14:textId="25A03A5B" w:rsidR="00F15E08" w:rsidRDefault="00F15E08" w:rsidP="00F15E08">
      <w:r>
        <w:t xml:space="preserve">Le package </w:t>
      </w:r>
      <w:proofErr w:type="spellStart"/>
      <w:proofErr w:type="gramStart"/>
      <w:r w:rsidRPr="0055220A">
        <w:rPr>
          <w:rStyle w:val="gras"/>
        </w:rPr>
        <w:t>fr.acos</w:t>
      </w:r>
      <w:proofErr w:type="gramEnd"/>
      <w:r w:rsidRPr="0055220A">
        <w:rPr>
          <w:rStyle w:val="gras"/>
        </w:rPr>
        <w:t>.super_application</w:t>
      </w:r>
      <w:proofErr w:type="spellEnd"/>
      <w:r>
        <w:rPr>
          <w:rStyle w:val="gras"/>
        </w:rPr>
        <w:t xml:space="preserve"> (</w:t>
      </w:r>
      <w:proofErr w:type="spellStart"/>
      <w:r>
        <w:rPr>
          <w:rStyle w:val="gras"/>
        </w:rPr>
        <w:t>androidTest</w:t>
      </w:r>
      <w:proofErr w:type="spellEnd"/>
      <w:r>
        <w:rPr>
          <w:rStyle w:val="gras"/>
        </w:rPr>
        <w:t xml:space="preserve">) </w:t>
      </w:r>
      <w:r>
        <w:t xml:space="preserve">contient </w:t>
      </w:r>
      <w:r w:rsidR="001D052C">
        <w:t>les tests unitaires devant être exécuté</w:t>
      </w:r>
      <w:r w:rsidR="004A7EFC">
        <w:t>s</w:t>
      </w:r>
      <w:r w:rsidR="001D052C">
        <w:t xml:space="preserve"> </w:t>
      </w:r>
      <w:r w:rsidR="00E24375">
        <w:t>sur l'appareil mobile.</w:t>
      </w:r>
    </w:p>
    <w:p w14:paraId="226EFF73" w14:textId="332BC240" w:rsidR="00E24375" w:rsidRDefault="00E24375" w:rsidP="00F15E08">
      <w:r>
        <w:t xml:space="preserve">Le package </w:t>
      </w:r>
      <w:proofErr w:type="spellStart"/>
      <w:proofErr w:type="gramStart"/>
      <w:r w:rsidRPr="00136697">
        <w:rPr>
          <w:rStyle w:val="gras"/>
        </w:rPr>
        <w:t>fr.acos</w:t>
      </w:r>
      <w:proofErr w:type="gramEnd"/>
      <w:r w:rsidRPr="00136697">
        <w:rPr>
          <w:rStyle w:val="gras"/>
        </w:rPr>
        <w:t>.super_application</w:t>
      </w:r>
      <w:proofErr w:type="spellEnd"/>
      <w:r w:rsidRPr="00136697">
        <w:rPr>
          <w:rStyle w:val="gras"/>
        </w:rPr>
        <w:t xml:space="preserve"> (test)</w:t>
      </w:r>
      <w:r>
        <w:t xml:space="preserve"> contient les tests unitaires </w:t>
      </w:r>
      <w:r w:rsidR="004A7EFC">
        <w:t xml:space="preserve">pouvant être exécutés </w:t>
      </w:r>
      <w:r w:rsidR="00136697">
        <w:t>sur la machine hôte du développeur.</w:t>
      </w:r>
    </w:p>
    <w:p w14:paraId="01253C70" w14:textId="1B639B2E" w:rsidR="00136697" w:rsidRDefault="00E271A1" w:rsidP="00F15E08">
      <w:r>
        <w:t xml:space="preserve">Le dossier </w:t>
      </w:r>
      <w:r w:rsidRPr="00E271A1">
        <w:rPr>
          <w:rStyle w:val="gras"/>
        </w:rPr>
        <w:t>res</w:t>
      </w:r>
      <w:r>
        <w:t xml:space="preserve"> contient toutes les ressources statiques de l'application, les ressources statiques de l'application doivent obligatoirement se trouver dans un sous dossier du dossier res.</w:t>
      </w:r>
    </w:p>
    <w:p w14:paraId="0C3A4D86" w14:textId="348AA1EF" w:rsidR="00E271A1" w:rsidRDefault="00ED5936" w:rsidP="00F15E08">
      <w:r>
        <w:t xml:space="preserve">Le dossier </w:t>
      </w:r>
      <w:proofErr w:type="spellStart"/>
      <w:r w:rsidRPr="00681CEC">
        <w:rPr>
          <w:rStyle w:val="gras"/>
        </w:rPr>
        <w:t>drawable</w:t>
      </w:r>
      <w:proofErr w:type="spellEnd"/>
      <w:r>
        <w:t xml:space="preserve"> contient les images de l'application</w:t>
      </w:r>
      <w:r w:rsidR="00B17059">
        <w:t>.</w:t>
      </w:r>
    </w:p>
    <w:p w14:paraId="6F590476" w14:textId="286E8FAD" w:rsidR="00ED5936" w:rsidRDefault="00ED5936" w:rsidP="00F15E08">
      <w:r>
        <w:t xml:space="preserve">Le dossier </w:t>
      </w:r>
      <w:r w:rsidRPr="00681CEC">
        <w:rPr>
          <w:rStyle w:val="gras"/>
        </w:rPr>
        <w:t>layout</w:t>
      </w:r>
      <w:r>
        <w:t xml:space="preserve"> contient </w:t>
      </w:r>
      <w:r w:rsidR="00B17059">
        <w:t xml:space="preserve">les </w:t>
      </w:r>
      <w:proofErr w:type="spellStart"/>
      <w:r w:rsidR="00B17059">
        <w:t>ihms</w:t>
      </w:r>
      <w:proofErr w:type="spellEnd"/>
      <w:r w:rsidR="00B17059">
        <w:t xml:space="preserve"> de l'application.</w:t>
      </w:r>
    </w:p>
    <w:p w14:paraId="4282ED5A" w14:textId="497F01A2" w:rsidR="00B17059" w:rsidRDefault="00B17059" w:rsidP="00F15E08">
      <w:r>
        <w:t xml:space="preserve">Le dossier </w:t>
      </w:r>
      <w:r w:rsidRPr="00681CEC">
        <w:rPr>
          <w:rStyle w:val="gras"/>
        </w:rPr>
        <w:t>mipmap</w:t>
      </w:r>
      <w:r>
        <w:t xml:space="preserve"> contient les icones de lancement de l'application.</w:t>
      </w:r>
    </w:p>
    <w:p w14:paraId="6EF628B8" w14:textId="28CA1CCF" w:rsidR="00B17059" w:rsidRDefault="00B17059" w:rsidP="00F15E08">
      <w:proofErr w:type="gramStart"/>
      <w:r>
        <w:t xml:space="preserve">Le dossier </w:t>
      </w:r>
      <w:r w:rsidRPr="00681CEC">
        <w:rPr>
          <w:rStyle w:val="gras"/>
        </w:rPr>
        <w:t>values</w:t>
      </w:r>
      <w:proofErr w:type="gramEnd"/>
      <w:r>
        <w:t xml:space="preserve"> contient des fichiers xml contenant eux même des </w:t>
      </w:r>
      <w:r w:rsidR="00D65F2C">
        <w:t>informations sous forme de clé/valeur.</w:t>
      </w:r>
    </w:p>
    <w:p w14:paraId="1BE7CDAA" w14:textId="06C705E7" w:rsidR="00D65F2C" w:rsidRDefault="00D65F2C" w:rsidP="00F15E08">
      <w:r>
        <w:t xml:space="preserve">Le dossier </w:t>
      </w:r>
      <w:r w:rsidRPr="00681CEC">
        <w:rPr>
          <w:rStyle w:val="gras"/>
        </w:rPr>
        <w:t>Gradle Script</w:t>
      </w:r>
      <w:r w:rsidR="00681CEC">
        <w:rPr>
          <w:rStyle w:val="gras"/>
        </w:rPr>
        <w:t>s</w:t>
      </w:r>
      <w:r>
        <w:t xml:space="preserve"> contient les fichiers permettant de définir la</w:t>
      </w:r>
      <w:r w:rsidR="00681CEC">
        <w:t xml:space="preserve"> configuration du compilateur et des dépendances nécessaires à l'application.</w:t>
      </w:r>
    </w:p>
    <w:p w14:paraId="12C953EB" w14:textId="47D3A36B" w:rsidR="00EB43BA" w:rsidRDefault="00EB43BA" w:rsidP="00EB43BA">
      <w:pPr>
        <w:pStyle w:val="titreniv2"/>
      </w:pPr>
      <w:r>
        <w:t>Exécution d'une application</w:t>
      </w:r>
    </w:p>
    <w:p w14:paraId="24EC3AFE" w14:textId="721D2A5E" w:rsidR="00BE634E" w:rsidRDefault="00252FDE" w:rsidP="00BE634E">
      <w:r>
        <w:t xml:space="preserve">Pour </w:t>
      </w:r>
      <w:r w:rsidR="006603D0">
        <w:t>exécuter</w:t>
      </w:r>
      <w:r>
        <w:t xml:space="preserve"> une application</w:t>
      </w:r>
      <w:r w:rsidR="003D777B">
        <w:t>,</w:t>
      </w:r>
      <w:r w:rsidR="0051554F">
        <w:t xml:space="preserve"> il est </w:t>
      </w:r>
      <w:r w:rsidR="006603D0">
        <w:t>nécessaire</w:t>
      </w:r>
      <w:r w:rsidR="0051554F">
        <w:t xml:space="preserve"> d'avoir un appareil mobile disponible, soit réel soit un émulateur.</w:t>
      </w:r>
    </w:p>
    <w:p w14:paraId="14638670" w14:textId="756213B5" w:rsidR="0051554F" w:rsidRDefault="0051554F" w:rsidP="00BE634E">
      <w:r>
        <w:t xml:space="preserve">Pour créer un émulateur, il est </w:t>
      </w:r>
      <w:r w:rsidR="00FB4A35">
        <w:t>nécessaire</w:t>
      </w:r>
      <w:r>
        <w:t xml:space="preserve"> de se rendre dans l'outils </w:t>
      </w:r>
      <w:r w:rsidR="00FB4A35" w:rsidRPr="006603D0">
        <w:rPr>
          <w:rStyle w:val="gras"/>
        </w:rPr>
        <w:t>AVD Manager</w:t>
      </w:r>
      <w:r w:rsidR="00FB4A35">
        <w:t xml:space="preserve"> dans l'onglet </w:t>
      </w:r>
      <w:r w:rsidR="00FB4A35" w:rsidRPr="006603D0">
        <w:rPr>
          <w:rStyle w:val="gras"/>
        </w:rPr>
        <w:t>Tools</w:t>
      </w:r>
      <w:r w:rsidR="006603D0">
        <w:rPr>
          <w:rStyle w:val="gras"/>
        </w:rPr>
        <w:t xml:space="preserve"> </w:t>
      </w:r>
      <w:r w:rsidR="006603D0">
        <w:t>d'Android Studio.</w:t>
      </w:r>
    </w:p>
    <w:p w14:paraId="29082919" w14:textId="16F16B89" w:rsidR="00700188" w:rsidRDefault="00700188" w:rsidP="00BE634E">
      <w:r>
        <w:t>Pour connecter un appareil mobile Android il est nécessaire de mettre</w:t>
      </w:r>
      <w:r w:rsidR="005D4539">
        <w:t xml:space="preserve"> le téléphone</w:t>
      </w:r>
      <w:r>
        <w:t xml:space="preserve"> en mode développeur et d'installer le pilote du téléphone sur votre ordinateur.</w:t>
      </w:r>
    </w:p>
    <w:p w14:paraId="4ADFBC71" w14:textId="3906A8E6" w:rsidR="00700188" w:rsidRDefault="00700188" w:rsidP="00BE634E">
      <w:r>
        <w:t xml:space="preserve">Une fois un appareil réel ou émulé disponible il faut </w:t>
      </w:r>
      <w:r w:rsidR="00316917">
        <w:t xml:space="preserve">cliquer sur </w:t>
      </w:r>
      <w:r w:rsidR="00316917" w:rsidRPr="00316917">
        <w:rPr>
          <w:rStyle w:val="gras"/>
        </w:rPr>
        <w:t>Run 'app'</w:t>
      </w:r>
      <w:r w:rsidR="00316917">
        <w:t xml:space="preserve"> dans l'onglet </w:t>
      </w:r>
      <w:r w:rsidR="00316917" w:rsidRPr="00316917">
        <w:rPr>
          <w:rStyle w:val="gras"/>
        </w:rPr>
        <w:t>Run</w:t>
      </w:r>
      <w:r w:rsidR="00316917">
        <w:t>.</w:t>
      </w:r>
    </w:p>
    <w:p w14:paraId="4F8A5C64" w14:textId="0D80293F" w:rsidR="005D4539" w:rsidRDefault="005D4539" w:rsidP="00087F15">
      <w:pPr>
        <w:pStyle w:val="titreniv1"/>
      </w:pPr>
      <w:r>
        <w:t>Conclusion</w:t>
      </w:r>
    </w:p>
    <w:p w14:paraId="4F8908AC" w14:textId="0B146763" w:rsidR="00B6514E" w:rsidRDefault="00087F15" w:rsidP="00C36799">
      <w:r>
        <w:t xml:space="preserve">Dans ce chapitre il a été vu que l'environnement Android / Android Studio / Kotlin est unique et relativement jeune mais offre des outils performants et spécialement dédiés au développement d'applications Android. L'architecture, les pratiques et les librairies se standardisent de plus en plus dans l'objectif d'offrir </w:t>
      </w:r>
      <w:r w:rsidR="0068140F">
        <w:t>la meilleure</w:t>
      </w:r>
      <w:r>
        <w:t xml:space="preserve"> productivité et </w:t>
      </w:r>
      <w:r w:rsidR="0068140F">
        <w:t>le meilleur</w:t>
      </w:r>
      <w:r>
        <w:t xml:space="preserve"> confort aux développeuses et développeurs</w:t>
      </w:r>
      <w:r w:rsidR="0068140F">
        <w:t xml:space="preserve"> pour des applications performantes.</w:t>
      </w:r>
    </w:p>
    <w:sectPr w:rsidR="00B6514E" w:rsidSect="00813830">
      <w:headerReference w:type="even" r:id="rId20"/>
      <w:headerReference w:type="default" r:id="rId21"/>
      <w:footerReference w:type="even" r:id="rId22"/>
      <w:footerReference w:type="default" r:id="rId23"/>
      <w:footerReference w:type="first" r:id="rId24"/>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A5A3" w14:textId="77777777" w:rsidR="005E0759" w:rsidRDefault="005E0759">
      <w:r>
        <w:separator/>
      </w:r>
    </w:p>
    <w:p w14:paraId="74F6252B" w14:textId="77777777" w:rsidR="005E0759" w:rsidRDefault="005E0759"/>
  </w:endnote>
  <w:endnote w:type="continuationSeparator" w:id="0">
    <w:p w14:paraId="7DAAA991" w14:textId="77777777" w:rsidR="005E0759" w:rsidRDefault="005E0759">
      <w:r>
        <w:continuationSeparator/>
      </w:r>
    </w:p>
    <w:p w14:paraId="17381085" w14:textId="77777777" w:rsidR="005E0759" w:rsidRDefault="005E0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2D978" w14:textId="77777777" w:rsidR="005E0759" w:rsidRDefault="005E0759">
      <w:r>
        <w:separator/>
      </w:r>
    </w:p>
    <w:p w14:paraId="210D8F50" w14:textId="77777777" w:rsidR="005E0759" w:rsidRDefault="005E0759"/>
  </w:footnote>
  <w:footnote w:type="continuationSeparator" w:id="0">
    <w:p w14:paraId="44A2949B" w14:textId="77777777" w:rsidR="005E0759" w:rsidRDefault="005E0759">
      <w:r>
        <w:continuationSeparator/>
      </w:r>
    </w:p>
    <w:p w14:paraId="2C2BDE5E" w14:textId="77777777" w:rsidR="005E0759" w:rsidRDefault="005E07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1" w14:textId="19F20D21" w:rsidR="00292859" w:rsidRPr="003A4BF0" w:rsidRDefault="00292859" w:rsidP="003A4BF0">
    <w:pPr>
      <w:pStyle w:val="En-tte"/>
    </w:pPr>
    <w:r>
      <w:t>Chapitre</w:t>
    </w:r>
    <w:r w:rsidR="00A2205B">
      <w:t> </w:t>
    </w:r>
    <w:r w:rsidR="00816795">
      <w:t>1</w:t>
    </w:r>
    <w:r>
      <w:t xml:space="preserve"> : </w:t>
    </w:r>
    <w:r w:rsidR="00816795">
      <w:t xml:space="preserve">Présentation de </w:t>
    </w:r>
    <w:r w:rsidR="00886109">
      <w:t>l'environnement</w:t>
    </w:r>
  </w:p>
  <w:p w14:paraId="7D2BA572" w14:textId="77777777" w:rsidR="00292859" w:rsidRDefault="002928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2"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1"/>
  </w:num>
  <w:num w:numId="2">
    <w:abstractNumId w:val="11"/>
  </w:num>
  <w:num w:numId="3">
    <w:abstractNumId w:val="13"/>
  </w:num>
  <w:num w:numId="4">
    <w:abstractNumId w:val="18"/>
  </w:num>
  <w:num w:numId="5">
    <w:abstractNumId w:val="14"/>
  </w:num>
  <w:num w:numId="6">
    <w:abstractNumId w:val="17"/>
  </w:num>
  <w:num w:numId="7">
    <w:abstractNumId w:val="12"/>
  </w:num>
  <w:num w:numId="8">
    <w:abstractNumId w:val="15"/>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6"/>
  </w:num>
  <w:num w:numId="21">
    <w:abstractNumId w:val="19"/>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87F15"/>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7EF"/>
    <w:rsid w:val="000E31C0"/>
    <w:rsid w:val="000E3648"/>
    <w:rsid w:val="000E3960"/>
    <w:rsid w:val="000E42EE"/>
    <w:rsid w:val="000E4A3C"/>
    <w:rsid w:val="000E5667"/>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44D0"/>
    <w:rsid w:val="0012471B"/>
    <w:rsid w:val="0012486A"/>
    <w:rsid w:val="00124E8D"/>
    <w:rsid w:val="00124F20"/>
    <w:rsid w:val="00125995"/>
    <w:rsid w:val="00125C25"/>
    <w:rsid w:val="0012621E"/>
    <w:rsid w:val="00126491"/>
    <w:rsid w:val="00127039"/>
    <w:rsid w:val="001275B4"/>
    <w:rsid w:val="001276C9"/>
    <w:rsid w:val="001279AE"/>
    <w:rsid w:val="00127E34"/>
    <w:rsid w:val="00130F35"/>
    <w:rsid w:val="001337B2"/>
    <w:rsid w:val="001340CF"/>
    <w:rsid w:val="001348AF"/>
    <w:rsid w:val="0013541B"/>
    <w:rsid w:val="00135493"/>
    <w:rsid w:val="00135564"/>
    <w:rsid w:val="00135847"/>
    <w:rsid w:val="00136697"/>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522"/>
    <w:rsid w:val="00214204"/>
    <w:rsid w:val="00217091"/>
    <w:rsid w:val="002174D7"/>
    <w:rsid w:val="00217613"/>
    <w:rsid w:val="00217CA9"/>
    <w:rsid w:val="0022055C"/>
    <w:rsid w:val="0022074F"/>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6BBB"/>
    <w:rsid w:val="002D6CC6"/>
    <w:rsid w:val="002D6D0C"/>
    <w:rsid w:val="002D740E"/>
    <w:rsid w:val="002D7D30"/>
    <w:rsid w:val="002E07CD"/>
    <w:rsid w:val="002E0BF4"/>
    <w:rsid w:val="002E144E"/>
    <w:rsid w:val="002E1591"/>
    <w:rsid w:val="002E16ED"/>
    <w:rsid w:val="002E1C44"/>
    <w:rsid w:val="002E28F4"/>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E3B"/>
    <w:rsid w:val="0038158C"/>
    <w:rsid w:val="0038287F"/>
    <w:rsid w:val="00382B55"/>
    <w:rsid w:val="00383C9D"/>
    <w:rsid w:val="00384C69"/>
    <w:rsid w:val="00387C6C"/>
    <w:rsid w:val="00387D80"/>
    <w:rsid w:val="00387E7E"/>
    <w:rsid w:val="00390341"/>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3E1"/>
    <w:rsid w:val="003E60D2"/>
    <w:rsid w:val="003E6631"/>
    <w:rsid w:val="003E69A3"/>
    <w:rsid w:val="003E6D44"/>
    <w:rsid w:val="003E6FA6"/>
    <w:rsid w:val="003E710C"/>
    <w:rsid w:val="003E71AB"/>
    <w:rsid w:val="003E767A"/>
    <w:rsid w:val="003F003B"/>
    <w:rsid w:val="003F0321"/>
    <w:rsid w:val="003F0432"/>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30B7"/>
    <w:rsid w:val="004F3321"/>
    <w:rsid w:val="004F3C7F"/>
    <w:rsid w:val="004F4865"/>
    <w:rsid w:val="004F4C35"/>
    <w:rsid w:val="004F5955"/>
    <w:rsid w:val="004F5F9E"/>
    <w:rsid w:val="004F6518"/>
    <w:rsid w:val="004F6679"/>
    <w:rsid w:val="004F6860"/>
    <w:rsid w:val="004F78EA"/>
    <w:rsid w:val="004F7C2C"/>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4062F"/>
    <w:rsid w:val="00541414"/>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2AB"/>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D63"/>
    <w:rsid w:val="005D0A93"/>
    <w:rsid w:val="005D1BC4"/>
    <w:rsid w:val="005D23AC"/>
    <w:rsid w:val="005D29DE"/>
    <w:rsid w:val="005D2A5A"/>
    <w:rsid w:val="005D2AB1"/>
    <w:rsid w:val="005D3218"/>
    <w:rsid w:val="005D3595"/>
    <w:rsid w:val="005D4539"/>
    <w:rsid w:val="005D4552"/>
    <w:rsid w:val="005D4F52"/>
    <w:rsid w:val="005D58F4"/>
    <w:rsid w:val="005E02D1"/>
    <w:rsid w:val="005E0442"/>
    <w:rsid w:val="005E0759"/>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5C3"/>
    <w:rsid w:val="005F06F0"/>
    <w:rsid w:val="005F1690"/>
    <w:rsid w:val="005F1F63"/>
    <w:rsid w:val="005F1F7B"/>
    <w:rsid w:val="005F213F"/>
    <w:rsid w:val="005F2169"/>
    <w:rsid w:val="005F2229"/>
    <w:rsid w:val="005F281E"/>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50DBE"/>
    <w:rsid w:val="00651359"/>
    <w:rsid w:val="006513EE"/>
    <w:rsid w:val="00651BF0"/>
    <w:rsid w:val="00654321"/>
    <w:rsid w:val="006543DF"/>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7F2"/>
    <w:rsid w:val="00672C29"/>
    <w:rsid w:val="006732BF"/>
    <w:rsid w:val="00674544"/>
    <w:rsid w:val="00675303"/>
    <w:rsid w:val="00675830"/>
    <w:rsid w:val="00675895"/>
    <w:rsid w:val="00675C28"/>
    <w:rsid w:val="00677DC2"/>
    <w:rsid w:val="00680576"/>
    <w:rsid w:val="006807B9"/>
    <w:rsid w:val="006808A2"/>
    <w:rsid w:val="0068140F"/>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DF1"/>
    <w:rsid w:val="00725E19"/>
    <w:rsid w:val="00726154"/>
    <w:rsid w:val="0072634D"/>
    <w:rsid w:val="00726AF0"/>
    <w:rsid w:val="007272E0"/>
    <w:rsid w:val="00727AD6"/>
    <w:rsid w:val="0073124E"/>
    <w:rsid w:val="0073152D"/>
    <w:rsid w:val="00732B0C"/>
    <w:rsid w:val="00732BA0"/>
    <w:rsid w:val="00733714"/>
    <w:rsid w:val="00733800"/>
    <w:rsid w:val="007338BE"/>
    <w:rsid w:val="0073613B"/>
    <w:rsid w:val="0073671D"/>
    <w:rsid w:val="007375CF"/>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54C"/>
    <w:rsid w:val="007E12C2"/>
    <w:rsid w:val="007E14B1"/>
    <w:rsid w:val="007E3014"/>
    <w:rsid w:val="007E352A"/>
    <w:rsid w:val="007E4AE5"/>
    <w:rsid w:val="007E4EE5"/>
    <w:rsid w:val="007E5CBD"/>
    <w:rsid w:val="007E626E"/>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62D3"/>
    <w:rsid w:val="00960057"/>
    <w:rsid w:val="00961022"/>
    <w:rsid w:val="00961149"/>
    <w:rsid w:val="00961903"/>
    <w:rsid w:val="009645EB"/>
    <w:rsid w:val="00964A2B"/>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D7F"/>
    <w:rsid w:val="00A527C3"/>
    <w:rsid w:val="00A52E1E"/>
    <w:rsid w:val="00A53471"/>
    <w:rsid w:val="00A535AE"/>
    <w:rsid w:val="00A53606"/>
    <w:rsid w:val="00A537D4"/>
    <w:rsid w:val="00A5469C"/>
    <w:rsid w:val="00A54B15"/>
    <w:rsid w:val="00A54BC0"/>
    <w:rsid w:val="00A5513F"/>
    <w:rsid w:val="00A55739"/>
    <w:rsid w:val="00A56E42"/>
    <w:rsid w:val="00A57EB0"/>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C1432"/>
    <w:rsid w:val="00AC193B"/>
    <w:rsid w:val="00AC363D"/>
    <w:rsid w:val="00AC3A35"/>
    <w:rsid w:val="00AC67AA"/>
    <w:rsid w:val="00AC6D92"/>
    <w:rsid w:val="00AC7E27"/>
    <w:rsid w:val="00AD02C6"/>
    <w:rsid w:val="00AD10C3"/>
    <w:rsid w:val="00AD140C"/>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E8E"/>
    <w:rsid w:val="00AE4B12"/>
    <w:rsid w:val="00AE4F81"/>
    <w:rsid w:val="00AE5C07"/>
    <w:rsid w:val="00AE5E9C"/>
    <w:rsid w:val="00AE6625"/>
    <w:rsid w:val="00AE7441"/>
    <w:rsid w:val="00AE77B3"/>
    <w:rsid w:val="00AF0335"/>
    <w:rsid w:val="00AF06B5"/>
    <w:rsid w:val="00AF0B85"/>
    <w:rsid w:val="00AF1EB9"/>
    <w:rsid w:val="00AF24EB"/>
    <w:rsid w:val="00AF3052"/>
    <w:rsid w:val="00AF31E1"/>
    <w:rsid w:val="00AF36C2"/>
    <w:rsid w:val="00AF36EA"/>
    <w:rsid w:val="00AF377A"/>
    <w:rsid w:val="00AF3855"/>
    <w:rsid w:val="00AF3960"/>
    <w:rsid w:val="00AF507C"/>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FFD"/>
    <w:rsid w:val="00B163D6"/>
    <w:rsid w:val="00B17059"/>
    <w:rsid w:val="00B21DDA"/>
    <w:rsid w:val="00B2238D"/>
    <w:rsid w:val="00B223E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6D98"/>
    <w:rsid w:val="00CF718A"/>
    <w:rsid w:val="00D01938"/>
    <w:rsid w:val="00D01BD8"/>
    <w:rsid w:val="00D01E0B"/>
    <w:rsid w:val="00D03597"/>
    <w:rsid w:val="00D03E2C"/>
    <w:rsid w:val="00D03E39"/>
    <w:rsid w:val="00D043EE"/>
    <w:rsid w:val="00D045F4"/>
    <w:rsid w:val="00D04BEA"/>
    <w:rsid w:val="00D04EF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50AC"/>
    <w:rsid w:val="00E8542F"/>
    <w:rsid w:val="00E85A9B"/>
    <w:rsid w:val="00E867F5"/>
    <w:rsid w:val="00E86A46"/>
    <w:rsid w:val="00E87EB2"/>
    <w:rsid w:val="00E90A63"/>
    <w:rsid w:val="00E91725"/>
    <w:rsid w:val="00E9271B"/>
    <w:rsid w:val="00E92B38"/>
    <w:rsid w:val="00E9310F"/>
    <w:rsid w:val="00E93C04"/>
    <w:rsid w:val="00E93DC9"/>
    <w:rsid w:val="00E947EA"/>
    <w:rsid w:val="00E948F9"/>
    <w:rsid w:val="00E96130"/>
    <w:rsid w:val="00E9774F"/>
    <w:rsid w:val="00E97811"/>
    <w:rsid w:val="00E97F66"/>
    <w:rsid w:val="00EA057B"/>
    <w:rsid w:val="00EA0938"/>
    <w:rsid w:val="00EA0A76"/>
    <w:rsid w:val="00EA0E8B"/>
    <w:rsid w:val="00EA0ED6"/>
    <w:rsid w:val="00EA10E2"/>
    <w:rsid w:val="00EA2814"/>
    <w:rsid w:val="00EA3080"/>
    <w:rsid w:val="00EA30BC"/>
    <w:rsid w:val="00EA3709"/>
    <w:rsid w:val="00EA52A0"/>
    <w:rsid w:val="00EA62F4"/>
    <w:rsid w:val="00EB17A7"/>
    <w:rsid w:val="00EB21AC"/>
    <w:rsid w:val="00EB2BF7"/>
    <w:rsid w:val="00EB3120"/>
    <w:rsid w:val="00EB340D"/>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D6B"/>
    <w:rsid w:val="00EC2913"/>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6E54"/>
    <w:rsid w:val="00F602AB"/>
    <w:rsid w:val="00F60C23"/>
    <w:rsid w:val="00F61B37"/>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7978"/>
    <w:rsid w:val="00F87D09"/>
    <w:rsid w:val="00F90321"/>
    <w:rsid w:val="00F92374"/>
    <w:rsid w:val="00F92A15"/>
    <w:rsid w:val="00F92DCA"/>
    <w:rsid w:val="00F93749"/>
    <w:rsid w:val="00F943B2"/>
    <w:rsid w:val="00F94B22"/>
    <w:rsid w:val="00F957D7"/>
    <w:rsid w:val="00F95B42"/>
    <w:rsid w:val="00F96666"/>
    <w:rsid w:val="00F96747"/>
    <w:rsid w:val="00F971BE"/>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 w:type="paragraph" w:styleId="Lgende">
    <w:name w:val="caption"/>
    <w:basedOn w:val="Normal"/>
    <w:next w:val="Normal"/>
    <w:semiHidden/>
    <w:unhideWhenUsed/>
    <w:qFormat/>
    <w:locked/>
    <w:rsid w:val="006543D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r.wikipedia.org/wiki/Googl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fr.wikipedia.org/wiki/Langage_de_programmation"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Google_I/O"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studio/"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29</TotalTime>
  <Pages>9</Pages>
  <Words>1893</Words>
  <Characters>11418</Characters>
  <Application>Microsoft Office Word</Application>
  <DocSecurity>0</DocSecurity>
  <Lines>237</Lines>
  <Paragraphs>126</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571</cp:revision>
  <cp:lastPrinted>2018-01-09T09:28:00Z</cp:lastPrinted>
  <dcterms:created xsi:type="dcterms:W3CDTF">2018-05-28T20:36:00Z</dcterms:created>
  <dcterms:modified xsi:type="dcterms:W3CDTF">2022-07-06T08:34:00Z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