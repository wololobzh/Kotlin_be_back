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2A8B7D9" w:rsidR="00136841" w:rsidRDefault="000F0588" w:rsidP="000F0588">
      <w:pPr>
        <w:pStyle w:val="chapitre"/>
      </w:pPr>
      <w:r>
        <w:t>Firebase</w:t>
      </w:r>
    </w:p>
    <w:p w14:paraId="0DA1D94D" w14:textId="30BE6E06" w:rsidR="000F0588" w:rsidRDefault="000F0588" w:rsidP="000F0588">
      <w:pPr>
        <w:pStyle w:val="titreniv1"/>
      </w:pPr>
      <w:r>
        <w:t>Objectif</w:t>
      </w:r>
    </w:p>
    <w:p w14:paraId="148F9F2B" w14:textId="44CA066F" w:rsidR="000F0588" w:rsidRDefault="00727B1E" w:rsidP="00727B1E">
      <w:pPr>
        <w:pStyle w:val="liste1"/>
      </w:pPr>
      <w:r>
        <w:t xml:space="preserve">Découvrir </w:t>
      </w:r>
      <w:r w:rsidR="002879B0">
        <w:t>Firebase</w:t>
      </w:r>
    </w:p>
    <w:p w14:paraId="15659FE7" w14:textId="0FE1ACD5" w:rsidR="002879B0" w:rsidRDefault="002879B0" w:rsidP="00727B1E">
      <w:pPr>
        <w:pStyle w:val="liste1"/>
      </w:pPr>
      <w:r>
        <w:t>Découvrir l'authentification Google</w:t>
      </w:r>
    </w:p>
    <w:p w14:paraId="5FB01096" w14:textId="324EC47C" w:rsidR="002879B0" w:rsidRDefault="002879B0" w:rsidP="00727B1E">
      <w:pPr>
        <w:pStyle w:val="liste1"/>
      </w:pPr>
      <w:r>
        <w:t xml:space="preserve">Découvrir </w:t>
      </w:r>
      <w:proofErr w:type="spellStart"/>
      <w:r>
        <w:t>Realtime</w:t>
      </w:r>
      <w:proofErr w:type="spellEnd"/>
      <w:r>
        <w:t xml:space="preserve"> </w:t>
      </w:r>
      <w:proofErr w:type="spellStart"/>
      <w:r w:rsidR="006F436C">
        <w:t>D</w:t>
      </w:r>
      <w:r>
        <w:t>atabase</w:t>
      </w:r>
      <w:proofErr w:type="spellEnd"/>
    </w:p>
    <w:p w14:paraId="089F425A" w14:textId="12D4A463" w:rsidR="002879B0" w:rsidRDefault="002879B0" w:rsidP="00727B1E">
      <w:pPr>
        <w:pStyle w:val="liste1"/>
      </w:pPr>
      <w:r>
        <w:t xml:space="preserve">Découvrir </w:t>
      </w:r>
      <w:r w:rsidR="006F436C">
        <w:t>C</w:t>
      </w:r>
      <w:r>
        <w:t xml:space="preserve">loud </w:t>
      </w:r>
      <w:r w:rsidR="006F436C">
        <w:t>Storage</w:t>
      </w:r>
    </w:p>
    <w:p w14:paraId="02B32D8E" w14:textId="5B6A9604" w:rsidR="006F436C" w:rsidRDefault="00285BA9" w:rsidP="00285BA9">
      <w:pPr>
        <w:pStyle w:val="titreniv1"/>
      </w:pPr>
      <w:r>
        <w:t>Présentation</w:t>
      </w:r>
    </w:p>
    <w:p w14:paraId="15016F16" w14:textId="377E981E" w:rsidR="000F0588" w:rsidRDefault="00A906F7" w:rsidP="00E94DBB">
      <w:r>
        <w:t xml:space="preserve">Firebase est un ensemble de services </w:t>
      </w:r>
      <w:r w:rsidR="00AA2C97">
        <w:t xml:space="preserve">backend facilement et rapidement utilisable. </w:t>
      </w:r>
      <w:r w:rsidR="00601BB6">
        <w:t>Voici la liste des services proposés :</w:t>
      </w:r>
    </w:p>
    <w:p w14:paraId="3B122E9E" w14:textId="1540EC0B" w:rsidR="00AB3CF8" w:rsidRPr="00AB3CF8" w:rsidRDefault="00AB3CF8" w:rsidP="00C771D9">
      <w:pPr>
        <w:pStyle w:val="liste1"/>
      </w:pPr>
      <w:r w:rsidRPr="00AB3CF8">
        <w:t xml:space="preserve">Firebase </w:t>
      </w:r>
      <w:proofErr w:type="spellStart"/>
      <w:r w:rsidRPr="00AB3CF8">
        <w:t>Realtime</w:t>
      </w:r>
      <w:proofErr w:type="spellEnd"/>
      <w:r>
        <w:t xml:space="preserve"> : </w:t>
      </w:r>
      <w:r w:rsidRPr="00AB3CF8">
        <w:t xml:space="preserve">La base de données Firebase </w:t>
      </w:r>
      <w:proofErr w:type="spellStart"/>
      <w:r w:rsidRPr="00AB3CF8">
        <w:t>Realtime</w:t>
      </w:r>
      <w:proofErr w:type="spellEnd"/>
      <w:r w:rsidRPr="00AB3CF8">
        <w:t xml:space="preserve"> est une base de données NoSQL hébergée dans le cloud qui permet de stocker et de synchroniser les données entre les utilisateurs en temps réel.</w:t>
      </w:r>
    </w:p>
    <w:p w14:paraId="6443F535" w14:textId="71DE3709" w:rsidR="00AB3CF8" w:rsidRPr="00AB3CF8" w:rsidRDefault="00AB3CF8" w:rsidP="00AB3CF8">
      <w:pPr>
        <w:pStyle w:val="liste1"/>
      </w:pPr>
      <w:proofErr w:type="spellStart"/>
      <w:r w:rsidRPr="00AB3CF8">
        <w:t>Remote</w:t>
      </w:r>
      <w:proofErr w:type="spellEnd"/>
      <w:r w:rsidRPr="00AB3CF8">
        <w:t xml:space="preserve"> Config</w:t>
      </w:r>
      <w:r>
        <w:t xml:space="preserve"> : </w:t>
      </w:r>
      <w:proofErr w:type="spellStart"/>
      <w:r w:rsidRPr="00AB3CF8">
        <w:t>Remote</w:t>
      </w:r>
      <w:proofErr w:type="spellEnd"/>
      <w:r w:rsidRPr="00AB3CF8">
        <w:t xml:space="preserve"> Config offre une visibilité et un contrôle précis sur le comportement et l'apparence des applications afin de permettre d’apporter des modifications en mettant simplement à jour la configuration de l’application à partir de la console Firebase. Cela signifie qu’il est possible d’activer et désactiver dynamiquement des fonctionnalités, personnaliser par segments d'audience et exécuter des tests, le tout sans configurer d'infrastructure complexe ni publier de nouvelle version.</w:t>
      </w:r>
    </w:p>
    <w:p w14:paraId="3BA2DAE0" w14:textId="233DDC2B" w:rsidR="00AB3CF8" w:rsidRPr="00AB3CF8" w:rsidRDefault="00AB3CF8" w:rsidP="00AB3CF8">
      <w:pPr>
        <w:pStyle w:val="liste1"/>
      </w:pPr>
      <w:r w:rsidRPr="00AB3CF8">
        <w:t>App Check</w:t>
      </w:r>
      <w:r>
        <w:t xml:space="preserve"> : </w:t>
      </w:r>
      <w:r w:rsidRPr="00AB3CF8">
        <w:t xml:space="preserve">App Check est une couche de sécurité supplémentaire qui aide à protéger </w:t>
      </w:r>
      <w:proofErr w:type="gramStart"/>
      <w:r w:rsidRPr="00AB3CF8">
        <w:t>l'accès</w:t>
      </w:r>
      <w:proofErr w:type="gramEnd"/>
      <w:r w:rsidRPr="00AB3CF8">
        <w:t xml:space="preserve"> à aux services en attestant que le trafic entrant provient bien de l’application et en bloquant le trafic qui ne dispose pas d'identifiants valides. Il aide à protéger le backend contre les abus, tels que la fraude à la facturation, le phishing, l'usurpation d'identité d'application et injection de codes malveillants.</w:t>
      </w:r>
    </w:p>
    <w:p w14:paraId="23840EB8" w14:textId="44166076" w:rsidR="00AB3CF8" w:rsidRPr="00AB3CF8" w:rsidRDefault="00AB3CF8" w:rsidP="00AB3CF8">
      <w:pPr>
        <w:pStyle w:val="liste1"/>
      </w:pPr>
      <w:r w:rsidRPr="00AB3CF8">
        <w:t xml:space="preserve">Cloud </w:t>
      </w:r>
      <w:proofErr w:type="spellStart"/>
      <w:r w:rsidRPr="00AB3CF8">
        <w:t>functions</w:t>
      </w:r>
      <w:proofErr w:type="spellEnd"/>
      <w:r>
        <w:t xml:space="preserve"> : </w:t>
      </w:r>
      <w:r w:rsidRPr="00AB3CF8">
        <w:t xml:space="preserve">Permet de créer des fonctions </w:t>
      </w:r>
      <w:proofErr w:type="spellStart"/>
      <w:r w:rsidRPr="00AB3CF8">
        <w:t>nodeJS</w:t>
      </w:r>
      <w:proofErr w:type="spellEnd"/>
      <w:r w:rsidRPr="00AB3CF8">
        <w:t xml:space="preserve"> qui sont déclenchées par des évènements tels que les modifications apportées aux données dans la base de données en temps réel, les nouvelles inscriptions d'utilisateurs via </w:t>
      </w:r>
      <w:proofErr w:type="spellStart"/>
      <w:r w:rsidRPr="00AB3CF8">
        <w:t>Auth</w:t>
      </w:r>
      <w:proofErr w:type="spellEnd"/>
      <w:r w:rsidRPr="00AB3CF8">
        <w:t xml:space="preserve"> et les événements de conversion dans Analytics. Le principe est </w:t>
      </w:r>
      <w:proofErr w:type="gramStart"/>
      <w:r w:rsidRPr="00AB3CF8">
        <w:t>a</w:t>
      </w:r>
      <w:proofErr w:type="gramEnd"/>
      <w:r w:rsidRPr="00AB3CF8">
        <w:t xml:space="preserve"> </w:t>
      </w:r>
      <w:proofErr w:type="spellStart"/>
      <w:r w:rsidRPr="00AB3CF8">
        <w:t>peut</w:t>
      </w:r>
      <w:proofErr w:type="spellEnd"/>
      <w:r w:rsidRPr="00AB3CF8">
        <w:t xml:space="preserve"> près le même que celui des triggers en SQL.</w:t>
      </w:r>
    </w:p>
    <w:p w14:paraId="5B36C782" w14:textId="158A1064" w:rsidR="00AB3CF8" w:rsidRPr="00AB3CF8" w:rsidRDefault="00AB3CF8" w:rsidP="00AB3CF8">
      <w:pPr>
        <w:pStyle w:val="liste1"/>
      </w:pPr>
      <w:r w:rsidRPr="00AB3CF8">
        <w:t xml:space="preserve">Firebase </w:t>
      </w:r>
      <w:proofErr w:type="spellStart"/>
      <w:r w:rsidRPr="00AB3CF8">
        <w:t>Authentication</w:t>
      </w:r>
      <w:proofErr w:type="spellEnd"/>
      <w:r>
        <w:t xml:space="preserve"> : </w:t>
      </w:r>
      <w:r w:rsidRPr="00AB3CF8">
        <w:t xml:space="preserve">Firebase </w:t>
      </w:r>
      <w:proofErr w:type="spellStart"/>
      <w:r w:rsidRPr="00AB3CF8">
        <w:t>Authentication</w:t>
      </w:r>
      <w:proofErr w:type="spellEnd"/>
      <w:r w:rsidRPr="00AB3CF8">
        <w:t xml:space="preserve"> vise à faciliter la création de systèmes d'authentification sécurisés, tout en améliorant l'expérience de connexion et d'intégration pour les utilisateurs finaux. Il fournit une solution d'identité de bout en bout, prenant en charge les comptes de messagerie et de mot de passe, l'authentification par téléphone et la connexion Google, Twitter, Facebook et GitHub.</w:t>
      </w:r>
    </w:p>
    <w:p w14:paraId="58873288" w14:textId="00442663" w:rsidR="00AB3CF8" w:rsidRPr="00AB3CF8" w:rsidRDefault="00AB3CF8" w:rsidP="00AB3CF8">
      <w:pPr>
        <w:pStyle w:val="liste1"/>
      </w:pPr>
      <w:r w:rsidRPr="00AB3CF8">
        <w:t>Firebase Cloud Messaging</w:t>
      </w:r>
      <w:r>
        <w:t xml:space="preserve"> : </w:t>
      </w:r>
      <w:r w:rsidRPr="00AB3CF8">
        <w:t xml:space="preserve">Firebase Cloud Messaging (FCM) fournit une connexion fiable et économe en batterie entre votre les serveurs et les appareils utilisateurs, ce </w:t>
      </w:r>
      <w:r w:rsidRPr="00AB3CF8">
        <w:lastRenderedPageBreak/>
        <w:t>qui permet d'envoyer et de recevoir des messages et des notifications sur iOS, Android et le Web sans frais.</w:t>
      </w:r>
    </w:p>
    <w:p w14:paraId="55AB8507" w14:textId="0D462E5D" w:rsidR="00AB3CF8" w:rsidRPr="00AB3CF8" w:rsidRDefault="00AB3CF8" w:rsidP="00AB3CF8">
      <w:pPr>
        <w:pStyle w:val="liste1"/>
      </w:pPr>
      <w:r w:rsidRPr="00AB3CF8">
        <w:t xml:space="preserve">Firebase </w:t>
      </w:r>
      <w:proofErr w:type="spellStart"/>
      <w:r w:rsidRPr="00AB3CF8">
        <w:t>Hosting</w:t>
      </w:r>
      <w:proofErr w:type="spellEnd"/>
      <w:r>
        <w:t xml:space="preserve"> : </w:t>
      </w:r>
      <w:r w:rsidRPr="00AB3CF8">
        <w:t xml:space="preserve">Firebase </w:t>
      </w:r>
      <w:proofErr w:type="spellStart"/>
      <w:r w:rsidRPr="00AB3CF8">
        <w:t>Hosting</w:t>
      </w:r>
      <w:proofErr w:type="spellEnd"/>
      <w:r w:rsidRPr="00AB3CF8">
        <w:t xml:space="preserve"> permet de d’héberger et déployer des applications </w:t>
      </w:r>
      <w:proofErr w:type="spellStart"/>
      <w:r w:rsidRPr="00AB3CF8">
        <w:t>Webs</w:t>
      </w:r>
      <w:proofErr w:type="spellEnd"/>
      <w:r w:rsidRPr="00AB3CF8">
        <w:t xml:space="preserve"> à destination d'applications mobiles ou </w:t>
      </w:r>
      <w:r>
        <w:t>non</w:t>
      </w:r>
      <w:r w:rsidRPr="00AB3CF8">
        <w:t>.</w:t>
      </w:r>
    </w:p>
    <w:p w14:paraId="03131736" w14:textId="5128B33D" w:rsidR="00AB3CF8" w:rsidRPr="00AB3CF8" w:rsidRDefault="00AB3CF8" w:rsidP="00AB3CF8">
      <w:pPr>
        <w:pStyle w:val="liste1"/>
      </w:pPr>
      <w:r w:rsidRPr="00AB3CF8">
        <w:t>Cloud Storage</w:t>
      </w:r>
      <w:r>
        <w:t xml:space="preserve"> : </w:t>
      </w:r>
      <w:r w:rsidRPr="00AB3CF8">
        <w:t>Cloud Storage est conçu pour stocker et diffuser rapidement et facilement du contenu généré par les utilisateurs, tel que des photos et des vidéos.</w:t>
      </w:r>
    </w:p>
    <w:p w14:paraId="3ADBA345" w14:textId="42DB9929" w:rsidR="008F315C" w:rsidRDefault="00167AF4" w:rsidP="008F315C">
      <w:pPr>
        <w:pStyle w:val="titreniv1"/>
      </w:pPr>
      <w:r>
        <w:t>Procédure de m</w:t>
      </w:r>
      <w:r w:rsidR="008F315C">
        <w:t>ise en place avec Android Studio</w:t>
      </w:r>
    </w:p>
    <w:p w14:paraId="7D8F8DA9" w14:textId="554B824C" w:rsidR="00D829AE" w:rsidRDefault="00D829AE" w:rsidP="00D829AE">
      <w:r>
        <w:t xml:space="preserve">Android studio offre tout un environnement pour mettre en place des composants interagissant avec </w:t>
      </w:r>
      <w:proofErr w:type="spellStart"/>
      <w:r>
        <w:t>firebase</w:t>
      </w:r>
      <w:proofErr w:type="spellEnd"/>
      <w:r>
        <w:t xml:space="preserve"> dans les applications.  </w:t>
      </w:r>
    </w:p>
    <w:p w14:paraId="4CD27161" w14:textId="1EC2C113" w:rsidR="00D829AE" w:rsidRPr="00D829AE" w:rsidRDefault="00D829AE" w:rsidP="00D829AE">
      <w:r>
        <w:t>L'image ci-dessous indique l'option permettant d'accéder à l'environnement d'assistance pour Firebase.</w:t>
      </w:r>
    </w:p>
    <w:p w14:paraId="282220BE" w14:textId="147ACF76" w:rsidR="00B93906" w:rsidRDefault="00056CC0" w:rsidP="00B93906">
      <w:r w:rsidRPr="00056CC0">
        <w:rPr>
          <w:noProof/>
        </w:rPr>
        <w:drawing>
          <wp:inline distT="0" distB="0" distL="0" distR="0" wp14:anchorId="4417C2B2" wp14:editId="5E94FB55">
            <wp:extent cx="3581900" cy="40201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4020111"/>
                    </a:xfrm>
                    <a:prstGeom prst="rect">
                      <a:avLst/>
                    </a:prstGeom>
                  </pic:spPr>
                </pic:pic>
              </a:graphicData>
            </a:graphic>
          </wp:inline>
        </w:drawing>
      </w:r>
    </w:p>
    <w:p w14:paraId="2DB3371E" w14:textId="6F6BF117" w:rsidR="00D829AE" w:rsidRDefault="00D829AE" w:rsidP="00B93906">
      <w:r>
        <w:t>L'image ci-dessous montre les options offerte</w:t>
      </w:r>
      <w:r w:rsidR="000D1E36">
        <w:t>s</w:t>
      </w:r>
      <w:r>
        <w:t xml:space="preserve"> par l'environnement d'assistance pour Firebase, </w:t>
      </w:r>
      <w:r w:rsidR="000D1E36">
        <w:t>il y a autant d'option qu'il y a d'outils dans Firebase, chaque option est une sorte de tutoriel pour créer des composants.</w:t>
      </w:r>
    </w:p>
    <w:p w14:paraId="4675A4B4" w14:textId="3075AE79" w:rsidR="00056CC0" w:rsidRDefault="00056CC0" w:rsidP="00B93906">
      <w:r w:rsidRPr="00056CC0">
        <w:rPr>
          <w:noProof/>
        </w:rPr>
        <w:lastRenderedPageBreak/>
        <w:drawing>
          <wp:inline distT="0" distB="0" distL="0" distR="0" wp14:anchorId="57FE5A30" wp14:editId="23B5F652">
            <wp:extent cx="5039360" cy="709231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7092315"/>
                    </a:xfrm>
                    <a:prstGeom prst="rect">
                      <a:avLst/>
                    </a:prstGeom>
                  </pic:spPr>
                </pic:pic>
              </a:graphicData>
            </a:graphic>
          </wp:inline>
        </w:drawing>
      </w:r>
    </w:p>
    <w:p w14:paraId="5C7E4514" w14:textId="69205291" w:rsidR="000D1E36" w:rsidRDefault="000D1E36" w:rsidP="00B93906">
      <w:r>
        <w:t xml:space="preserve">L'image ci-dessous montre que les tutoriels sont </w:t>
      </w:r>
      <w:proofErr w:type="gramStart"/>
      <w:r>
        <w:t>disponible</w:t>
      </w:r>
      <w:proofErr w:type="gramEnd"/>
      <w:r>
        <w:t xml:space="preserve"> pour les applications développées en Java et en Kotlin.</w:t>
      </w:r>
    </w:p>
    <w:p w14:paraId="7555BE57" w14:textId="180C7FB6" w:rsidR="00056CC0" w:rsidRDefault="00056CC0" w:rsidP="00B93906">
      <w:r w:rsidRPr="00056CC0">
        <w:rPr>
          <w:noProof/>
        </w:rPr>
        <w:lastRenderedPageBreak/>
        <w:drawing>
          <wp:inline distT="0" distB="0" distL="0" distR="0" wp14:anchorId="32F8937D" wp14:editId="6D957826">
            <wp:extent cx="5039360" cy="223520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360" cy="2235200"/>
                    </a:xfrm>
                    <a:prstGeom prst="rect">
                      <a:avLst/>
                    </a:prstGeom>
                  </pic:spPr>
                </pic:pic>
              </a:graphicData>
            </a:graphic>
          </wp:inline>
        </w:drawing>
      </w:r>
    </w:p>
    <w:p w14:paraId="328C2656" w14:textId="2CBEF73A" w:rsidR="000D1E36" w:rsidRDefault="000D1E36" w:rsidP="00B93906">
      <w:r>
        <w:t>L'image ci-dessous montre comment se constitue les tutoriels, les tutoriels contiennent des boutons qui permettent de modifier directement et automatiquement votre projet en ajoutant des dépendances par exemple ou bien en modifiant un fichier de configuration de l'application en cours de développement.</w:t>
      </w:r>
    </w:p>
    <w:p w14:paraId="1E74374F" w14:textId="2C2157ED" w:rsidR="00056CC0" w:rsidRDefault="00056CC0" w:rsidP="00B93906">
      <w:r w:rsidRPr="00056CC0">
        <w:rPr>
          <w:noProof/>
        </w:rPr>
        <w:drawing>
          <wp:inline distT="0" distB="0" distL="0" distR="0" wp14:anchorId="538A5803" wp14:editId="13B73944">
            <wp:extent cx="5039360" cy="48247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360" cy="4824730"/>
                    </a:xfrm>
                    <a:prstGeom prst="rect">
                      <a:avLst/>
                    </a:prstGeom>
                  </pic:spPr>
                </pic:pic>
              </a:graphicData>
            </a:graphic>
          </wp:inline>
        </w:drawing>
      </w:r>
    </w:p>
    <w:p w14:paraId="34710ED4" w14:textId="1432B613" w:rsidR="008C6A2A" w:rsidRDefault="008C6A2A" w:rsidP="00B93906">
      <w:r>
        <w:t xml:space="preserve">Pour utiliser Firebase il faut activer un compte Firebase, pour se faire, rien de plus simple, il suffit d'avoir un compte Gmail, une fois votre compte </w:t>
      </w:r>
      <w:proofErr w:type="spellStart"/>
      <w:r>
        <w:t>firebase</w:t>
      </w:r>
      <w:proofErr w:type="spellEnd"/>
      <w:r>
        <w:t xml:space="preserve"> activé il suffit de </w:t>
      </w:r>
      <w:r>
        <w:lastRenderedPageBreak/>
        <w:t xml:space="preserve">se rendre à cette adresse : </w:t>
      </w:r>
      <w:hyperlink r:id="rId15" w:history="1">
        <w:r w:rsidRPr="00041452">
          <w:t>https://firebase.google.com/</w:t>
        </w:r>
      </w:hyperlink>
      <w:r>
        <w:t xml:space="preserve"> et de cliquer sur "Go to console" en haut à gauche pour accéder à l'entièreté des fonctionnalités.</w:t>
      </w:r>
    </w:p>
    <w:p w14:paraId="1636EF59" w14:textId="2A2C98F1" w:rsidR="00056CC0" w:rsidRDefault="00056CC0" w:rsidP="00B93906">
      <w:r w:rsidRPr="00056CC0">
        <w:rPr>
          <w:noProof/>
        </w:rPr>
        <w:drawing>
          <wp:inline distT="0" distB="0" distL="0" distR="0" wp14:anchorId="24104D80" wp14:editId="4C5AF083">
            <wp:extent cx="5039360" cy="2357755"/>
            <wp:effectExtent l="0" t="0" r="889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0BF411A6" w14:textId="27157B18" w:rsidR="008C6A2A" w:rsidRDefault="008C6A2A" w:rsidP="00B93906">
      <w:r>
        <w:t>Pour qu'une application se connecte à Firebase elle doit être lié à un projet Firebase, il est donc nécessaire de créer un nouveau projet pour chaque application.</w:t>
      </w:r>
    </w:p>
    <w:p w14:paraId="6FBC8161" w14:textId="7E2016B1" w:rsidR="00056CC0" w:rsidRDefault="00056CC0" w:rsidP="00B93906">
      <w:r w:rsidRPr="00056CC0">
        <w:rPr>
          <w:noProof/>
        </w:rPr>
        <w:drawing>
          <wp:inline distT="0" distB="0" distL="0" distR="0" wp14:anchorId="50567AE1" wp14:editId="6C00E6A6">
            <wp:extent cx="5039360" cy="1718945"/>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30136F60" w14:textId="5D3A4816" w:rsidR="008C6A2A" w:rsidRDefault="008C6A2A" w:rsidP="00B93906">
      <w:r>
        <w:t xml:space="preserve">La création d'un projet Firebase est très simple, il suffit de suivre trois étapes sans aucune </w:t>
      </w:r>
      <w:r w:rsidR="00E31DEC">
        <w:t>complexité</w:t>
      </w:r>
      <w:r>
        <w:t>.</w:t>
      </w:r>
    </w:p>
    <w:p w14:paraId="27A2632E" w14:textId="02343BB8" w:rsidR="00056CC0" w:rsidRDefault="00056CC0" w:rsidP="00B93906">
      <w:r w:rsidRPr="00056CC0">
        <w:rPr>
          <w:noProof/>
        </w:rPr>
        <w:drawing>
          <wp:inline distT="0" distB="0" distL="0" distR="0" wp14:anchorId="15181855" wp14:editId="63C11AF6">
            <wp:extent cx="5039360" cy="273177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28E3A7FC" w14:textId="1FEC62BD" w:rsidR="00056CC0" w:rsidRDefault="00056CC0" w:rsidP="00B93906">
      <w:r w:rsidRPr="00056CC0">
        <w:rPr>
          <w:noProof/>
        </w:rPr>
        <w:lastRenderedPageBreak/>
        <w:drawing>
          <wp:inline distT="0" distB="0" distL="0" distR="0" wp14:anchorId="78CC45AA" wp14:editId="400F22F8">
            <wp:extent cx="5039360" cy="5290820"/>
            <wp:effectExtent l="0" t="0" r="889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4A94B1F8" w14:textId="55B810EF" w:rsidR="00E31DEC" w:rsidRDefault="00E31DEC" w:rsidP="00B93906">
      <w:r>
        <w:t xml:space="preserve">Une fois le projet créé, il suffit </w:t>
      </w:r>
      <w:proofErr w:type="gramStart"/>
      <w:r>
        <w:t>d'activé</w:t>
      </w:r>
      <w:proofErr w:type="gramEnd"/>
      <w:r>
        <w:t xml:space="preserve"> des services dans ce projet, pour se faire, il faut choisir dans le menu </w:t>
      </w:r>
      <w:proofErr w:type="spellStart"/>
      <w:r>
        <w:t>a</w:t>
      </w:r>
      <w:proofErr w:type="spellEnd"/>
      <w:r>
        <w:t xml:space="preserve"> gauche le nom du service que l'on veut activer dans un projet puis suivre l'assistant dans chaque étape.</w:t>
      </w:r>
    </w:p>
    <w:p w14:paraId="2074FCA4" w14:textId="5C724C1C" w:rsidR="00056CC0" w:rsidRDefault="00056CC0" w:rsidP="00B93906">
      <w:r w:rsidRPr="00056CC0">
        <w:rPr>
          <w:noProof/>
        </w:rPr>
        <w:drawing>
          <wp:inline distT="0" distB="0" distL="0" distR="0" wp14:anchorId="04FAE62E" wp14:editId="67C82655">
            <wp:extent cx="5039360" cy="1642745"/>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360" cy="1642745"/>
                    </a:xfrm>
                    <a:prstGeom prst="rect">
                      <a:avLst/>
                    </a:prstGeom>
                  </pic:spPr>
                </pic:pic>
              </a:graphicData>
            </a:graphic>
          </wp:inline>
        </w:drawing>
      </w:r>
    </w:p>
    <w:p w14:paraId="18C3F15D" w14:textId="77777777" w:rsidR="00056CC0" w:rsidRPr="00B93906" w:rsidRDefault="00056CC0" w:rsidP="00B93906"/>
    <w:p w14:paraId="6063CDD0" w14:textId="537A70B2" w:rsidR="00FF20C3" w:rsidRDefault="00FF20C3" w:rsidP="00FF20C3">
      <w:pPr>
        <w:pStyle w:val="titreniv1"/>
      </w:pPr>
      <w:r w:rsidRPr="00FF20C3">
        <w:t xml:space="preserve">Mettre en place </w:t>
      </w:r>
      <w:proofErr w:type="spellStart"/>
      <w:r w:rsidRPr="00FF20C3">
        <w:t>Realtime</w:t>
      </w:r>
      <w:proofErr w:type="spellEnd"/>
      <w:r w:rsidRPr="00FF20C3">
        <w:t xml:space="preserve"> </w:t>
      </w:r>
      <w:proofErr w:type="spellStart"/>
      <w:r w:rsidRPr="00FF20C3">
        <w:t>Database</w:t>
      </w:r>
      <w:proofErr w:type="spellEnd"/>
    </w:p>
    <w:p w14:paraId="1B423BC0" w14:textId="5E176352" w:rsidR="00380678" w:rsidRDefault="00380678" w:rsidP="00380678">
      <w:r w:rsidRPr="00056CC0">
        <w:rPr>
          <w:noProof/>
        </w:rPr>
        <w:lastRenderedPageBreak/>
        <w:drawing>
          <wp:inline distT="0" distB="0" distL="0" distR="0" wp14:anchorId="758E8981" wp14:editId="2AC0223C">
            <wp:extent cx="5039360" cy="2357755"/>
            <wp:effectExtent l="0" t="0" r="889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424A1B87" w14:textId="4BFA59E7" w:rsidR="00380678" w:rsidRDefault="00380678" w:rsidP="00380678">
      <w:r w:rsidRPr="00056CC0">
        <w:rPr>
          <w:noProof/>
        </w:rPr>
        <w:drawing>
          <wp:inline distT="0" distB="0" distL="0" distR="0" wp14:anchorId="06BDFAF0" wp14:editId="76D55F6D">
            <wp:extent cx="5039360" cy="171894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5E57DD8A" w14:textId="25F0F61A" w:rsidR="00380678" w:rsidRDefault="00380678" w:rsidP="00380678">
      <w:r w:rsidRPr="00056CC0">
        <w:rPr>
          <w:noProof/>
        </w:rPr>
        <w:drawing>
          <wp:inline distT="0" distB="0" distL="0" distR="0" wp14:anchorId="649FF18A" wp14:editId="77180129">
            <wp:extent cx="5039360" cy="273177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281DFD38" w14:textId="3D663488" w:rsidR="00380678" w:rsidRDefault="00380678" w:rsidP="00380678">
      <w:r w:rsidRPr="00056CC0">
        <w:rPr>
          <w:noProof/>
        </w:rPr>
        <w:lastRenderedPageBreak/>
        <w:drawing>
          <wp:inline distT="0" distB="0" distL="0" distR="0" wp14:anchorId="0464D1A2" wp14:editId="567FF61C">
            <wp:extent cx="5039360" cy="529082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14FA0DCA" w14:textId="4A162528" w:rsidR="00380678" w:rsidRDefault="00380678" w:rsidP="00380678">
      <w:r w:rsidRPr="00056CC0">
        <w:rPr>
          <w:noProof/>
        </w:rPr>
        <w:drawing>
          <wp:inline distT="0" distB="0" distL="0" distR="0" wp14:anchorId="4E9C4121" wp14:editId="4426B167">
            <wp:extent cx="5039360" cy="164274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360" cy="1642745"/>
                    </a:xfrm>
                    <a:prstGeom prst="rect">
                      <a:avLst/>
                    </a:prstGeom>
                  </pic:spPr>
                </pic:pic>
              </a:graphicData>
            </a:graphic>
          </wp:inline>
        </w:drawing>
      </w:r>
    </w:p>
    <w:p w14:paraId="755B09C2" w14:textId="77777777" w:rsidR="00380678" w:rsidRPr="00380678" w:rsidRDefault="00380678" w:rsidP="00380678"/>
    <w:p w14:paraId="26E869D8" w14:textId="77777777" w:rsidR="00380678" w:rsidRPr="00380678" w:rsidRDefault="00380678" w:rsidP="00380678"/>
    <w:p w14:paraId="6C35B1CC" w14:textId="039ABB05" w:rsidR="00380678" w:rsidRDefault="00FF20C3" w:rsidP="00066316">
      <w:pPr>
        <w:pStyle w:val="titreniv1"/>
      </w:pPr>
      <w:r w:rsidRPr="00FF20C3">
        <w:t xml:space="preserve">Mettre en place </w:t>
      </w:r>
      <w:r>
        <w:t>Cloud Storage</w:t>
      </w:r>
    </w:p>
    <w:p w14:paraId="62F2C8D5" w14:textId="77777777" w:rsidR="00380678" w:rsidRDefault="00380678" w:rsidP="00380678">
      <w:r w:rsidRPr="00056CC0">
        <w:rPr>
          <w:noProof/>
        </w:rPr>
        <w:lastRenderedPageBreak/>
        <w:drawing>
          <wp:inline distT="0" distB="0" distL="0" distR="0" wp14:anchorId="7145BC83" wp14:editId="1B5DE182">
            <wp:extent cx="5039360" cy="2357755"/>
            <wp:effectExtent l="0" t="0" r="889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170F789C" w14:textId="77777777" w:rsidR="00380678" w:rsidRDefault="00380678" w:rsidP="00380678">
      <w:r w:rsidRPr="00056CC0">
        <w:rPr>
          <w:noProof/>
        </w:rPr>
        <w:drawing>
          <wp:inline distT="0" distB="0" distL="0" distR="0" wp14:anchorId="7BA0EBB3" wp14:editId="677F2A0F">
            <wp:extent cx="5039360" cy="1718945"/>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4792BB5C" w14:textId="77777777" w:rsidR="00380678" w:rsidRDefault="00380678" w:rsidP="00380678">
      <w:r w:rsidRPr="00056CC0">
        <w:rPr>
          <w:noProof/>
        </w:rPr>
        <w:drawing>
          <wp:inline distT="0" distB="0" distL="0" distR="0" wp14:anchorId="147D815B" wp14:editId="2DD835DC">
            <wp:extent cx="5039360" cy="2731770"/>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632A8539" w14:textId="77777777" w:rsidR="00380678" w:rsidRDefault="00380678" w:rsidP="00380678">
      <w:r w:rsidRPr="00056CC0">
        <w:rPr>
          <w:noProof/>
        </w:rPr>
        <w:lastRenderedPageBreak/>
        <w:drawing>
          <wp:inline distT="0" distB="0" distL="0" distR="0" wp14:anchorId="5A96FC6E" wp14:editId="6D5EFB0C">
            <wp:extent cx="5039360" cy="5290820"/>
            <wp:effectExtent l="0" t="0" r="889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43714A21" w14:textId="77777777" w:rsidR="00380678" w:rsidRPr="00380678" w:rsidRDefault="00380678" w:rsidP="00380678"/>
    <w:p w14:paraId="28DF40E2" w14:textId="42D60DEF" w:rsidR="00380678" w:rsidRDefault="00FF20C3" w:rsidP="008E3764">
      <w:pPr>
        <w:pStyle w:val="titreniv1"/>
      </w:pPr>
      <w:r>
        <w:t>Mettre en place l'Authentification Google</w:t>
      </w:r>
    </w:p>
    <w:p w14:paraId="17C8EF2D" w14:textId="77777777" w:rsidR="00380678" w:rsidRDefault="00380678" w:rsidP="00380678">
      <w:r w:rsidRPr="00056CC0">
        <w:rPr>
          <w:noProof/>
        </w:rPr>
        <w:drawing>
          <wp:inline distT="0" distB="0" distL="0" distR="0" wp14:anchorId="6E464347" wp14:editId="188FE738">
            <wp:extent cx="5039360" cy="2357755"/>
            <wp:effectExtent l="0" t="0" r="8890" b="44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128C595B" w14:textId="77777777" w:rsidR="00380678" w:rsidRDefault="00380678" w:rsidP="00380678">
      <w:r w:rsidRPr="00056CC0">
        <w:rPr>
          <w:noProof/>
        </w:rPr>
        <w:lastRenderedPageBreak/>
        <w:drawing>
          <wp:inline distT="0" distB="0" distL="0" distR="0" wp14:anchorId="63A5FC86" wp14:editId="71D58ED2">
            <wp:extent cx="5039360" cy="1718945"/>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2D4CC0E4" w14:textId="77777777" w:rsidR="00380678" w:rsidRDefault="00380678" w:rsidP="00380678">
      <w:r w:rsidRPr="00056CC0">
        <w:rPr>
          <w:noProof/>
        </w:rPr>
        <w:drawing>
          <wp:inline distT="0" distB="0" distL="0" distR="0" wp14:anchorId="28D50EF1" wp14:editId="10AB08BF">
            <wp:extent cx="5039360" cy="2731770"/>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7490B395" w14:textId="77777777" w:rsidR="00380678" w:rsidRDefault="00380678" w:rsidP="00380678">
      <w:r w:rsidRPr="00056CC0">
        <w:rPr>
          <w:noProof/>
        </w:rPr>
        <w:lastRenderedPageBreak/>
        <w:drawing>
          <wp:inline distT="0" distB="0" distL="0" distR="0" wp14:anchorId="0C7B4F06" wp14:editId="71933F2A">
            <wp:extent cx="5039360" cy="5290820"/>
            <wp:effectExtent l="0" t="0" r="889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3A303289" w14:textId="38EB31FC" w:rsidR="00FF20C3" w:rsidRDefault="00FF20C3" w:rsidP="00FF20C3">
      <w:pPr>
        <w:pStyle w:val="titreniv1"/>
      </w:pPr>
      <w:r>
        <w:t>Conclusion</w:t>
      </w:r>
    </w:p>
    <w:p w14:paraId="31E9509D" w14:textId="77777777" w:rsidR="00380678" w:rsidRPr="00380678" w:rsidRDefault="00380678" w:rsidP="00380678"/>
    <w:p w14:paraId="7C0D4690" w14:textId="77777777" w:rsidR="00FF20C3" w:rsidRPr="00FF20C3" w:rsidRDefault="00FF20C3" w:rsidP="00FF20C3"/>
    <w:p w14:paraId="55E42BE1" w14:textId="77777777" w:rsidR="00FF20C3" w:rsidRPr="00FF20C3" w:rsidRDefault="00FF20C3" w:rsidP="00FF20C3"/>
    <w:p w14:paraId="786A2F5E" w14:textId="77777777" w:rsidR="00FF20C3" w:rsidRPr="00FF20C3" w:rsidRDefault="00FF20C3" w:rsidP="00FF20C3"/>
    <w:sectPr w:rsidR="00FF20C3" w:rsidRPr="00FF20C3" w:rsidSect="00813830">
      <w:headerReference w:type="even" r:id="rId21"/>
      <w:headerReference w:type="default" r:id="rId22"/>
      <w:footerReference w:type="even" r:id="rId23"/>
      <w:footerReference w:type="default" r:id="rId24"/>
      <w:footerReference w:type="first" r:id="rId25"/>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CA449" w14:textId="77777777" w:rsidR="006317F9" w:rsidRDefault="006317F9">
      <w:r>
        <w:separator/>
      </w:r>
    </w:p>
    <w:p w14:paraId="2F078E04" w14:textId="77777777" w:rsidR="006317F9" w:rsidRDefault="006317F9"/>
  </w:endnote>
  <w:endnote w:type="continuationSeparator" w:id="0">
    <w:p w14:paraId="5CDD8170" w14:textId="77777777" w:rsidR="006317F9" w:rsidRDefault="006317F9">
      <w:r>
        <w:continuationSeparator/>
      </w:r>
    </w:p>
    <w:p w14:paraId="38BB9E3F" w14:textId="77777777" w:rsidR="006317F9" w:rsidRDefault="006317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0CD24" w14:textId="77777777" w:rsidR="006317F9" w:rsidRDefault="006317F9">
      <w:r>
        <w:separator/>
      </w:r>
    </w:p>
    <w:p w14:paraId="567AC75A" w14:textId="77777777" w:rsidR="006317F9" w:rsidRDefault="006317F9"/>
  </w:footnote>
  <w:footnote w:type="continuationSeparator" w:id="0">
    <w:p w14:paraId="61F5A8DC" w14:textId="77777777" w:rsidR="006317F9" w:rsidRDefault="006317F9">
      <w:r>
        <w:continuationSeparator/>
      </w:r>
    </w:p>
    <w:p w14:paraId="285BF4F6" w14:textId="77777777" w:rsidR="006317F9" w:rsidRDefault="006317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27873721" w:rsidR="00292859" w:rsidRDefault="00292859" w:rsidP="00163B42">
    <w:pPr>
      <w:pStyle w:val="En-tte"/>
    </w:pPr>
    <w:r>
      <w:t>Chapitre</w:t>
    </w:r>
    <w:r w:rsidR="00A2205B">
      <w:t> </w:t>
    </w:r>
    <w:r w:rsidR="004D2579">
      <w:t>13</w:t>
    </w:r>
    <w:r>
      <w:t xml:space="preserve"> : </w:t>
    </w:r>
    <w:r w:rsidR="004D2579">
      <w:t>Firebase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5"/>
  </w:num>
  <w:num w:numId="2">
    <w:abstractNumId w:val="12"/>
  </w:num>
  <w:num w:numId="3">
    <w:abstractNumId w:val="14"/>
  </w:num>
  <w:num w:numId="4">
    <w:abstractNumId w:val="20"/>
  </w:num>
  <w:num w:numId="5">
    <w:abstractNumId w:val="15"/>
  </w:num>
  <w:num w:numId="6">
    <w:abstractNumId w:val="19"/>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3"/>
  </w:num>
  <w:num w:numId="20">
    <w:abstractNumId w:val="17"/>
  </w:num>
  <w:num w:numId="21">
    <w:abstractNumId w:val="21"/>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2"/>
  </w:num>
  <w:num w:numId="25">
    <w:abstractNumId w:val="24"/>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6CC0"/>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16"/>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4F18"/>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1E36"/>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588"/>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67AF4"/>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5BA9"/>
    <w:rsid w:val="00286379"/>
    <w:rsid w:val="00286DF2"/>
    <w:rsid w:val="0028747F"/>
    <w:rsid w:val="00287889"/>
    <w:rsid w:val="002879B0"/>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678"/>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2579"/>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6F86"/>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1BB6"/>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DBA"/>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7F9"/>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1A4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36C"/>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A5D"/>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27B1E"/>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A2A"/>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64"/>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15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5A2D"/>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6F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2C97"/>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CF8"/>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A0D"/>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3906"/>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3DA"/>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9AE"/>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1DEC"/>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0C3"/>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firebase.google.co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4.xml><?xml version="1.0" encoding="utf-8"?>
<ds:datastoreItem xmlns:ds="http://schemas.openxmlformats.org/officeDocument/2006/customXml" ds:itemID="{42147BD2-FB94-4B5A-8697-6D227E5169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69</TotalTime>
  <Pages>12</Pages>
  <Words>699</Words>
  <Characters>3918</Characters>
  <Application>Microsoft Office Word</Application>
  <DocSecurity>0</DocSecurity>
  <Lines>100</Lines>
  <Paragraphs>30</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685</cp:revision>
  <cp:lastPrinted>2018-01-09T09:28:00Z</cp:lastPrinted>
  <dcterms:created xsi:type="dcterms:W3CDTF">2018-05-28T20:36:00Z</dcterms:created>
  <dcterms:modified xsi:type="dcterms:W3CDTF">2022-07-11T09:31:00Z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