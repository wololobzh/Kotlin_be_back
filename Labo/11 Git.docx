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5053" w14:textId="77777777" w:rsidR="00B444D2" w:rsidRDefault="005A33A0" w:rsidP="00377C04">
      <w:pPr>
        <w:pStyle w:val="chapitre"/>
      </w:pPr>
      <w:r>
        <w:t xml:space="preserve">Présentation de </w:t>
      </w:r>
      <w:r w:rsidR="00FD1E09">
        <w:t>Kotlin</w:t>
      </w:r>
    </w:p>
    <w:p w14:paraId="54B85E59" w14:textId="77777777" w:rsidR="00271145" w:rsidRPr="00B300FF" w:rsidRDefault="00271145" w:rsidP="00550EAB">
      <w:pPr>
        <w:pStyle w:val="liste2"/>
        <w:numPr>
          <w:ilvl w:val="0"/>
          <w:numId w:val="0"/>
        </w:numPr>
      </w:pPr>
    </w:p>
    <w:p w14:paraId="40084D1B" w14:textId="77777777" w:rsidR="00B300FF" w:rsidRDefault="00B300FF" w:rsidP="00456190">
      <w:pPr>
        <w:pStyle w:val="liste2"/>
        <w:numPr>
          <w:ilvl w:val="0"/>
          <w:numId w:val="0"/>
        </w:numPr>
        <w:ind w:left="454" w:hanging="227"/>
      </w:pPr>
    </w:p>
    <w:p w14:paraId="1982D74F" w14:textId="77777777" w:rsidR="00456190" w:rsidRDefault="00456190" w:rsidP="00456190">
      <w:pPr>
        <w:pStyle w:val="liste2"/>
        <w:numPr>
          <w:ilvl w:val="0"/>
          <w:numId w:val="0"/>
        </w:numPr>
        <w:ind w:left="454" w:hanging="227"/>
      </w:pPr>
    </w:p>
    <w:p w14:paraId="4B8AA4A6" w14:textId="77777777" w:rsidR="00D443ED" w:rsidRDefault="00D443ED" w:rsidP="00D443ED">
      <w:pPr>
        <w:pStyle w:val="liste2"/>
        <w:numPr>
          <w:ilvl w:val="0"/>
          <w:numId w:val="0"/>
        </w:numPr>
      </w:pPr>
    </w:p>
    <w:p w14:paraId="20DB61ED" w14:textId="77777777" w:rsidR="00D443ED" w:rsidRDefault="00D443ED" w:rsidP="00D443ED">
      <w:pPr>
        <w:pStyle w:val="liste2"/>
        <w:numPr>
          <w:ilvl w:val="0"/>
          <w:numId w:val="0"/>
        </w:numPr>
      </w:pPr>
    </w:p>
    <w:p w14:paraId="1B4890F9" w14:textId="77777777" w:rsidR="00D90BA8" w:rsidRDefault="00D90BA8" w:rsidP="00D90BA8">
      <w:pPr>
        <w:pStyle w:val="liste2"/>
        <w:numPr>
          <w:ilvl w:val="0"/>
          <w:numId w:val="0"/>
        </w:numPr>
      </w:pPr>
    </w:p>
    <w:p w14:paraId="49EE6C0F" w14:textId="77777777" w:rsidR="00D969EE" w:rsidRPr="00D969EE" w:rsidRDefault="00D969EE" w:rsidP="00D969EE"/>
    <w:sectPr w:rsidR="00D969EE" w:rsidRPr="00D969EE" w:rsidSect="008138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2552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BB174" w14:textId="77777777" w:rsidR="00A50162" w:rsidRDefault="00A50162">
      <w:r>
        <w:separator/>
      </w:r>
    </w:p>
    <w:p w14:paraId="0AC37188" w14:textId="77777777" w:rsidR="00A50162" w:rsidRDefault="00A50162"/>
  </w:endnote>
  <w:endnote w:type="continuationSeparator" w:id="0">
    <w:p w14:paraId="6BA9F12B" w14:textId="77777777" w:rsidR="00A50162" w:rsidRDefault="00A50162">
      <w:r>
        <w:continuationSeparator/>
      </w:r>
    </w:p>
    <w:p w14:paraId="7195F109" w14:textId="77777777" w:rsidR="00A50162" w:rsidRDefault="00A501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74FB8" w14:textId="77777777" w:rsidR="00292859" w:rsidRDefault="00292859" w:rsidP="004A54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8A168A" w14:textId="77777777" w:rsidR="00292859" w:rsidRDefault="00292859" w:rsidP="003A4BF0">
    <w:pPr>
      <w:pStyle w:val="Pieddepage"/>
      <w:ind w:right="360"/>
    </w:pPr>
  </w:p>
  <w:p w14:paraId="128F9E07" w14:textId="77777777" w:rsidR="00292859" w:rsidRDefault="0029285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F5947" w14:textId="77777777" w:rsidR="00292859" w:rsidRDefault="00292859" w:rsidP="003A4BF0">
    <w:pPr>
      <w:pStyle w:val="Pieddepage"/>
      <w:ind w:right="360"/>
      <w:jc w:val="center"/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  <w:r>
      <w:rPr>
        <w:rStyle w:val="Numrodepage"/>
      </w:rPr>
      <w:t xml:space="preserve"> sur 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</w:p>
  <w:p w14:paraId="0E90F28E" w14:textId="77777777" w:rsidR="00292859" w:rsidRDefault="0029285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265B" w14:textId="77777777" w:rsidR="00DA2643" w:rsidRDefault="00DA2643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43B69" w14:textId="77777777" w:rsidR="00A50162" w:rsidRDefault="00A50162">
      <w:r>
        <w:separator/>
      </w:r>
    </w:p>
    <w:p w14:paraId="44D7FD58" w14:textId="77777777" w:rsidR="00A50162" w:rsidRDefault="00A50162"/>
  </w:footnote>
  <w:footnote w:type="continuationSeparator" w:id="0">
    <w:p w14:paraId="14CC1E1A" w14:textId="77777777" w:rsidR="00A50162" w:rsidRDefault="00A50162">
      <w:r>
        <w:continuationSeparator/>
      </w:r>
    </w:p>
    <w:p w14:paraId="75AB891C" w14:textId="77777777" w:rsidR="00A50162" w:rsidRDefault="00A501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96825" w14:textId="77777777" w:rsidR="00292859" w:rsidRDefault="00292859">
    <w:pPr>
      <w:pStyle w:val="En-tte"/>
    </w:pPr>
  </w:p>
  <w:p w14:paraId="23ED1ED2" w14:textId="77777777" w:rsidR="00292859" w:rsidRDefault="0029285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D6D82" w14:textId="77777777" w:rsidR="00292859" w:rsidRPr="003A4BF0" w:rsidRDefault="00292859" w:rsidP="003A4BF0">
    <w:pPr>
      <w:pStyle w:val="En-tte"/>
    </w:pPr>
    <w:r>
      <w:t>Chapitre</w:t>
    </w:r>
    <w:r w:rsidR="00A2205B">
      <w:t> </w:t>
    </w:r>
    <w:r w:rsidR="00816795">
      <w:t>1</w:t>
    </w:r>
    <w:r>
      <w:t xml:space="preserve"> : </w:t>
    </w:r>
    <w:r w:rsidR="00816795">
      <w:t>Présentation de Kotlin</w:t>
    </w:r>
  </w:p>
  <w:p w14:paraId="0AFEE6E0" w14:textId="77777777" w:rsidR="00292859" w:rsidRDefault="0029285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9D5E" w14:textId="77777777" w:rsidR="00E30909" w:rsidRDefault="00E309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62FFE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0CA22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F83B0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4494EE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12CCF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12E760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039B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225DB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2AF38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8EF33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F246FD"/>
    <w:multiLevelType w:val="singleLevel"/>
    <w:tmpl w:val="FBD486A2"/>
    <w:lvl w:ilvl="0">
      <w:start w:val="1"/>
      <w:numFmt w:val="bullet"/>
      <w:pStyle w:val="manip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  <w:b w:val="0"/>
        <w:bCs w:val="0"/>
        <w:i w:val="0"/>
        <w:iCs w:val="0"/>
        <w:sz w:val="18"/>
        <w:szCs w:val="18"/>
      </w:rPr>
    </w:lvl>
  </w:abstractNum>
  <w:abstractNum w:abstractNumId="11" w15:restartNumberingAfterBreak="0">
    <w:nsid w:val="0CF84833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3C64AC5"/>
    <w:multiLevelType w:val="hybridMultilevel"/>
    <w:tmpl w:val="1D1ACF7E"/>
    <w:lvl w:ilvl="0" w:tplc="068EDFA4">
      <w:start w:val="1"/>
      <w:numFmt w:val="bullet"/>
      <w:pStyle w:val="liste2"/>
      <w:lvlText w:val=""/>
      <w:lvlJc w:val="left"/>
      <w:pPr>
        <w:tabs>
          <w:tab w:val="num" w:pos="227"/>
        </w:tabs>
        <w:ind w:left="454" w:hanging="227"/>
      </w:pPr>
      <w:rPr>
        <w:rFonts w:ascii="Wingdings" w:hAnsi="Wingdings" w:cs="Wingdings" w:hint="default"/>
        <w:color w:val="auto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8B21764"/>
    <w:multiLevelType w:val="hybridMultilevel"/>
    <w:tmpl w:val="B09CF7DC"/>
    <w:lvl w:ilvl="0" w:tplc="7A9E8668">
      <w:start w:val="1"/>
      <w:numFmt w:val="bullet"/>
      <w:pStyle w:val="remarque"/>
      <w:lvlText w:val="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b w:val="0"/>
        <w:i w:val="0"/>
        <w:color w:val="FF6600"/>
        <w:sz w:val="40"/>
        <w:szCs w:val="32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2D61D8"/>
    <w:multiLevelType w:val="multilevel"/>
    <w:tmpl w:val="040C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1DDC3F62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D396B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38D61870"/>
    <w:multiLevelType w:val="multilevel"/>
    <w:tmpl w:val="9670DAA4"/>
    <w:lvl w:ilvl="0">
      <w:start w:val="1"/>
      <w:numFmt w:val="decimal"/>
      <w:pStyle w:val="titreni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niv2"/>
      <w:lvlText w:val="%1.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pStyle w:val="titreniv3"/>
      <w:lvlText w:val="%1.%2.%3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45632D06"/>
    <w:multiLevelType w:val="hybridMultilevel"/>
    <w:tmpl w:val="3244CE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F2549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111446"/>
    <w:multiLevelType w:val="singleLevel"/>
    <w:tmpl w:val="148A433A"/>
    <w:lvl w:ilvl="0">
      <w:start w:val="1"/>
      <w:numFmt w:val="bullet"/>
      <w:pStyle w:val="liste1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</w:abstractNum>
  <w:num w:numId="1">
    <w:abstractNumId w:val="20"/>
  </w:num>
  <w:num w:numId="2">
    <w:abstractNumId w:val="10"/>
  </w:num>
  <w:num w:numId="3">
    <w:abstractNumId w:val="12"/>
  </w:num>
  <w:num w:numId="4">
    <w:abstractNumId w:val="17"/>
  </w:num>
  <w:num w:numId="5">
    <w:abstractNumId w:val="13"/>
  </w:num>
  <w:num w:numId="6">
    <w:abstractNumId w:val="16"/>
  </w:num>
  <w:num w:numId="7">
    <w:abstractNumId w:val="11"/>
  </w:num>
  <w:num w:numId="8">
    <w:abstractNumId w:val="1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9"/>
  </w:num>
  <w:num w:numId="20">
    <w:abstractNumId w:val="15"/>
  </w:num>
  <w:num w:numId="21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1" w:cryptProviderType="rsaFull" w:cryptAlgorithmClass="hash" w:cryptAlgorithmType="typeAny" w:cryptAlgorithmSid="4" w:cryptSpinCount="100000" w:hash="VnSnNOhbVWi8XdBRUoBkhb0G4sk=" w:salt="6aOref0R2Jg7i/jceBjBOg=="/>
  <w:styleLockTheme/>
  <w:styleLockQFSet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F5"/>
    <w:rsid w:val="0000107C"/>
    <w:rsid w:val="00002924"/>
    <w:rsid w:val="00002A8A"/>
    <w:rsid w:val="000032A0"/>
    <w:rsid w:val="00003AF2"/>
    <w:rsid w:val="00003BE0"/>
    <w:rsid w:val="00003E90"/>
    <w:rsid w:val="00004549"/>
    <w:rsid w:val="000045E4"/>
    <w:rsid w:val="000065CE"/>
    <w:rsid w:val="00006FC3"/>
    <w:rsid w:val="00007C5C"/>
    <w:rsid w:val="000106CA"/>
    <w:rsid w:val="000107FB"/>
    <w:rsid w:val="000117A2"/>
    <w:rsid w:val="00011A48"/>
    <w:rsid w:val="0001278E"/>
    <w:rsid w:val="000127F9"/>
    <w:rsid w:val="0001293D"/>
    <w:rsid w:val="0001377D"/>
    <w:rsid w:val="0001468B"/>
    <w:rsid w:val="00014DAB"/>
    <w:rsid w:val="00014E3F"/>
    <w:rsid w:val="00014F41"/>
    <w:rsid w:val="00015435"/>
    <w:rsid w:val="000167BE"/>
    <w:rsid w:val="00016ECF"/>
    <w:rsid w:val="000177DC"/>
    <w:rsid w:val="00020393"/>
    <w:rsid w:val="00020E88"/>
    <w:rsid w:val="0002112A"/>
    <w:rsid w:val="0002182F"/>
    <w:rsid w:val="00021D44"/>
    <w:rsid w:val="00021F24"/>
    <w:rsid w:val="00022A63"/>
    <w:rsid w:val="00023E01"/>
    <w:rsid w:val="000256EF"/>
    <w:rsid w:val="00025F53"/>
    <w:rsid w:val="00025F63"/>
    <w:rsid w:val="000260C0"/>
    <w:rsid w:val="000260C3"/>
    <w:rsid w:val="0002732A"/>
    <w:rsid w:val="000275B4"/>
    <w:rsid w:val="00027987"/>
    <w:rsid w:val="00030F6C"/>
    <w:rsid w:val="00031681"/>
    <w:rsid w:val="00033766"/>
    <w:rsid w:val="00033AAA"/>
    <w:rsid w:val="00033C71"/>
    <w:rsid w:val="000345CF"/>
    <w:rsid w:val="00034A83"/>
    <w:rsid w:val="00034D28"/>
    <w:rsid w:val="0003503D"/>
    <w:rsid w:val="000355F8"/>
    <w:rsid w:val="0003607E"/>
    <w:rsid w:val="000375D6"/>
    <w:rsid w:val="00040915"/>
    <w:rsid w:val="00041883"/>
    <w:rsid w:val="00042381"/>
    <w:rsid w:val="00042599"/>
    <w:rsid w:val="000428F6"/>
    <w:rsid w:val="000429C2"/>
    <w:rsid w:val="00042CAD"/>
    <w:rsid w:val="000445A0"/>
    <w:rsid w:val="000454D4"/>
    <w:rsid w:val="00045850"/>
    <w:rsid w:val="00045A94"/>
    <w:rsid w:val="00050D9C"/>
    <w:rsid w:val="0005122D"/>
    <w:rsid w:val="00051922"/>
    <w:rsid w:val="00051BF2"/>
    <w:rsid w:val="000520CF"/>
    <w:rsid w:val="000524DC"/>
    <w:rsid w:val="00052C49"/>
    <w:rsid w:val="00052DEF"/>
    <w:rsid w:val="000534DF"/>
    <w:rsid w:val="000535A3"/>
    <w:rsid w:val="00053F5E"/>
    <w:rsid w:val="00053F9F"/>
    <w:rsid w:val="00055054"/>
    <w:rsid w:val="000552A2"/>
    <w:rsid w:val="000552C6"/>
    <w:rsid w:val="00056886"/>
    <w:rsid w:val="000571E6"/>
    <w:rsid w:val="0006016D"/>
    <w:rsid w:val="00060B14"/>
    <w:rsid w:val="00060B9B"/>
    <w:rsid w:val="00061A27"/>
    <w:rsid w:val="00061A9B"/>
    <w:rsid w:val="00061C28"/>
    <w:rsid w:val="0006206E"/>
    <w:rsid w:val="00062200"/>
    <w:rsid w:val="0006279E"/>
    <w:rsid w:val="00062F61"/>
    <w:rsid w:val="000637A2"/>
    <w:rsid w:val="0006382D"/>
    <w:rsid w:val="00064278"/>
    <w:rsid w:val="0006456A"/>
    <w:rsid w:val="000646E9"/>
    <w:rsid w:val="000654CE"/>
    <w:rsid w:val="00065E87"/>
    <w:rsid w:val="000660C9"/>
    <w:rsid w:val="0006616E"/>
    <w:rsid w:val="000663ED"/>
    <w:rsid w:val="00066767"/>
    <w:rsid w:val="00066F59"/>
    <w:rsid w:val="000671B4"/>
    <w:rsid w:val="000678C4"/>
    <w:rsid w:val="00067E1C"/>
    <w:rsid w:val="00067E21"/>
    <w:rsid w:val="0007106D"/>
    <w:rsid w:val="000724C3"/>
    <w:rsid w:val="000730BC"/>
    <w:rsid w:val="0007375A"/>
    <w:rsid w:val="00073944"/>
    <w:rsid w:val="00075F5C"/>
    <w:rsid w:val="000760B4"/>
    <w:rsid w:val="00076C47"/>
    <w:rsid w:val="000771BF"/>
    <w:rsid w:val="00080928"/>
    <w:rsid w:val="00080987"/>
    <w:rsid w:val="00084D42"/>
    <w:rsid w:val="00085533"/>
    <w:rsid w:val="00085580"/>
    <w:rsid w:val="000855E2"/>
    <w:rsid w:val="00085945"/>
    <w:rsid w:val="00085CB8"/>
    <w:rsid w:val="00086CDD"/>
    <w:rsid w:val="00087CD5"/>
    <w:rsid w:val="00087E10"/>
    <w:rsid w:val="000908EB"/>
    <w:rsid w:val="0009142B"/>
    <w:rsid w:val="00091F35"/>
    <w:rsid w:val="0009273E"/>
    <w:rsid w:val="00092852"/>
    <w:rsid w:val="0009292B"/>
    <w:rsid w:val="00092F77"/>
    <w:rsid w:val="00093490"/>
    <w:rsid w:val="00093F6C"/>
    <w:rsid w:val="00094D95"/>
    <w:rsid w:val="000957BC"/>
    <w:rsid w:val="00095C31"/>
    <w:rsid w:val="0009617D"/>
    <w:rsid w:val="00097355"/>
    <w:rsid w:val="00097BA3"/>
    <w:rsid w:val="000A0F1A"/>
    <w:rsid w:val="000A1357"/>
    <w:rsid w:val="000A207D"/>
    <w:rsid w:val="000A3412"/>
    <w:rsid w:val="000A3830"/>
    <w:rsid w:val="000A4D1C"/>
    <w:rsid w:val="000A58B3"/>
    <w:rsid w:val="000A66E0"/>
    <w:rsid w:val="000A678F"/>
    <w:rsid w:val="000A6B0A"/>
    <w:rsid w:val="000A6C99"/>
    <w:rsid w:val="000B0949"/>
    <w:rsid w:val="000B2525"/>
    <w:rsid w:val="000B2CF5"/>
    <w:rsid w:val="000B3433"/>
    <w:rsid w:val="000B4F22"/>
    <w:rsid w:val="000B4FB8"/>
    <w:rsid w:val="000B5318"/>
    <w:rsid w:val="000B6D53"/>
    <w:rsid w:val="000B7174"/>
    <w:rsid w:val="000B74B0"/>
    <w:rsid w:val="000B7733"/>
    <w:rsid w:val="000B7B3B"/>
    <w:rsid w:val="000C0BCC"/>
    <w:rsid w:val="000C0F2D"/>
    <w:rsid w:val="000C17C0"/>
    <w:rsid w:val="000C3CA3"/>
    <w:rsid w:val="000C4248"/>
    <w:rsid w:val="000C4AE1"/>
    <w:rsid w:val="000C5A3B"/>
    <w:rsid w:val="000C72D2"/>
    <w:rsid w:val="000C779A"/>
    <w:rsid w:val="000C78F2"/>
    <w:rsid w:val="000C7CF8"/>
    <w:rsid w:val="000D082A"/>
    <w:rsid w:val="000D08EE"/>
    <w:rsid w:val="000D29F1"/>
    <w:rsid w:val="000D58C5"/>
    <w:rsid w:val="000D5D53"/>
    <w:rsid w:val="000D638F"/>
    <w:rsid w:val="000D672E"/>
    <w:rsid w:val="000D70E4"/>
    <w:rsid w:val="000D71F4"/>
    <w:rsid w:val="000D75E8"/>
    <w:rsid w:val="000E1CD4"/>
    <w:rsid w:val="000E223D"/>
    <w:rsid w:val="000E27EF"/>
    <w:rsid w:val="000E31C0"/>
    <w:rsid w:val="000E3648"/>
    <w:rsid w:val="000E3960"/>
    <w:rsid w:val="000E4A3C"/>
    <w:rsid w:val="000E5667"/>
    <w:rsid w:val="000F0BE3"/>
    <w:rsid w:val="000F1953"/>
    <w:rsid w:val="000F27CD"/>
    <w:rsid w:val="000F3494"/>
    <w:rsid w:val="000F3F06"/>
    <w:rsid w:val="000F4E3B"/>
    <w:rsid w:val="000F563D"/>
    <w:rsid w:val="000F5B02"/>
    <w:rsid w:val="000F5EFD"/>
    <w:rsid w:val="000F6781"/>
    <w:rsid w:val="000F6E9A"/>
    <w:rsid w:val="000F7E59"/>
    <w:rsid w:val="00100295"/>
    <w:rsid w:val="001016AB"/>
    <w:rsid w:val="001019BA"/>
    <w:rsid w:val="00103916"/>
    <w:rsid w:val="00103F73"/>
    <w:rsid w:val="00104BC4"/>
    <w:rsid w:val="001061F2"/>
    <w:rsid w:val="00106728"/>
    <w:rsid w:val="001073A5"/>
    <w:rsid w:val="00107847"/>
    <w:rsid w:val="001078F8"/>
    <w:rsid w:val="00112CA4"/>
    <w:rsid w:val="001143A3"/>
    <w:rsid w:val="00115A8E"/>
    <w:rsid w:val="00116B18"/>
    <w:rsid w:val="00117564"/>
    <w:rsid w:val="001178A1"/>
    <w:rsid w:val="0012067A"/>
    <w:rsid w:val="00120A58"/>
    <w:rsid w:val="001236E3"/>
    <w:rsid w:val="001244D0"/>
    <w:rsid w:val="0012471B"/>
    <w:rsid w:val="0012486A"/>
    <w:rsid w:val="00124E8D"/>
    <w:rsid w:val="00124F20"/>
    <w:rsid w:val="00125995"/>
    <w:rsid w:val="00125C25"/>
    <w:rsid w:val="0012621E"/>
    <w:rsid w:val="00126491"/>
    <w:rsid w:val="00127039"/>
    <w:rsid w:val="001275B4"/>
    <w:rsid w:val="001276C9"/>
    <w:rsid w:val="001279AE"/>
    <w:rsid w:val="00127E34"/>
    <w:rsid w:val="00130F35"/>
    <w:rsid w:val="001337B2"/>
    <w:rsid w:val="001340CF"/>
    <w:rsid w:val="001348AF"/>
    <w:rsid w:val="0013541B"/>
    <w:rsid w:val="00135493"/>
    <w:rsid w:val="00135564"/>
    <w:rsid w:val="00135847"/>
    <w:rsid w:val="00137BC2"/>
    <w:rsid w:val="0014031F"/>
    <w:rsid w:val="00141FAF"/>
    <w:rsid w:val="0014204B"/>
    <w:rsid w:val="00142285"/>
    <w:rsid w:val="00142443"/>
    <w:rsid w:val="0014339D"/>
    <w:rsid w:val="00143CE4"/>
    <w:rsid w:val="0014448B"/>
    <w:rsid w:val="00144B4B"/>
    <w:rsid w:val="001457A9"/>
    <w:rsid w:val="001465F9"/>
    <w:rsid w:val="00146CD0"/>
    <w:rsid w:val="001472CB"/>
    <w:rsid w:val="0014769B"/>
    <w:rsid w:val="00147E31"/>
    <w:rsid w:val="00152740"/>
    <w:rsid w:val="00152CA0"/>
    <w:rsid w:val="001533C9"/>
    <w:rsid w:val="0015348E"/>
    <w:rsid w:val="00153DD4"/>
    <w:rsid w:val="001559BD"/>
    <w:rsid w:val="00155BEA"/>
    <w:rsid w:val="00155C4C"/>
    <w:rsid w:val="001570FB"/>
    <w:rsid w:val="00157D01"/>
    <w:rsid w:val="00157D94"/>
    <w:rsid w:val="0016119A"/>
    <w:rsid w:val="00161639"/>
    <w:rsid w:val="00162243"/>
    <w:rsid w:val="001628E8"/>
    <w:rsid w:val="00162936"/>
    <w:rsid w:val="00162CC2"/>
    <w:rsid w:val="00162DE0"/>
    <w:rsid w:val="00162E8B"/>
    <w:rsid w:val="00162FB3"/>
    <w:rsid w:val="00163B60"/>
    <w:rsid w:val="00163C4C"/>
    <w:rsid w:val="00164898"/>
    <w:rsid w:val="001650B2"/>
    <w:rsid w:val="00165AC3"/>
    <w:rsid w:val="00166862"/>
    <w:rsid w:val="001668AE"/>
    <w:rsid w:val="00166C11"/>
    <w:rsid w:val="00166C7C"/>
    <w:rsid w:val="00166CDD"/>
    <w:rsid w:val="00166E31"/>
    <w:rsid w:val="001674BC"/>
    <w:rsid w:val="0016799C"/>
    <w:rsid w:val="0017035D"/>
    <w:rsid w:val="00170C63"/>
    <w:rsid w:val="00173C85"/>
    <w:rsid w:val="0017470D"/>
    <w:rsid w:val="00174A05"/>
    <w:rsid w:val="0017706D"/>
    <w:rsid w:val="00177384"/>
    <w:rsid w:val="001777A5"/>
    <w:rsid w:val="00177BC2"/>
    <w:rsid w:val="00181C96"/>
    <w:rsid w:val="00183EDC"/>
    <w:rsid w:val="00185ACA"/>
    <w:rsid w:val="00186173"/>
    <w:rsid w:val="00186F4C"/>
    <w:rsid w:val="00186FA5"/>
    <w:rsid w:val="0019094A"/>
    <w:rsid w:val="00191B3F"/>
    <w:rsid w:val="0019458F"/>
    <w:rsid w:val="0019483B"/>
    <w:rsid w:val="0019485E"/>
    <w:rsid w:val="00195050"/>
    <w:rsid w:val="0019620E"/>
    <w:rsid w:val="001967CC"/>
    <w:rsid w:val="00196B8A"/>
    <w:rsid w:val="00197215"/>
    <w:rsid w:val="0019722C"/>
    <w:rsid w:val="00197A0D"/>
    <w:rsid w:val="001A0762"/>
    <w:rsid w:val="001A26C0"/>
    <w:rsid w:val="001A2A3D"/>
    <w:rsid w:val="001A31A2"/>
    <w:rsid w:val="001A3494"/>
    <w:rsid w:val="001A3A35"/>
    <w:rsid w:val="001A4888"/>
    <w:rsid w:val="001A4E1E"/>
    <w:rsid w:val="001A52C1"/>
    <w:rsid w:val="001A65F1"/>
    <w:rsid w:val="001A6B3A"/>
    <w:rsid w:val="001A7521"/>
    <w:rsid w:val="001A771B"/>
    <w:rsid w:val="001A787B"/>
    <w:rsid w:val="001B0913"/>
    <w:rsid w:val="001B194C"/>
    <w:rsid w:val="001B22FA"/>
    <w:rsid w:val="001B23C1"/>
    <w:rsid w:val="001B2A61"/>
    <w:rsid w:val="001B31A6"/>
    <w:rsid w:val="001B456C"/>
    <w:rsid w:val="001B5C20"/>
    <w:rsid w:val="001B643E"/>
    <w:rsid w:val="001B7CB5"/>
    <w:rsid w:val="001B7D08"/>
    <w:rsid w:val="001B7F7F"/>
    <w:rsid w:val="001C0A93"/>
    <w:rsid w:val="001C19FF"/>
    <w:rsid w:val="001C27AD"/>
    <w:rsid w:val="001C3145"/>
    <w:rsid w:val="001C40A3"/>
    <w:rsid w:val="001C4DEC"/>
    <w:rsid w:val="001C4E2A"/>
    <w:rsid w:val="001C6D1E"/>
    <w:rsid w:val="001C7FF8"/>
    <w:rsid w:val="001D106D"/>
    <w:rsid w:val="001D141F"/>
    <w:rsid w:val="001D2FA8"/>
    <w:rsid w:val="001D3488"/>
    <w:rsid w:val="001D46CC"/>
    <w:rsid w:val="001D525F"/>
    <w:rsid w:val="001D5DAB"/>
    <w:rsid w:val="001D640D"/>
    <w:rsid w:val="001D76D2"/>
    <w:rsid w:val="001D79F6"/>
    <w:rsid w:val="001E0CD8"/>
    <w:rsid w:val="001E108F"/>
    <w:rsid w:val="001E242F"/>
    <w:rsid w:val="001E3101"/>
    <w:rsid w:val="001E4D80"/>
    <w:rsid w:val="001E6969"/>
    <w:rsid w:val="001E6D08"/>
    <w:rsid w:val="001F0C8A"/>
    <w:rsid w:val="001F1665"/>
    <w:rsid w:val="001F2684"/>
    <w:rsid w:val="001F4247"/>
    <w:rsid w:val="001F4B88"/>
    <w:rsid w:val="001F51E9"/>
    <w:rsid w:val="001F54F6"/>
    <w:rsid w:val="001F5534"/>
    <w:rsid w:val="001F5715"/>
    <w:rsid w:val="001F5CD6"/>
    <w:rsid w:val="001F5D75"/>
    <w:rsid w:val="001F72DE"/>
    <w:rsid w:val="00200AEE"/>
    <w:rsid w:val="00201836"/>
    <w:rsid w:val="00203CBD"/>
    <w:rsid w:val="00204021"/>
    <w:rsid w:val="00204529"/>
    <w:rsid w:val="002045D8"/>
    <w:rsid w:val="002059A9"/>
    <w:rsid w:val="002062F6"/>
    <w:rsid w:val="00207752"/>
    <w:rsid w:val="00210406"/>
    <w:rsid w:val="00210A7E"/>
    <w:rsid w:val="0021224E"/>
    <w:rsid w:val="002124A8"/>
    <w:rsid w:val="00212516"/>
    <w:rsid w:val="0021277C"/>
    <w:rsid w:val="0021298C"/>
    <w:rsid w:val="00212F0C"/>
    <w:rsid w:val="0021328E"/>
    <w:rsid w:val="00213522"/>
    <w:rsid w:val="00214204"/>
    <w:rsid w:val="00217091"/>
    <w:rsid w:val="002174D7"/>
    <w:rsid w:val="00217CA9"/>
    <w:rsid w:val="0022055C"/>
    <w:rsid w:val="0022074F"/>
    <w:rsid w:val="0022120C"/>
    <w:rsid w:val="00222219"/>
    <w:rsid w:val="0022222A"/>
    <w:rsid w:val="00222EAB"/>
    <w:rsid w:val="00225153"/>
    <w:rsid w:val="002252FB"/>
    <w:rsid w:val="00225389"/>
    <w:rsid w:val="00225F80"/>
    <w:rsid w:val="00226902"/>
    <w:rsid w:val="00227852"/>
    <w:rsid w:val="00227E0E"/>
    <w:rsid w:val="00230412"/>
    <w:rsid w:val="00230B46"/>
    <w:rsid w:val="00230F7B"/>
    <w:rsid w:val="00231368"/>
    <w:rsid w:val="002313D7"/>
    <w:rsid w:val="00231B1A"/>
    <w:rsid w:val="00231C1B"/>
    <w:rsid w:val="00232AE6"/>
    <w:rsid w:val="002348E1"/>
    <w:rsid w:val="0023640C"/>
    <w:rsid w:val="00236C87"/>
    <w:rsid w:val="002404A3"/>
    <w:rsid w:val="002412BA"/>
    <w:rsid w:val="00241812"/>
    <w:rsid w:val="00241CB0"/>
    <w:rsid w:val="00241CCE"/>
    <w:rsid w:val="0024233F"/>
    <w:rsid w:val="00243939"/>
    <w:rsid w:val="00244224"/>
    <w:rsid w:val="002447CB"/>
    <w:rsid w:val="00244870"/>
    <w:rsid w:val="002462A8"/>
    <w:rsid w:val="002465C5"/>
    <w:rsid w:val="0024668C"/>
    <w:rsid w:val="00250677"/>
    <w:rsid w:val="002512C1"/>
    <w:rsid w:val="002517F1"/>
    <w:rsid w:val="002518EF"/>
    <w:rsid w:val="00251DF9"/>
    <w:rsid w:val="00254B1D"/>
    <w:rsid w:val="00254B20"/>
    <w:rsid w:val="00257C98"/>
    <w:rsid w:val="00260525"/>
    <w:rsid w:val="00261528"/>
    <w:rsid w:val="002620FC"/>
    <w:rsid w:val="00262921"/>
    <w:rsid w:val="0026304F"/>
    <w:rsid w:val="00263234"/>
    <w:rsid w:val="00263D30"/>
    <w:rsid w:val="00263FEA"/>
    <w:rsid w:val="002643BB"/>
    <w:rsid w:val="00265C21"/>
    <w:rsid w:val="002660E2"/>
    <w:rsid w:val="002663CE"/>
    <w:rsid w:val="00266ADF"/>
    <w:rsid w:val="00266C3F"/>
    <w:rsid w:val="00266EBF"/>
    <w:rsid w:val="002676A7"/>
    <w:rsid w:val="00271145"/>
    <w:rsid w:val="00271C6C"/>
    <w:rsid w:val="00271F56"/>
    <w:rsid w:val="00271F95"/>
    <w:rsid w:val="0027219B"/>
    <w:rsid w:val="00272221"/>
    <w:rsid w:val="0027222A"/>
    <w:rsid w:val="00272517"/>
    <w:rsid w:val="002726EE"/>
    <w:rsid w:val="0027367D"/>
    <w:rsid w:val="00273966"/>
    <w:rsid w:val="00274095"/>
    <w:rsid w:val="0027439A"/>
    <w:rsid w:val="002746E3"/>
    <w:rsid w:val="00275063"/>
    <w:rsid w:val="0027777A"/>
    <w:rsid w:val="00282A07"/>
    <w:rsid w:val="0028363E"/>
    <w:rsid w:val="00283E40"/>
    <w:rsid w:val="002847C0"/>
    <w:rsid w:val="00285264"/>
    <w:rsid w:val="002856AD"/>
    <w:rsid w:val="00285738"/>
    <w:rsid w:val="00285AD6"/>
    <w:rsid w:val="00286DF2"/>
    <w:rsid w:val="0028747F"/>
    <w:rsid w:val="00287889"/>
    <w:rsid w:val="00287A2C"/>
    <w:rsid w:val="00287EB9"/>
    <w:rsid w:val="00287EEA"/>
    <w:rsid w:val="002905DF"/>
    <w:rsid w:val="0029070D"/>
    <w:rsid w:val="00290AB3"/>
    <w:rsid w:val="002919D4"/>
    <w:rsid w:val="00292859"/>
    <w:rsid w:val="00293DB8"/>
    <w:rsid w:val="0029442D"/>
    <w:rsid w:val="00294A36"/>
    <w:rsid w:val="00294C35"/>
    <w:rsid w:val="002965E7"/>
    <w:rsid w:val="00297BF1"/>
    <w:rsid w:val="002A0C32"/>
    <w:rsid w:val="002A107F"/>
    <w:rsid w:val="002A1574"/>
    <w:rsid w:val="002A1B58"/>
    <w:rsid w:val="002A2E6E"/>
    <w:rsid w:val="002A47B9"/>
    <w:rsid w:val="002A48E0"/>
    <w:rsid w:val="002A5190"/>
    <w:rsid w:val="002A5D66"/>
    <w:rsid w:val="002A5DFB"/>
    <w:rsid w:val="002A6723"/>
    <w:rsid w:val="002A6DBB"/>
    <w:rsid w:val="002A6EF8"/>
    <w:rsid w:val="002A70D6"/>
    <w:rsid w:val="002B00A2"/>
    <w:rsid w:val="002B062A"/>
    <w:rsid w:val="002B16AA"/>
    <w:rsid w:val="002B16FF"/>
    <w:rsid w:val="002B2885"/>
    <w:rsid w:val="002B376D"/>
    <w:rsid w:val="002B4014"/>
    <w:rsid w:val="002B4B58"/>
    <w:rsid w:val="002B6075"/>
    <w:rsid w:val="002C0C8A"/>
    <w:rsid w:val="002C254F"/>
    <w:rsid w:val="002C28E7"/>
    <w:rsid w:val="002C294A"/>
    <w:rsid w:val="002C2A5E"/>
    <w:rsid w:val="002C43C7"/>
    <w:rsid w:val="002C59BE"/>
    <w:rsid w:val="002C5B4C"/>
    <w:rsid w:val="002C5ED5"/>
    <w:rsid w:val="002C665B"/>
    <w:rsid w:val="002C6810"/>
    <w:rsid w:val="002C6A6A"/>
    <w:rsid w:val="002C77E8"/>
    <w:rsid w:val="002C77F9"/>
    <w:rsid w:val="002D088C"/>
    <w:rsid w:val="002D10E5"/>
    <w:rsid w:val="002D1162"/>
    <w:rsid w:val="002D150D"/>
    <w:rsid w:val="002D1608"/>
    <w:rsid w:val="002D183D"/>
    <w:rsid w:val="002D298E"/>
    <w:rsid w:val="002D305D"/>
    <w:rsid w:val="002D3482"/>
    <w:rsid w:val="002D3B69"/>
    <w:rsid w:val="002D5039"/>
    <w:rsid w:val="002D57AE"/>
    <w:rsid w:val="002D5B2A"/>
    <w:rsid w:val="002D6BBB"/>
    <w:rsid w:val="002D6CC6"/>
    <w:rsid w:val="002D6D0C"/>
    <w:rsid w:val="002D740E"/>
    <w:rsid w:val="002D7D30"/>
    <w:rsid w:val="002E07CD"/>
    <w:rsid w:val="002E0BF4"/>
    <w:rsid w:val="002E144E"/>
    <w:rsid w:val="002E1591"/>
    <w:rsid w:val="002E16ED"/>
    <w:rsid w:val="002E1C44"/>
    <w:rsid w:val="002E28F4"/>
    <w:rsid w:val="002E38E7"/>
    <w:rsid w:val="002E42C1"/>
    <w:rsid w:val="002E533D"/>
    <w:rsid w:val="002E56ED"/>
    <w:rsid w:val="002E5997"/>
    <w:rsid w:val="002E62D2"/>
    <w:rsid w:val="002E6FF5"/>
    <w:rsid w:val="002E76B9"/>
    <w:rsid w:val="002F049C"/>
    <w:rsid w:val="002F1E62"/>
    <w:rsid w:val="002F31CC"/>
    <w:rsid w:val="002F3E87"/>
    <w:rsid w:val="002F47FC"/>
    <w:rsid w:val="002F4B23"/>
    <w:rsid w:val="002F4CC7"/>
    <w:rsid w:val="002F54F2"/>
    <w:rsid w:val="002F555E"/>
    <w:rsid w:val="002F5D5D"/>
    <w:rsid w:val="002F6530"/>
    <w:rsid w:val="002F66A1"/>
    <w:rsid w:val="002F7370"/>
    <w:rsid w:val="002F782C"/>
    <w:rsid w:val="00300E34"/>
    <w:rsid w:val="003016DA"/>
    <w:rsid w:val="003019CC"/>
    <w:rsid w:val="0030243C"/>
    <w:rsid w:val="0030255C"/>
    <w:rsid w:val="00302FB9"/>
    <w:rsid w:val="00303619"/>
    <w:rsid w:val="00304838"/>
    <w:rsid w:val="00305684"/>
    <w:rsid w:val="00305ABE"/>
    <w:rsid w:val="00305F18"/>
    <w:rsid w:val="003066C2"/>
    <w:rsid w:val="003071D5"/>
    <w:rsid w:val="003109EA"/>
    <w:rsid w:val="00311E19"/>
    <w:rsid w:val="00311F1D"/>
    <w:rsid w:val="00311FCD"/>
    <w:rsid w:val="00312BCC"/>
    <w:rsid w:val="00313567"/>
    <w:rsid w:val="00313D62"/>
    <w:rsid w:val="00314176"/>
    <w:rsid w:val="00314873"/>
    <w:rsid w:val="0031544C"/>
    <w:rsid w:val="00315861"/>
    <w:rsid w:val="003161CC"/>
    <w:rsid w:val="0031628E"/>
    <w:rsid w:val="0031716C"/>
    <w:rsid w:val="00317559"/>
    <w:rsid w:val="003178A6"/>
    <w:rsid w:val="00317EB8"/>
    <w:rsid w:val="00320766"/>
    <w:rsid w:val="003211AB"/>
    <w:rsid w:val="00322080"/>
    <w:rsid w:val="00322669"/>
    <w:rsid w:val="00322D3B"/>
    <w:rsid w:val="003241A7"/>
    <w:rsid w:val="00325411"/>
    <w:rsid w:val="00325EE4"/>
    <w:rsid w:val="00325F72"/>
    <w:rsid w:val="00326060"/>
    <w:rsid w:val="003260AB"/>
    <w:rsid w:val="003266B9"/>
    <w:rsid w:val="00326904"/>
    <w:rsid w:val="0032695C"/>
    <w:rsid w:val="00327847"/>
    <w:rsid w:val="003311B0"/>
    <w:rsid w:val="0033237F"/>
    <w:rsid w:val="00333AE2"/>
    <w:rsid w:val="00334A05"/>
    <w:rsid w:val="00334BA6"/>
    <w:rsid w:val="00336754"/>
    <w:rsid w:val="00337936"/>
    <w:rsid w:val="00337A02"/>
    <w:rsid w:val="00341727"/>
    <w:rsid w:val="00342291"/>
    <w:rsid w:val="00342A23"/>
    <w:rsid w:val="00342A69"/>
    <w:rsid w:val="003435CD"/>
    <w:rsid w:val="00343E22"/>
    <w:rsid w:val="00344538"/>
    <w:rsid w:val="003448EA"/>
    <w:rsid w:val="00345A79"/>
    <w:rsid w:val="00345AF8"/>
    <w:rsid w:val="0034658F"/>
    <w:rsid w:val="00346DB8"/>
    <w:rsid w:val="0035019B"/>
    <w:rsid w:val="003514B8"/>
    <w:rsid w:val="00352390"/>
    <w:rsid w:val="00352577"/>
    <w:rsid w:val="003525FC"/>
    <w:rsid w:val="00352DDE"/>
    <w:rsid w:val="0035384F"/>
    <w:rsid w:val="0035463F"/>
    <w:rsid w:val="003547D9"/>
    <w:rsid w:val="003548F5"/>
    <w:rsid w:val="0035520B"/>
    <w:rsid w:val="003553E7"/>
    <w:rsid w:val="00355A73"/>
    <w:rsid w:val="00356460"/>
    <w:rsid w:val="003576F9"/>
    <w:rsid w:val="00357916"/>
    <w:rsid w:val="00357E21"/>
    <w:rsid w:val="00360BEF"/>
    <w:rsid w:val="003610A5"/>
    <w:rsid w:val="00361ADA"/>
    <w:rsid w:val="00361C98"/>
    <w:rsid w:val="00361EC1"/>
    <w:rsid w:val="0036331A"/>
    <w:rsid w:val="003646AF"/>
    <w:rsid w:val="003648EB"/>
    <w:rsid w:val="003657A0"/>
    <w:rsid w:val="00365A55"/>
    <w:rsid w:val="00366AF9"/>
    <w:rsid w:val="00366F86"/>
    <w:rsid w:val="003678E6"/>
    <w:rsid w:val="003723C5"/>
    <w:rsid w:val="003730DC"/>
    <w:rsid w:val="003731D5"/>
    <w:rsid w:val="00373944"/>
    <w:rsid w:val="00374333"/>
    <w:rsid w:val="00374E3A"/>
    <w:rsid w:val="00375322"/>
    <w:rsid w:val="00375370"/>
    <w:rsid w:val="00375D03"/>
    <w:rsid w:val="00376B49"/>
    <w:rsid w:val="00377C04"/>
    <w:rsid w:val="0038001E"/>
    <w:rsid w:val="003801E2"/>
    <w:rsid w:val="00380E3B"/>
    <w:rsid w:val="0038158C"/>
    <w:rsid w:val="0038287F"/>
    <w:rsid w:val="00382B55"/>
    <w:rsid w:val="00383C9D"/>
    <w:rsid w:val="00384C69"/>
    <w:rsid w:val="00387C6C"/>
    <w:rsid w:val="00387D80"/>
    <w:rsid w:val="00387E7E"/>
    <w:rsid w:val="00390341"/>
    <w:rsid w:val="00390723"/>
    <w:rsid w:val="003928A2"/>
    <w:rsid w:val="00392940"/>
    <w:rsid w:val="00392B4A"/>
    <w:rsid w:val="0039345D"/>
    <w:rsid w:val="00393602"/>
    <w:rsid w:val="0039666B"/>
    <w:rsid w:val="0039774D"/>
    <w:rsid w:val="00397752"/>
    <w:rsid w:val="003A043E"/>
    <w:rsid w:val="003A0448"/>
    <w:rsid w:val="003A134B"/>
    <w:rsid w:val="003A163A"/>
    <w:rsid w:val="003A192F"/>
    <w:rsid w:val="003A311C"/>
    <w:rsid w:val="003A3AFE"/>
    <w:rsid w:val="003A3F40"/>
    <w:rsid w:val="003A4BF0"/>
    <w:rsid w:val="003A519E"/>
    <w:rsid w:val="003A559F"/>
    <w:rsid w:val="003A6411"/>
    <w:rsid w:val="003A762E"/>
    <w:rsid w:val="003B02BB"/>
    <w:rsid w:val="003B0315"/>
    <w:rsid w:val="003B19BD"/>
    <w:rsid w:val="003B19F0"/>
    <w:rsid w:val="003B254D"/>
    <w:rsid w:val="003B2833"/>
    <w:rsid w:val="003B2EFB"/>
    <w:rsid w:val="003B302B"/>
    <w:rsid w:val="003B3E61"/>
    <w:rsid w:val="003B53B1"/>
    <w:rsid w:val="003B53BB"/>
    <w:rsid w:val="003B55A1"/>
    <w:rsid w:val="003B6B79"/>
    <w:rsid w:val="003B7F3C"/>
    <w:rsid w:val="003C032A"/>
    <w:rsid w:val="003C08EE"/>
    <w:rsid w:val="003C1AC0"/>
    <w:rsid w:val="003C1BB7"/>
    <w:rsid w:val="003C1EE8"/>
    <w:rsid w:val="003C2295"/>
    <w:rsid w:val="003C23C4"/>
    <w:rsid w:val="003C2708"/>
    <w:rsid w:val="003C3056"/>
    <w:rsid w:val="003C5452"/>
    <w:rsid w:val="003C5AB6"/>
    <w:rsid w:val="003C5AF2"/>
    <w:rsid w:val="003C5E29"/>
    <w:rsid w:val="003C6F2D"/>
    <w:rsid w:val="003C7427"/>
    <w:rsid w:val="003C75E3"/>
    <w:rsid w:val="003D0112"/>
    <w:rsid w:val="003D1145"/>
    <w:rsid w:val="003D1291"/>
    <w:rsid w:val="003D1959"/>
    <w:rsid w:val="003D2D8B"/>
    <w:rsid w:val="003D3945"/>
    <w:rsid w:val="003D4C51"/>
    <w:rsid w:val="003D50C8"/>
    <w:rsid w:val="003D5A0D"/>
    <w:rsid w:val="003D6E8C"/>
    <w:rsid w:val="003D7B96"/>
    <w:rsid w:val="003E008F"/>
    <w:rsid w:val="003E07D5"/>
    <w:rsid w:val="003E1A0C"/>
    <w:rsid w:val="003E22F2"/>
    <w:rsid w:val="003E2928"/>
    <w:rsid w:val="003E2CD4"/>
    <w:rsid w:val="003E2E88"/>
    <w:rsid w:val="003E313E"/>
    <w:rsid w:val="003E339E"/>
    <w:rsid w:val="003E3927"/>
    <w:rsid w:val="003E43E1"/>
    <w:rsid w:val="003E60D2"/>
    <w:rsid w:val="003E6631"/>
    <w:rsid w:val="003E69A3"/>
    <w:rsid w:val="003E6D44"/>
    <w:rsid w:val="003E6FA6"/>
    <w:rsid w:val="003E710C"/>
    <w:rsid w:val="003F003B"/>
    <w:rsid w:val="003F0321"/>
    <w:rsid w:val="003F0432"/>
    <w:rsid w:val="003F1695"/>
    <w:rsid w:val="003F2C0E"/>
    <w:rsid w:val="003F3410"/>
    <w:rsid w:val="003F392D"/>
    <w:rsid w:val="003F50BA"/>
    <w:rsid w:val="003F51F2"/>
    <w:rsid w:val="003F5958"/>
    <w:rsid w:val="003F6A68"/>
    <w:rsid w:val="00400D6E"/>
    <w:rsid w:val="0040436D"/>
    <w:rsid w:val="00404655"/>
    <w:rsid w:val="00404CC5"/>
    <w:rsid w:val="00405033"/>
    <w:rsid w:val="00405376"/>
    <w:rsid w:val="00406050"/>
    <w:rsid w:val="0040610A"/>
    <w:rsid w:val="0040695F"/>
    <w:rsid w:val="00407600"/>
    <w:rsid w:val="004077B3"/>
    <w:rsid w:val="00411AFC"/>
    <w:rsid w:val="00411BF5"/>
    <w:rsid w:val="00411E52"/>
    <w:rsid w:val="00412B6C"/>
    <w:rsid w:val="00412C8E"/>
    <w:rsid w:val="00413246"/>
    <w:rsid w:val="0041389F"/>
    <w:rsid w:val="00413E46"/>
    <w:rsid w:val="00413F24"/>
    <w:rsid w:val="00414879"/>
    <w:rsid w:val="00414F50"/>
    <w:rsid w:val="004152E7"/>
    <w:rsid w:val="00415416"/>
    <w:rsid w:val="004155BD"/>
    <w:rsid w:val="00415B31"/>
    <w:rsid w:val="0041619E"/>
    <w:rsid w:val="00416900"/>
    <w:rsid w:val="00416B7E"/>
    <w:rsid w:val="00416BFF"/>
    <w:rsid w:val="004176F8"/>
    <w:rsid w:val="0041790A"/>
    <w:rsid w:val="00420010"/>
    <w:rsid w:val="004206EE"/>
    <w:rsid w:val="00420DC4"/>
    <w:rsid w:val="00420E73"/>
    <w:rsid w:val="0042208A"/>
    <w:rsid w:val="00422989"/>
    <w:rsid w:val="00422E08"/>
    <w:rsid w:val="00422E0A"/>
    <w:rsid w:val="00423125"/>
    <w:rsid w:val="00423CB6"/>
    <w:rsid w:val="00424BCF"/>
    <w:rsid w:val="00424E8E"/>
    <w:rsid w:val="00424E92"/>
    <w:rsid w:val="00426B6E"/>
    <w:rsid w:val="004270D7"/>
    <w:rsid w:val="004270DC"/>
    <w:rsid w:val="00427229"/>
    <w:rsid w:val="00427877"/>
    <w:rsid w:val="0043081B"/>
    <w:rsid w:val="00430A57"/>
    <w:rsid w:val="00431467"/>
    <w:rsid w:val="00432188"/>
    <w:rsid w:val="00432631"/>
    <w:rsid w:val="0043385B"/>
    <w:rsid w:val="00434162"/>
    <w:rsid w:val="004347DD"/>
    <w:rsid w:val="0043494F"/>
    <w:rsid w:val="00435CBB"/>
    <w:rsid w:val="00435DBD"/>
    <w:rsid w:val="00436864"/>
    <w:rsid w:val="00436D0F"/>
    <w:rsid w:val="00436E16"/>
    <w:rsid w:val="004402C2"/>
    <w:rsid w:val="0044105D"/>
    <w:rsid w:val="004424BA"/>
    <w:rsid w:val="00442B3D"/>
    <w:rsid w:val="00443CC7"/>
    <w:rsid w:val="00443D6C"/>
    <w:rsid w:val="00444047"/>
    <w:rsid w:val="0044585C"/>
    <w:rsid w:val="00445D29"/>
    <w:rsid w:val="0044632F"/>
    <w:rsid w:val="00446BF8"/>
    <w:rsid w:val="00447E7A"/>
    <w:rsid w:val="004503D3"/>
    <w:rsid w:val="00450621"/>
    <w:rsid w:val="00450B33"/>
    <w:rsid w:val="004511A0"/>
    <w:rsid w:val="00452503"/>
    <w:rsid w:val="00453211"/>
    <w:rsid w:val="004533BB"/>
    <w:rsid w:val="004543F1"/>
    <w:rsid w:val="004548A7"/>
    <w:rsid w:val="004554BB"/>
    <w:rsid w:val="00455DFA"/>
    <w:rsid w:val="00456190"/>
    <w:rsid w:val="004562EE"/>
    <w:rsid w:val="004574D6"/>
    <w:rsid w:val="004575D8"/>
    <w:rsid w:val="00457914"/>
    <w:rsid w:val="00460212"/>
    <w:rsid w:val="00460A05"/>
    <w:rsid w:val="0046108C"/>
    <w:rsid w:val="00461125"/>
    <w:rsid w:val="00461168"/>
    <w:rsid w:val="004614F6"/>
    <w:rsid w:val="004618F8"/>
    <w:rsid w:val="00462EF5"/>
    <w:rsid w:val="0046302E"/>
    <w:rsid w:val="00463F88"/>
    <w:rsid w:val="00465502"/>
    <w:rsid w:val="00465881"/>
    <w:rsid w:val="004661B5"/>
    <w:rsid w:val="00466AE6"/>
    <w:rsid w:val="0046736D"/>
    <w:rsid w:val="0046773E"/>
    <w:rsid w:val="00471493"/>
    <w:rsid w:val="0047161E"/>
    <w:rsid w:val="00471918"/>
    <w:rsid w:val="00471B82"/>
    <w:rsid w:val="004724A3"/>
    <w:rsid w:val="00472705"/>
    <w:rsid w:val="0047283E"/>
    <w:rsid w:val="004731BA"/>
    <w:rsid w:val="00474A43"/>
    <w:rsid w:val="00474C31"/>
    <w:rsid w:val="00474EB4"/>
    <w:rsid w:val="0047589E"/>
    <w:rsid w:val="00475914"/>
    <w:rsid w:val="00475FE7"/>
    <w:rsid w:val="00476662"/>
    <w:rsid w:val="00476801"/>
    <w:rsid w:val="00476EBB"/>
    <w:rsid w:val="004778EC"/>
    <w:rsid w:val="00477DAF"/>
    <w:rsid w:val="0048018C"/>
    <w:rsid w:val="00480DAB"/>
    <w:rsid w:val="004822F5"/>
    <w:rsid w:val="004839E1"/>
    <w:rsid w:val="00486C3B"/>
    <w:rsid w:val="004877B7"/>
    <w:rsid w:val="004904FB"/>
    <w:rsid w:val="004927E7"/>
    <w:rsid w:val="00492868"/>
    <w:rsid w:val="0049289C"/>
    <w:rsid w:val="00492D62"/>
    <w:rsid w:val="004947DD"/>
    <w:rsid w:val="004965A8"/>
    <w:rsid w:val="00497F1C"/>
    <w:rsid w:val="004A0558"/>
    <w:rsid w:val="004A0928"/>
    <w:rsid w:val="004A0F9D"/>
    <w:rsid w:val="004A1053"/>
    <w:rsid w:val="004A1465"/>
    <w:rsid w:val="004A1673"/>
    <w:rsid w:val="004A19A6"/>
    <w:rsid w:val="004A314E"/>
    <w:rsid w:val="004A3C4D"/>
    <w:rsid w:val="004A3EC6"/>
    <w:rsid w:val="004A4039"/>
    <w:rsid w:val="004A4A6F"/>
    <w:rsid w:val="004A5407"/>
    <w:rsid w:val="004B11D8"/>
    <w:rsid w:val="004B1569"/>
    <w:rsid w:val="004B1911"/>
    <w:rsid w:val="004B28C7"/>
    <w:rsid w:val="004B2E20"/>
    <w:rsid w:val="004B43C8"/>
    <w:rsid w:val="004B6B8F"/>
    <w:rsid w:val="004C069A"/>
    <w:rsid w:val="004C1136"/>
    <w:rsid w:val="004C1339"/>
    <w:rsid w:val="004C15C2"/>
    <w:rsid w:val="004C1664"/>
    <w:rsid w:val="004C1EE4"/>
    <w:rsid w:val="004C2B43"/>
    <w:rsid w:val="004C2E14"/>
    <w:rsid w:val="004C31F0"/>
    <w:rsid w:val="004C341E"/>
    <w:rsid w:val="004C3546"/>
    <w:rsid w:val="004C3E13"/>
    <w:rsid w:val="004C48C6"/>
    <w:rsid w:val="004C4BCD"/>
    <w:rsid w:val="004C4D32"/>
    <w:rsid w:val="004C518A"/>
    <w:rsid w:val="004C76FF"/>
    <w:rsid w:val="004D01DB"/>
    <w:rsid w:val="004D307B"/>
    <w:rsid w:val="004D3B22"/>
    <w:rsid w:val="004D415C"/>
    <w:rsid w:val="004D4CE1"/>
    <w:rsid w:val="004D5B6E"/>
    <w:rsid w:val="004D5FAC"/>
    <w:rsid w:val="004D6490"/>
    <w:rsid w:val="004D69C9"/>
    <w:rsid w:val="004D6A7B"/>
    <w:rsid w:val="004E033D"/>
    <w:rsid w:val="004E3163"/>
    <w:rsid w:val="004E3250"/>
    <w:rsid w:val="004E3DBB"/>
    <w:rsid w:val="004E4372"/>
    <w:rsid w:val="004E45A6"/>
    <w:rsid w:val="004E4A92"/>
    <w:rsid w:val="004E4D1B"/>
    <w:rsid w:val="004E5C88"/>
    <w:rsid w:val="004E6746"/>
    <w:rsid w:val="004E6B54"/>
    <w:rsid w:val="004E7426"/>
    <w:rsid w:val="004E7663"/>
    <w:rsid w:val="004F01B0"/>
    <w:rsid w:val="004F0E3A"/>
    <w:rsid w:val="004F1028"/>
    <w:rsid w:val="004F12B2"/>
    <w:rsid w:val="004F14CD"/>
    <w:rsid w:val="004F1C3C"/>
    <w:rsid w:val="004F1DD1"/>
    <w:rsid w:val="004F29DE"/>
    <w:rsid w:val="004F3321"/>
    <w:rsid w:val="004F3C7F"/>
    <w:rsid w:val="004F4865"/>
    <w:rsid w:val="004F4C35"/>
    <w:rsid w:val="004F5955"/>
    <w:rsid w:val="004F5F9E"/>
    <w:rsid w:val="004F6518"/>
    <w:rsid w:val="004F6860"/>
    <w:rsid w:val="004F78EA"/>
    <w:rsid w:val="004F7C2C"/>
    <w:rsid w:val="0050092D"/>
    <w:rsid w:val="005014EB"/>
    <w:rsid w:val="00501C86"/>
    <w:rsid w:val="005028C1"/>
    <w:rsid w:val="005028F9"/>
    <w:rsid w:val="005045CA"/>
    <w:rsid w:val="00504A6A"/>
    <w:rsid w:val="00504DCE"/>
    <w:rsid w:val="005057E4"/>
    <w:rsid w:val="005059F6"/>
    <w:rsid w:val="00505F58"/>
    <w:rsid w:val="00506414"/>
    <w:rsid w:val="005071C7"/>
    <w:rsid w:val="005079D3"/>
    <w:rsid w:val="00507CB6"/>
    <w:rsid w:val="0051084D"/>
    <w:rsid w:val="00510FF0"/>
    <w:rsid w:val="00513204"/>
    <w:rsid w:val="00513BBA"/>
    <w:rsid w:val="00513C29"/>
    <w:rsid w:val="0051446D"/>
    <w:rsid w:val="00515CF8"/>
    <w:rsid w:val="00515E52"/>
    <w:rsid w:val="00516EDE"/>
    <w:rsid w:val="005170C3"/>
    <w:rsid w:val="005175D3"/>
    <w:rsid w:val="00521116"/>
    <w:rsid w:val="00522CF6"/>
    <w:rsid w:val="00523896"/>
    <w:rsid w:val="0052401C"/>
    <w:rsid w:val="00524252"/>
    <w:rsid w:val="00524600"/>
    <w:rsid w:val="00525914"/>
    <w:rsid w:val="00525CD3"/>
    <w:rsid w:val="00527FC3"/>
    <w:rsid w:val="00530E1F"/>
    <w:rsid w:val="00531C78"/>
    <w:rsid w:val="00531DF3"/>
    <w:rsid w:val="00533394"/>
    <w:rsid w:val="005337F2"/>
    <w:rsid w:val="00533B02"/>
    <w:rsid w:val="00533DA8"/>
    <w:rsid w:val="00533EDD"/>
    <w:rsid w:val="00534C23"/>
    <w:rsid w:val="005351F7"/>
    <w:rsid w:val="00536C07"/>
    <w:rsid w:val="0054062F"/>
    <w:rsid w:val="00541414"/>
    <w:rsid w:val="00541756"/>
    <w:rsid w:val="005422C1"/>
    <w:rsid w:val="00542C71"/>
    <w:rsid w:val="0054329F"/>
    <w:rsid w:val="00543711"/>
    <w:rsid w:val="00545A19"/>
    <w:rsid w:val="005470CC"/>
    <w:rsid w:val="00547748"/>
    <w:rsid w:val="00547B2D"/>
    <w:rsid w:val="00547DD7"/>
    <w:rsid w:val="00550C70"/>
    <w:rsid w:val="00550EAB"/>
    <w:rsid w:val="0055233A"/>
    <w:rsid w:val="00552B69"/>
    <w:rsid w:val="00553DF5"/>
    <w:rsid w:val="00554ACE"/>
    <w:rsid w:val="005550F4"/>
    <w:rsid w:val="00555AF8"/>
    <w:rsid w:val="00555D04"/>
    <w:rsid w:val="00557099"/>
    <w:rsid w:val="0055743D"/>
    <w:rsid w:val="00560EC3"/>
    <w:rsid w:val="0056122F"/>
    <w:rsid w:val="00563203"/>
    <w:rsid w:val="0056322F"/>
    <w:rsid w:val="00565351"/>
    <w:rsid w:val="005654D6"/>
    <w:rsid w:val="005655C6"/>
    <w:rsid w:val="00566120"/>
    <w:rsid w:val="005663D7"/>
    <w:rsid w:val="00566B95"/>
    <w:rsid w:val="00567126"/>
    <w:rsid w:val="0056783B"/>
    <w:rsid w:val="00570B94"/>
    <w:rsid w:val="00571A30"/>
    <w:rsid w:val="00572124"/>
    <w:rsid w:val="0057340B"/>
    <w:rsid w:val="00574337"/>
    <w:rsid w:val="005748B3"/>
    <w:rsid w:val="00575177"/>
    <w:rsid w:val="005760FC"/>
    <w:rsid w:val="005769B8"/>
    <w:rsid w:val="00576C07"/>
    <w:rsid w:val="0058062A"/>
    <w:rsid w:val="00580EF1"/>
    <w:rsid w:val="005814F8"/>
    <w:rsid w:val="00581787"/>
    <w:rsid w:val="005829E2"/>
    <w:rsid w:val="005830BB"/>
    <w:rsid w:val="00583AF7"/>
    <w:rsid w:val="00583B5D"/>
    <w:rsid w:val="00583F66"/>
    <w:rsid w:val="005848B2"/>
    <w:rsid w:val="00584E4D"/>
    <w:rsid w:val="00585919"/>
    <w:rsid w:val="00585ABB"/>
    <w:rsid w:val="00585D05"/>
    <w:rsid w:val="00586172"/>
    <w:rsid w:val="0058715A"/>
    <w:rsid w:val="00587318"/>
    <w:rsid w:val="00587C78"/>
    <w:rsid w:val="005901AC"/>
    <w:rsid w:val="00590EF5"/>
    <w:rsid w:val="00593168"/>
    <w:rsid w:val="005935FF"/>
    <w:rsid w:val="0059362B"/>
    <w:rsid w:val="00593BF7"/>
    <w:rsid w:val="00594253"/>
    <w:rsid w:val="00594372"/>
    <w:rsid w:val="005944DF"/>
    <w:rsid w:val="0059466C"/>
    <w:rsid w:val="005950CF"/>
    <w:rsid w:val="005954F2"/>
    <w:rsid w:val="00595875"/>
    <w:rsid w:val="00595AD4"/>
    <w:rsid w:val="00595FB5"/>
    <w:rsid w:val="005962C9"/>
    <w:rsid w:val="0059724E"/>
    <w:rsid w:val="005A03FA"/>
    <w:rsid w:val="005A0699"/>
    <w:rsid w:val="005A1116"/>
    <w:rsid w:val="005A1632"/>
    <w:rsid w:val="005A1A82"/>
    <w:rsid w:val="005A1BA3"/>
    <w:rsid w:val="005A1EFD"/>
    <w:rsid w:val="005A2481"/>
    <w:rsid w:val="005A33A0"/>
    <w:rsid w:val="005A3EE1"/>
    <w:rsid w:val="005A4806"/>
    <w:rsid w:val="005A4CF3"/>
    <w:rsid w:val="005A59ED"/>
    <w:rsid w:val="005A6BBF"/>
    <w:rsid w:val="005B0220"/>
    <w:rsid w:val="005B0671"/>
    <w:rsid w:val="005B0E5C"/>
    <w:rsid w:val="005B1378"/>
    <w:rsid w:val="005B1383"/>
    <w:rsid w:val="005B13CB"/>
    <w:rsid w:val="005B335C"/>
    <w:rsid w:val="005B4028"/>
    <w:rsid w:val="005B4B14"/>
    <w:rsid w:val="005B4B25"/>
    <w:rsid w:val="005B57C6"/>
    <w:rsid w:val="005B5F95"/>
    <w:rsid w:val="005B6132"/>
    <w:rsid w:val="005B62DC"/>
    <w:rsid w:val="005B6B12"/>
    <w:rsid w:val="005B6CB2"/>
    <w:rsid w:val="005B6ED0"/>
    <w:rsid w:val="005B766E"/>
    <w:rsid w:val="005C07EE"/>
    <w:rsid w:val="005C081F"/>
    <w:rsid w:val="005C1435"/>
    <w:rsid w:val="005C26CE"/>
    <w:rsid w:val="005C2937"/>
    <w:rsid w:val="005C2CBA"/>
    <w:rsid w:val="005C33BD"/>
    <w:rsid w:val="005C363F"/>
    <w:rsid w:val="005C4021"/>
    <w:rsid w:val="005C42A9"/>
    <w:rsid w:val="005C4ABA"/>
    <w:rsid w:val="005C4B45"/>
    <w:rsid w:val="005C5161"/>
    <w:rsid w:val="005C6170"/>
    <w:rsid w:val="005C6986"/>
    <w:rsid w:val="005C6991"/>
    <w:rsid w:val="005C6D59"/>
    <w:rsid w:val="005C7018"/>
    <w:rsid w:val="005C71F1"/>
    <w:rsid w:val="005C7237"/>
    <w:rsid w:val="005C727B"/>
    <w:rsid w:val="005C7D63"/>
    <w:rsid w:val="005D0A93"/>
    <w:rsid w:val="005D1BC4"/>
    <w:rsid w:val="005D23AC"/>
    <w:rsid w:val="005D29DE"/>
    <w:rsid w:val="005D2A5A"/>
    <w:rsid w:val="005D3218"/>
    <w:rsid w:val="005D3595"/>
    <w:rsid w:val="005D4552"/>
    <w:rsid w:val="005D4F52"/>
    <w:rsid w:val="005D58F4"/>
    <w:rsid w:val="005E02D1"/>
    <w:rsid w:val="005E0442"/>
    <w:rsid w:val="005E0CA7"/>
    <w:rsid w:val="005E0D81"/>
    <w:rsid w:val="005E0F36"/>
    <w:rsid w:val="005E1027"/>
    <w:rsid w:val="005E10BC"/>
    <w:rsid w:val="005E152B"/>
    <w:rsid w:val="005E231A"/>
    <w:rsid w:val="005E29FB"/>
    <w:rsid w:val="005E2DAB"/>
    <w:rsid w:val="005E3711"/>
    <w:rsid w:val="005E45D4"/>
    <w:rsid w:val="005E4BC5"/>
    <w:rsid w:val="005E5056"/>
    <w:rsid w:val="005E5388"/>
    <w:rsid w:val="005E6240"/>
    <w:rsid w:val="005E6360"/>
    <w:rsid w:val="005E6833"/>
    <w:rsid w:val="005E68F0"/>
    <w:rsid w:val="005E6FE8"/>
    <w:rsid w:val="005E75C3"/>
    <w:rsid w:val="005F06F0"/>
    <w:rsid w:val="005F1690"/>
    <w:rsid w:val="005F1F63"/>
    <w:rsid w:val="005F1F7B"/>
    <w:rsid w:val="005F213F"/>
    <w:rsid w:val="005F2169"/>
    <w:rsid w:val="005F281E"/>
    <w:rsid w:val="005F3122"/>
    <w:rsid w:val="005F3627"/>
    <w:rsid w:val="005F3DC6"/>
    <w:rsid w:val="005F5A42"/>
    <w:rsid w:val="005F6CD8"/>
    <w:rsid w:val="005F7477"/>
    <w:rsid w:val="00600650"/>
    <w:rsid w:val="006007BD"/>
    <w:rsid w:val="00600E4E"/>
    <w:rsid w:val="00601855"/>
    <w:rsid w:val="00601998"/>
    <w:rsid w:val="00601B9A"/>
    <w:rsid w:val="00602360"/>
    <w:rsid w:val="006049D9"/>
    <w:rsid w:val="006062BD"/>
    <w:rsid w:val="00607762"/>
    <w:rsid w:val="00607797"/>
    <w:rsid w:val="00607A2B"/>
    <w:rsid w:val="0061009F"/>
    <w:rsid w:val="00612F19"/>
    <w:rsid w:val="00614E87"/>
    <w:rsid w:val="00615CE1"/>
    <w:rsid w:val="00615EA6"/>
    <w:rsid w:val="006165B6"/>
    <w:rsid w:val="006177E0"/>
    <w:rsid w:val="006205D2"/>
    <w:rsid w:val="006206F1"/>
    <w:rsid w:val="00620BDE"/>
    <w:rsid w:val="00620D1B"/>
    <w:rsid w:val="00620F57"/>
    <w:rsid w:val="00621256"/>
    <w:rsid w:val="00621EDE"/>
    <w:rsid w:val="006220CF"/>
    <w:rsid w:val="0062214B"/>
    <w:rsid w:val="0062256D"/>
    <w:rsid w:val="00622915"/>
    <w:rsid w:val="00624517"/>
    <w:rsid w:val="00625476"/>
    <w:rsid w:val="006259AD"/>
    <w:rsid w:val="00625ABD"/>
    <w:rsid w:val="006278A6"/>
    <w:rsid w:val="00627FF3"/>
    <w:rsid w:val="00630298"/>
    <w:rsid w:val="0063078B"/>
    <w:rsid w:val="00630FB1"/>
    <w:rsid w:val="006317F5"/>
    <w:rsid w:val="00631AFE"/>
    <w:rsid w:val="00632472"/>
    <w:rsid w:val="006328BE"/>
    <w:rsid w:val="00633521"/>
    <w:rsid w:val="00634BF5"/>
    <w:rsid w:val="006353D2"/>
    <w:rsid w:val="006365D7"/>
    <w:rsid w:val="00636621"/>
    <w:rsid w:val="00636805"/>
    <w:rsid w:val="00636F81"/>
    <w:rsid w:val="00637170"/>
    <w:rsid w:val="006405B0"/>
    <w:rsid w:val="00641490"/>
    <w:rsid w:val="006428E7"/>
    <w:rsid w:val="00643218"/>
    <w:rsid w:val="00643FF1"/>
    <w:rsid w:val="00644DCF"/>
    <w:rsid w:val="0064613D"/>
    <w:rsid w:val="006463EF"/>
    <w:rsid w:val="006466E5"/>
    <w:rsid w:val="00650DBE"/>
    <w:rsid w:val="00651359"/>
    <w:rsid w:val="006513EE"/>
    <w:rsid w:val="00651BF0"/>
    <w:rsid w:val="00654321"/>
    <w:rsid w:val="0065530E"/>
    <w:rsid w:val="006557F7"/>
    <w:rsid w:val="00656F2E"/>
    <w:rsid w:val="00657314"/>
    <w:rsid w:val="00657374"/>
    <w:rsid w:val="006579E1"/>
    <w:rsid w:val="00660A35"/>
    <w:rsid w:val="00661668"/>
    <w:rsid w:val="00662854"/>
    <w:rsid w:val="0066288A"/>
    <w:rsid w:val="00662E08"/>
    <w:rsid w:val="00662FD8"/>
    <w:rsid w:val="0066321A"/>
    <w:rsid w:val="006633E3"/>
    <w:rsid w:val="006641D3"/>
    <w:rsid w:val="00664D74"/>
    <w:rsid w:val="006650DD"/>
    <w:rsid w:val="00665F39"/>
    <w:rsid w:val="006676E4"/>
    <w:rsid w:val="00671370"/>
    <w:rsid w:val="00671445"/>
    <w:rsid w:val="006727F2"/>
    <w:rsid w:val="00672C29"/>
    <w:rsid w:val="006732BF"/>
    <w:rsid w:val="00674544"/>
    <w:rsid w:val="00675303"/>
    <w:rsid w:val="00675830"/>
    <w:rsid w:val="00675895"/>
    <w:rsid w:val="00675C28"/>
    <w:rsid w:val="00677DC2"/>
    <w:rsid w:val="00680576"/>
    <w:rsid w:val="006807B9"/>
    <w:rsid w:val="006808A2"/>
    <w:rsid w:val="006819E2"/>
    <w:rsid w:val="00682087"/>
    <w:rsid w:val="006824C9"/>
    <w:rsid w:val="0068300A"/>
    <w:rsid w:val="006844D4"/>
    <w:rsid w:val="0068481D"/>
    <w:rsid w:val="00684F4D"/>
    <w:rsid w:val="00685331"/>
    <w:rsid w:val="006856FF"/>
    <w:rsid w:val="00686EDB"/>
    <w:rsid w:val="00686F1F"/>
    <w:rsid w:val="00687346"/>
    <w:rsid w:val="006876A2"/>
    <w:rsid w:val="00690892"/>
    <w:rsid w:val="00691235"/>
    <w:rsid w:val="00691810"/>
    <w:rsid w:val="006929C1"/>
    <w:rsid w:val="0069306D"/>
    <w:rsid w:val="006942AE"/>
    <w:rsid w:val="00695650"/>
    <w:rsid w:val="00695A0A"/>
    <w:rsid w:val="00695CDB"/>
    <w:rsid w:val="00695D22"/>
    <w:rsid w:val="006965DF"/>
    <w:rsid w:val="00696CAC"/>
    <w:rsid w:val="006970E4"/>
    <w:rsid w:val="0069730C"/>
    <w:rsid w:val="00697635"/>
    <w:rsid w:val="006A18B2"/>
    <w:rsid w:val="006A25C0"/>
    <w:rsid w:val="006A2AD6"/>
    <w:rsid w:val="006A2B60"/>
    <w:rsid w:val="006A2BBC"/>
    <w:rsid w:val="006A2C40"/>
    <w:rsid w:val="006A2E4F"/>
    <w:rsid w:val="006A317D"/>
    <w:rsid w:val="006A3C27"/>
    <w:rsid w:val="006A40FF"/>
    <w:rsid w:val="006A412A"/>
    <w:rsid w:val="006A4442"/>
    <w:rsid w:val="006A57C8"/>
    <w:rsid w:val="006A5C1A"/>
    <w:rsid w:val="006A634D"/>
    <w:rsid w:val="006A6454"/>
    <w:rsid w:val="006A75E5"/>
    <w:rsid w:val="006A7670"/>
    <w:rsid w:val="006A7BCB"/>
    <w:rsid w:val="006A7DFC"/>
    <w:rsid w:val="006B0133"/>
    <w:rsid w:val="006B014E"/>
    <w:rsid w:val="006B07FB"/>
    <w:rsid w:val="006B17E7"/>
    <w:rsid w:val="006B2794"/>
    <w:rsid w:val="006B316F"/>
    <w:rsid w:val="006B3B2D"/>
    <w:rsid w:val="006B48B2"/>
    <w:rsid w:val="006B48DF"/>
    <w:rsid w:val="006B4DBF"/>
    <w:rsid w:val="006B5538"/>
    <w:rsid w:val="006B5B3F"/>
    <w:rsid w:val="006B6882"/>
    <w:rsid w:val="006B68D4"/>
    <w:rsid w:val="006B6EA5"/>
    <w:rsid w:val="006B727C"/>
    <w:rsid w:val="006B7804"/>
    <w:rsid w:val="006B7F05"/>
    <w:rsid w:val="006C008E"/>
    <w:rsid w:val="006C200A"/>
    <w:rsid w:val="006C207F"/>
    <w:rsid w:val="006C28DC"/>
    <w:rsid w:val="006C335B"/>
    <w:rsid w:val="006C502E"/>
    <w:rsid w:val="006C60BA"/>
    <w:rsid w:val="006C6AD8"/>
    <w:rsid w:val="006C74DE"/>
    <w:rsid w:val="006C7E61"/>
    <w:rsid w:val="006C7F23"/>
    <w:rsid w:val="006D0478"/>
    <w:rsid w:val="006D0996"/>
    <w:rsid w:val="006D10A0"/>
    <w:rsid w:val="006D1622"/>
    <w:rsid w:val="006D1813"/>
    <w:rsid w:val="006D25BF"/>
    <w:rsid w:val="006D3D60"/>
    <w:rsid w:val="006D5016"/>
    <w:rsid w:val="006D5C4C"/>
    <w:rsid w:val="006D6E1F"/>
    <w:rsid w:val="006D6E39"/>
    <w:rsid w:val="006D71C2"/>
    <w:rsid w:val="006D78BF"/>
    <w:rsid w:val="006D7E59"/>
    <w:rsid w:val="006E01B0"/>
    <w:rsid w:val="006E09B7"/>
    <w:rsid w:val="006E10B9"/>
    <w:rsid w:val="006E165A"/>
    <w:rsid w:val="006E2260"/>
    <w:rsid w:val="006E3A19"/>
    <w:rsid w:val="006E3CD4"/>
    <w:rsid w:val="006E44CB"/>
    <w:rsid w:val="006E49C6"/>
    <w:rsid w:val="006E4FF3"/>
    <w:rsid w:val="006E63D1"/>
    <w:rsid w:val="006E6EED"/>
    <w:rsid w:val="006E7286"/>
    <w:rsid w:val="006E75C9"/>
    <w:rsid w:val="006F03D9"/>
    <w:rsid w:val="006F16C4"/>
    <w:rsid w:val="006F23FB"/>
    <w:rsid w:val="006F35AD"/>
    <w:rsid w:val="006F3BA3"/>
    <w:rsid w:val="006F4733"/>
    <w:rsid w:val="006F5AD3"/>
    <w:rsid w:val="006F6114"/>
    <w:rsid w:val="006F6830"/>
    <w:rsid w:val="006F6915"/>
    <w:rsid w:val="006F6B2E"/>
    <w:rsid w:val="006F74EC"/>
    <w:rsid w:val="00701CB0"/>
    <w:rsid w:val="00702479"/>
    <w:rsid w:val="0070390A"/>
    <w:rsid w:val="00703F6C"/>
    <w:rsid w:val="00703FF6"/>
    <w:rsid w:val="00704D40"/>
    <w:rsid w:val="00705F98"/>
    <w:rsid w:val="0070613C"/>
    <w:rsid w:val="00706379"/>
    <w:rsid w:val="00706EB4"/>
    <w:rsid w:val="007105EA"/>
    <w:rsid w:val="00710737"/>
    <w:rsid w:val="007111E6"/>
    <w:rsid w:val="007120C0"/>
    <w:rsid w:val="007142B1"/>
    <w:rsid w:val="00714EC2"/>
    <w:rsid w:val="0071573A"/>
    <w:rsid w:val="00715F15"/>
    <w:rsid w:val="0071629B"/>
    <w:rsid w:val="00716D13"/>
    <w:rsid w:val="0071787D"/>
    <w:rsid w:val="00717B90"/>
    <w:rsid w:val="007205D5"/>
    <w:rsid w:val="0072087B"/>
    <w:rsid w:val="0072115B"/>
    <w:rsid w:val="00723257"/>
    <w:rsid w:val="00724DF1"/>
    <w:rsid w:val="00725E19"/>
    <w:rsid w:val="00726154"/>
    <w:rsid w:val="0072634D"/>
    <w:rsid w:val="00726AF0"/>
    <w:rsid w:val="00727AD6"/>
    <w:rsid w:val="0073124E"/>
    <w:rsid w:val="0073152D"/>
    <w:rsid w:val="00732B0C"/>
    <w:rsid w:val="00732BA0"/>
    <w:rsid w:val="00733714"/>
    <w:rsid w:val="00733800"/>
    <w:rsid w:val="007338BE"/>
    <w:rsid w:val="0073613B"/>
    <w:rsid w:val="0073671D"/>
    <w:rsid w:val="007375CF"/>
    <w:rsid w:val="0074045E"/>
    <w:rsid w:val="00741014"/>
    <w:rsid w:val="00741C9E"/>
    <w:rsid w:val="0074204F"/>
    <w:rsid w:val="00742670"/>
    <w:rsid w:val="007438C0"/>
    <w:rsid w:val="00744002"/>
    <w:rsid w:val="00744054"/>
    <w:rsid w:val="007440AC"/>
    <w:rsid w:val="00744AD3"/>
    <w:rsid w:val="00744BBF"/>
    <w:rsid w:val="00744C57"/>
    <w:rsid w:val="00744FCD"/>
    <w:rsid w:val="0074549F"/>
    <w:rsid w:val="00745605"/>
    <w:rsid w:val="00745971"/>
    <w:rsid w:val="00745A3C"/>
    <w:rsid w:val="00746910"/>
    <w:rsid w:val="00746C12"/>
    <w:rsid w:val="007473B3"/>
    <w:rsid w:val="00747706"/>
    <w:rsid w:val="007478F8"/>
    <w:rsid w:val="00750845"/>
    <w:rsid w:val="00750D66"/>
    <w:rsid w:val="00751169"/>
    <w:rsid w:val="007517B2"/>
    <w:rsid w:val="00752939"/>
    <w:rsid w:val="00754725"/>
    <w:rsid w:val="007555B4"/>
    <w:rsid w:val="0075638C"/>
    <w:rsid w:val="00757244"/>
    <w:rsid w:val="0075765A"/>
    <w:rsid w:val="00757D1F"/>
    <w:rsid w:val="007610AE"/>
    <w:rsid w:val="00761642"/>
    <w:rsid w:val="00761A73"/>
    <w:rsid w:val="00761CF6"/>
    <w:rsid w:val="00761FDC"/>
    <w:rsid w:val="00763DF4"/>
    <w:rsid w:val="007641CB"/>
    <w:rsid w:val="0076488A"/>
    <w:rsid w:val="00766FC4"/>
    <w:rsid w:val="007678B6"/>
    <w:rsid w:val="00771093"/>
    <w:rsid w:val="00771CE5"/>
    <w:rsid w:val="00772821"/>
    <w:rsid w:val="007730E8"/>
    <w:rsid w:val="00773178"/>
    <w:rsid w:val="00774BC9"/>
    <w:rsid w:val="007753D0"/>
    <w:rsid w:val="007763CF"/>
    <w:rsid w:val="00776776"/>
    <w:rsid w:val="00777A14"/>
    <w:rsid w:val="00780141"/>
    <w:rsid w:val="00780293"/>
    <w:rsid w:val="007803F6"/>
    <w:rsid w:val="00780741"/>
    <w:rsid w:val="007809B6"/>
    <w:rsid w:val="00780E55"/>
    <w:rsid w:val="00781056"/>
    <w:rsid w:val="00781167"/>
    <w:rsid w:val="00781262"/>
    <w:rsid w:val="00781263"/>
    <w:rsid w:val="007815C6"/>
    <w:rsid w:val="00781607"/>
    <w:rsid w:val="007821BE"/>
    <w:rsid w:val="00782B34"/>
    <w:rsid w:val="00782C94"/>
    <w:rsid w:val="00782D0E"/>
    <w:rsid w:val="00783136"/>
    <w:rsid w:val="00783399"/>
    <w:rsid w:val="00783A9E"/>
    <w:rsid w:val="00785010"/>
    <w:rsid w:val="007851F4"/>
    <w:rsid w:val="007852C1"/>
    <w:rsid w:val="00787093"/>
    <w:rsid w:val="007904AC"/>
    <w:rsid w:val="00790AB3"/>
    <w:rsid w:val="00790FAC"/>
    <w:rsid w:val="00792720"/>
    <w:rsid w:val="00792BAA"/>
    <w:rsid w:val="00794288"/>
    <w:rsid w:val="00795D77"/>
    <w:rsid w:val="007970B3"/>
    <w:rsid w:val="00797584"/>
    <w:rsid w:val="007977FF"/>
    <w:rsid w:val="007A0A86"/>
    <w:rsid w:val="007A0CD2"/>
    <w:rsid w:val="007A1566"/>
    <w:rsid w:val="007A2A5C"/>
    <w:rsid w:val="007A31B3"/>
    <w:rsid w:val="007A34B8"/>
    <w:rsid w:val="007A4433"/>
    <w:rsid w:val="007A4465"/>
    <w:rsid w:val="007A4522"/>
    <w:rsid w:val="007A4855"/>
    <w:rsid w:val="007A575B"/>
    <w:rsid w:val="007A649E"/>
    <w:rsid w:val="007B0245"/>
    <w:rsid w:val="007B04E4"/>
    <w:rsid w:val="007B0BEA"/>
    <w:rsid w:val="007B1BC7"/>
    <w:rsid w:val="007B1E6E"/>
    <w:rsid w:val="007B220C"/>
    <w:rsid w:val="007B4A54"/>
    <w:rsid w:val="007B4D41"/>
    <w:rsid w:val="007B58A6"/>
    <w:rsid w:val="007B5A61"/>
    <w:rsid w:val="007B6166"/>
    <w:rsid w:val="007B628C"/>
    <w:rsid w:val="007B697A"/>
    <w:rsid w:val="007B6D9F"/>
    <w:rsid w:val="007B6DAB"/>
    <w:rsid w:val="007B6EA2"/>
    <w:rsid w:val="007B7385"/>
    <w:rsid w:val="007C06C2"/>
    <w:rsid w:val="007C1332"/>
    <w:rsid w:val="007C1E04"/>
    <w:rsid w:val="007C22D3"/>
    <w:rsid w:val="007C237A"/>
    <w:rsid w:val="007C2549"/>
    <w:rsid w:val="007C260F"/>
    <w:rsid w:val="007C340F"/>
    <w:rsid w:val="007C3639"/>
    <w:rsid w:val="007C4B76"/>
    <w:rsid w:val="007C5C3A"/>
    <w:rsid w:val="007C6435"/>
    <w:rsid w:val="007C6A94"/>
    <w:rsid w:val="007D07BF"/>
    <w:rsid w:val="007D0883"/>
    <w:rsid w:val="007D0D59"/>
    <w:rsid w:val="007D0E4F"/>
    <w:rsid w:val="007D0F3F"/>
    <w:rsid w:val="007D105F"/>
    <w:rsid w:val="007D1BBF"/>
    <w:rsid w:val="007D236C"/>
    <w:rsid w:val="007D260E"/>
    <w:rsid w:val="007D2AA7"/>
    <w:rsid w:val="007D454B"/>
    <w:rsid w:val="007D4939"/>
    <w:rsid w:val="007D754C"/>
    <w:rsid w:val="007E12C2"/>
    <w:rsid w:val="007E14B1"/>
    <w:rsid w:val="007E3014"/>
    <w:rsid w:val="007E352A"/>
    <w:rsid w:val="007E4AE5"/>
    <w:rsid w:val="007E4EE5"/>
    <w:rsid w:val="007E5CBD"/>
    <w:rsid w:val="007E626E"/>
    <w:rsid w:val="007E7B26"/>
    <w:rsid w:val="007F0BF0"/>
    <w:rsid w:val="007F0E74"/>
    <w:rsid w:val="007F0EE5"/>
    <w:rsid w:val="007F2B34"/>
    <w:rsid w:val="007F2F92"/>
    <w:rsid w:val="007F30F4"/>
    <w:rsid w:val="007F3464"/>
    <w:rsid w:val="007F347B"/>
    <w:rsid w:val="007F470B"/>
    <w:rsid w:val="007F4848"/>
    <w:rsid w:val="007F48A0"/>
    <w:rsid w:val="007F4958"/>
    <w:rsid w:val="007F5BD9"/>
    <w:rsid w:val="007F721B"/>
    <w:rsid w:val="007F74DC"/>
    <w:rsid w:val="007F7D1E"/>
    <w:rsid w:val="007F7D9E"/>
    <w:rsid w:val="008005A5"/>
    <w:rsid w:val="0080206A"/>
    <w:rsid w:val="00804580"/>
    <w:rsid w:val="00804B6F"/>
    <w:rsid w:val="008054EF"/>
    <w:rsid w:val="00805803"/>
    <w:rsid w:val="00805AE3"/>
    <w:rsid w:val="00805FEF"/>
    <w:rsid w:val="00806C9F"/>
    <w:rsid w:val="0081025B"/>
    <w:rsid w:val="00810B48"/>
    <w:rsid w:val="0081172B"/>
    <w:rsid w:val="00811B54"/>
    <w:rsid w:val="00811E2E"/>
    <w:rsid w:val="00812C05"/>
    <w:rsid w:val="00812F71"/>
    <w:rsid w:val="0081362A"/>
    <w:rsid w:val="00813830"/>
    <w:rsid w:val="00813A33"/>
    <w:rsid w:val="008140E1"/>
    <w:rsid w:val="0081482E"/>
    <w:rsid w:val="00816795"/>
    <w:rsid w:val="00820983"/>
    <w:rsid w:val="00820C58"/>
    <w:rsid w:val="00821D43"/>
    <w:rsid w:val="00821DAB"/>
    <w:rsid w:val="00822151"/>
    <w:rsid w:val="00822175"/>
    <w:rsid w:val="00822D8E"/>
    <w:rsid w:val="008255CF"/>
    <w:rsid w:val="00826054"/>
    <w:rsid w:val="00826697"/>
    <w:rsid w:val="00826CE5"/>
    <w:rsid w:val="00830B6F"/>
    <w:rsid w:val="00834032"/>
    <w:rsid w:val="008354CE"/>
    <w:rsid w:val="00835AA6"/>
    <w:rsid w:val="00836C4C"/>
    <w:rsid w:val="00836DD4"/>
    <w:rsid w:val="00840E47"/>
    <w:rsid w:val="00841840"/>
    <w:rsid w:val="008418D8"/>
    <w:rsid w:val="00841987"/>
    <w:rsid w:val="00842F51"/>
    <w:rsid w:val="00843616"/>
    <w:rsid w:val="008439D0"/>
    <w:rsid w:val="008441F4"/>
    <w:rsid w:val="008443CD"/>
    <w:rsid w:val="00844743"/>
    <w:rsid w:val="00845192"/>
    <w:rsid w:val="00845AA8"/>
    <w:rsid w:val="00846117"/>
    <w:rsid w:val="008461FA"/>
    <w:rsid w:val="0084634F"/>
    <w:rsid w:val="008466C4"/>
    <w:rsid w:val="0084716B"/>
    <w:rsid w:val="0084789A"/>
    <w:rsid w:val="00850A3A"/>
    <w:rsid w:val="00850F1B"/>
    <w:rsid w:val="008510D7"/>
    <w:rsid w:val="008529A0"/>
    <w:rsid w:val="00852C52"/>
    <w:rsid w:val="00853D14"/>
    <w:rsid w:val="00854DDA"/>
    <w:rsid w:val="00855FFF"/>
    <w:rsid w:val="00857BFF"/>
    <w:rsid w:val="00861A4F"/>
    <w:rsid w:val="00862BAB"/>
    <w:rsid w:val="00862FBA"/>
    <w:rsid w:val="008630C0"/>
    <w:rsid w:val="00863260"/>
    <w:rsid w:val="00863AD5"/>
    <w:rsid w:val="00864772"/>
    <w:rsid w:val="008654D8"/>
    <w:rsid w:val="008656E9"/>
    <w:rsid w:val="00865E4E"/>
    <w:rsid w:val="00866294"/>
    <w:rsid w:val="00866383"/>
    <w:rsid w:val="008663B0"/>
    <w:rsid w:val="00867516"/>
    <w:rsid w:val="00870073"/>
    <w:rsid w:val="008742E2"/>
    <w:rsid w:val="00874CD0"/>
    <w:rsid w:val="00875CEE"/>
    <w:rsid w:val="00876012"/>
    <w:rsid w:val="00876069"/>
    <w:rsid w:val="00876913"/>
    <w:rsid w:val="00876FE3"/>
    <w:rsid w:val="0088010C"/>
    <w:rsid w:val="00880B49"/>
    <w:rsid w:val="00880B97"/>
    <w:rsid w:val="00881182"/>
    <w:rsid w:val="00881759"/>
    <w:rsid w:val="00881844"/>
    <w:rsid w:val="00881D06"/>
    <w:rsid w:val="008820C2"/>
    <w:rsid w:val="00882D9D"/>
    <w:rsid w:val="00883076"/>
    <w:rsid w:val="008833FB"/>
    <w:rsid w:val="00883744"/>
    <w:rsid w:val="0088374A"/>
    <w:rsid w:val="008839F4"/>
    <w:rsid w:val="008852BC"/>
    <w:rsid w:val="0088558E"/>
    <w:rsid w:val="00885A49"/>
    <w:rsid w:val="00885C3E"/>
    <w:rsid w:val="00886CCE"/>
    <w:rsid w:val="00886DAB"/>
    <w:rsid w:val="00887B07"/>
    <w:rsid w:val="008908E4"/>
    <w:rsid w:val="00890A0B"/>
    <w:rsid w:val="008911F0"/>
    <w:rsid w:val="00891A07"/>
    <w:rsid w:val="00892757"/>
    <w:rsid w:val="008932EB"/>
    <w:rsid w:val="00893BAC"/>
    <w:rsid w:val="00894696"/>
    <w:rsid w:val="00894800"/>
    <w:rsid w:val="00894B01"/>
    <w:rsid w:val="00894D40"/>
    <w:rsid w:val="008965BE"/>
    <w:rsid w:val="00896925"/>
    <w:rsid w:val="00896933"/>
    <w:rsid w:val="00896BE9"/>
    <w:rsid w:val="00897508"/>
    <w:rsid w:val="008A0DAB"/>
    <w:rsid w:val="008A2742"/>
    <w:rsid w:val="008A2C48"/>
    <w:rsid w:val="008A310B"/>
    <w:rsid w:val="008A35D8"/>
    <w:rsid w:val="008A39C1"/>
    <w:rsid w:val="008A4DDC"/>
    <w:rsid w:val="008A59FD"/>
    <w:rsid w:val="008A631D"/>
    <w:rsid w:val="008A6744"/>
    <w:rsid w:val="008A70B1"/>
    <w:rsid w:val="008A7B04"/>
    <w:rsid w:val="008B05A3"/>
    <w:rsid w:val="008B0A53"/>
    <w:rsid w:val="008B0DD4"/>
    <w:rsid w:val="008B1467"/>
    <w:rsid w:val="008B1BFB"/>
    <w:rsid w:val="008B2701"/>
    <w:rsid w:val="008B2D5A"/>
    <w:rsid w:val="008B3029"/>
    <w:rsid w:val="008B4550"/>
    <w:rsid w:val="008B50D3"/>
    <w:rsid w:val="008B568E"/>
    <w:rsid w:val="008B5F78"/>
    <w:rsid w:val="008B62DE"/>
    <w:rsid w:val="008B6D22"/>
    <w:rsid w:val="008B6E87"/>
    <w:rsid w:val="008C0D60"/>
    <w:rsid w:val="008C15CD"/>
    <w:rsid w:val="008C1617"/>
    <w:rsid w:val="008C30AD"/>
    <w:rsid w:val="008C419F"/>
    <w:rsid w:val="008C427B"/>
    <w:rsid w:val="008C43D9"/>
    <w:rsid w:val="008C44DA"/>
    <w:rsid w:val="008C498B"/>
    <w:rsid w:val="008C4EE3"/>
    <w:rsid w:val="008C52C9"/>
    <w:rsid w:val="008C6CF7"/>
    <w:rsid w:val="008D05BF"/>
    <w:rsid w:val="008D0B3D"/>
    <w:rsid w:val="008D28E7"/>
    <w:rsid w:val="008D351A"/>
    <w:rsid w:val="008D3A01"/>
    <w:rsid w:val="008D44BB"/>
    <w:rsid w:val="008D513D"/>
    <w:rsid w:val="008D53A1"/>
    <w:rsid w:val="008D64EC"/>
    <w:rsid w:val="008D6641"/>
    <w:rsid w:val="008D741C"/>
    <w:rsid w:val="008D75A4"/>
    <w:rsid w:val="008D78AB"/>
    <w:rsid w:val="008D7CE9"/>
    <w:rsid w:val="008D7FC7"/>
    <w:rsid w:val="008E16B4"/>
    <w:rsid w:val="008E26E2"/>
    <w:rsid w:val="008E2F73"/>
    <w:rsid w:val="008E3115"/>
    <w:rsid w:val="008E3783"/>
    <w:rsid w:val="008E37D9"/>
    <w:rsid w:val="008E3C73"/>
    <w:rsid w:val="008E4CDC"/>
    <w:rsid w:val="008E4E19"/>
    <w:rsid w:val="008E5E09"/>
    <w:rsid w:val="008E674D"/>
    <w:rsid w:val="008E75E9"/>
    <w:rsid w:val="008E7963"/>
    <w:rsid w:val="008E7A77"/>
    <w:rsid w:val="008F027B"/>
    <w:rsid w:val="008F0604"/>
    <w:rsid w:val="008F1D1C"/>
    <w:rsid w:val="008F36DC"/>
    <w:rsid w:val="008F3772"/>
    <w:rsid w:val="008F3F85"/>
    <w:rsid w:val="008F5061"/>
    <w:rsid w:val="008F593E"/>
    <w:rsid w:val="008F62BB"/>
    <w:rsid w:val="008F71D2"/>
    <w:rsid w:val="008F7330"/>
    <w:rsid w:val="008F7B33"/>
    <w:rsid w:val="00901BF3"/>
    <w:rsid w:val="009025FD"/>
    <w:rsid w:val="009027B6"/>
    <w:rsid w:val="00903DAB"/>
    <w:rsid w:val="0090451A"/>
    <w:rsid w:val="00904ABA"/>
    <w:rsid w:val="009054EE"/>
    <w:rsid w:val="009060C6"/>
    <w:rsid w:val="009063AE"/>
    <w:rsid w:val="00907FFD"/>
    <w:rsid w:val="00910ACE"/>
    <w:rsid w:val="00911E42"/>
    <w:rsid w:val="00911ECC"/>
    <w:rsid w:val="00913A3C"/>
    <w:rsid w:val="0091408A"/>
    <w:rsid w:val="009145A9"/>
    <w:rsid w:val="00914D0F"/>
    <w:rsid w:val="00917B56"/>
    <w:rsid w:val="00917CA4"/>
    <w:rsid w:val="0092005C"/>
    <w:rsid w:val="00920D15"/>
    <w:rsid w:val="00923ACD"/>
    <w:rsid w:val="00924213"/>
    <w:rsid w:val="00925542"/>
    <w:rsid w:val="009264BF"/>
    <w:rsid w:val="009265CE"/>
    <w:rsid w:val="0092671B"/>
    <w:rsid w:val="00927D28"/>
    <w:rsid w:val="00930127"/>
    <w:rsid w:val="00931B07"/>
    <w:rsid w:val="00932BEB"/>
    <w:rsid w:val="00932F9D"/>
    <w:rsid w:val="00933193"/>
    <w:rsid w:val="009336F2"/>
    <w:rsid w:val="0093396E"/>
    <w:rsid w:val="00933F9F"/>
    <w:rsid w:val="00934631"/>
    <w:rsid w:val="009348AD"/>
    <w:rsid w:val="00934AFD"/>
    <w:rsid w:val="00934D07"/>
    <w:rsid w:val="00934E7C"/>
    <w:rsid w:val="00936454"/>
    <w:rsid w:val="00936C45"/>
    <w:rsid w:val="009370C4"/>
    <w:rsid w:val="00937166"/>
    <w:rsid w:val="00937BF4"/>
    <w:rsid w:val="00940E26"/>
    <w:rsid w:val="0094167B"/>
    <w:rsid w:val="009425D7"/>
    <w:rsid w:val="009427F7"/>
    <w:rsid w:val="009428C9"/>
    <w:rsid w:val="00942A65"/>
    <w:rsid w:val="00945B87"/>
    <w:rsid w:val="00945BB1"/>
    <w:rsid w:val="00945DCB"/>
    <w:rsid w:val="009465E2"/>
    <w:rsid w:val="0094732D"/>
    <w:rsid w:val="00952590"/>
    <w:rsid w:val="00952F8C"/>
    <w:rsid w:val="009562D3"/>
    <w:rsid w:val="00960057"/>
    <w:rsid w:val="00961022"/>
    <w:rsid w:val="00961149"/>
    <w:rsid w:val="00961903"/>
    <w:rsid w:val="009645EB"/>
    <w:rsid w:val="00964A2B"/>
    <w:rsid w:val="00964DF3"/>
    <w:rsid w:val="009661B7"/>
    <w:rsid w:val="009661F3"/>
    <w:rsid w:val="00966EF7"/>
    <w:rsid w:val="0096728D"/>
    <w:rsid w:val="009672A2"/>
    <w:rsid w:val="0096752D"/>
    <w:rsid w:val="00967EC1"/>
    <w:rsid w:val="00970642"/>
    <w:rsid w:val="00971CEB"/>
    <w:rsid w:val="0097228A"/>
    <w:rsid w:val="00975FB6"/>
    <w:rsid w:val="0097648D"/>
    <w:rsid w:val="0097776A"/>
    <w:rsid w:val="00977E0F"/>
    <w:rsid w:val="00980A31"/>
    <w:rsid w:val="00980E19"/>
    <w:rsid w:val="009817E0"/>
    <w:rsid w:val="00981F0E"/>
    <w:rsid w:val="0098252C"/>
    <w:rsid w:val="00984723"/>
    <w:rsid w:val="00984CFA"/>
    <w:rsid w:val="009853B7"/>
    <w:rsid w:val="00985FB6"/>
    <w:rsid w:val="00986C4D"/>
    <w:rsid w:val="00986FF5"/>
    <w:rsid w:val="00987223"/>
    <w:rsid w:val="009909BC"/>
    <w:rsid w:val="00990FC1"/>
    <w:rsid w:val="009920A0"/>
    <w:rsid w:val="009921D8"/>
    <w:rsid w:val="009926AD"/>
    <w:rsid w:val="00992905"/>
    <w:rsid w:val="00992F38"/>
    <w:rsid w:val="009936F1"/>
    <w:rsid w:val="00993A1C"/>
    <w:rsid w:val="00993ADC"/>
    <w:rsid w:val="00993B9A"/>
    <w:rsid w:val="00994136"/>
    <w:rsid w:val="00994FDD"/>
    <w:rsid w:val="009952AB"/>
    <w:rsid w:val="00995C30"/>
    <w:rsid w:val="00996038"/>
    <w:rsid w:val="0099682E"/>
    <w:rsid w:val="0099779D"/>
    <w:rsid w:val="009A021C"/>
    <w:rsid w:val="009A0C83"/>
    <w:rsid w:val="009A1995"/>
    <w:rsid w:val="009A1CFD"/>
    <w:rsid w:val="009A3F92"/>
    <w:rsid w:val="009A4820"/>
    <w:rsid w:val="009A5B96"/>
    <w:rsid w:val="009A63C5"/>
    <w:rsid w:val="009A6550"/>
    <w:rsid w:val="009A6B66"/>
    <w:rsid w:val="009A7365"/>
    <w:rsid w:val="009B06D7"/>
    <w:rsid w:val="009B0D32"/>
    <w:rsid w:val="009B1468"/>
    <w:rsid w:val="009B1E39"/>
    <w:rsid w:val="009B2296"/>
    <w:rsid w:val="009B29F6"/>
    <w:rsid w:val="009B2CC0"/>
    <w:rsid w:val="009B2D95"/>
    <w:rsid w:val="009B2F38"/>
    <w:rsid w:val="009B3C5C"/>
    <w:rsid w:val="009B3D70"/>
    <w:rsid w:val="009B4954"/>
    <w:rsid w:val="009B49FD"/>
    <w:rsid w:val="009B687F"/>
    <w:rsid w:val="009B6A1C"/>
    <w:rsid w:val="009B6C79"/>
    <w:rsid w:val="009B7609"/>
    <w:rsid w:val="009B7A0A"/>
    <w:rsid w:val="009C0385"/>
    <w:rsid w:val="009C069B"/>
    <w:rsid w:val="009C1675"/>
    <w:rsid w:val="009C243B"/>
    <w:rsid w:val="009C2B45"/>
    <w:rsid w:val="009C3B03"/>
    <w:rsid w:val="009C3BCF"/>
    <w:rsid w:val="009C3E3A"/>
    <w:rsid w:val="009C4E86"/>
    <w:rsid w:val="009C670C"/>
    <w:rsid w:val="009C6806"/>
    <w:rsid w:val="009C692B"/>
    <w:rsid w:val="009C7003"/>
    <w:rsid w:val="009C7FCA"/>
    <w:rsid w:val="009D0A75"/>
    <w:rsid w:val="009D1AAB"/>
    <w:rsid w:val="009D1C3B"/>
    <w:rsid w:val="009D204E"/>
    <w:rsid w:val="009D3D28"/>
    <w:rsid w:val="009D5973"/>
    <w:rsid w:val="009D6293"/>
    <w:rsid w:val="009D6EEF"/>
    <w:rsid w:val="009D71C6"/>
    <w:rsid w:val="009D72E7"/>
    <w:rsid w:val="009D7600"/>
    <w:rsid w:val="009D7757"/>
    <w:rsid w:val="009D7DF1"/>
    <w:rsid w:val="009E19CC"/>
    <w:rsid w:val="009E22CE"/>
    <w:rsid w:val="009E236C"/>
    <w:rsid w:val="009E2F87"/>
    <w:rsid w:val="009E4707"/>
    <w:rsid w:val="009E47B4"/>
    <w:rsid w:val="009E5D4C"/>
    <w:rsid w:val="009E63DD"/>
    <w:rsid w:val="009E6B95"/>
    <w:rsid w:val="009E715A"/>
    <w:rsid w:val="009E7258"/>
    <w:rsid w:val="009E72D5"/>
    <w:rsid w:val="009E73C3"/>
    <w:rsid w:val="009E7853"/>
    <w:rsid w:val="009F0469"/>
    <w:rsid w:val="009F14B6"/>
    <w:rsid w:val="009F16A2"/>
    <w:rsid w:val="009F1D6B"/>
    <w:rsid w:val="009F22DB"/>
    <w:rsid w:val="009F238B"/>
    <w:rsid w:val="009F2FA7"/>
    <w:rsid w:val="009F35F1"/>
    <w:rsid w:val="009F3B30"/>
    <w:rsid w:val="009F3EBC"/>
    <w:rsid w:val="009F4B3D"/>
    <w:rsid w:val="009F5867"/>
    <w:rsid w:val="009F5B53"/>
    <w:rsid w:val="009F68D2"/>
    <w:rsid w:val="009F79D1"/>
    <w:rsid w:val="00A00C43"/>
    <w:rsid w:val="00A012F0"/>
    <w:rsid w:val="00A01745"/>
    <w:rsid w:val="00A01A50"/>
    <w:rsid w:val="00A01CC7"/>
    <w:rsid w:val="00A01D17"/>
    <w:rsid w:val="00A03213"/>
    <w:rsid w:val="00A043E6"/>
    <w:rsid w:val="00A05207"/>
    <w:rsid w:val="00A06B8B"/>
    <w:rsid w:val="00A06ECF"/>
    <w:rsid w:val="00A06FDB"/>
    <w:rsid w:val="00A073D0"/>
    <w:rsid w:val="00A0772F"/>
    <w:rsid w:val="00A07F76"/>
    <w:rsid w:val="00A111C2"/>
    <w:rsid w:val="00A112F5"/>
    <w:rsid w:val="00A11909"/>
    <w:rsid w:val="00A1283E"/>
    <w:rsid w:val="00A129CC"/>
    <w:rsid w:val="00A12DAF"/>
    <w:rsid w:val="00A12DF8"/>
    <w:rsid w:val="00A13213"/>
    <w:rsid w:val="00A16259"/>
    <w:rsid w:val="00A17FDE"/>
    <w:rsid w:val="00A2084C"/>
    <w:rsid w:val="00A209B5"/>
    <w:rsid w:val="00A20B33"/>
    <w:rsid w:val="00A213CB"/>
    <w:rsid w:val="00A21DE4"/>
    <w:rsid w:val="00A21F82"/>
    <w:rsid w:val="00A2205B"/>
    <w:rsid w:val="00A225B3"/>
    <w:rsid w:val="00A226CE"/>
    <w:rsid w:val="00A2372A"/>
    <w:rsid w:val="00A23D78"/>
    <w:rsid w:val="00A24A6E"/>
    <w:rsid w:val="00A24BBF"/>
    <w:rsid w:val="00A254A0"/>
    <w:rsid w:val="00A26773"/>
    <w:rsid w:val="00A2730D"/>
    <w:rsid w:val="00A278E8"/>
    <w:rsid w:val="00A27BB5"/>
    <w:rsid w:val="00A27D26"/>
    <w:rsid w:val="00A27DA0"/>
    <w:rsid w:val="00A304BC"/>
    <w:rsid w:val="00A31839"/>
    <w:rsid w:val="00A31DC5"/>
    <w:rsid w:val="00A322F4"/>
    <w:rsid w:val="00A32BFB"/>
    <w:rsid w:val="00A32C97"/>
    <w:rsid w:val="00A32E2A"/>
    <w:rsid w:val="00A3331F"/>
    <w:rsid w:val="00A3389F"/>
    <w:rsid w:val="00A339F7"/>
    <w:rsid w:val="00A33F8D"/>
    <w:rsid w:val="00A36610"/>
    <w:rsid w:val="00A37468"/>
    <w:rsid w:val="00A3781F"/>
    <w:rsid w:val="00A37A15"/>
    <w:rsid w:val="00A40092"/>
    <w:rsid w:val="00A404D0"/>
    <w:rsid w:val="00A41133"/>
    <w:rsid w:val="00A41503"/>
    <w:rsid w:val="00A415BE"/>
    <w:rsid w:val="00A442CE"/>
    <w:rsid w:val="00A443BC"/>
    <w:rsid w:val="00A449A3"/>
    <w:rsid w:val="00A4529E"/>
    <w:rsid w:val="00A452B4"/>
    <w:rsid w:val="00A46563"/>
    <w:rsid w:val="00A46A1E"/>
    <w:rsid w:val="00A47926"/>
    <w:rsid w:val="00A47A41"/>
    <w:rsid w:val="00A47A96"/>
    <w:rsid w:val="00A50162"/>
    <w:rsid w:val="00A50D7F"/>
    <w:rsid w:val="00A527C3"/>
    <w:rsid w:val="00A52E1E"/>
    <w:rsid w:val="00A53471"/>
    <w:rsid w:val="00A535AE"/>
    <w:rsid w:val="00A53606"/>
    <w:rsid w:val="00A537D4"/>
    <w:rsid w:val="00A54B15"/>
    <w:rsid w:val="00A54BC0"/>
    <w:rsid w:val="00A5513F"/>
    <w:rsid w:val="00A56E42"/>
    <w:rsid w:val="00A57EB0"/>
    <w:rsid w:val="00A60AC8"/>
    <w:rsid w:val="00A614CD"/>
    <w:rsid w:val="00A6159C"/>
    <w:rsid w:val="00A61E56"/>
    <w:rsid w:val="00A62373"/>
    <w:rsid w:val="00A627EE"/>
    <w:rsid w:val="00A62834"/>
    <w:rsid w:val="00A62DEC"/>
    <w:rsid w:val="00A6346D"/>
    <w:rsid w:val="00A63835"/>
    <w:rsid w:val="00A63B16"/>
    <w:rsid w:val="00A64057"/>
    <w:rsid w:val="00A6548C"/>
    <w:rsid w:val="00A657E8"/>
    <w:rsid w:val="00A66DCE"/>
    <w:rsid w:val="00A67A74"/>
    <w:rsid w:val="00A67AC6"/>
    <w:rsid w:val="00A70158"/>
    <w:rsid w:val="00A702F7"/>
    <w:rsid w:val="00A7109D"/>
    <w:rsid w:val="00A7165C"/>
    <w:rsid w:val="00A7207E"/>
    <w:rsid w:val="00A732A6"/>
    <w:rsid w:val="00A745C9"/>
    <w:rsid w:val="00A74DFB"/>
    <w:rsid w:val="00A772FA"/>
    <w:rsid w:val="00A77A6B"/>
    <w:rsid w:val="00A77B40"/>
    <w:rsid w:val="00A80806"/>
    <w:rsid w:val="00A8092C"/>
    <w:rsid w:val="00A80A6F"/>
    <w:rsid w:val="00A81290"/>
    <w:rsid w:val="00A814A9"/>
    <w:rsid w:val="00A81D6E"/>
    <w:rsid w:val="00A82C92"/>
    <w:rsid w:val="00A837C2"/>
    <w:rsid w:val="00A83C53"/>
    <w:rsid w:val="00A84994"/>
    <w:rsid w:val="00A852AE"/>
    <w:rsid w:val="00A85E81"/>
    <w:rsid w:val="00A8713F"/>
    <w:rsid w:val="00A872E7"/>
    <w:rsid w:val="00A87B47"/>
    <w:rsid w:val="00A90878"/>
    <w:rsid w:val="00A90C17"/>
    <w:rsid w:val="00A90C5C"/>
    <w:rsid w:val="00A91F14"/>
    <w:rsid w:val="00A92C54"/>
    <w:rsid w:val="00A92DD2"/>
    <w:rsid w:val="00A938D7"/>
    <w:rsid w:val="00A94DEE"/>
    <w:rsid w:val="00A95951"/>
    <w:rsid w:val="00A96157"/>
    <w:rsid w:val="00A96627"/>
    <w:rsid w:val="00A969A3"/>
    <w:rsid w:val="00A97267"/>
    <w:rsid w:val="00A976CC"/>
    <w:rsid w:val="00AA0072"/>
    <w:rsid w:val="00AA145A"/>
    <w:rsid w:val="00AA1669"/>
    <w:rsid w:val="00AA3930"/>
    <w:rsid w:val="00AA3A03"/>
    <w:rsid w:val="00AA3D8D"/>
    <w:rsid w:val="00AA4D3B"/>
    <w:rsid w:val="00AA5564"/>
    <w:rsid w:val="00AA60D0"/>
    <w:rsid w:val="00AA6456"/>
    <w:rsid w:val="00AB05DA"/>
    <w:rsid w:val="00AB16CF"/>
    <w:rsid w:val="00AB1863"/>
    <w:rsid w:val="00AB1ABB"/>
    <w:rsid w:val="00AB2361"/>
    <w:rsid w:val="00AB2764"/>
    <w:rsid w:val="00AB285C"/>
    <w:rsid w:val="00AB2D6A"/>
    <w:rsid w:val="00AB317B"/>
    <w:rsid w:val="00AB3979"/>
    <w:rsid w:val="00AB3CEE"/>
    <w:rsid w:val="00AB3DFC"/>
    <w:rsid w:val="00AB4CC3"/>
    <w:rsid w:val="00AB5AA3"/>
    <w:rsid w:val="00AB649D"/>
    <w:rsid w:val="00AB6A77"/>
    <w:rsid w:val="00AB7745"/>
    <w:rsid w:val="00AB7B52"/>
    <w:rsid w:val="00AC1432"/>
    <w:rsid w:val="00AC193B"/>
    <w:rsid w:val="00AC363D"/>
    <w:rsid w:val="00AC3A35"/>
    <w:rsid w:val="00AC67AA"/>
    <w:rsid w:val="00AC6D92"/>
    <w:rsid w:val="00AC7E27"/>
    <w:rsid w:val="00AD02C6"/>
    <w:rsid w:val="00AD10C3"/>
    <w:rsid w:val="00AD140C"/>
    <w:rsid w:val="00AD2A2C"/>
    <w:rsid w:val="00AD33E5"/>
    <w:rsid w:val="00AD4756"/>
    <w:rsid w:val="00AD5583"/>
    <w:rsid w:val="00AD6091"/>
    <w:rsid w:val="00AD6190"/>
    <w:rsid w:val="00AD627B"/>
    <w:rsid w:val="00AE1143"/>
    <w:rsid w:val="00AE21B0"/>
    <w:rsid w:val="00AE24EE"/>
    <w:rsid w:val="00AE2BDD"/>
    <w:rsid w:val="00AE2D8F"/>
    <w:rsid w:val="00AE378E"/>
    <w:rsid w:val="00AE3E8E"/>
    <w:rsid w:val="00AE4B12"/>
    <w:rsid w:val="00AE4F81"/>
    <w:rsid w:val="00AE5C07"/>
    <w:rsid w:val="00AE5E9C"/>
    <w:rsid w:val="00AE6625"/>
    <w:rsid w:val="00AE7441"/>
    <w:rsid w:val="00AE77B3"/>
    <w:rsid w:val="00AF0335"/>
    <w:rsid w:val="00AF06B5"/>
    <w:rsid w:val="00AF0B85"/>
    <w:rsid w:val="00AF1EB9"/>
    <w:rsid w:val="00AF24EB"/>
    <w:rsid w:val="00AF3052"/>
    <w:rsid w:val="00AF31E1"/>
    <w:rsid w:val="00AF36C2"/>
    <w:rsid w:val="00AF377A"/>
    <w:rsid w:val="00AF3855"/>
    <w:rsid w:val="00AF3960"/>
    <w:rsid w:val="00AF507C"/>
    <w:rsid w:val="00B00190"/>
    <w:rsid w:val="00B002F9"/>
    <w:rsid w:val="00B0047A"/>
    <w:rsid w:val="00B00A15"/>
    <w:rsid w:val="00B01805"/>
    <w:rsid w:val="00B01EA8"/>
    <w:rsid w:val="00B01EBE"/>
    <w:rsid w:val="00B02192"/>
    <w:rsid w:val="00B025F2"/>
    <w:rsid w:val="00B02B97"/>
    <w:rsid w:val="00B03132"/>
    <w:rsid w:val="00B06399"/>
    <w:rsid w:val="00B07400"/>
    <w:rsid w:val="00B104B8"/>
    <w:rsid w:val="00B111C0"/>
    <w:rsid w:val="00B12C04"/>
    <w:rsid w:val="00B12F73"/>
    <w:rsid w:val="00B14FFD"/>
    <w:rsid w:val="00B163D6"/>
    <w:rsid w:val="00B21DDA"/>
    <w:rsid w:val="00B2238D"/>
    <w:rsid w:val="00B223E3"/>
    <w:rsid w:val="00B23627"/>
    <w:rsid w:val="00B237A4"/>
    <w:rsid w:val="00B23C16"/>
    <w:rsid w:val="00B2467C"/>
    <w:rsid w:val="00B255D0"/>
    <w:rsid w:val="00B25A23"/>
    <w:rsid w:val="00B2633E"/>
    <w:rsid w:val="00B2669D"/>
    <w:rsid w:val="00B26AD6"/>
    <w:rsid w:val="00B26D55"/>
    <w:rsid w:val="00B26E8F"/>
    <w:rsid w:val="00B272C8"/>
    <w:rsid w:val="00B2753E"/>
    <w:rsid w:val="00B279E7"/>
    <w:rsid w:val="00B30089"/>
    <w:rsid w:val="00B300FF"/>
    <w:rsid w:val="00B309B8"/>
    <w:rsid w:val="00B31803"/>
    <w:rsid w:val="00B31B3D"/>
    <w:rsid w:val="00B32AA6"/>
    <w:rsid w:val="00B32F22"/>
    <w:rsid w:val="00B3312C"/>
    <w:rsid w:val="00B33130"/>
    <w:rsid w:val="00B3375F"/>
    <w:rsid w:val="00B33E7D"/>
    <w:rsid w:val="00B35639"/>
    <w:rsid w:val="00B360DD"/>
    <w:rsid w:val="00B361E6"/>
    <w:rsid w:val="00B3627F"/>
    <w:rsid w:val="00B369AF"/>
    <w:rsid w:val="00B37C84"/>
    <w:rsid w:val="00B4080C"/>
    <w:rsid w:val="00B40F98"/>
    <w:rsid w:val="00B42429"/>
    <w:rsid w:val="00B42918"/>
    <w:rsid w:val="00B42F6F"/>
    <w:rsid w:val="00B4322D"/>
    <w:rsid w:val="00B43387"/>
    <w:rsid w:val="00B43461"/>
    <w:rsid w:val="00B444D2"/>
    <w:rsid w:val="00B44F02"/>
    <w:rsid w:val="00B4561B"/>
    <w:rsid w:val="00B46336"/>
    <w:rsid w:val="00B46437"/>
    <w:rsid w:val="00B46622"/>
    <w:rsid w:val="00B4700E"/>
    <w:rsid w:val="00B475BC"/>
    <w:rsid w:val="00B47AB1"/>
    <w:rsid w:val="00B51E45"/>
    <w:rsid w:val="00B5323D"/>
    <w:rsid w:val="00B54F61"/>
    <w:rsid w:val="00B54F92"/>
    <w:rsid w:val="00B55567"/>
    <w:rsid w:val="00B56D25"/>
    <w:rsid w:val="00B5713F"/>
    <w:rsid w:val="00B57678"/>
    <w:rsid w:val="00B579CB"/>
    <w:rsid w:val="00B60063"/>
    <w:rsid w:val="00B60C2C"/>
    <w:rsid w:val="00B61A2C"/>
    <w:rsid w:val="00B61D47"/>
    <w:rsid w:val="00B62269"/>
    <w:rsid w:val="00B6269F"/>
    <w:rsid w:val="00B632A4"/>
    <w:rsid w:val="00B63F5A"/>
    <w:rsid w:val="00B6412E"/>
    <w:rsid w:val="00B64987"/>
    <w:rsid w:val="00B660A4"/>
    <w:rsid w:val="00B66766"/>
    <w:rsid w:val="00B6720E"/>
    <w:rsid w:val="00B67A7E"/>
    <w:rsid w:val="00B67DF7"/>
    <w:rsid w:val="00B71F7D"/>
    <w:rsid w:val="00B7313A"/>
    <w:rsid w:val="00B732C6"/>
    <w:rsid w:val="00B739CC"/>
    <w:rsid w:val="00B73D50"/>
    <w:rsid w:val="00B74E23"/>
    <w:rsid w:val="00B75B87"/>
    <w:rsid w:val="00B75EF6"/>
    <w:rsid w:val="00B76765"/>
    <w:rsid w:val="00B77942"/>
    <w:rsid w:val="00B77E7C"/>
    <w:rsid w:val="00B77FEB"/>
    <w:rsid w:val="00B80247"/>
    <w:rsid w:val="00B8029D"/>
    <w:rsid w:val="00B80DC7"/>
    <w:rsid w:val="00B80F08"/>
    <w:rsid w:val="00B80FBE"/>
    <w:rsid w:val="00B81EE0"/>
    <w:rsid w:val="00B826EB"/>
    <w:rsid w:val="00B827A4"/>
    <w:rsid w:val="00B83608"/>
    <w:rsid w:val="00B83795"/>
    <w:rsid w:val="00B8403D"/>
    <w:rsid w:val="00B851BD"/>
    <w:rsid w:val="00B853D5"/>
    <w:rsid w:val="00B85578"/>
    <w:rsid w:val="00B8560E"/>
    <w:rsid w:val="00B85C06"/>
    <w:rsid w:val="00B85C5B"/>
    <w:rsid w:val="00B905A6"/>
    <w:rsid w:val="00B92112"/>
    <w:rsid w:val="00B921F3"/>
    <w:rsid w:val="00B930FB"/>
    <w:rsid w:val="00B93323"/>
    <w:rsid w:val="00B937D4"/>
    <w:rsid w:val="00B9691A"/>
    <w:rsid w:val="00B96EA1"/>
    <w:rsid w:val="00B975CB"/>
    <w:rsid w:val="00B97CC4"/>
    <w:rsid w:val="00B97DF2"/>
    <w:rsid w:val="00BA023C"/>
    <w:rsid w:val="00BA0324"/>
    <w:rsid w:val="00BA16A1"/>
    <w:rsid w:val="00BA1D27"/>
    <w:rsid w:val="00BA1DFB"/>
    <w:rsid w:val="00BA242E"/>
    <w:rsid w:val="00BA27EC"/>
    <w:rsid w:val="00BA2C06"/>
    <w:rsid w:val="00BA309C"/>
    <w:rsid w:val="00BA3C1D"/>
    <w:rsid w:val="00BA3C71"/>
    <w:rsid w:val="00BA4EDC"/>
    <w:rsid w:val="00BA53D7"/>
    <w:rsid w:val="00BA5A87"/>
    <w:rsid w:val="00BA5F1F"/>
    <w:rsid w:val="00BA637D"/>
    <w:rsid w:val="00BA7325"/>
    <w:rsid w:val="00BA78AF"/>
    <w:rsid w:val="00BA7A26"/>
    <w:rsid w:val="00BA7BE8"/>
    <w:rsid w:val="00BA7EC0"/>
    <w:rsid w:val="00BB039A"/>
    <w:rsid w:val="00BB061B"/>
    <w:rsid w:val="00BB10F3"/>
    <w:rsid w:val="00BB233C"/>
    <w:rsid w:val="00BB2B07"/>
    <w:rsid w:val="00BB5D84"/>
    <w:rsid w:val="00BB7035"/>
    <w:rsid w:val="00BB7FA4"/>
    <w:rsid w:val="00BC0338"/>
    <w:rsid w:val="00BC0896"/>
    <w:rsid w:val="00BC0919"/>
    <w:rsid w:val="00BC0F26"/>
    <w:rsid w:val="00BC1DA6"/>
    <w:rsid w:val="00BC1DF2"/>
    <w:rsid w:val="00BC21A6"/>
    <w:rsid w:val="00BC2FC0"/>
    <w:rsid w:val="00BC34C5"/>
    <w:rsid w:val="00BC3A85"/>
    <w:rsid w:val="00BC3DBE"/>
    <w:rsid w:val="00BC4288"/>
    <w:rsid w:val="00BC48F6"/>
    <w:rsid w:val="00BC5058"/>
    <w:rsid w:val="00BC52C9"/>
    <w:rsid w:val="00BC6260"/>
    <w:rsid w:val="00BC65BC"/>
    <w:rsid w:val="00BC694B"/>
    <w:rsid w:val="00BC6C0F"/>
    <w:rsid w:val="00BC764A"/>
    <w:rsid w:val="00BC7CBD"/>
    <w:rsid w:val="00BD2366"/>
    <w:rsid w:val="00BD259A"/>
    <w:rsid w:val="00BD2EC8"/>
    <w:rsid w:val="00BD360D"/>
    <w:rsid w:val="00BD405B"/>
    <w:rsid w:val="00BD4D9B"/>
    <w:rsid w:val="00BD5073"/>
    <w:rsid w:val="00BD59BB"/>
    <w:rsid w:val="00BD5F74"/>
    <w:rsid w:val="00BE16B8"/>
    <w:rsid w:val="00BE26B4"/>
    <w:rsid w:val="00BE2AAF"/>
    <w:rsid w:val="00BE2C74"/>
    <w:rsid w:val="00BE2EB1"/>
    <w:rsid w:val="00BE4820"/>
    <w:rsid w:val="00BE4D77"/>
    <w:rsid w:val="00BE5987"/>
    <w:rsid w:val="00BE5B2F"/>
    <w:rsid w:val="00BE5FF5"/>
    <w:rsid w:val="00BE64D2"/>
    <w:rsid w:val="00BE6769"/>
    <w:rsid w:val="00BE6C17"/>
    <w:rsid w:val="00BE7AB6"/>
    <w:rsid w:val="00BF0ADB"/>
    <w:rsid w:val="00BF1135"/>
    <w:rsid w:val="00BF15C4"/>
    <w:rsid w:val="00BF311D"/>
    <w:rsid w:val="00BF346E"/>
    <w:rsid w:val="00BF35C0"/>
    <w:rsid w:val="00BF3EFD"/>
    <w:rsid w:val="00BF7A08"/>
    <w:rsid w:val="00C002C9"/>
    <w:rsid w:val="00C0105F"/>
    <w:rsid w:val="00C02228"/>
    <w:rsid w:val="00C023BC"/>
    <w:rsid w:val="00C02951"/>
    <w:rsid w:val="00C02C82"/>
    <w:rsid w:val="00C02CE3"/>
    <w:rsid w:val="00C02EE3"/>
    <w:rsid w:val="00C035B4"/>
    <w:rsid w:val="00C03F1D"/>
    <w:rsid w:val="00C04048"/>
    <w:rsid w:val="00C04621"/>
    <w:rsid w:val="00C053DB"/>
    <w:rsid w:val="00C05661"/>
    <w:rsid w:val="00C05880"/>
    <w:rsid w:val="00C071F4"/>
    <w:rsid w:val="00C072E1"/>
    <w:rsid w:val="00C1015C"/>
    <w:rsid w:val="00C10A97"/>
    <w:rsid w:val="00C11ED0"/>
    <w:rsid w:val="00C1353D"/>
    <w:rsid w:val="00C146CA"/>
    <w:rsid w:val="00C1472D"/>
    <w:rsid w:val="00C14D76"/>
    <w:rsid w:val="00C15221"/>
    <w:rsid w:val="00C15378"/>
    <w:rsid w:val="00C15637"/>
    <w:rsid w:val="00C15992"/>
    <w:rsid w:val="00C15CC8"/>
    <w:rsid w:val="00C163F3"/>
    <w:rsid w:val="00C16A15"/>
    <w:rsid w:val="00C174B8"/>
    <w:rsid w:val="00C176C5"/>
    <w:rsid w:val="00C17F58"/>
    <w:rsid w:val="00C2139D"/>
    <w:rsid w:val="00C2184B"/>
    <w:rsid w:val="00C23C70"/>
    <w:rsid w:val="00C24005"/>
    <w:rsid w:val="00C24617"/>
    <w:rsid w:val="00C24B16"/>
    <w:rsid w:val="00C25D43"/>
    <w:rsid w:val="00C27375"/>
    <w:rsid w:val="00C27887"/>
    <w:rsid w:val="00C31878"/>
    <w:rsid w:val="00C31DF8"/>
    <w:rsid w:val="00C324A6"/>
    <w:rsid w:val="00C340C5"/>
    <w:rsid w:val="00C3447C"/>
    <w:rsid w:val="00C34A36"/>
    <w:rsid w:val="00C35001"/>
    <w:rsid w:val="00C35A0D"/>
    <w:rsid w:val="00C36B98"/>
    <w:rsid w:val="00C3753D"/>
    <w:rsid w:val="00C377A8"/>
    <w:rsid w:val="00C37871"/>
    <w:rsid w:val="00C40724"/>
    <w:rsid w:val="00C407ED"/>
    <w:rsid w:val="00C40855"/>
    <w:rsid w:val="00C42870"/>
    <w:rsid w:val="00C42B19"/>
    <w:rsid w:val="00C433F9"/>
    <w:rsid w:val="00C437A7"/>
    <w:rsid w:val="00C44249"/>
    <w:rsid w:val="00C447DD"/>
    <w:rsid w:val="00C45D21"/>
    <w:rsid w:val="00C46225"/>
    <w:rsid w:val="00C46679"/>
    <w:rsid w:val="00C472B8"/>
    <w:rsid w:val="00C473D4"/>
    <w:rsid w:val="00C5005E"/>
    <w:rsid w:val="00C50DE7"/>
    <w:rsid w:val="00C512BA"/>
    <w:rsid w:val="00C5150D"/>
    <w:rsid w:val="00C51C1D"/>
    <w:rsid w:val="00C529E9"/>
    <w:rsid w:val="00C55204"/>
    <w:rsid w:val="00C555C5"/>
    <w:rsid w:val="00C56C05"/>
    <w:rsid w:val="00C5747F"/>
    <w:rsid w:val="00C60225"/>
    <w:rsid w:val="00C60696"/>
    <w:rsid w:val="00C60A7B"/>
    <w:rsid w:val="00C614C6"/>
    <w:rsid w:val="00C61F68"/>
    <w:rsid w:val="00C62652"/>
    <w:rsid w:val="00C62972"/>
    <w:rsid w:val="00C642DC"/>
    <w:rsid w:val="00C647E0"/>
    <w:rsid w:val="00C64815"/>
    <w:rsid w:val="00C65A35"/>
    <w:rsid w:val="00C66800"/>
    <w:rsid w:val="00C66904"/>
    <w:rsid w:val="00C67166"/>
    <w:rsid w:val="00C676CD"/>
    <w:rsid w:val="00C70890"/>
    <w:rsid w:val="00C7162C"/>
    <w:rsid w:val="00C72519"/>
    <w:rsid w:val="00C74B5A"/>
    <w:rsid w:val="00C7786E"/>
    <w:rsid w:val="00C80446"/>
    <w:rsid w:val="00C80F62"/>
    <w:rsid w:val="00C822D7"/>
    <w:rsid w:val="00C82FC9"/>
    <w:rsid w:val="00C83947"/>
    <w:rsid w:val="00C83CCC"/>
    <w:rsid w:val="00C84D5A"/>
    <w:rsid w:val="00C84F7E"/>
    <w:rsid w:val="00C854AF"/>
    <w:rsid w:val="00C855AB"/>
    <w:rsid w:val="00C86F82"/>
    <w:rsid w:val="00C870DF"/>
    <w:rsid w:val="00C8732D"/>
    <w:rsid w:val="00C87745"/>
    <w:rsid w:val="00C901F8"/>
    <w:rsid w:val="00C906C9"/>
    <w:rsid w:val="00C91C03"/>
    <w:rsid w:val="00C92D53"/>
    <w:rsid w:val="00C93867"/>
    <w:rsid w:val="00C93D7A"/>
    <w:rsid w:val="00C94C16"/>
    <w:rsid w:val="00C960F3"/>
    <w:rsid w:val="00C969C1"/>
    <w:rsid w:val="00C9783F"/>
    <w:rsid w:val="00CA152F"/>
    <w:rsid w:val="00CA1F30"/>
    <w:rsid w:val="00CA218A"/>
    <w:rsid w:val="00CA296E"/>
    <w:rsid w:val="00CA3B37"/>
    <w:rsid w:val="00CA4B99"/>
    <w:rsid w:val="00CA5609"/>
    <w:rsid w:val="00CA592C"/>
    <w:rsid w:val="00CA619D"/>
    <w:rsid w:val="00CA632F"/>
    <w:rsid w:val="00CA7155"/>
    <w:rsid w:val="00CA7F36"/>
    <w:rsid w:val="00CB1618"/>
    <w:rsid w:val="00CB19C3"/>
    <w:rsid w:val="00CB20EB"/>
    <w:rsid w:val="00CB2E78"/>
    <w:rsid w:val="00CB3E48"/>
    <w:rsid w:val="00CB4324"/>
    <w:rsid w:val="00CB44EB"/>
    <w:rsid w:val="00CB5012"/>
    <w:rsid w:val="00CB5AAA"/>
    <w:rsid w:val="00CB5D98"/>
    <w:rsid w:val="00CB5FCF"/>
    <w:rsid w:val="00CB624B"/>
    <w:rsid w:val="00CB7953"/>
    <w:rsid w:val="00CC0723"/>
    <w:rsid w:val="00CC0A62"/>
    <w:rsid w:val="00CC16BD"/>
    <w:rsid w:val="00CC1CD7"/>
    <w:rsid w:val="00CC251B"/>
    <w:rsid w:val="00CC266A"/>
    <w:rsid w:val="00CC2B6E"/>
    <w:rsid w:val="00CC303F"/>
    <w:rsid w:val="00CC3638"/>
    <w:rsid w:val="00CC3752"/>
    <w:rsid w:val="00CC3EBB"/>
    <w:rsid w:val="00CC412C"/>
    <w:rsid w:val="00CC6DD5"/>
    <w:rsid w:val="00CC710F"/>
    <w:rsid w:val="00CC7754"/>
    <w:rsid w:val="00CD1572"/>
    <w:rsid w:val="00CD1860"/>
    <w:rsid w:val="00CD1B37"/>
    <w:rsid w:val="00CD23F3"/>
    <w:rsid w:val="00CD460C"/>
    <w:rsid w:val="00CD5E48"/>
    <w:rsid w:val="00CD656E"/>
    <w:rsid w:val="00CD7109"/>
    <w:rsid w:val="00CD76EE"/>
    <w:rsid w:val="00CE0544"/>
    <w:rsid w:val="00CE0D8A"/>
    <w:rsid w:val="00CE1302"/>
    <w:rsid w:val="00CE140B"/>
    <w:rsid w:val="00CE179F"/>
    <w:rsid w:val="00CE199B"/>
    <w:rsid w:val="00CE66E5"/>
    <w:rsid w:val="00CE6FBB"/>
    <w:rsid w:val="00CE70EA"/>
    <w:rsid w:val="00CE7298"/>
    <w:rsid w:val="00CE7BAE"/>
    <w:rsid w:val="00CF1B62"/>
    <w:rsid w:val="00CF2CBD"/>
    <w:rsid w:val="00CF3A38"/>
    <w:rsid w:val="00CF4AA2"/>
    <w:rsid w:val="00CF4D2E"/>
    <w:rsid w:val="00CF6D98"/>
    <w:rsid w:val="00CF718A"/>
    <w:rsid w:val="00D01938"/>
    <w:rsid w:val="00D01BD8"/>
    <w:rsid w:val="00D01E0B"/>
    <w:rsid w:val="00D03597"/>
    <w:rsid w:val="00D03E2C"/>
    <w:rsid w:val="00D03E39"/>
    <w:rsid w:val="00D043EE"/>
    <w:rsid w:val="00D045F4"/>
    <w:rsid w:val="00D04BEA"/>
    <w:rsid w:val="00D053A4"/>
    <w:rsid w:val="00D059C1"/>
    <w:rsid w:val="00D059ED"/>
    <w:rsid w:val="00D06077"/>
    <w:rsid w:val="00D06752"/>
    <w:rsid w:val="00D06768"/>
    <w:rsid w:val="00D07292"/>
    <w:rsid w:val="00D0757E"/>
    <w:rsid w:val="00D1066B"/>
    <w:rsid w:val="00D10A3F"/>
    <w:rsid w:val="00D111D1"/>
    <w:rsid w:val="00D119E7"/>
    <w:rsid w:val="00D13736"/>
    <w:rsid w:val="00D13D94"/>
    <w:rsid w:val="00D1536E"/>
    <w:rsid w:val="00D154D8"/>
    <w:rsid w:val="00D1557C"/>
    <w:rsid w:val="00D16186"/>
    <w:rsid w:val="00D173E6"/>
    <w:rsid w:val="00D20119"/>
    <w:rsid w:val="00D20202"/>
    <w:rsid w:val="00D2061C"/>
    <w:rsid w:val="00D20683"/>
    <w:rsid w:val="00D20B02"/>
    <w:rsid w:val="00D20CAD"/>
    <w:rsid w:val="00D20FC0"/>
    <w:rsid w:val="00D21AAA"/>
    <w:rsid w:val="00D22ABF"/>
    <w:rsid w:val="00D22C81"/>
    <w:rsid w:val="00D22F1F"/>
    <w:rsid w:val="00D2332B"/>
    <w:rsid w:val="00D2358B"/>
    <w:rsid w:val="00D23A97"/>
    <w:rsid w:val="00D24A50"/>
    <w:rsid w:val="00D24ED7"/>
    <w:rsid w:val="00D25C8D"/>
    <w:rsid w:val="00D25C8F"/>
    <w:rsid w:val="00D25FFC"/>
    <w:rsid w:val="00D26288"/>
    <w:rsid w:val="00D262B0"/>
    <w:rsid w:val="00D26BDE"/>
    <w:rsid w:val="00D273EA"/>
    <w:rsid w:val="00D311C1"/>
    <w:rsid w:val="00D32E49"/>
    <w:rsid w:val="00D33097"/>
    <w:rsid w:val="00D33B8A"/>
    <w:rsid w:val="00D33F73"/>
    <w:rsid w:val="00D346D1"/>
    <w:rsid w:val="00D3551E"/>
    <w:rsid w:val="00D35874"/>
    <w:rsid w:val="00D35AD6"/>
    <w:rsid w:val="00D3677B"/>
    <w:rsid w:val="00D36B63"/>
    <w:rsid w:val="00D36C34"/>
    <w:rsid w:val="00D37549"/>
    <w:rsid w:val="00D37F59"/>
    <w:rsid w:val="00D40562"/>
    <w:rsid w:val="00D40E01"/>
    <w:rsid w:val="00D41851"/>
    <w:rsid w:val="00D41B83"/>
    <w:rsid w:val="00D42139"/>
    <w:rsid w:val="00D422B7"/>
    <w:rsid w:val="00D42428"/>
    <w:rsid w:val="00D438A7"/>
    <w:rsid w:val="00D438F4"/>
    <w:rsid w:val="00D443ED"/>
    <w:rsid w:val="00D45189"/>
    <w:rsid w:val="00D458C0"/>
    <w:rsid w:val="00D45998"/>
    <w:rsid w:val="00D462A4"/>
    <w:rsid w:val="00D4632D"/>
    <w:rsid w:val="00D4664F"/>
    <w:rsid w:val="00D474A8"/>
    <w:rsid w:val="00D478DF"/>
    <w:rsid w:val="00D47F55"/>
    <w:rsid w:val="00D50F15"/>
    <w:rsid w:val="00D51376"/>
    <w:rsid w:val="00D51782"/>
    <w:rsid w:val="00D54771"/>
    <w:rsid w:val="00D56177"/>
    <w:rsid w:val="00D56A6A"/>
    <w:rsid w:val="00D56ACB"/>
    <w:rsid w:val="00D56DBE"/>
    <w:rsid w:val="00D57009"/>
    <w:rsid w:val="00D57388"/>
    <w:rsid w:val="00D57520"/>
    <w:rsid w:val="00D57663"/>
    <w:rsid w:val="00D57CA2"/>
    <w:rsid w:val="00D57E8D"/>
    <w:rsid w:val="00D6023C"/>
    <w:rsid w:val="00D608BB"/>
    <w:rsid w:val="00D61491"/>
    <w:rsid w:val="00D6369A"/>
    <w:rsid w:val="00D644AA"/>
    <w:rsid w:val="00D64806"/>
    <w:rsid w:val="00D652AF"/>
    <w:rsid w:val="00D6722A"/>
    <w:rsid w:val="00D70389"/>
    <w:rsid w:val="00D706D1"/>
    <w:rsid w:val="00D70FA6"/>
    <w:rsid w:val="00D711DF"/>
    <w:rsid w:val="00D72FBB"/>
    <w:rsid w:val="00D733CF"/>
    <w:rsid w:val="00D73B8D"/>
    <w:rsid w:val="00D73C30"/>
    <w:rsid w:val="00D73F0F"/>
    <w:rsid w:val="00D74785"/>
    <w:rsid w:val="00D753B6"/>
    <w:rsid w:val="00D75CAA"/>
    <w:rsid w:val="00D7642E"/>
    <w:rsid w:val="00D7657B"/>
    <w:rsid w:val="00D76946"/>
    <w:rsid w:val="00D76DE3"/>
    <w:rsid w:val="00D8100A"/>
    <w:rsid w:val="00D8192E"/>
    <w:rsid w:val="00D8201E"/>
    <w:rsid w:val="00D82376"/>
    <w:rsid w:val="00D82C92"/>
    <w:rsid w:val="00D82D5B"/>
    <w:rsid w:val="00D83298"/>
    <w:rsid w:val="00D832E6"/>
    <w:rsid w:val="00D8400D"/>
    <w:rsid w:val="00D86E2C"/>
    <w:rsid w:val="00D871D8"/>
    <w:rsid w:val="00D87202"/>
    <w:rsid w:val="00D90931"/>
    <w:rsid w:val="00D90BA8"/>
    <w:rsid w:val="00D90F51"/>
    <w:rsid w:val="00D9193A"/>
    <w:rsid w:val="00D91A12"/>
    <w:rsid w:val="00D91B03"/>
    <w:rsid w:val="00D948A2"/>
    <w:rsid w:val="00D94B2F"/>
    <w:rsid w:val="00D95396"/>
    <w:rsid w:val="00D95C84"/>
    <w:rsid w:val="00D95E13"/>
    <w:rsid w:val="00D9627C"/>
    <w:rsid w:val="00D965BC"/>
    <w:rsid w:val="00D969EE"/>
    <w:rsid w:val="00D96C8D"/>
    <w:rsid w:val="00D97657"/>
    <w:rsid w:val="00D97C44"/>
    <w:rsid w:val="00DA04F4"/>
    <w:rsid w:val="00DA0A95"/>
    <w:rsid w:val="00DA1302"/>
    <w:rsid w:val="00DA1C79"/>
    <w:rsid w:val="00DA2040"/>
    <w:rsid w:val="00DA2643"/>
    <w:rsid w:val="00DA2FA3"/>
    <w:rsid w:val="00DA4E95"/>
    <w:rsid w:val="00DA59AF"/>
    <w:rsid w:val="00DA5A4A"/>
    <w:rsid w:val="00DA5DCB"/>
    <w:rsid w:val="00DA6567"/>
    <w:rsid w:val="00DA69DC"/>
    <w:rsid w:val="00DA6BE2"/>
    <w:rsid w:val="00DA7E78"/>
    <w:rsid w:val="00DB0618"/>
    <w:rsid w:val="00DB25DA"/>
    <w:rsid w:val="00DB278A"/>
    <w:rsid w:val="00DB415D"/>
    <w:rsid w:val="00DB424B"/>
    <w:rsid w:val="00DB45C8"/>
    <w:rsid w:val="00DB5DE6"/>
    <w:rsid w:val="00DB7710"/>
    <w:rsid w:val="00DB79FD"/>
    <w:rsid w:val="00DB7B71"/>
    <w:rsid w:val="00DC0BBF"/>
    <w:rsid w:val="00DC2AD1"/>
    <w:rsid w:val="00DC4006"/>
    <w:rsid w:val="00DC43C3"/>
    <w:rsid w:val="00DC5495"/>
    <w:rsid w:val="00DC5E8C"/>
    <w:rsid w:val="00DC6F79"/>
    <w:rsid w:val="00DC7281"/>
    <w:rsid w:val="00DC7878"/>
    <w:rsid w:val="00DC7F66"/>
    <w:rsid w:val="00DD0458"/>
    <w:rsid w:val="00DD1E54"/>
    <w:rsid w:val="00DD1EC9"/>
    <w:rsid w:val="00DD245A"/>
    <w:rsid w:val="00DD2658"/>
    <w:rsid w:val="00DD2C1D"/>
    <w:rsid w:val="00DD2E51"/>
    <w:rsid w:val="00DD2F8A"/>
    <w:rsid w:val="00DD3D81"/>
    <w:rsid w:val="00DD4E5A"/>
    <w:rsid w:val="00DD6963"/>
    <w:rsid w:val="00DD6C2C"/>
    <w:rsid w:val="00DD6F12"/>
    <w:rsid w:val="00DD6F27"/>
    <w:rsid w:val="00DD710E"/>
    <w:rsid w:val="00DD7FA6"/>
    <w:rsid w:val="00DE07B9"/>
    <w:rsid w:val="00DE0A37"/>
    <w:rsid w:val="00DE0A5F"/>
    <w:rsid w:val="00DE14D5"/>
    <w:rsid w:val="00DE1E95"/>
    <w:rsid w:val="00DE1F2C"/>
    <w:rsid w:val="00DE1FE1"/>
    <w:rsid w:val="00DE24E9"/>
    <w:rsid w:val="00DE2DC1"/>
    <w:rsid w:val="00DE2FE3"/>
    <w:rsid w:val="00DE416C"/>
    <w:rsid w:val="00DE422E"/>
    <w:rsid w:val="00DE4689"/>
    <w:rsid w:val="00DE68B7"/>
    <w:rsid w:val="00DF225A"/>
    <w:rsid w:val="00DF24BF"/>
    <w:rsid w:val="00DF3253"/>
    <w:rsid w:val="00DF37D9"/>
    <w:rsid w:val="00DF3ABB"/>
    <w:rsid w:val="00DF426C"/>
    <w:rsid w:val="00DF55B6"/>
    <w:rsid w:val="00DF58E1"/>
    <w:rsid w:val="00DF6FA4"/>
    <w:rsid w:val="00DF71BF"/>
    <w:rsid w:val="00DF7A95"/>
    <w:rsid w:val="00E002A5"/>
    <w:rsid w:val="00E00BFB"/>
    <w:rsid w:val="00E028AE"/>
    <w:rsid w:val="00E03B5D"/>
    <w:rsid w:val="00E049B5"/>
    <w:rsid w:val="00E0558A"/>
    <w:rsid w:val="00E06724"/>
    <w:rsid w:val="00E06ACF"/>
    <w:rsid w:val="00E07E75"/>
    <w:rsid w:val="00E101D9"/>
    <w:rsid w:val="00E10CCF"/>
    <w:rsid w:val="00E10F6E"/>
    <w:rsid w:val="00E123AB"/>
    <w:rsid w:val="00E12C90"/>
    <w:rsid w:val="00E144A6"/>
    <w:rsid w:val="00E15299"/>
    <w:rsid w:val="00E153F9"/>
    <w:rsid w:val="00E1657E"/>
    <w:rsid w:val="00E17537"/>
    <w:rsid w:val="00E176D5"/>
    <w:rsid w:val="00E20F5C"/>
    <w:rsid w:val="00E21C7E"/>
    <w:rsid w:val="00E229B4"/>
    <w:rsid w:val="00E22BDA"/>
    <w:rsid w:val="00E23813"/>
    <w:rsid w:val="00E2387D"/>
    <w:rsid w:val="00E23F1C"/>
    <w:rsid w:val="00E2405F"/>
    <w:rsid w:val="00E24CA7"/>
    <w:rsid w:val="00E24E37"/>
    <w:rsid w:val="00E24F37"/>
    <w:rsid w:val="00E2509E"/>
    <w:rsid w:val="00E258D8"/>
    <w:rsid w:val="00E25AC0"/>
    <w:rsid w:val="00E26027"/>
    <w:rsid w:val="00E263D8"/>
    <w:rsid w:val="00E267BD"/>
    <w:rsid w:val="00E270F5"/>
    <w:rsid w:val="00E27DDF"/>
    <w:rsid w:val="00E3015E"/>
    <w:rsid w:val="00E3088B"/>
    <w:rsid w:val="00E30909"/>
    <w:rsid w:val="00E32889"/>
    <w:rsid w:val="00E344D8"/>
    <w:rsid w:val="00E346A7"/>
    <w:rsid w:val="00E34F84"/>
    <w:rsid w:val="00E3639F"/>
    <w:rsid w:val="00E36D1E"/>
    <w:rsid w:val="00E36F2A"/>
    <w:rsid w:val="00E3736B"/>
    <w:rsid w:val="00E37E00"/>
    <w:rsid w:val="00E37E3A"/>
    <w:rsid w:val="00E40101"/>
    <w:rsid w:val="00E4024E"/>
    <w:rsid w:val="00E4143F"/>
    <w:rsid w:val="00E432F9"/>
    <w:rsid w:val="00E435D5"/>
    <w:rsid w:val="00E45918"/>
    <w:rsid w:val="00E45ACA"/>
    <w:rsid w:val="00E46096"/>
    <w:rsid w:val="00E46916"/>
    <w:rsid w:val="00E4702F"/>
    <w:rsid w:val="00E47FAF"/>
    <w:rsid w:val="00E50332"/>
    <w:rsid w:val="00E50A66"/>
    <w:rsid w:val="00E51DFB"/>
    <w:rsid w:val="00E52733"/>
    <w:rsid w:val="00E53CA0"/>
    <w:rsid w:val="00E53E8B"/>
    <w:rsid w:val="00E543BD"/>
    <w:rsid w:val="00E54424"/>
    <w:rsid w:val="00E54C60"/>
    <w:rsid w:val="00E56DB9"/>
    <w:rsid w:val="00E56E67"/>
    <w:rsid w:val="00E578D9"/>
    <w:rsid w:val="00E60E28"/>
    <w:rsid w:val="00E62982"/>
    <w:rsid w:val="00E63495"/>
    <w:rsid w:val="00E63629"/>
    <w:rsid w:val="00E63CED"/>
    <w:rsid w:val="00E63DEC"/>
    <w:rsid w:val="00E64A1E"/>
    <w:rsid w:val="00E64EA3"/>
    <w:rsid w:val="00E64F2E"/>
    <w:rsid w:val="00E66BA6"/>
    <w:rsid w:val="00E67F26"/>
    <w:rsid w:val="00E708AC"/>
    <w:rsid w:val="00E70CDF"/>
    <w:rsid w:val="00E71961"/>
    <w:rsid w:val="00E71FC5"/>
    <w:rsid w:val="00E724E2"/>
    <w:rsid w:val="00E74630"/>
    <w:rsid w:val="00E749B0"/>
    <w:rsid w:val="00E74F50"/>
    <w:rsid w:val="00E750A2"/>
    <w:rsid w:val="00E767F5"/>
    <w:rsid w:val="00E77299"/>
    <w:rsid w:val="00E77419"/>
    <w:rsid w:val="00E803C9"/>
    <w:rsid w:val="00E805DE"/>
    <w:rsid w:val="00E8114C"/>
    <w:rsid w:val="00E83607"/>
    <w:rsid w:val="00E83E28"/>
    <w:rsid w:val="00E840F4"/>
    <w:rsid w:val="00E850AC"/>
    <w:rsid w:val="00E8542F"/>
    <w:rsid w:val="00E85A9B"/>
    <w:rsid w:val="00E867F5"/>
    <w:rsid w:val="00E86A46"/>
    <w:rsid w:val="00E87EB2"/>
    <w:rsid w:val="00E91725"/>
    <w:rsid w:val="00E9271B"/>
    <w:rsid w:val="00E92B38"/>
    <w:rsid w:val="00E9310F"/>
    <w:rsid w:val="00E93C04"/>
    <w:rsid w:val="00E93DC9"/>
    <w:rsid w:val="00E947EA"/>
    <w:rsid w:val="00E948F9"/>
    <w:rsid w:val="00E96130"/>
    <w:rsid w:val="00E9774F"/>
    <w:rsid w:val="00E97811"/>
    <w:rsid w:val="00E97F66"/>
    <w:rsid w:val="00EA057B"/>
    <w:rsid w:val="00EA0938"/>
    <w:rsid w:val="00EA0A76"/>
    <w:rsid w:val="00EA0E8B"/>
    <w:rsid w:val="00EA0ED6"/>
    <w:rsid w:val="00EA10E2"/>
    <w:rsid w:val="00EA2814"/>
    <w:rsid w:val="00EA30BC"/>
    <w:rsid w:val="00EA3709"/>
    <w:rsid w:val="00EA52A0"/>
    <w:rsid w:val="00EA62F4"/>
    <w:rsid w:val="00EB17A7"/>
    <w:rsid w:val="00EB21AC"/>
    <w:rsid w:val="00EB2BF7"/>
    <w:rsid w:val="00EB3120"/>
    <w:rsid w:val="00EB340D"/>
    <w:rsid w:val="00EB3472"/>
    <w:rsid w:val="00EB39D0"/>
    <w:rsid w:val="00EB3E23"/>
    <w:rsid w:val="00EB4A2C"/>
    <w:rsid w:val="00EB5008"/>
    <w:rsid w:val="00EB5B75"/>
    <w:rsid w:val="00EB625D"/>
    <w:rsid w:val="00EB65BD"/>
    <w:rsid w:val="00EB66E7"/>
    <w:rsid w:val="00EB75CD"/>
    <w:rsid w:val="00EB78C5"/>
    <w:rsid w:val="00EB7B6C"/>
    <w:rsid w:val="00EB7F58"/>
    <w:rsid w:val="00EC0068"/>
    <w:rsid w:val="00EC018E"/>
    <w:rsid w:val="00EC1D6B"/>
    <w:rsid w:val="00EC2913"/>
    <w:rsid w:val="00EC313C"/>
    <w:rsid w:val="00EC4CD4"/>
    <w:rsid w:val="00EC5AD0"/>
    <w:rsid w:val="00EC60DD"/>
    <w:rsid w:val="00EC627B"/>
    <w:rsid w:val="00EC6A97"/>
    <w:rsid w:val="00EC764F"/>
    <w:rsid w:val="00EC7FA3"/>
    <w:rsid w:val="00ED0A96"/>
    <w:rsid w:val="00ED0C32"/>
    <w:rsid w:val="00ED1419"/>
    <w:rsid w:val="00ED14A0"/>
    <w:rsid w:val="00ED1829"/>
    <w:rsid w:val="00ED2ADA"/>
    <w:rsid w:val="00ED2D16"/>
    <w:rsid w:val="00ED78FA"/>
    <w:rsid w:val="00ED795A"/>
    <w:rsid w:val="00EE0041"/>
    <w:rsid w:val="00EE25BD"/>
    <w:rsid w:val="00EE290C"/>
    <w:rsid w:val="00EE2C0A"/>
    <w:rsid w:val="00EE57D5"/>
    <w:rsid w:val="00EE69E9"/>
    <w:rsid w:val="00EE7545"/>
    <w:rsid w:val="00EE7D70"/>
    <w:rsid w:val="00EF1427"/>
    <w:rsid w:val="00EF260C"/>
    <w:rsid w:val="00EF44F5"/>
    <w:rsid w:val="00EF492A"/>
    <w:rsid w:val="00EF4B6B"/>
    <w:rsid w:val="00EF4C5A"/>
    <w:rsid w:val="00EF5247"/>
    <w:rsid w:val="00EF54AE"/>
    <w:rsid w:val="00EF5679"/>
    <w:rsid w:val="00EF6A92"/>
    <w:rsid w:val="00EF6EE3"/>
    <w:rsid w:val="00EF7085"/>
    <w:rsid w:val="00EF766B"/>
    <w:rsid w:val="00F00032"/>
    <w:rsid w:val="00F0075E"/>
    <w:rsid w:val="00F02ACA"/>
    <w:rsid w:val="00F03BC5"/>
    <w:rsid w:val="00F044D5"/>
    <w:rsid w:val="00F047E9"/>
    <w:rsid w:val="00F04A29"/>
    <w:rsid w:val="00F04E7F"/>
    <w:rsid w:val="00F04E83"/>
    <w:rsid w:val="00F05393"/>
    <w:rsid w:val="00F0551D"/>
    <w:rsid w:val="00F05648"/>
    <w:rsid w:val="00F0641F"/>
    <w:rsid w:val="00F0730C"/>
    <w:rsid w:val="00F0778B"/>
    <w:rsid w:val="00F07A91"/>
    <w:rsid w:val="00F1047B"/>
    <w:rsid w:val="00F10ECF"/>
    <w:rsid w:val="00F10FF0"/>
    <w:rsid w:val="00F1204D"/>
    <w:rsid w:val="00F12165"/>
    <w:rsid w:val="00F13574"/>
    <w:rsid w:val="00F13951"/>
    <w:rsid w:val="00F14B8A"/>
    <w:rsid w:val="00F14CCA"/>
    <w:rsid w:val="00F16133"/>
    <w:rsid w:val="00F16378"/>
    <w:rsid w:val="00F1687F"/>
    <w:rsid w:val="00F17DDA"/>
    <w:rsid w:val="00F2139A"/>
    <w:rsid w:val="00F21804"/>
    <w:rsid w:val="00F21A36"/>
    <w:rsid w:val="00F22DE0"/>
    <w:rsid w:val="00F22ED5"/>
    <w:rsid w:val="00F23AAE"/>
    <w:rsid w:val="00F23C5A"/>
    <w:rsid w:val="00F25BC5"/>
    <w:rsid w:val="00F25D5F"/>
    <w:rsid w:val="00F25E21"/>
    <w:rsid w:val="00F2734A"/>
    <w:rsid w:val="00F277E8"/>
    <w:rsid w:val="00F3033C"/>
    <w:rsid w:val="00F31886"/>
    <w:rsid w:val="00F319B8"/>
    <w:rsid w:val="00F32161"/>
    <w:rsid w:val="00F33AD4"/>
    <w:rsid w:val="00F33AFA"/>
    <w:rsid w:val="00F34BDF"/>
    <w:rsid w:val="00F355EE"/>
    <w:rsid w:val="00F36116"/>
    <w:rsid w:val="00F36A41"/>
    <w:rsid w:val="00F36D8F"/>
    <w:rsid w:val="00F37836"/>
    <w:rsid w:val="00F37B2E"/>
    <w:rsid w:val="00F41336"/>
    <w:rsid w:val="00F41ACC"/>
    <w:rsid w:val="00F41D82"/>
    <w:rsid w:val="00F423D7"/>
    <w:rsid w:val="00F440DC"/>
    <w:rsid w:val="00F44BF0"/>
    <w:rsid w:val="00F45491"/>
    <w:rsid w:val="00F46269"/>
    <w:rsid w:val="00F465DE"/>
    <w:rsid w:val="00F46938"/>
    <w:rsid w:val="00F46944"/>
    <w:rsid w:val="00F46BBF"/>
    <w:rsid w:val="00F4782F"/>
    <w:rsid w:val="00F500AA"/>
    <w:rsid w:val="00F50E14"/>
    <w:rsid w:val="00F5194E"/>
    <w:rsid w:val="00F526FD"/>
    <w:rsid w:val="00F5276E"/>
    <w:rsid w:val="00F52CCB"/>
    <w:rsid w:val="00F5368A"/>
    <w:rsid w:val="00F53CC4"/>
    <w:rsid w:val="00F551C3"/>
    <w:rsid w:val="00F55BB4"/>
    <w:rsid w:val="00F55C8B"/>
    <w:rsid w:val="00F56E54"/>
    <w:rsid w:val="00F60C23"/>
    <w:rsid w:val="00F61B37"/>
    <w:rsid w:val="00F639C0"/>
    <w:rsid w:val="00F649D6"/>
    <w:rsid w:val="00F65D67"/>
    <w:rsid w:val="00F661ED"/>
    <w:rsid w:val="00F669A7"/>
    <w:rsid w:val="00F6776D"/>
    <w:rsid w:val="00F710E6"/>
    <w:rsid w:val="00F713EA"/>
    <w:rsid w:val="00F71C11"/>
    <w:rsid w:val="00F72FBE"/>
    <w:rsid w:val="00F7361A"/>
    <w:rsid w:val="00F749AE"/>
    <w:rsid w:val="00F74AD8"/>
    <w:rsid w:val="00F74C4C"/>
    <w:rsid w:val="00F751A4"/>
    <w:rsid w:val="00F76587"/>
    <w:rsid w:val="00F77169"/>
    <w:rsid w:val="00F772EB"/>
    <w:rsid w:val="00F77F69"/>
    <w:rsid w:val="00F8032C"/>
    <w:rsid w:val="00F80873"/>
    <w:rsid w:val="00F812AC"/>
    <w:rsid w:val="00F8143A"/>
    <w:rsid w:val="00F82CB5"/>
    <w:rsid w:val="00F82D5C"/>
    <w:rsid w:val="00F835FE"/>
    <w:rsid w:val="00F83730"/>
    <w:rsid w:val="00F841B0"/>
    <w:rsid w:val="00F87978"/>
    <w:rsid w:val="00F87D09"/>
    <w:rsid w:val="00F90321"/>
    <w:rsid w:val="00F92374"/>
    <w:rsid w:val="00F92A15"/>
    <w:rsid w:val="00F92DCA"/>
    <w:rsid w:val="00F93749"/>
    <w:rsid w:val="00F943B2"/>
    <w:rsid w:val="00F94B22"/>
    <w:rsid w:val="00F957D7"/>
    <w:rsid w:val="00F95B42"/>
    <w:rsid w:val="00F96666"/>
    <w:rsid w:val="00F96747"/>
    <w:rsid w:val="00F971BE"/>
    <w:rsid w:val="00FA0351"/>
    <w:rsid w:val="00FA16E6"/>
    <w:rsid w:val="00FA20FE"/>
    <w:rsid w:val="00FA238F"/>
    <w:rsid w:val="00FA3089"/>
    <w:rsid w:val="00FA3719"/>
    <w:rsid w:val="00FA39DC"/>
    <w:rsid w:val="00FA3A26"/>
    <w:rsid w:val="00FA4614"/>
    <w:rsid w:val="00FA47F7"/>
    <w:rsid w:val="00FA4892"/>
    <w:rsid w:val="00FA4A36"/>
    <w:rsid w:val="00FA690D"/>
    <w:rsid w:val="00FA6FFF"/>
    <w:rsid w:val="00FA7C0F"/>
    <w:rsid w:val="00FA7C2A"/>
    <w:rsid w:val="00FB03A7"/>
    <w:rsid w:val="00FB07FE"/>
    <w:rsid w:val="00FB3249"/>
    <w:rsid w:val="00FB3A36"/>
    <w:rsid w:val="00FB3A59"/>
    <w:rsid w:val="00FB3C84"/>
    <w:rsid w:val="00FB41B9"/>
    <w:rsid w:val="00FB44E2"/>
    <w:rsid w:val="00FB5D8C"/>
    <w:rsid w:val="00FC0650"/>
    <w:rsid w:val="00FC07CC"/>
    <w:rsid w:val="00FC0940"/>
    <w:rsid w:val="00FC0F92"/>
    <w:rsid w:val="00FC0FBE"/>
    <w:rsid w:val="00FC1033"/>
    <w:rsid w:val="00FC16C6"/>
    <w:rsid w:val="00FC1F18"/>
    <w:rsid w:val="00FC29C4"/>
    <w:rsid w:val="00FC304D"/>
    <w:rsid w:val="00FC332D"/>
    <w:rsid w:val="00FC4A85"/>
    <w:rsid w:val="00FC4F8E"/>
    <w:rsid w:val="00FC54CC"/>
    <w:rsid w:val="00FC5508"/>
    <w:rsid w:val="00FC5B55"/>
    <w:rsid w:val="00FC69AE"/>
    <w:rsid w:val="00FC6C36"/>
    <w:rsid w:val="00FC7776"/>
    <w:rsid w:val="00FC78B2"/>
    <w:rsid w:val="00FD036A"/>
    <w:rsid w:val="00FD1541"/>
    <w:rsid w:val="00FD164A"/>
    <w:rsid w:val="00FD1891"/>
    <w:rsid w:val="00FD1E09"/>
    <w:rsid w:val="00FD218D"/>
    <w:rsid w:val="00FD24F9"/>
    <w:rsid w:val="00FD2B56"/>
    <w:rsid w:val="00FD3144"/>
    <w:rsid w:val="00FD360D"/>
    <w:rsid w:val="00FD370F"/>
    <w:rsid w:val="00FD3FEA"/>
    <w:rsid w:val="00FD479B"/>
    <w:rsid w:val="00FD4828"/>
    <w:rsid w:val="00FD4ED1"/>
    <w:rsid w:val="00FD5251"/>
    <w:rsid w:val="00FD5939"/>
    <w:rsid w:val="00FD683D"/>
    <w:rsid w:val="00FD70ED"/>
    <w:rsid w:val="00FE01CE"/>
    <w:rsid w:val="00FE36C9"/>
    <w:rsid w:val="00FE405A"/>
    <w:rsid w:val="00FE4A2C"/>
    <w:rsid w:val="00FE4BEB"/>
    <w:rsid w:val="00FE51AE"/>
    <w:rsid w:val="00FE5561"/>
    <w:rsid w:val="00FE619F"/>
    <w:rsid w:val="00FE7748"/>
    <w:rsid w:val="00FE7CE9"/>
    <w:rsid w:val="00FF089B"/>
    <w:rsid w:val="00FF12B0"/>
    <w:rsid w:val="00FF16CB"/>
    <w:rsid w:val="00FF2122"/>
    <w:rsid w:val="00FF2573"/>
    <w:rsid w:val="00FF3503"/>
    <w:rsid w:val="00FF36CE"/>
    <w:rsid w:val="00FF37B5"/>
    <w:rsid w:val="00FF3E36"/>
    <w:rsid w:val="00FF45FB"/>
    <w:rsid w:val="00FF51CD"/>
    <w:rsid w:val="00FF578E"/>
    <w:rsid w:val="00FF635D"/>
    <w:rsid w:val="00FF7452"/>
    <w:rsid w:val="00FF7D4D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B5438D1"/>
  <w15:docId w15:val="{60B8FA10-86D2-44A3-93CE-965520D1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locked="1"/>
    <w:lsdException w:name="Document Map" w:locked="1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locked="1" w:semiHidden="1" w:uiPriority="99"/>
    <w:lsdException w:name="No Spacing" w:locked="1" w:uiPriority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locked="1" w:uiPriority="34"/>
    <w:lsdException w:name="Quote" w:locked="1" w:uiPriority="29"/>
    <w:lsdException w:name="Intense Quote" w:locked="1" w:uiPriority="30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67F5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re1">
    <w:name w:val="heading 1"/>
    <w:basedOn w:val="Normal"/>
    <w:next w:val="titreniv2"/>
    <w:locked/>
    <w:rsid w:val="006E75C9"/>
    <w:pPr>
      <w:outlineLvl w:val="0"/>
    </w:pPr>
  </w:style>
  <w:style w:type="paragraph" w:styleId="Titre2">
    <w:name w:val="heading 2"/>
    <w:basedOn w:val="Normal"/>
    <w:next w:val="Normal"/>
    <w:locked/>
    <w:rsid w:val="006E75C9"/>
    <w:pPr>
      <w:outlineLvl w:val="1"/>
    </w:pPr>
  </w:style>
  <w:style w:type="paragraph" w:styleId="Titre3">
    <w:name w:val="heading 3"/>
    <w:basedOn w:val="Normal"/>
    <w:next w:val="Normal"/>
    <w:locked/>
    <w:rsid w:val="006E75C9"/>
    <w:pPr>
      <w:outlineLvl w:val="2"/>
    </w:pPr>
  </w:style>
  <w:style w:type="paragraph" w:styleId="Titre4">
    <w:name w:val="heading 4"/>
    <w:basedOn w:val="Normal"/>
    <w:next w:val="Normal"/>
    <w:locked/>
    <w:rsid w:val="00AE77B3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ocked/>
    <w:rsid w:val="00AE77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ocked/>
    <w:rsid w:val="00AE77B3"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itre7">
    <w:name w:val="heading 7"/>
    <w:basedOn w:val="Normal"/>
    <w:next w:val="Normal"/>
    <w:locked/>
    <w:rsid w:val="00AE77B3"/>
    <w:p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itre8">
    <w:name w:val="heading 8"/>
    <w:basedOn w:val="Normal"/>
    <w:next w:val="Normal"/>
    <w:locked/>
    <w:rsid w:val="00AE77B3"/>
    <w:p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itre9">
    <w:name w:val="heading 9"/>
    <w:basedOn w:val="Normal"/>
    <w:next w:val="Normal"/>
    <w:locked/>
    <w:rsid w:val="00AE77B3"/>
    <w:pPr>
      <w:spacing w:before="240" w:after="6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niv2">
    <w:name w:val="titre niv2"/>
    <w:basedOn w:val="Normal"/>
    <w:next w:val="Normal"/>
    <w:qFormat/>
    <w:rsid w:val="009E2F87"/>
    <w:pPr>
      <w:numPr>
        <w:ilvl w:val="1"/>
        <w:numId w:val="4"/>
      </w:numPr>
      <w:tabs>
        <w:tab w:val="left" w:pos="567"/>
      </w:tabs>
      <w:spacing w:before="240" w:after="240"/>
      <w:outlineLvl w:val="1"/>
    </w:pPr>
    <w:rPr>
      <w:b/>
      <w:bCs/>
      <w:color w:val="0000FF"/>
      <w:sz w:val="26"/>
      <w:szCs w:val="28"/>
    </w:rPr>
  </w:style>
  <w:style w:type="paragraph" w:customStyle="1" w:styleId="titreniv1">
    <w:name w:val="titre niv1"/>
    <w:basedOn w:val="Normal"/>
    <w:next w:val="Normal"/>
    <w:qFormat/>
    <w:rsid w:val="00CB7953"/>
    <w:pPr>
      <w:numPr>
        <w:numId w:val="4"/>
      </w:numPr>
      <w:tabs>
        <w:tab w:val="left" w:pos="397"/>
      </w:tabs>
      <w:spacing w:before="480" w:after="240"/>
      <w:outlineLvl w:val="0"/>
    </w:pPr>
    <w:rPr>
      <w:b/>
      <w:bCs/>
      <w:sz w:val="28"/>
      <w:szCs w:val="36"/>
    </w:rPr>
  </w:style>
  <w:style w:type="paragraph" w:customStyle="1" w:styleId="liste1">
    <w:name w:val="liste1"/>
    <w:basedOn w:val="Normal"/>
    <w:qFormat/>
    <w:rsid w:val="009E2F87"/>
    <w:pPr>
      <w:numPr>
        <w:numId w:val="1"/>
      </w:numPr>
    </w:pPr>
  </w:style>
  <w:style w:type="paragraph" w:customStyle="1" w:styleId="soustitre">
    <w:name w:val="soustitre"/>
    <w:next w:val="Normal"/>
    <w:qFormat/>
    <w:rsid w:val="0022055C"/>
    <w:pPr>
      <w:spacing w:before="240" w:after="240"/>
    </w:pPr>
    <w:rPr>
      <w:rFonts w:ascii="Arial" w:hAnsi="Arial" w:cs="Arial"/>
      <w:b/>
      <w:sz w:val="22"/>
      <w:szCs w:val="24"/>
      <w:u w:val="thick" w:color="A6A6A6"/>
    </w:rPr>
  </w:style>
  <w:style w:type="paragraph" w:customStyle="1" w:styleId="titreniv3">
    <w:name w:val="titre niv3"/>
    <w:basedOn w:val="Normal"/>
    <w:next w:val="Normal"/>
    <w:qFormat/>
    <w:rsid w:val="00CB7953"/>
    <w:pPr>
      <w:numPr>
        <w:ilvl w:val="2"/>
        <w:numId w:val="4"/>
      </w:numPr>
      <w:tabs>
        <w:tab w:val="left" w:pos="709"/>
      </w:tabs>
      <w:spacing w:before="240" w:after="240"/>
      <w:outlineLvl w:val="2"/>
    </w:pPr>
    <w:rPr>
      <w:b/>
      <w:bCs/>
      <w:color w:val="FF0000"/>
      <w:sz w:val="24"/>
    </w:rPr>
  </w:style>
  <w:style w:type="paragraph" w:customStyle="1" w:styleId="manip">
    <w:name w:val="manip"/>
    <w:basedOn w:val="Normal"/>
    <w:qFormat/>
    <w:rsid w:val="00422E08"/>
    <w:pPr>
      <w:numPr>
        <w:numId w:val="2"/>
      </w:numPr>
    </w:pPr>
  </w:style>
  <w:style w:type="paragraph" w:customStyle="1" w:styleId="ecran">
    <w:name w:val="ecran"/>
    <w:basedOn w:val="Normal"/>
    <w:next w:val="Normal"/>
    <w:qFormat/>
    <w:rsid w:val="001D106D"/>
    <w:pPr>
      <w:spacing w:after="120"/>
      <w:jc w:val="center"/>
    </w:pPr>
  </w:style>
  <w:style w:type="paragraph" w:customStyle="1" w:styleId="remarque">
    <w:name w:val="remarque"/>
    <w:basedOn w:val="Normal"/>
    <w:next w:val="Normal"/>
    <w:qFormat/>
    <w:rsid w:val="009E2F87"/>
    <w:pPr>
      <w:numPr>
        <w:numId w:val="5"/>
      </w:numPr>
      <w:tabs>
        <w:tab w:val="clear" w:pos="397"/>
        <w:tab w:val="left" w:pos="510"/>
      </w:tabs>
      <w:spacing w:before="240" w:after="120"/>
      <w:ind w:left="510" w:hanging="510"/>
    </w:pPr>
    <w:rPr>
      <w:i/>
      <w:iCs/>
    </w:rPr>
  </w:style>
  <w:style w:type="paragraph" w:customStyle="1" w:styleId="exemple">
    <w:name w:val="exemple"/>
    <w:basedOn w:val="Normal"/>
    <w:qFormat/>
    <w:rsid w:val="000D58C5"/>
    <w:pPr>
      <w:spacing w:after="120"/>
    </w:pPr>
    <w:rPr>
      <w:i/>
      <w:iCs/>
    </w:rPr>
  </w:style>
  <w:style w:type="paragraph" w:customStyle="1" w:styleId="code">
    <w:name w:val="code"/>
    <w:basedOn w:val="Normal"/>
    <w:next w:val="Normal"/>
    <w:qFormat/>
    <w:rsid w:val="00115A8E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3F3F3"/>
      <w:ind w:left="284" w:right="567"/>
    </w:pPr>
    <w:rPr>
      <w:rFonts w:ascii="Courier New" w:hAnsi="Courier New" w:cs="Courier"/>
      <w:sz w:val="18"/>
      <w:szCs w:val="18"/>
    </w:rPr>
  </w:style>
  <w:style w:type="paragraph" w:customStyle="1" w:styleId="align">
    <w:name w:val="align"/>
    <w:basedOn w:val="Normal"/>
    <w:qFormat/>
    <w:rsid w:val="005E10BC"/>
    <w:pPr>
      <w:ind w:left="284"/>
    </w:pPr>
  </w:style>
  <w:style w:type="character" w:customStyle="1" w:styleId="courier9">
    <w:name w:val="courier9"/>
    <w:basedOn w:val="Policepardfaut"/>
    <w:qFormat/>
    <w:rsid w:val="00BF311D"/>
    <w:rPr>
      <w:rFonts w:ascii="Courier New" w:hAnsi="Courier New"/>
      <w:sz w:val="18"/>
    </w:rPr>
  </w:style>
  <w:style w:type="paragraph" w:customStyle="1" w:styleId="liste2">
    <w:name w:val="liste2"/>
    <w:qFormat/>
    <w:rsid w:val="009E2F87"/>
    <w:pPr>
      <w:numPr>
        <w:numId w:val="3"/>
      </w:numPr>
      <w:tabs>
        <w:tab w:val="left" w:pos="454"/>
      </w:tabs>
      <w:spacing w:before="120"/>
      <w:jc w:val="both"/>
    </w:pPr>
    <w:rPr>
      <w:rFonts w:ascii="Arial" w:hAnsi="Arial" w:cs="Arial"/>
      <w:sz w:val="22"/>
      <w:szCs w:val="24"/>
    </w:rPr>
  </w:style>
  <w:style w:type="paragraph" w:customStyle="1" w:styleId="chapitre">
    <w:name w:val="chapitre"/>
    <w:basedOn w:val="Normal"/>
    <w:next w:val="titreniv1"/>
    <w:qFormat/>
    <w:rsid w:val="00287889"/>
    <w:pPr>
      <w:jc w:val="center"/>
    </w:pPr>
    <w:rPr>
      <w:b/>
      <w:bCs/>
      <w:sz w:val="36"/>
      <w:szCs w:val="36"/>
    </w:rPr>
  </w:style>
  <w:style w:type="paragraph" w:styleId="Textedebulles">
    <w:name w:val="Balloon Text"/>
    <w:basedOn w:val="Normal"/>
    <w:semiHidden/>
    <w:locked/>
    <w:rsid w:val="00FF7D4D"/>
    <w:rPr>
      <w:rFonts w:ascii="Tahoma" w:hAnsi="Tahoma" w:cs="Tahoma"/>
      <w:sz w:val="16"/>
      <w:szCs w:val="16"/>
    </w:rPr>
  </w:style>
  <w:style w:type="character" w:customStyle="1" w:styleId="courier11">
    <w:name w:val="courier11"/>
    <w:basedOn w:val="Policepardfaut"/>
    <w:qFormat/>
    <w:rsid w:val="00BF311D"/>
    <w:rPr>
      <w:rFonts w:ascii="Courier New" w:hAnsi="Courier New"/>
      <w:sz w:val="22"/>
    </w:rPr>
  </w:style>
  <w:style w:type="paragraph" w:customStyle="1" w:styleId="titreexemple">
    <w:name w:val="titre_exemple"/>
    <w:basedOn w:val="Normal"/>
    <w:next w:val="exemple"/>
    <w:qFormat/>
    <w:rsid w:val="00543711"/>
    <w:pPr>
      <w:spacing w:after="120"/>
    </w:pPr>
    <w:rPr>
      <w:i/>
      <w:u w:val="single"/>
    </w:rPr>
  </w:style>
  <w:style w:type="character" w:customStyle="1" w:styleId="gras">
    <w:name w:val="gras"/>
    <w:basedOn w:val="Policepardfaut"/>
    <w:qFormat/>
    <w:rsid w:val="00BF311D"/>
    <w:rPr>
      <w:b/>
    </w:rPr>
  </w:style>
  <w:style w:type="paragraph" w:customStyle="1" w:styleId="CharCharCharCarCarCharChar">
    <w:name w:val="Char Char Char Car Car Char Char"/>
    <w:basedOn w:val="Normal"/>
    <w:next w:val="Normal"/>
    <w:semiHidden/>
    <w:locked/>
    <w:rsid w:val="00AE77B3"/>
    <w:pPr>
      <w:spacing w:line="240" w:lineRule="exact"/>
    </w:pPr>
    <w:rPr>
      <w:rFonts w:ascii="Verdana" w:hAnsi="Verdana" w:cs="Times New Roman"/>
      <w:sz w:val="20"/>
      <w:szCs w:val="20"/>
      <w:lang w:val="en-US"/>
    </w:rPr>
  </w:style>
  <w:style w:type="character" w:customStyle="1" w:styleId="italique">
    <w:name w:val="italique"/>
    <w:basedOn w:val="Policepardfaut"/>
    <w:qFormat/>
    <w:rsid w:val="002F3E87"/>
    <w:rPr>
      <w:i/>
    </w:rPr>
  </w:style>
  <w:style w:type="character" w:customStyle="1" w:styleId="couriergras11">
    <w:name w:val="courier_gras_11"/>
    <w:basedOn w:val="Policepardfaut"/>
    <w:qFormat/>
    <w:rsid w:val="00896925"/>
    <w:rPr>
      <w:rFonts w:ascii="Courier New" w:hAnsi="Courier New"/>
      <w:b/>
      <w:sz w:val="22"/>
    </w:rPr>
  </w:style>
  <w:style w:type="character" w:customStyle="1" w:styleId="couriergras9">
    <w:name w:val="courier_gras_9"/>
    <w:basedOn w:val="Policepardfaut"/>
    <w:qFormat/>
    <w:rsid w:val="00896925"/>
    <w:rPr>
      <w:rFonts w:ascii="Courier New" w:hAnsi="Courier New"/>
      <w:b/>
      <w:sz w:val="18"/>
    </w:rPr>
  </w:style>
  <w:style w:type="character" w:customStyle="1" w:styleId="grasitalique">
    <w:name w:val="gras_italique"/>
    <w:basedOn w:val="Policepardfaut"/>
    <w:qFormat/>
    <w:rsid w:val="0041389F"/>
    <w:rPr>
      <w:b/>
      <w:i/>
    </w:rPr>
  </w:style>
  <w:style w:type="character" w:customStyle="1" w:styleId="soulign">
    <w:name w:val="souligné"/>
    <w:basedOn w:val="Policepardfaut"/>
    <w:qFormat/>
    <w:rsid w:val="0041389F"/>
    <w:rPr>
      <w:u w:val="words"/>
    </w:rPr>
  </w:style>
  <w:style w:type="paragraph" w:customStyle="1" w:styleId="titresyntaxe">
    <w:name w:val="titre_syntaxe"/>
    <w:basedOn w:val="Normal"/>
    <w:qFormat/>
    <w:rsid w:val="00543711"/>
    <w:pPr>
      <w:spacing w:after="120"/>
    </w:pPr>
    <w:rPr>
      <w:i/>
      <w:u w:val="single"/>
    </w:rPr>
  </w:style>
  <w:style w:type="paragraph" w:customStyle="1" w:styleId="syntaxe">
    <w:name w:val="syntaxe"/>
    <w:qFormat/>
    <w:rsid w:val="00115A8E"/>
    <w:pPr>
      <w:ind w:left="284" w:right="567"/>
    </w:pPr>
    <w:rPr>
      <w:rFonts w:ascii="Courier New" w:hAnsi="Courier New" w:cs="Courier"/>
      <w:sz w:val="18"/>
      <w:szCs w:val="18"/>
    </w:rPr>
  </w:style>
  <w:style w:type="numbering" w:styleId="111111">
    <w:name w:val="Outline List 2"/>
    <w:basedOn w:val="Aucuneliste"/>
    <w:semiHidden/>
    <w:locked/>
    <w:rsid w:val="00AE77B3"/>
    <w:pPr>
      <w:numPr>
        <w:numId w:val="6"/>
      </w:numPr>
    </w:pPr>
  </w:style>
  <w:style w:type="numbering" w:styleId="1ai">
    <w:name w:val="Outline List 1"/>
    <w:basedOn w:val="Aucuneliste"/>
    <w:semiHidden/>
    <w:locked/>
    <w:rsid w:val="00AE77B3"/>
    <w:pPr>
      <w:numPr>
        <w:numId w:val="7"/>
      </w:numPr>
    </w:pPr>
  </w:style>
  <w:style w:type="character" w:styleId="AcronymeHTML">
    <w:name w:val="HTML Acronym"/>
    <w:basedOn w:val="Policepardfaut"/>
    <w:semiHidden/>
    <w:locked/>
    <w:rsid w:val="00AE77B3"/>
  </w:style>
  <w:style w:type="paragraph" w:styleId="Adressedestinataire">
    <w:name w:val="envelope address"/>
    <w:basedOn w:val="Normal"/>
    <w:semiHidden/>
    <w:locked/>
    <w:rsid w:val="00AE77B3"/>
    <w:pPr>
      <w:framePr w:w="7938" w:h="1985" w:hRule="exact" w:hSpace="141" w:wrap="auto" w:hAnchor="page" w:xAlign="center" w:yAlign="bottom"/>
      <w:ind w:left="2835"/>
    </w:pPr>
    <w:rPr>
      <w:sz w:val="24"/>
    </w:rPr>
  </w:style>
  <w:style w:type="paragraph" w:styleId="Adresseexpditeur">
    <w:name w:val="envelope return"/>
    <w:basedOn w:val="Normal"/>
    <w:semiHidden/>
    <w:locked/>
    <w:rsid w:val="00AE77B3"/>
    <w:rPr>
      <w:sz w:val="20"/>
      <w:szCs w:val="20"/>
    </w:rPr>
  </w:style>
  <w:style w:type="paragraph" w:styleId="AdresseHTML">
    <w:name w:val="HTML Address"/>
    <w:basedOn w:val="Normal"/>
    <w:semiHidden/>
    <w:locked/>
    <w:rsid w:val="00AE77B3"/>
    <w:rPr>
      <w:i/>
      <w:iCs/>
    </w:rPr>
  </w:style>
  <w:style w:type="numbering" w:styleId="ArticleSection">
    <w:name w:val="Outline List 3"/>
    <w:basedOn w:val="Aucuneliste"/>
    <w:semiHidden/>
    <w:locked/>
    <w:rsid w:val="00AE77B3"/>
    <w:pPr>
      <w:numPr>
        <w:numId w:val="8"/>
      </w:numPr>
    </w:pPr>
  </w:style>
  <w:style w:type="character" w:styleId="CitationHTML">
    <w:name w:val="HTML Cite"/>
    <w:basedOn w:val="Policepardfaut"/>
    <w:semiHidden/>
    <w:locked/>
    <w:rsid w:val="00AE77B3"/>
    <w:rPr>
      <w:i/>
      <w:iCs/>
    </w:rPr>
  </w:style>
  <w:style w:type="table" w:styleId="Tableauclassique1">
    <w:name w:val="Table Classic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locked/>
    <w:rsid w:val="00AE77B3"/>
    <w:pPr>
      <w:spacing w:before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character" w:styleId="CodeHTML">
    <w:name w:val="HTML Code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table" w:styleId="Colonnesdetableau1">
    <w:name w:val="Table Columns 1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locked/>
    <w:rsid w:val="00AE77B3"/>
    <w:pPr>
      <w:spacing w:before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locked/>
    <w:rsid w:val="00AE77B3"/>
    <w:pPr>
      <w:spacing w:before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lor1">
    <w:name w:val="Table Colorful 1"/>
    <w:basedOn w:val="TableauNormal"/>
    <w:semiHidden/>
    <w:locked/>
    <w:rsid w:val="00AE77B3"/>
    <w:pPr>
      <w:spacing w:before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locked/>
    <w:rsid w:val="00AE77B3"/>
    <w:pPr>
      <w:spacing w:before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locked/>
    <w:rsid w:val="00AE77B3"/>
    <w:pPr>
      <w:spacing w:before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ontemporain">
    <w:name w:val="Table Contemporary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orpsdetexte">
    <w:name w:val="Body Text"/>
    <w:basedOn w:val="Normal"/>
    <w:semiHidden/>
    <w:locked/>
    <w:rsid w:val="00AE77B3"/>
    <w:pPr>
      <w:spacing w:after="120"/>
    </w:pPr>
  </w:style>
  <w:style w:type="paragraph" w:styleId="Corpsdetexte2">
    <w:name w:val="Body Text 2"/>
    <w:basedOn w:val="Normal"/>
    <w:semiHidden/>
    <w:locked/>
    <w:rsid w:val="00AE77B3"/>
    <w:pPr>
      <w:spacing w:after="120" w:line="480" w:lineRule="auto"/>
    </w:pPr>
  </w:style>
  <w:style w:type="paragraph" w:styleId="Corpsdetexte3">
    <w:name w:val="Body Text 3"/>
    <w:basedOn w:val="Normal"/>
    <w:semiHidden/>
    <w:locked/>
    <w:rsid w:val="00AE77B3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semiHidden/>
    <w:locked/>
    <w:rsid w:val="00AE77B3"/>
  </w:style>
  <w:style w:type="character" w:styleId="DfinitionHTML">
    <w:name w:val="HTML Definition"/>
    <w:basedOn w:val="Policepardfaut"/>
    <w:semiHidden/>
    <w:locked/>
    <w:rsid w:val="00AE77B3"/>
    <w:rPr>
      <w:i/>
      <w:iCs/>
    </w:rPr>
  </w:style>
  <w:style w:type="table" w:styleId="Effetsdetableau3D2">
    <w:name w:val="Table 3D effects 2"/>
    <w:basedOn w:val="TableauNormal"/>
    <w:semiHidden/>
    <w:locked/>
    <w:rsid w:val="00AE77B3"/>
    <w:pPr>
      <w:spacing w:before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locked/>
    <w:rsid w:val="00AE77B3"/>
    <w:pPr>
      <w:spacing w:before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locked/>
    <w:rsid w:val="00AE77B3"/>
    <w:pPr>
      <w:spacing w:before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gant">
    <w:name w:val="Table Elegant"/>
    <w:basedOn w:val="TableauNormal"/>
    <w:semiHidden/>
    <w:locked/>
    <w:rsid w:val="00AE77B3"/>
    <w:pPr>
      <w:spacing w:before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ev">
    <w:name w:val="Strong"/>
    <w:basedOn w:val="Policepardfaut"/>
    <w:locked/>
    <w:rsid w:val="00AE77B3"/>
    <w:rPr>
      <w:b/>
      <w:bCs/>
    </w:rPr>
  </w:style>
  <w:style w:type="paragraph" w:styleId="En-tte">
    <w:name w:val="header"/>
    <w:basedOn w:val="Normal"/>
    <w:rsid w:val="003A4BF0"/>
    <w:pPr>
      <w:tabs>
        <w:tab w:val="center" w:pos="4536"/>
        <w:tab w:val="right" w:pos="9072"/>
      </w:tabs>
    </w:pPr>
    <w:rPr>
      <w:i/>
    </w:rPr>
  </w:style>
  <w:style w:type="paragraph" w:styleId="En-ttedemessage">
    <w:name w:val="Message Header"/>
    <w:basedOn w:val="Normal"/>
    <w:semiHidden/>
    <w:locked/>
    <w:rsid w:val="00AE77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character" w:styleId="ExempleHTML">
    <w:name w:val="HTML Sample"/>
    <w:basedOn w:val="Policepardfaut"/>
    <w:semiHidden/>
    <w:locked/>
    <w:rsid w:val="00AE77B3"/>
    <w:rPr>
      <w:rFonts w:ascii="Courier New" w:hAnsi="Courier New" w:cs="Courier New"/>
    </w:rPr>
  </w:style>
  <w:style w:type="paragraph" w:styleId="Formuledepolitesse">
    <w:name w:val="Closing"/>
    <w:basedOn w:val="Normal"/>
    <w:semiHidden/>
    <w:locked/>
    <w:rsid w:val="00AE77B3"/>
    <w:pPr>
      <w:ind w:left="4252"/>
    </w:pPr>
  </w:style>
  <w:style w:type="table" w:styleId="Grilledetableau1">
    <w:name w:val="Table Grid 1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locked/>
    <w:rsid w:val="00AE77B3"/>
    <w:pPr>
      <w:spacing w:before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locked/>
    <w:rsid w:val="00AE77B3"/>
    <w:pPr>
      <w:spacing w:before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locked/>
    <w:rsid w:val="00AE77B3"/>
    <w:pPr>
      <w:spacing w:before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semiHidden/>
    <w:locked/>
    <w:rsid w:val="00AE77B3"/>
    <w:rPr>
      <w:color w:val="0000FF"/>
      <w:u w:val="single"/>
    </w:rPr>
  </w:style>
  <w:style w:type="character" w:styleId="Lienhypertextesuivivisit">
    <w:name w:val="FollowedHyperlink"/>
    <w:basedOn w:val="Policepardfaut"/>
    <w:semiHidden/>
    <w:locked/>
    <w:rsid w:val="00AE77B3"/>
    <w:rPr>
      <w:color w:val="800080"/>
      <w:u w:val="single"/>
    </w:rPr>
  </w:style>
  <w:style w:type="paragraph" w:styleId="Liste">
    <w:name w:val="List"/>
    <w:basedOn w:val="Normal"/>
    <w:semiHidden/>
    <w:locked/>
    <w:rsid w:val="00AE77B3"/>
    <w:pPr>
      <w:ind w:left="283" w:hanging="283"/>
    </w:pPr>
  </w:style>
  <w:style w:type="paragraph" w:styleId="Liste20">
    <w:name w:val="List 2"/>
    <w:basedOn w:val="Normal"/>
    <w:semiHidden/>
    <w:locked/>
    <w:rsid w:val="00AE77B3"/>
    <w:pPr>
      <w:ind w:left="566" w:hanging="283"/>
    </w:pPr>
  </w:style>
  <w:style w:type="paragraph" w:styleId="Liste3">
    <w:name w:val="List 3"/>
    <w:basedOn w:val="Normal"/>
    <w:semiHidden/>
    <w:locked/>
    <w:rsid w:val="00AE77B3"/>
    <w:pPr>
      <w:ind w:left="849" w:hanging="283"/>
    </w:pPr>
  </w:style>
  <w:style w:type="paragraph" w:styleId="Liste4">
    <w:name w:val="List 4"/>
    <w:basedOn w:val="Normal"/>
    <w:semiHidden/>
    <w:locked/>
    <w:rsid w:val="00AE77B3"/>
    <w:pPr>
      <w:ind w:left="1132" w:hanging="283"/>
    </w:pPr>
  </w:style>
  <w:style w:type="paragraph" w:styleId="Liste5">
    <w:name w:val="List 5"/>
    <w:basedOn w:val="Normal"/>
    <w:semiHidden/>
    <w:locked/>
    <w:rsid w:val="00AE77B3"/>
    <w:pPr>
      <w:ind w:left="1415" w:hanging="283"/>
    </w:pPr>
  </w:style>
  <w:style w:type="paragraph" w:styleId="Listenumros">
    <w:name w:val="List Number"/>
    <w:aliases w:val="numéro"/>
    <w:basedOn w:val="Normal"/>
    <w:semiHidden/>
    <w:locked/>
    <w:rsid w:val="00AE77B3"/>
    <w:pPr>
      <w:numPr>
        <w:numId w:val="9"/>
      </w:numPr>
    </w:pPr>
  </w:style>
  <w:style w:type="paragraph" w:styleId="Listenumros2">
    <w:name w:val="List Number 2"/>
    <w:basedOn w:val="Normal"/>
    <w:rsid w:val="00AE77B3"/>
    <w:pPr>
      <w:numPr>
        <w:numId w:val="10"/>
      </w:numPr>
    </w:pPr>
  </w:style>
  <w:style w:type="paragraph" w:styleId="Listenumros3">
    <w:name w:val="List Number 3"/>
    <w:basedOn w:val="Normal"/>
    <w:semiHidden/>
    <w:locked/>
    <w:rsid w:val="00AE77B3"/>
    <w:pPr>
      <w:numPr>
        <w:numId w:val="11"/>
      </w:numPr>
    </w:pPr>
  </w:style>
  <w:style w:type="paragraph" w:styleId="Listenumros4">
    <w:name w:val="List Number 4"/>
    <w:basedOn w:val="Normal"/>
    <w:semiHidden/>
    <w:locked/>
    <w:rsid w:val="00AE77B3"/>
    <w:pPr>
      <w:numPr>
        <w:numId w:val="12"/>
      </w:numPr>
    </w:pPr>
  </w:style>
  <w:style w:type="paragraph" w:styleId="Listenumros5">
    <w:name w:val="List Number 5"/>
    <w:basedOn w:val="Normal"/>
    <w:semiHidden/>
    <w:locked/>
    <w:rsid w:val="00AE77B3"/>
    <w:pPr>
      <w:numPr>
        <w:numId w:val="13"/>
      </w:numPr>
    </w:pPr>
  </w:style>
  <w:style w:type="paragraph" w:styleId="Listepuces">
    <w:name w:val="List Bullet"/>
    <w:basedOn w:val="Normal"/>
    <w:semiHidden/>
    <w:locked/>
    <w:rsid w:val="00AE77B3"/>
    <w:pPr>
      <w:numPr>
        <w:numId w:val="14"/>
      </w:numPr>
    </w:pPr>
  </w:style>
  <w:style w:type="paragraph" w:styleId="Listepuces2">
    <w:name w:val="List Bullet 2"/>
    <w:basedOn w:val="Normal"/>
    <w:semiHidden/>
    <w:locked/>
    <w:rsid w:val="00AE77B3"/>
    <w:pPr>
      <w:numPr>
        <w:numId w:val="15"/>
      </w:numPr>
    </w:pPr>
  </w:style>
  <w:style w:type="paragraph" w:styleId="Listepuces3">
    <w:name w:val="List Bullet 3"/>
    <w:basedOn w:val="Normal"/>
    <w:semiHidden/>
    <w:locked/>
    <w:rsid w:val="00AE77B3"/>
    <w:pPr>
      <w:numPr>
        <w:numId w:val="16"/>
      </w:numPr>
    </w:pPr>
  </w:style>
  <w:style w:type="paragraph" w:styleId="Listepuces4">
    <w:name w:val="List Bullet 4"/>
    <w:basedOn w:val="Normal"/>
    <w:semiHidden/>
    <w:locked/>
    <w:rsid w:val="00AE77B3"/>
    <w:pPr>
      <w:numPr>
        <w:numId w:val="17"/>
      </w:numPr>
    </w:pPr>
  </w:style>
  <w:style w:type="paragraph" w:styleId="Listepuces5">
    <w:name w:val="List Bullet 5"/>
    <w:basedOn w:val="Normal"/>
    <w:semiHidden/>
    <w:locked/>
    <w:rsid w:val="00AE77B3"/>
    <w:pPr>
      <w:numPr>
        <w:numId w:val="18"/>
      </w:numPr>
    </w:pPr>
  </w:style>
  <w:style w:type="paragraph" w:styleId="Listecontinue">
    <w:name w:val="List Continue"/>
    <w:basedOn w:val="Normal"/>
    <w:semiHidden/>
    <w:locked/>
    <w:rsid w:val="00AE77B3"/>
    <w:pPr>
      <w:spacing w:after="120"/>
      <w:ind w:left="283"/>
    </w:pPr>
  </w:style>
  <w:style w:type="paragraph" w:styleId="Listecontinue2">
    <w:name w:val="List Continue 2"/>
    <w:basedOn w:val="Normal"/>
    <w:semiHidden/>
    <w:locked/>
    <w:rsid w:val="00AE77B3"/>
    <w:pPr>
      <w:spacing w:after="120"/>
      <w:ind w:left="566"/>
    </w:pPr>
  </w:style>
  <w:style w:type="paragraph" w:styleId="Listecontinue3">
    <w:name w:val="List Continue 3"/>
    <w:basedOn w:val="Normal"/>
    <w:semiHidden/>
    <w:locked/>
    <w:rsid w:val="00AE77B3"/>
    <w:pPr>
      <w:spacing w:after="120"/>
      <w:ind w:left="849"/>
    </w:pPr>
  </w:style>
  <w:style w:type="paragraph" w:styleId="Listecontinue4">
    <w:name w:val="List Continue 4"/>
    <w:basedOn w:val="Normal"/>
    <w:semiHidden/>
    <w:locked/>
    <w:rsid w:val="00AE77B3"/>
    <w:pPr>
      <w:spacing w:after="120"/>
      <w:ind w:left="1132"/>
    </w:pPr>
  </w:style>
  <w:style w:type="paragraph" w:styleId="Listecontinue5">
    <w:name w:val="List Continue 5"/>
    <w:basedOn w:val="Normal"/>
    <w:semiHidden/>
    <w:locked/>
    <w:rsid w:val="00AE77B3"/>
    <w:pPr>
      <w:spacing w:after="120"/>
      <w:ind w:left="1415"/>
    </w:pPr>
  </w:style>
  <w:style w:type="character" w:styleId="MachinecrireHTML">
    <w:name w:val="HTML Typewriter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locked/>
    <w:rsid w:val="00AE77B3"/>
    <w:rPr>
      <w:rFonts w:ascii="Times New Roman" w:hAnsi="Times New Roman" w:cs="Times New Roman"/>
      <w:sz w:val="24"/>
    </w:rPr>
  </w:style>
  <w:style w:type="paragraph" w:styleId="Normalcentr">
    <w:name w:val="Block Text"/>
    <w:basedOn w:val="Normal"/>
    <w:semiHidden/>
    <w:locked/>
    <w:rsid w:val="00AE77B3"/>
    <w:pPr>
      <w:spacing w:after="120"/>
      <w:ind w:left="1440" w:right="1440"/>
    </w:pPr>
  </w:style>
  <w:style w:type="character" w:styleId="Numrodeligne">
    <w:name w:val="line number"/>
    <w:basedOn w:val="Policepardfaut"/>
    <w:semiHidden/>
    <w:locked/>
    <w:rsid w:val="00AE77B3"/>
  </w:style>
  <w:style w:type="character" w:styleId="Numrodepage">
    <w:name w:val="page number"/>
    <w:basedOn w:val="Policepardfaut"/>
    <w:semiHidden/>
    <w:locked/>
    <w:rsid w:val="00AE77B3"/>
  </w:style>
  <w:style w:type="table" w:styleId="Tableauple1">
    <w:name w:val="Table Subtle 1"/>
    <w:basedOn w:val="TableauNormal"/>
    <w:semiHidden/>
    <w:locked/>
    <w:rsid w:val="00AE77B3"/>
    <w:pPr>
      <w:spacing w:before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locked/>
    <w:rsid w:val="00AE77B3"/>
    <w:pPr>
      <w:spacing w:before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ieddepage">
    <w:name w:val="footer"/>
    <w:basedOn w:val="Normal"/>
    <w:locked/>
    <w:rsid w:val="00AE77B3"/>
    <w:pPr>
      <w:tabs>
        <w:tab w:val="center" w:pos="4536"/>
        <w:tab w:val="right" w:pos="9072"/>
      </w:tabs>
    </w:pPr>
  </w:style>
  <w:style w:type="paragraph" w:styleId="PrformatHTML">
    <w:name w:val="HTML Preformatted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ableauprofessionnel">
    <w:name w:val="Table Professional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Retrait1religne">
    <w:name w:val="Body Text First Indent"/>
    <w:basedOn w:val="Corpsdetexte"/>
    <w:semiHidden/>
    <w:locked/>
    <w:rsid w:val="00AE77B3"/>
    <w:pPr>
      <w:ind w:firstLine="210"/>
    </w:pPr>
  </w:style>
  <w:style w:type="paragraph" w:styleId="Retraitcorpsdetexte">
    <w:name w:val="Body Text Indent"/>
    <w:basedOn w:val="Normal"/>
    <w:semiHidden/>
    <w:locked/>
    <w:rsid w:val="00AE77B3"/>
    <w:pPr>
      <w:spacing w:after="120"/>
      <w:ind w:left="283"/>
    </w:pPr>
  </w:style>
  <w:style w:type="paragraph" w:styleId="Retraitcorpsdetexte2">
    <w:name w:val="Body Text Indent 2"/>
    <w:basedOn w:val="Normal"/>
    <w:semiHidden/>
    <w:locked/>
    <w:rsid w:val="00AE77B3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locked/>
    <w:rsid w:val="00AE77B3"/>
    <w:pPr>
      <w:spacing w:after="120"/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semiHidden/>
    <w:locked/>
    <w:rsid w:val="00AE77B3"/>
    <w:pPr>
      <w:ind w:firstLine="210"/>
    </w:pPr>
  </w:style>
  <w:style w:type="paragraph" w:styleId="Retraitnormal">
    <w:name w:val="Normal Indent"/>
    <w:basedOn w:val="Normal"/>
    <w:semiHidden/>
    <w:locked/>
    <w:rsid w:val="00AE77B3"/>
    <w:pPr>
      <w:ind w:left="708"/>
    </w:pPr>
  </w:style>
  <w:style w:type="paragraph" w:styleId="Salutations">
    <w:name w:val="Salutation"/>
    <w:basedOn w:val="Normal"/>
    <w:next w:val="Normal"/>
    <w:semiHidden/>
    <w:locked/>
    <w:rsid w:val="00AE77B3"/>
  </w:style>
  <w:style w:type="paragraph" w:styleId="Signature">
    <w:name w:val="Signature"/>
    <w:basedOn w:val="Normal"/>
    <w:semiHidden/>
    <w:locked/>
    <w:rsid w:val="00AE77B3"/>
    <w:pPr>
      <w:ind w:left="4252"/>
    </w:pPr>
  </w:style>
  <w:style w:type="paragraph" w:styleId="Signaturelectronique">
    <w:name w:val="E-mail Signature"/>
    <w:basedOn w:val="Normal"/>
    <w:semiHidden/>
    <w:locked/>
    <w:rsid w:val="00AE77B3"/>
  </w:style>
  <w:style w:type="table" w:styleId="Tableausimple1">
    <w:name w:val="Table Simple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locked/>
    <w:rsid w:val="00AE77B3"/>
    <w:pPr>
      <w:spacing w:before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liste1">
    <w:name w:val="Table List 1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locked/>
    <w:rsid w:val="00AE77B3"/>
    <w:pPr>
      <w:spacing w:before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ebrut">
    <w:name w:val="Plain Text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hmedutableau">
    <w:name w:val="Table Theme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ocked/>
    <w:rsid w:val="00AE77B3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itredenote">
    <w:name w:val="Note Heading"/>
    <w:basedOn w:val="Normal"/>
    <w:next w:val="Normal"/>
    <w:semiHidden/>
    <w:locked/>
    <w:rsid w:val="00AE77B3"/>
  </w:style>
  <w:style w:type="character" w:styleId="VariableHTML">
    <w:name w:val="HTML Variable"/>
    <w:basedOn w:val="Policepardfaut"/>
    <w:semiHidden/>
    <w:locked/>
    <w:rsid w:val="00AE77B3"/>
    <w:rPr>
      <w:i/>
      <w:iCs/>
    </w:rPr>
  </w:style>
  <w:style w:type="table" w:styleId="Tableauweb1">
    <w:name w:val="Table Web 1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">
    <w:name w:val="centré"/>
    <w:basedOn w:val="Normal"/>
    <w:next w:val="Normal"/>
    <w:qFormat/>
    <w:rsid w:val="00B83795"/>
    <w:pPr>
      <w:jc w:val="center"/>
    </w:pPr>
  </w:style>
  <w:style w:type="paragraph" w:customStyle="1" w:styleId="titretablo">
    <w:name w:val="titre_tablo"/>
    <w:basedOn w:val="Normal"/>
    <w:qFormat/>
    <w:rsid w:val="008E4E19"/>
    <w:pPr>
      <w:jc w:val="center"/>
    </w:pPr>
    <w:rPr>
      <w:b/>
    </w:rPr>
  </w:style>
  <w:style w:type="character" w:customStyle="1" w:styleId="cara10">
    <w:name w:val="cara10"/>
    <w:basedOn w:val="Policepardfaut"/>
    <w:qFormat/>
    <w:rsid w:val="008E4E19"/>
    <w:rPr>
      <w:sz w:val="20"/>
    </w:rPr>
  </w:style>
  <w:style w:type="character" w:customStyle="1" w:styleId="cara9">
    <w:name w:val="cara9"/>
    <w:basedOn w:val="Policepardfaut"/>
    <w:qFormat/>
    <w:rsid w:val="008E4E19"/>
    <w:rPr>
      <w:sz w:val="18"/>
    </w:rPr>
  </w:style>
  <w:style w:type="paragraph" w:customStyle="1" w:styleId="listenum">
    <w:name w:val="liste_num"/>
    <w:basedOn w:val="Listenumros2"/>
    <w:semiHidden/>
    <w:locked/>
    <w:rsid w:val="00854DDA"/>
  </w:style>
  <w:style w:type="table" w:customStyle="1" w:styleId="Calendar2">
    <w:name w:val="Calendar 2"/>
    <w:basedOn w:val="TableauNormal"/>
    <w:uiPriority w:val="99"/>
    <w:qFormat/>
    <w:rsid w:val="009E2F87"/>
    <w:pPr>
      <w:jc w:val="center"/>
    </w:pPr>
    <w:rPr>
      <w:rFonts w:ascii="Calibri" w:hAnsi="Calibri"/>
      <w:sz w:val="28"/>
      <w:szCs w:val="28"/>
      <w:lang w:eastAsia="en-US"/>
    </w:rPr>
    <w:tblPr>
      <w:tblBorders>
        <w:insideV w:val="single" w:sz="4" w:space="0" w:color="95B3D7"/>
      </w:tblBorders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exposant">
    <w:name w:val="exposant"/>
    <w:basedOn w:val="Policepardfaut"/>
    <w:uiPriority w:val="1"/>
    <w:qFormat/>
    <w:rsid w:val="00D21AAA"/>
    <w:rPr>
      <w:vertAlign w:val="superscript"/>
    </w:rPr>
  </w:style>
  <w:style w:type="character" w:customStyle="1" w:styleId="indice">
    <w:name w:val="indice"/>
    <w:basedOn w:val="Policepardfaut"/>
    <w:uiPriority w:val="1"/>
    <w:qFormat/>
    <w:rsid w:val="00D21AAA"/>
    <w:rPr>
      <w:vertAlign w:val="subscript"/>
    </w:rPr>
  </w:style>
  <w:style w:type="paragraph" w:styleId="Paragraphedeliste">
    <w:name w:val="List Paragraph"/>
    <w:basedOn w:val="Normal"/>
    <w:uiPriority w:val="34"/>
    <w:locked/>
    <w:rsid w:val="00E867F5"/>
    <w:pPr>
      <w:ind w:left="720"/>
      <w:contextualSpacing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0B0949"/>
    <w:rPr>
      <w:color w:val="808080"/>
      <w:shd w:val="clear" w:color="auto" w:fill="E6E6E6"/>
    </w:rPr>
  </w:style>
  <w:style w:type="table" w:styleId="TableauGrille1Clair-Accentuation1">
    <w:name w:val="Grid Table 1 Light Accent 1"/>
    <w:basedOn w:val="TableauNormal"/>
    <w:uiPriority w:val="46"/>
    <w:rsid w:val="00FA238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rquedecommentaire">
    <w:name w:val="annotation reference"/>
    <w:basedOn w:val="Policepardfaut"/>
    <w:semiHidden/>
    <w:unhideWhenUsed/>
    <w:locked/>
    <w:rsid w:val="00A24BBF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locked/>
    <w:rsid w:val="00A24BB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A24BBF"/>
    <w:rPr>
      <w:rFonts w:asciiTheme="minorHAnsi" w:eastAsiaTheme="minorHAnsi" w:hAnsiTheme="minorHAnsi" w:cstheme="minorBid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locked/>
    <w:rsid w:val="00A24BB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A24BBF"/>
    <w:rPr>
      <w:rFonts w:asciiTheme="minorHAnsi" w:eastAsiaTheme="minorHAnsi" w:hAnsiTheme="minorHAnsi" w:cstheme="minorBidi"/>
      <w:b/>
      <w:bCs/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A25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548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4377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oss\Desktop\Kotlin\W2010_technique_ver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598E02F31D1479DB5040D7C7046BD" ma:contentTypeVersion="8" ma:contentTypeDescription="Crée un document." ma:contentTypeScope="" ma:versionID="128ee2b7e42aa79a000c99d67b322d4d">
  <xsd:schema xmlns:xsd="http://www.w3.org/2001/XMLSchema" xmlns:xs="http://www.w3.org/2001/XMLSchema" xmlns:p="http://schemas.microsoft.com/office/2006/metadata/properties" xmlns:ns2="e69f3429-5dab-4e30-b6fc-6f1fb6bf7d4c" targetNamespace="http://schemas.microsoft.com/office/2006/metadata/properties" ma:root="true" ma:fieldsID="7836065c6a44af92932d37190ee549fb" ns2:_="">
    <xsd:import namespace="e69f3429-5dab-4e30-b6fc-6f1fb6bf7d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f3429-5dab-4e30-b6fc-6f1fb6bf7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624CFE-ABEF-4BE0-8B4A-99CD131F03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38B14D-6422-41DE-A1DC-CF1C1DF6F0A2}"/>
</file>

<file path=customXml/itemProps3.xml><?xml version="1.0" encoding="utf-8"?>
<ds:datastoreItem xmlns:ds="http://schemas.openxmlformats.org/officeDocument/2006/customXml" ds:itemID="{9DC9B589-87FE-435E-91FD-BAA62662B51A}"/>
</file>

<file path=customXml/itemProps4.xml><?xml version="1.0" encoding="utf-8"?>
<ds:datastoreItem xmlns:ds="http://schemas.openxmlformats.org/officeDocument/2006/customXml" ds:itemID="{F1AA75F4-6B89-4D3D-BE08-F0BFD8C77042}"/>
</file>

<file path=docProps/app.xml><?xml version="1.0" encoding="utf-8"?>
<Properties xmlns="http://schemas.openxmlformats.org/officeDocument/2006/extended-properties" xmlns:vt="http://schemas.openxmlformats.org/officeDocument/2006/docPropsVTypes">
  <Template>W2010_technique_verr.dotx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</vt:lpstr>
    </vt:vector>
  </TitlesOfParts>
  <Company>Editions ENI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Anthony Cosson</dc:creator>
  <cp:lastModifiedBy>Anthony COSSON</cp:lastModifiedBy>
  <cp:revision>406</cp:revision>
  <cp:lastPrinted>2018-01-09T09:28:00Z</cp:lastPrinted>
  <dcterms:created xsi:type="dcterms:W3CDTF">2018-05-28T20:36:00Z</dcterms:created>
  <dcterms:modified xsi:type="dcterms:W3CDTF">2021-08-31T12:46:00Z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0x010100043598E02F31D1479DB5040D7C7046BD</vt:lpwstr>
  </property>
</Properties>
</file>