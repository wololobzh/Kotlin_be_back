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E5641" w14:textId="00850C3D" w:rsidR="00136841" w:rsidRDefault="00FD7F48" w:rsidP="00FD7F48">
      <w:pPr>
        <w:pStyle w:val="chapitre"/>
      </w:pPr>
      <w:r>
        <w:t>Recycler View</w:t>
      </w:r>
    </w:p>
    <w:p w14:paraId="0B333E6E" w14:textId="02B1B8C3" w:rsidR="00FD7F48" w:rsidRDefault="00FD7F48" w:rsidP="00FD7F48">
      <w:pPr>
        <w:pStyle w:val="titreniv1"/>
      </w:pPr>
      <w:r>
        <w:t>Objectif</w:t>
      </w:r>
    </w:p>
    <w:p w14:paraId="022A1A53" w14:textId="77777777" w:rsidR="00FD7F48" w:rsidRPr="00FD7F48" w:rsidRDefault="00FD7F48" w:rsidP="00FD7F48">
      <w:pPr>
        <w:pStyle w:val="liste1"/>
      </w:pPr>
      <w:r w:rsidRPr="00FD7F48">
        <w:t>Savoir afficher une liste dans une application.</w:t>
      </w:r>
    </w:p>
    <w:p w14:paraId="24408825" w14:textId="0DEDBCDE" w:rsidR="00FD7F48" w:rsidRPr="00FD7F48" w:rsidRDefault="00FD7F48" w:rsidP="00FD7F48">
      <w:pPr>
        <w:pStyle w:val="liste1"/>
      </w:pPr>
      <w:r w:rsidRPr="00FD7F48">
        <w:t>Comprendre la plus-value des RecyclerView.</w:t>
      </w:r>
    </w:p>
    <w:p w14:paraId="5AB3AA71" w14:textId="77777777" w:rsidR="00FD7F48" w:rsidRPr="00FD7F48" w:rsidRDefault="00FD7F48" w:rsidP="00FD7F48">
      <w:pPr>
        <w:pStyle w:val="liste1"/>
      </w:pPr>
      <w:r w:rsidRPr="00FD7F48">
        <w:t>Savoir mettre en place un RecyclerView.</w:t>
      </w:r>
    </w:p>
    <w:p w14:paraId="399E87F8" w14:textId="74734253" w:rsidR="00FD7F48" w:rsidRDefault="00FD7F48" w:rsidP="00FD7F48">
      <w:pPr>
        <w:pStyle w:val="liste1"/>
      </w:pPr>
      <w:r w:rsidRPr="00FD7F48">
        <w:t>Savoir définir une action sur la sélection d’un item de RecyclerView.</w:t>
      </w:r>
    </w:p>
    <w:p w14:paraId="04C45468" w14:textId="0E7C2342" w:rsidR="00FD7F48" w:rsidRDefault="00FD7F48" w:rsidP="00FD7F48">
      <w:pPr>
        <w:pStyle w:val="titreniv1"/>
      </w:pPr>
      <w:r>
        <w:t>Présentation</w:t>
      </w:r>
    </w:p>
    <w:p w14:paraId="4B230230" w14:textId="53ED4A68" w:rsidR="00FD7F48" w:rsidRDefault="00FD7F48" w:rsidP="00FD7F48">
      <w:r w:rsidRPr="00FD7F48">
        <w:t>Les RecyclerView sont des listes optimisées. </w:t>
      </w:r>
    </w:p>
    <w:p w14:paraId="514C64E0" w14:textId="317AEDA4" w:rsidR="00FD7F48" w:rsidRDefault="00FD7F48" w:rsidP="00FD7F48">
      <w:r>
        <w:t>S'il y a 10000 données dans une liste et que cette liste est fournie à un RecyclerView alors seules quelques données sont chargées à l'écran. Les données chargées à l'écran sont celles visibles et elles sont chargées dans des ViewHolders, le contenu des ViewHolders change lorsque l'utilisateur scroll sur la liste. Il y a donc qu'un petit nombre de ViewHolder.</w:t>
      </w:r>
      <w:r w:rsidR="00F02254">
        <w:t xml:space="preserve"> L'ancêtre du RecyclerView est la ListView qui chargeait la totalité des données dans l'IHM, cela avait pour effet de ralentir des applications avec beaucoup de données.</w:t>
      </w:r>
    </w:p>
    <w:p w14:paraId="7727E371" w14:textId="03CA8F5A" w:rsidR="00FD7F48" w:rsidRDefault="00F02254" w:rsidP="00FD7F48">
      <w:r>
        <w:rPr>
          <w:noProof/>
        </w:rPr>
        <w:drawing>
          <wp:inline distT="0" distB="0" distL="0" distR="0" wp14:anchorId="33B091B0" wp14:editId="37EA3038">
            <wp:extent cx="3939268" cy="367665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14" cy="367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6B123" w14:textId="1ABB0821" w:rsidR="00E01BDC" w:rsidRDefault="00E01BDC" w:rsidP="00E01BDC">
      <w:pPr>
        <w:pStyle w:val="titreniv1"/>
      </w:pPr>
      <w:r w:rsidRPr="00E01BDC">
        <w:t>Mise en place</w:t>
      </w:r>
    </w:p>
    <w:p w14:paraId="5B3C0316" w14:textId="2B09D79E" w:rsidR="00E01BDC" w:rsidRPr="00E01BDC" w:rsidRDefault="00E01BDC" w:rsidP="00E01BDC">
      <w:pPr>
        <w:pStyle w:val="liste1"/>
      </w:pPr>
      <w:r w:rsidRPr="00E01BDC">
        <w:lastRenderedPageBreak/>
        <w:t>Définir le ViewModel de la vue</w:t>
      </w:r>
      <w:r w:rsidR="00665D94">
        <w:t xml:space="preserve"> : Le ViewModel contient les données à afficher</w:t>
      </w:r>
    </w:p>
    <w:p w14:paraId="284F43E0" w14:textId="34AB3855" w:rsidR="00E01BDC" w:rsidRPr="00E01BDC" w:rsidRDefault="00E01BDC" w:rsidP="00E01BDC">
      <w:pPr>
        <w:pStyle w:val="liste1"/>
      </w:pPr>
      <w:r w:rsidRPr="00E01BDC">
        <w:t>Définir un RecyclerView dans la vue​​​​​</w:t>
      </w:r>
      <w:r w:rsidR="00665D94">
        <w:t xml:space="preserve"> : Element graphique représentant la liste à afficher.</w:t>
      </w:r>
    </w:p>
    <w:p w14:paraId="03EBBCE6" w14:textId="205D12DF" w:rsidR="00E01BDC" w:rsidRPr="00E01BDC" w:rsidRDefault="00E01BDC" w:rsidP="00E01BDC">
      <w:pPr>
        <w:pStyle w:val="liste1"/>
      </w:pPr>
      <w:r w:rsidRPr="00E01BDC">
        <w:t xml:space="preserve">Définir </w:t>
      </w:r>
      <w:r w:rsidR="00665D94">
        <w:t xml:space="preserve">un fichier définissant </w:t>
      </w:r>
      <w:r w:rsidRPr="00E01BDC">
        <w:t>le style pour une ligne de liste</w:t>
      </w:r>
    </w:p>
    <w:p w14:paraId="05BA72D7" w14:textId="242AEFA0" w:rsidR="00E01BDC" w:rsidRPr="00E01BDC" w:rsidRDefault="00E01BDC" w:rsidP="00665D94">
      <w:pPr>
        <w:pStyle w:val="liste1"/>
      </w:pPr>
      <w:r w:rsidRPr="00E01BDC">
        <w:t xml:space="preserve">Définir un </w:t>
      </w:r>
      <w:r w:rsidR="00665D94" w:rsidRPr="00E01BDC">
        <w:t>adapter</w:t>
      </w:r>
      <w:r w:rsidR="00665D94">
        <w:t xml:space="preserve"> : </w:t>
      </w:r>
      <w:r w:rsidR="00665D94" w:rsidRPr="00665D94">
        <w:t xml:space="preserve">chargée de fournir des </w:t>
      </w:r>
      <w:r w:rsidR="00665D94">
        <w:t>lignes de liste chargées de données à la liste</w:t>
      </w:r>
    </w:p>
    <w:p w14:paraId="0CEA159D" w14:textId="55DF7C7E" w:rsidR="00E01BDC" w:rsidRDefault="00E01BDC" w:rsidP="00665D94">
      <w:pPr>
        <w:pStyle w:val="liste1"/>
      </w:pPr>
      <w:r w:rsidRPr="00E01BDC">
        <w:t>Initialiser et lier les éléments</w:t>
      </w:r>
    </w:p>
    <w:p w14:paraId="6FA5B7B9" w14:textId="38456B9B" w:rsidR="00665D94" w:rsidRDefault="00665D94" w:rsidP="00665D94">
      <w:pPr>
        <w:pStyle w:val="titreniv1"/>
      </w:pPr>
      <w:r>
        <w:t xml:space="preserve">Démonstration : </w:t>
      </w:r>
      <w:r w:rsidRPr="00665D94">
        <w:t>Définir le ViewModel de la vue</w:t>
      </w:r>
    </w:p>
    <w:p w14:paraId="5A3DE403" w14:textId="006F4634" w:rsidR="00665D94" w:rsidRDefault="00665D94" w:rsidP="00665D94">
      <w:r w:rsidRPr="00665D94">
        <w:t>Le ViewModel apporte les données nécessaires pour la vue. Notre vue doit afficher une liste de personnes donc notre ViewModel ne contient qu'une liste de personne.</w:t>
      </w:r>
    </w:p>
    <w:p w14:paraId="36479CFA" w14:textId="77777777" w:rsidR="00665D94" w:rsidRPr="00665D94" w:rsidRDefault="00665D94" w:rsidP="00665D94">
      <w:pPr>
        <w:pStyle w:val="code"/>
      </w:pPr>
      <w:r w:rsidRPr="00665D94">
        <w:t>class ListePersonnesViewModel() : ViewModel()</w:t>
      </w:r>
    </w:p>
    <w:p w14:paraId="745DF7C9" w14:textId="77777777" w:rsidR="00665D94" w:rsidRPr="00665D94" w:rsidRDefault="00665D94" w:rsidP="00665D94">
      <w:pPr>
        <w:pStyle w:val="code"/>
      </w:pPr>
      <w:r w:rsidRPr="00665D94">
        <w:t xml:space="preserve">{    </w:t>
      </w:r>
    </w:p>
    <w:p w14:paraId="53F7D979" w14:textId="77777777" w:rsidR="00665D94" w:rsidRPr="00665D94" w:rsidRDefault="00665D94" w:rsidP="00665D94">
      <w:pPr>
        <w:pStyle w:val="code"/>
      </w:pPr>
      <w:r w:rsidRPr="00665D94">
        <w:t xml:space="preserve">    //Liste de personne</w:t>
      </w:r>
    </w:p>
    <w:p w14:paraId="665ECFBF" w14:textId="77777777" w:rsidR="00665D94" w:rsidRPr="00665D94" w:rsidRDefault="00665D94" w:rsidP="00665D94">
      <w:pPr>
        <w:pStyle w:val="code"/>
      </w:pPr>
      <w:r w:rsidRPr="00665D94">
        <w:t xml:space="preserve">    val listePersonnes:List&lt;Personne&gt;=listOf(Personne(0,"Cos","joe"),Personne(0,"Son","Nick"),Personne(0,"Son","Leï"))</w:t>
      </w:r>
    </w:p>
    <w:p w14:paraId="47E4DC2F" w14:textId="5E54B597" w:rsidR="00665D94" w:rsidRPr="00665D94" w:rsidRDefault="00665D94" w:rsidP="00665D94">
      <w:pPr>
        <w:pStyle w:val="code"/>
      </w:pPr>
      <w:r w:rsidRPr="00665D94">
        <w:t>}</w:t>
      </w:r>
    </w:p>
    <w:p w14:paraId="68792556" w14:textId="2E4C1BC8" w:rsidR="00665D94" w:rsidRDefault="00D57B34" w:rsidP="00665D94">
      <w:pPr>
        <w:pStyle w:val="titreniv1"/>
      </w:pPr>
      <w:r>
        <w:t xml:space="preserve">Démonstration : </w:t>
      </w:r>
      <w:r w:rsidR="00665D94" w:rsidRPr="00665D94">
        <w:t>Définir un RecyclerView dans la vue</w:t>
      </w:r>
    </w:p>
    <w:p w14:paraId="4E1CF675" w14:textId="69D8C785" w:rsidR="00665D94" w:rsidRDefault="00665D94" w:rsidP="00665D94">
      <w:r w:rsidRPr="00665D94">
        <w:t>C'est juste mettre une simple balise RecyclerView dans le layout de l'IHM.</w:t>
      </w:r>
    </w:p>
    <w:p w14:paraId="07948B10" w14:textId="77777777" w:rsidR="00665D94" w:rsidRPr="00665D94" w:rsidRDefault="00665D94" w:rsidP="00665D94">
      <w:pPr>
        <w:pStyle w:val="code"/>
      </w:pPr>
      <w:r w:rsidRPr="00665D94">
        <w:t>&lt;layout xmlns:android="http://schemas.android.com/apk/res/android"</w:t>
      </w:r>
    </w:p>
    <w:p w14:paraId="68A79F08" w14:textId="77777777" w:rsidR="00665D94" w:rsidRPr="00665D94" w:rsidRDefault="00665D94" w:rsidP="00665D94">
      <w:pPr>
        <w:pStyle w:val="code"/>
      </w:pPr>
      <w:r w:rsidRPr="00665D94">
        <w:t xml:space="preserve">        xmlns:app="http://schemas.android.com/apk/res-auto"</w:t>
      </w:r>
    </w:p>
    <w:p w14:paraId="018CD4EB" w14:textId="77777777" w:rsidR="00665D94" w:rsidRPr="00665D94" w:rsidRDefault="00665D94" w:rsidP="00665D94">
      <w:pPr>
        <w:pStyle w:val="code"/>
      </w:pPr>
      <w:r w:rsidRPr="00665D94">
        <w:t xml:space="preserve">        xmlns:tools="http://schemas.android.com/tools"&gt;</w:t>
      </w:r>
    </w:p>
    <w:p w14:paraId="12D0FB23" w14:textId="77777777" w:rsidR="00665D94" w:rsidRPr="00665D94" w:rsidRDefault="00665D94" w:rsidP="00665D94">
      <w:pPr>
        <w:pStyle w:val="code"/>
      </w:pPr>
      <w:r w:rsidRPr="00665D94">
        <w:t xml:space="preserve">  </w:t>
      </w:r>
    </w:p>
    <w:p w14:paraId="763F374B" w14:textId="77777777" w:rsidR="00665D94" w:rsidRPr="00665D94" w:rsidRDefault="00665D94" w:rsidP="00665D94">
      <w:pPr>
        <w:pStyle w:val="code"/>
      </w:pPr>
      <w:r w:rsidRPr="00665D94">
        <w:t xml:space="preserve">  &lt;FrameLayout</w:t>
      </w:r>
    </w:p>
    <w:p w14:paraId="72392BD2" w14:textId="77777777" w:rsidR="00665D94" w:rsidRPr="00665D94" w:rsidRDefault="00665D94" w:rsidP="00665D94">
      <w:pPr>
        <w:pStyle w:val="code"/>
      </w:pPr>
      <w:r w:rsidRPr="00665D94">
        <w:t xml:space="preserve">                 android:layout_width="match_parent"</w:t>
      </w:r>
    </w:p>
    <w:p w14:paraId="16530B5B" w14:textId="77777777" w:rsidR="00665D94" w:rsidRPr="00665D94" w:rsidRDefault="00665D94" w:rsidP="00665D94">
      <w:pPr>
        <w:pStyle w:val="code"/>
      </w:pPr>
      <w:r w:rsidRPr="00665D94">
        <w:t xml:space="preserve">                 android:layout_height="match_parent"</w:t>
      </w:r>
    </w:p>
    <w:p w14:paraId="0AE76379" w14:textId="77777777" w:rsidR="00665D94" w:rsidRPr="00665D94" w:rsidRDefault="00665D94" w:rsidP="00665D94">
      <w:pPr>
        <w:pStyle w:val="code"/>
      </w:pPr>
      <w:r w:rsidRPr="00665D94">
        <w:t xml:space="preserve">                 tools:context=".liste_personnes.ListePersonnesFragment"&gt;</w:t>
      </w:r>
    </w:p>
    <w:p w14:paraId="69DFE262" w14:textId="77777777" w:rsidR="00665D94" w:rsidRPr="00665D94" w:rsidRDefault="00665D94" w:rsidP="00665D94">
      <w:pPr>
        <w:pStyle w:val="code"/>
      </w:pPr>
      <w:r w:rsidRPr="00665D94">
        <w:t xml:space="preserve">  </w:t>
      </w:r>
    </w:p>
    <w:p w14:paraId="4CFCCA1A" w14:textId="77777777" w:rsidR="00665D94" w:rsidRPr="00665D94" w:rsidRDefault="00665D94" w:rsidP="00665D94">
      <w:pPr>
        <w:pStyle w:val="code"/>
      </w:pPr>
      <w:r w:rsidRPr="00665D94">
        <w:t xml:space="preserve">                 &lt;androidx.recyclerview.widget.RecyclerView</w:t>
      </w:r>
    </w:p>
    <w:p w14:paraId="18E234FE" w14:textId="77777777" w:rsidR="00665D94" w:rsidRPr="00665D94" w:rsidRDefault="00665D94" w:rsidP="00665D94">
      <w:pPr>
        <w:pStyle w:val="code"/>
      </w:pPr>
      <w:r w:rsidRPr="00665D94">
        <w:t xml:space="preserve">                                android:id="@+id/rv_personnes"</w:t>
      </w:r>
    </w:p>
    <w:p w14:paraId="3917BD2E" w14:textId="77777777" w:rsidR="00665D94" w:rsidRPr="00665D94" w:rsidRDefault="00665D94" w:rsidP="00665D94">
      <w:pPr>
        <w:pStyle w:val="code"/>
      </w:pPr>
      <w:r w:rsidRPr="00665D94">
        <w:t xml:space="preserve">                                android:layout_width="wrap_content"</w:t>
      </w:r>
    </w:p>
    <w:p w14:paraId="5EC15D6F" w14:textId="77777777" w:rsidR="00665D94" w:rsidRPr="00665D94" w:rsidRDefault="00665D94" w:rsidP="00665D94">
      <w:pPr>
        <w:pStyle w:val="code"/>
      </w:pPr>
      <w:r w:rsidRPr="00665D94">
        <w:lastRenderedPageBreak/>
        <w:t xml:space="preserve">                                android:layout_height="wrap_content"</w:t>
      </w:r>
    </w:p>
    <w:p w14:paraId="3B2A4F5B" w14:textId="77777777" w:rsidR="00665D94" w:rsidRPr="00665D94" w:rsidRDefault="00665D94" w:rsidP="00665D94">
      <w:pPr>
        <w:pStyle w:val="code"/>
      </w:pPr>
      <w:r w:rsidRPr="00665D94">
        <w:t xml:space="preserve">             !IMPORTANT!        app:layoutManager="androidx.recyclerview.widget.LinearLayoutManager" /&gt;</w:t>
      </w:r>
    </w:p>
    <w:p w14:paraId="61331C57" w14:textId="77777777" w:rsidR="00665D94" w:rsidRPr="00665D94" w:rsidRDefault="00665D94" w:rsidP="00665D94">
      <w:pPr>
        <w:pStyle w:val="code"/>
      </w:pPr>
      <w:r w:rsidRPr="00665D94">
        <w:t xml:space="preserve">  </w:t>
      </w:r>
    </w:p>
    <w:p w14:paraId="00D31DFC" w14:textId="77777777" w:rsidR="00665D94" w:rsidRPr="00665D94" w:rsidRDefault="00665D94" w:rsidP="00665D94">
      <w:pPr>
        <w:pStyle w:val="code"/>
      </w:pPr>
      <w:r w:rsidRPr="00665D94">
        <w:t xml:space="preserve">  &lt;/FrameLayout&gt;</w:t>
      </w:r>
    </w:p>
    <w:p w14:paraId="3C6B39F8" w14:textId="1CBB9214" w:rsidR="00665D94" w:rsidRDefault="00665D94" w:rsidP="00665D94">
      <w:pPr>
        <w:pStyle w:val="code"/>
      </w:pPr>
      <w:r w:rsidRPr="00665D94">
        <w:t>&lt;/layout&gt;</w:t>
      </w:r>
    </w:p>
    <w:p w14:paraId="62DFC787" w14:textId="4AE1F2D7" w:rsidR="00665D94" w:rsidRDefault="00665D94" w:rsidP="00665D94">
      <w:pPr>
        <w:pStyle w:val="remarque"/>
      </w:pPr>
      <w:r>
        <w:t>Attention : l'attribut layoutManager avec la valeur indiquée est obligatoire !</w:t>
      </w:r>
    </w:p>
    <w:p w14:paraId="231CA9F4" w14:textId="04DA74DB" w:rsidR="00665D94" w:rsidRDefault="00D57B34" w:rsidP="00665D94">
      <w:pPr>
        <w:pStyle w:val="titreniv1"/>
      </w:pPr>
      <w:r>
        <w:t xml:space="preserve">Démonstration : </w:t>
      </w:r>
      <w:r w:rsidR="00665D94" w:rsidRPr="00665D94">
        <w:t>Définir le style d'une ligne</w:t>
      </w:r>
    </w:p>
    <w:p w14:paraId="6D625720" w14:textId="3B18AB66" w:rsidR="00665D94" w:rsidRDefault="00665D94" w:rsidP="00665D94">
      <w:r w:rsidRPr="00665D94">
        <w:t>Le style d'une ligne est défini dans un nouveau fichier XML positionné dans le dossier layout.</w:t>
      </w:r>
    </w:p>
    <w:p w14:paraId="2F439E1A" w14:textId="77777777" w:rsidR="00665D94" w:rsidRPr="00665D94" w:rsidRDefault="00665D94" w:rsidP="00665D94">
      <w:pPr>
        <w:pStyle w:val="code"/>
      </w:pPr>
      <w:r w:rsidRPr="00665D94">
        <w:t>&lt;?xml version="1.0" encoding="utf-8"?&gt;</w:t>
      </w:r>
    </w:p>
    <w:p w14:paraId="501527E8" w14:textId="77777777" w:rsidR="00665D94" w:rsidRPr="00665D94" w:rsidRDefault="00665D94" w:rsidP="00665D94">
      <w:pPr>
        <w:pStyle w:val="code"/>
      </w:pPr>
      <w:r w:rsidRPr="00665D94">
        <w:t>&lt;layout xmlns:android="http://schemas.android.com/apk/res/android"&gt;</w:t>
      </w:r>
    </w:p>
    <w:p w14:paraId="56A8CEAA" w14:textId="77777777" w:rsidR="00665D94" w:rsidRPr="00665D94" w:rsidRDefault="00665D94" w:rsidP="00665D94">
      <w:pPr>
        <w:pStyle w:val="code"/>
      </w:pPr>
      <w:r w:rsidRPr="00665D94">
        <w:t xml:space="preserve">    &lt;LinearLayout</w:t>
      </w:r>
    </w:p>
    <w:p w14:paraId="250D325E" w14:textId="77777777" w:rsidR="00665D94" w:rsidRPr="00665D94" w:rsidRDefault="00665D94" w:rsidP="00665D94">
      <w:pPr>
        <w:pStyle w:val="code"/>
      </w:pPr>
      <w:r w:rsidRPr="00665D94">
        <w:t xml:space="preserve">                  android:layout_width="match_parent"</w:t>
      </w:r>
    </w:p>
    <w:p w14:paraId="0651F520" w14:textId="77777777" w:rsidR="00665D94" w:rsidRPr="00665D94" w:rsidRDefault="00665D94" w:rsidP="00665D94">
      <w:pPr>
        <w:pStyle w:val="code"/>
      </w:pPr>
      <w:r w:rsidRPr="00665D94">
        <w:t xml:space="preserve">                  android:layout_height="wrap_content"</w:t>
      </w:r>
    </w:p>
    <w:p w14:paraId="11359037" w14:textId="77777777" w:rsidR="00665D94" w:rsidRPr="00665D94" w:rsidRDefault="00665D94" w:rsidP="00665D94">
      <w:pPr>
        <w:pStyle w:val="code"/>
      </w:pPr>
      <w:r w:rsidRPr="00665D94">
        <w:t xml:space="preserve">                  android:orientation="vertical"</w:t>
      </w:r>
    </w:p>
    <w:p w14:paraId="4EEA3B50" w14:textId="77777777" w:rsidR="00665D94" w:rsidRPr="00665D94" w:rsidRDefault="00665D94" w:rsidP="00665D94">
      <w:pPr>
        <w:pStyle w:val="code"/>
      </w:pPr>
      <w:r w:rsidRPr="00665D94">
        <w:t xml:space="preserve">                  android:layout_margin="16dp"&gt;</w:t>
      </w:r>
    </w:p>
    <w:p w14:paraId="0AF241C9" w14:textId="77777777" w:rsidR="00665D94" w:rsidRPr="00665D94" w:rsidRDefault="00665D94" w:rsidP="00665D94">
      <w:pPr>
        <w:pStyle w:val="code"/>
      </w:pPr>
      <w:r w:rsidRPr="00665D94">
        <w:rPr>
          <w:rFonts w:ascii="Cambria Math" w:hAnsi="Cambria Math" w:cs="Cambria Math"/>
        </w:rPr>
        <w:t>​</w:t>
      </w:r>
    </w:p>
    <w:p w14:paraId="0AD267B5" w14:textId="77777777" w:rsidR="00665D94" w:rsidRPr="00665D94" w:rsidRDefault="00665D94" w:rsidP="00665D94">
      <w:pPr>
        <w:pStyle w:val="code"/>
      </w:pPr>
      <w:r w:rsidRPr="00665D94">
        <w:t xml:space="preserve">          &lt;TextView</w:t>
      </w:r>
    </w:p>
    <w:p w14:paraId="44E13A42" w14:textId="77777777" w:rsidR="00665D94" w:rsidRPr="00665D94" w:rsidRDefault="00665D94" w:rsidP="00665D94">
      <w:pPr>
        <w:pStyle w:val="code"/>
      </w:pPr>
      <w:r w:rsidRPr="00665D94">
        <w:t xml:space="preserve">                    android:id="@+id/tv_nom"</w:t>
      </w:r>
    </w:p>
    <w:p w14:paraId="0F84D5F7" w14:textId="77777777" w:rsidR="00665D94" w:rsidRPr="00665D94" w:rsidRDefault="00665D94" w:rsidP="00665D94">
      <w:pPr>
        <w:pStyle w:val="code"/>
      </w:pPr>
      <w:r w:rsidRPr="00665D94">
        <w:t xml:space="preserve">                    android:layout_width="wrap_content"</w:t>
      </w:r>
    </w:p>
    <w:p w14:paraId="76110BFD" w14:textId="77777777" w:rsidR="00665D94" w:rsidRPr="00665D94" w:rsidRDefault="00665D94" w:rsidP="00665D94">
      <w:pPr>
        <w:pStyle w:val="code"/>
      </w:pPr>
      <w:r w:rsidRPr="00665D94">
        <w:t xml:space="preserve">                    android:layout_height="wrap_content"</w:t>
      </w:r>
    </w:p>
    <w:p w14:paraId="0705F002" w14:textId="77777777" w:rsidR="00665D94" w:rsidRPr="00665D94" w:rsidRDefault="00665D94" w:rsidP="00665D94">
      <w:pPr>
        <w:pStyle w:val="code"/>
      </w:pPr>
      <w:r w:rsidRPr="00665D94">
        <w:t xml:space="preserve">                    android:layout_weight="1"</w:t>
      </w:r>
    </w:p>
    <w:p w14:paraId="09D54363" w14:textId="77777777" w:rsidR="00665D94" w:rsidRPr="00665D94" w:rsidRDefault="00665D94" w:rsidP="00665D94">
      <w:pPr>
        <w:pStyle w:val="code"/>
      </w:pPr>
      <w:r w:rsidRPr="00665D94">
        <w:t xml:space="preserve">                    android:text="@{personne.nom}" /&gt;</w:t>
      </w:r>
    </w:p>
    <w:p w14:paraId="5586EB74" w14:textId="77777777" w:rsidR="00665D94" w:rsidRPr="00665D94" w:rsidRDefault="00665D94" w:rsidP="00665D94">
      <w:pPr>
        <w:pStyle w:val="code"/>
      </w:pPr>
      <w:r w:rsidRPr="00665D94">
        <w:rPr>
          <w:rFonts w:ascii="Cambria Math" w:hAnsi="Cambria Math" w:cs="Cambria Math"/>
        </w:rPr>
        <w:t>​</w:t>
      </w:r>
    </w:p>
    <w:p w14:paraId="3403ADB6" w14:textId="77777777" w:rsidR="00665D94" w:rsidRPr="00665D94" w:rsidRDefault="00665D94" w:rsidP="00665D94">
      <w:pPr>
        <w:pStyle w:val="code"/>
      </w:pPr>
      <w:r w:rsidRPr="00665D94">
        <w:t xml:space="preserve">          &lt;TextView</w:t>
      </w:r>
    </w:p>
    <w:p w14:paraId="0C2C0087" w14:textId="77777777" w:rsidR="00665D94" w:rsidRPr="00665D94" w:rsidRDefault="00665D94" w:rsidP="00665D94">
      <w:pPr>
        <w:pStyle w:val="code"/>
      </w:pPr>
      <w:r w:rsidRPr="00665D94">
        <w:t xml:space="preserve">                    android:id="@+id/tv_prenom"</w:t>
      </w:r>
    </w:p>
    <w:p w14:paraId="0F1CF39E" w14:textId="77777777" w:rsidR="00665D94" w:rsidRPr="00665D94" w:rsidRDefault="00665D94" w:rsidP="00665D94">
      <w:pPr>
        <w:pStyle w:val="code"/>
      </w:pPr>
      <w:r w:rsidRPr="00665D94">
        <w:t xml:space="preserve">                    android:layout_width="wrap_content"</w:t>
      </w:r>
    </w:p>
    <w:p w14:paraId="64BAAD31" w14:textId="77777777" w:rsidR="00665D94" w:rsidRPr="00665D94" w:rsidRDefault="00665D94" w:rsidP="00665D94">
      <w:pPr>
        <w:pStyle w:val="code"/>
      </w:pPr>
      <w:r w:rsidRPr="00665D94">
        <w:t xml:space="preserve">                    android:layout_height="wrap_content"</w:t>
      </w:r>
    </w:p>
    <w:p w14:paraId="689324DD" w14:textId="77777777" w:rsidR="00665D94" w:rsidRPr="00665D94" w:rsidRDefault="00665D94" w:rsidP="00665D94">
      <w:pPr>
        <w:pStyle w:val="code"/>
      </w:pPr>
      <w:r w:rsidRPr="00665D94">
        <w:t xml:space="preserve">                    android:layout_weight="1"</w:t>
      </w:r>
    </w:p>
    <w:p w14:paraId="6FFA19FC" w14:textId="77777777" w:rsidR="00665D94" w:rsidRPr="00665D94" w:rsidRDefault="00665D94" w:rsidP="00665D94">
      <w:pPr>
        <w:pStyle w:val="code"/>
      </w:pPr>
      <w:r w:rsidRPr="00665D94">
        <w:t xml:space="preserve">                    android:text="@{personne.prenom}" /&gt;</w:t>
      </w:r>
    </w:p>
    <w:p w14:paraId="68C3C15F" w14:textId="77777777" w:rsidR="00665D94" w:rsidRPr="00665D94" w:rsidRDefault="00665D94" w:rsidP="00665D94">
      <w:pPr>
        <w:pStyle w:val="code"/>
      </w:pPr>
      <w:r w:rsidRPr="00665D94">
        <w:t xml:space="preserve">    &lt;/LinearLayout&gt;</w:t>
      </w:r>
    </w:p>
    <w:p w14:paraId="3C74329C" w14:textId="5BB35886" w:rsidR="00665D94" w:rsidRDefault="00665D94" w:rsidP="00665D94">
      <w:pPr>
        <w:pStyle w:val="code"/>
      </w:pPr>
      <w:r w:rsidRPr="00665D94">
        <w:lastRenderedPageBreak/>
        <w:t>&lt;/layout&gt;</w:t>
      </w:r>
    </w:p>
    <w:p w14:paraId="652558D4" w14:textId="49F85629" w:rsidR="00665D94" w:rsidRDefault="00D57B34" w:rsidP="00665D94">
      <w:pPr>
        <w:pStyle w:val="titreniv1"/>
      </w:pPr>
      <w:r>
        <w:t xml:space="preserve">Démonstration : </w:t>
      </w:r>
      <w:r w:rsidR="00665D94" w:rsidRPr="00665D94">
        <w:t>Définir un adapter</w:t>
      </w:r>
    </w:p>
    <w:p w14:paraId="3F87E004" w14:textId="77777777" w:rsidR="00D57B34" w:rsidRPr="00D57B34" w:rsidRDefault="00D57B34" w:rsidP="00D57B34">
      <w:r w:rsidRPr="00D57B34">
        <w:t>L'adapter va remplir votre liste, oui son code est imbuvable et peu intuitif, si vous ne le maîtrisez pas c'est normal ! Explications en commentaire !</w:t>
      </w:r>
    </w:p>
    <w:p w14:paraId="5DE76151" w14:textId="77777777" w:rsidR="00D57B34" w:rsidRPr="00D57B34" w:rsidRDefault="00D57B34" w:rsidP="00D57B34">
      <w:pPr>
        <w:pStyle w:val="code"/>
      </w:pPr>
      <w:r w:rsidRPr="00D57B34">
        <w:t xml:space="preserve">class ListPersonnesAdapter : ListAdapter&lt;Personne, ListPersonnesAdapter.ViewHolder&gt;(PersonneDiffCallback()) </w:t>
      </w:r>
    </w:p>
    <w:p w14:paraId="108D395E" w14:textId="77777777" w:rsidR="00D57B34" w:rsidRPr="00D57B34" w:rsidRDefault="00D57B34" w:rsidP="00D57B34">
      <w:pPr>
        <w:pStyle w:val="code"/>
      </w:pPr>
      <w:r w:rsidRPr="00D57B34">
        <w:t xml:space="preserve">{ </w:t>
      </w:r>
    </w:p>
    <w:p w14:paraId="14DE95EE" w14:textId="77777777" w:rsidR="00D57B34" w:rsidRPr="00D57B34" w:rsidRDefault="00D57B34" w:rsidP="00D57B34">
      <w:pPr>
        <w:pStyle w:val="code"/>
      </w:pPr>
      <w:r w:rsidRPr="00D57B34">
        <w:t xml:space="preserve">  //Fonction appelée automatiquement pour changer le contenu d'un conteneur de ligne</w:t>
      </w:r>
    </w:p>
    <w:p w14:paraId="3A2A8994" w14:textId="77777777" w:rsidR="00D57B34" w:rsidRPr="00D57B34" w:rsidRDefault="00D57B34" w:rsidP="00D57B34">
      <w:pPr>
        <w:pStyle w:val="code"/>
      </w:pPr>
      <w:r w:rsidRPr="00D57B34">
        <w:t xml:space="preserve">  override fun onBindViewHolder(holder: ViewHolder, position: Int) </w:t>
      </w:r>
    </w:p>
    <w:p w14:paraId="0CECBC80" w14:textId="77777777" w:rsidR="00D57B34" w:rsidRPr="00D57B34" w:rsidRDefault="00D57B34" w:rsidP="00D57B34">
      <w:pPr>
        <w:pStyle w:val="code"/>
      </w:pPr>
      <w:r w:rsidRPr="00D57B34">
        <w:t xml:space="preserve">  {</w:t>
      </w:r>
    </w:p>
    <w:p w14:paraId="710823C8" w14:textId="77777777" w:rsidR="00D57B34" w:rsidRPr="00D57B34" w:rsidRDefault="00D57B34" w:rsidP="00D57B34">
      <w:pPr>
        <w:pStyle w:val="code"/>
      </w:pPr>
      <w:r w:rsidRPr="00D57B34">
        <w:t xml:space="preserve">      //On va chercher la données à afficher, c'est le sysème qui s'occupe de vous fournir la position</w:t>
      </w:r>
    </w:p>
    <w:p w14:paraId="6051B314" w14:textId="77777777" w:rsidR="00D57B34" w:rsidRPr="00D57B34" w:rsidRDefault="00D57B34" w:rsidP="00D57B34">
      <w:pPr>
        <w:pStyle w:val="code"/>
      </w:pPr>
      <w:r w:rsidRPr="00D57B34">
        <w:t xml:space="preserve">      val item = getItem(position)</w:t>
      </w:r>
    </w:p>
    <w:p w14:paraId="394FF72F" w14:textId="77777777" w:rsidR="00D57B34" w:rsidRPr="00D57B34" w:rsidRDefault="00D57B34" w:rsidP="00D57B34">
      <w:pPr>
        <w:pStyle w:val="code"/>
      </w:pPr>
      <w:r w:rsidRPr="00D57B34">
        <w:t xml:space="preserve">      //holder représente un conteneur et on lui donne la donnée à charger</w:t>
      </w:r>
    </w:p>
    <w:p w14:paraId="4BCA95A6" w14:textId="77777777" w:rsidR="00D57B34" w:rsidRPr="00D57B34" w:rsidRDefault="00D57B34" w:rsidP="00D57B34">
      <w:pPr>
        <w:pStyle w:val="code"/>
      </w:pPr>
      <w:r w:rsidRPr="00D57B34">
        <w:t xml:space="preserve">      holder.bind(item)</w:t>
      </w:r>
    </w:p>
    <w:p w14:paraId="35DBD766" w14:textId="77777777" w:rsidR="00D57B34" w:rsidRPr="00D57B34" w:rsidRDefault="00D57B34" w:rsidP="00D57B34">
      <w:pPr>
        <w:pStyle w:val="code"/>
      </w:pPr>
      <w:r w:rsidRPr="00D57B34">
        <w:t xml:space="preserve">  }</w:t>
      </w:r>
    </w:p>
    <w:p w14:paraId="4DE33294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20183F65" w14:textId="77777777" w:rsidR="00D57B34" w:rsidRPr="00D57B34" w:rsidRDefault="00D57B34" w:rsidP="00D57B34">
      <w:pPr>
        <w:pStyle w:val="code"/>
      </w:pPr>
      <w:r w:rsidRPr="00D57B34">
        <w:t xml:space="preserve">  override fun onCreateViewHolder(parent: ViewGroup, viewType: Int): ViewHolder </w:t>
      </w:r>
    </w:p>
    <w:p w14:paraId="5D44C12F" w14:textId="77777777" w:rsidR="00D57B34" w:rsidRPr="00D57B34" w:rsidRDefault="00D57B34" w:rsidP="00D57B34">
      <w:pPr>
        <w:pStyle w:val="code"/>
      </w:pPr>
      <w:r w:rsidRPr="00D57B34">
        <w:t xml:space="preserve">  {</w:t>
      </w:r>
    </w:p>
    <w:p w14:paraId="31B40A75" w14:textId="77777777" w:rsidR="00D57B34" w:rsidRPr="00D57B34" w:rsidRDefault="00D57B34" w:rsidP="00D57B34">
      <w:pPr>
        <w:pStyle w:val="code"/>
      </w:pPr>
      <w:r w:rsidRPr="00D57B34">
        <w:t xml:space="preserve">      return ViewHolder.from(parent)</w:t>
      </w:r>
    </w:p>
    <w:p w14:paraId="6301F0EF" w14:textId="77777777" w:rsidR="00D57B34" w:rsidRPr="00D57B34" w:rsidRDefault="00D57B34" w:rsidP="00D57B34">
      <w:pPr>
        <w:pStyle w:val="code"/>
      </w:pPr>
      <w:r w:rsidRPr="00D57B34">
        <w:t xml:space="preserve">  }</w:t>
      </w:r>
    </w:p>
    <w:p w14:paraId="5C84F722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7409CC48" w14:textId="77777777" w:rsidR="00D57B34" w:rsidRPr="00D57B34" w:rsidRDefault="00D57B34" w:rsidP="00D57B34">
      <w:pPr>
        <w:pStyle w:val="code"/>
      </w:pPr>
      <w:r w:rsidRPr="00D57B34">
        <w:t xml:space="preserve">  //Représente un conteneur de ligne</w:t>
      </w:r>
    </w:p>
    <w:p w14:paraId="36EEECCE" w14:textId="77777777" w:rsidR="00D57B34" w:rsidRPr="00D57B34" w:rsidRDefault="00D57B34" w:rsidP="00D57B34">
      <w:pPr>
        <w:pStyle w:val="code"/>
      </w:pPr>
      <w:r w:rsidRPr="00D57B34">
        <w:t xml:space="preserve">  class ViewHolder private constructor(val binding: ItemPersonneBinding) : RecyclerView.ViewHolder(binding.root) </w:t>
      </w:r>
    </w:p>
    <w:p w14:paraId="06FF5E0D" w14:textId="77777777" w:rsidR="00D57B34" w:rsidRPr="00D57B34" w:rsidRDefault="00D57B34" w:rsidP="00D57B34">
      <w:pPr>
        <w:pStyle w:val="code"/>
      </w:pPr>
      <w:r w:rsidRPr="00D57B34">
        <w:t xml:space="preserve">  {  </w:t>
      </w:r>
    </w:p>
    <w:p w14:paraId="0DC7C994" w14:textId="77777777" w:rsidR="00D57B34" w:rsidRPr="00D57B34" w:rsidRDefault="00D57B34" w:rsidP="00D57B34">
      <w:pPr>
        <w:pStyle w:val="code"/>
      </w:pPr>
      <w:r w:rsidRPr="00D57B34">
        <w:t xml:space="preserve">      //Fait le travail de chargement des données dans la ligne</w:t>
      </w:r>
    </w:p>
    <w:p w14:paraId="448CF6BA" w14:textId="77777777" w:rsidR="00D57B34" w:rsidRPr="00D57B34" w:rsidRDefault="00D57B34" w:rsidP="00D57B34">
      <w:pPr>
        <w:pStyle w:val="code"/>
      </w:pPr>
      <w:r w:rsidRPr="00D57B34">
        <w:t xml:space="preserve">      fun bind(item: Personne) </w:t>
      </w:r>
    </w:p>
    <w:p w14:paraId="6EE20DBE" w14:textId="77777777" w:rsidR="00D57B34" w:rsidRPr="00D57B34" w:rsidRDefault="00D57B34" w:rsidP="00D57B34">
      <w:pPr>
        <w:pStyle w:val="code"/>
      </w:pPr>
      <w:r w:rsidRPr="00D57B34">
        <w:t xml:space="preserve">      {</w:t>
      </w:r>
    </w:p>
    <w:p w14:paraId="7136197F" w14:textId="77777777" w:rsidR="00D57B34" w:rsidRPr="00D57B34" w:rsidRDefault="00D57B34" w:rsidP="00D57B34">
      <w:pPr>
        <w:pStyle w:val="code"/>
      </w:pPr>
      <w:r w:rsidRPr="00D57B34">
        <w:t xml:space="preserve">         //On fournit à la ligne les données, le dataBinding de l'IHM fait le reste</w:t>
      </w:r>
    </w:p>
    <w:p w14:paraId="437D177F" w14:textId="77777777" w:rsidR="00D57B34" w:rsidRPr="00D57B34" w:rsidRDefault="00D57B34" w:rsidP="00D57B34">
      <w:pPr>
        <w:pStyle w:val="code"/>
      </w:pPr>
      <w:r w:rsidRPr="00D57B34">
        <w:t xml:space="preserve">         binding.personne = item</w:t>
      </w:r>
    </w:p>
    <w:p w14:paraId="30FB2E71" w14:textId="77777777" w:rsidR="00D57B34" w:rsidRPr="00D57B34" w:rsidRDefault="00D57B34" w:rsidP="00D57B34">
      <w:pPr>
        <w:pStyle w:val="code"/>
      </w:pPr>
      <w:r w:rsidRPr="00D57B34">
        <w:t xml:space="preserve">         binding.executePendingBindings()</w:t>
      </w:r>
    </w:p>
    <w:p w14:paraId="2F316D95" w14:textId="77777777" w:rsidR="00D57B34" w:rsidRPr="00D57B34" w:rsidRDefault="00D57B34" w:rsidP="00D57B34">
      <w:pPr>
        <w:pStyle w:val="code"/>
      </w:pPr>
      <w:r w:rsidRPr="00D57B34">
        <w:t xml:space="preserve">      }</w:t>
      </w:r>
    </w:p>
    <w:p w14:paraId="1645C061" w14:textId="77777777" w:rsidR="00D57B34" w:rsidRPr="00D57B34" w:rsidRDefault="00D57B34" w:rsidP="00D57B34">
      <w:pPr>
        <w:pStyle w:val="code"/>
      </w:pPr>
      <w:r w:rsidRPr="00D57B34">
        <w:lastRenderedPageBreak/>
        <w:t xml:space="preserve">      </w:t>
      </w:r>
    </w:p>
    <w:p w14:paraId="0CF1F526" w14:textId="77777777" w:rsidR="00D57B34" w:rsidRPr="00D57B34" w:rsidRDefault="00D57B34" w:rsidP="00D57B34">
      <w:pPr>
        <w:pStyle w:val="code"/>
      </w:pPr>
      <w:r w:rsidRPr="00D57B34">
        <w:t xml:space="preserve">      //Ici c'est toujours pareil</w:t>
      </w:r>
    </w:p>
    <w:p w14:paraId="39567737" w14:textId="77777777" w:rsidR="00D57B34" w:rsidRPr="00D57B34" w:rsidRDefault="00D57B34" w:rsidP="00D57B34">
      <w:pPr>
        <w:pStyle w:val="code"/>
      </w:pPr>
      <w:r w:rsidRPr="00D57B34">
        <w:t xml:space="preserve">      companion object </w:t>
      </w:r>
    </w:p>
    <w:p w14:paraId="45284C9A" w14:textId="77777777" w:rsidR="00D57B34" w:rsidRPr="00D57B34" w:rsidRDefault="00D57B34" w:rsidP="00D57B34">
      <w:pPr>
        <w:pStyle w:val="code"/>
      </w:pPr>
      <w:r w:rsidRPr="00D57B34">
        <w:t xml:space="preserve">      {</w:t>
      </w:r>
    </w:p>
    <w:p w14:paraId="360F7EB2" w14:textId="77777777" w:rsidR="00D57B34" w:rsidRPr="00D57B34" w:rsidRDefault="00D57B34" w:rsidP="00D57B34">
      <w:pPr>
        <w:pStyle w:val="code"/>
      </w:pPr>
      <w:r w:rsidRPr="00D57B34">
        <w:t xml:space="preserve">          fun from(parent: ViewGroup): ViewHolder </w:t>
      </w:r>
    </w:p>
    <w:p w14:paraId="0B7C48D6" w14:textId="77777777" w:rsidR="00D57B34" w:rsidRPr="00D57B34" w:rsidRDefault="00D57B34" w:rsidP="00D57B34">
      <w:pPr>
        <w:pStyle w:val="code"/>
      </w:pPr>
      <w:r w:rsidRPr="00D57B34">
        <w:t xml:space="preserve">          {</w:t>
      </w:r>
    </w:p>
    <w:p w14:paraId="3A02E8DF" w14:textId="77777777" w:rsidR="00D57B34" w:rsidRPr="00D57B34" w:rsidRDefault="00D57B34" w:rsidP="00D57B34">
      <w:pPr>
        <w:pStyle w:val="code"/>
      </w:pPr>
      <w:r w:rsidRPr="00D57B34">
        <w:t xml:space="preserve">              val layoutInflater = LayoutInflater.from(parent.context)</w:t>
      </w:r>
    </w:p>
    <w:p w14:paraId="1CAC9685" w14:textId="77777777" w:rsidR="00D57B34" w:rsidRPr="00D57B34" w:rsidRDefault="00D57B34" w:rsidP="00D57B34">
      <w:pPr>
        <w:pStyle w:val="code"/>
      </w:pPr>
      <w:r w:rsidRPr="00D57B34">
        <w:t xml:space="preserve">              val binding = ItemPersonneBinding.inflate(layoutInflater, parent, false)</w:t>
      </w:r>
    </w:p>
    <w:p w14:paraId="24172830" w14:textId="77777777" w:rsidR="00D57B34" w:rsidRPr="00D57B34" w:rsidRDefault="00D57B34" w:rsidP="00D57B34">
      <w:pPr>
        <w:pStyle w:val="code"/>
      </w:pPr>
      <w:r w:rsidRPr="00D57B34">
        <w:t xml:space="preserve">              return ViewHolder(binding)</w:t>
      </w:r>
    </w:p>
    <w:p w14:paraId="276D71EF" w14:textId="77777777" w:rsidR="00D57B34" w:rsidRPr="00D57B34" w:rsidRDefault="00D57B34" w:rsidP="00D57B34">
      <w:pPr>
        <w:pStyle w:val="code"/>
      </w:pPr>
      <w:r w:rsidRPr="00D57B34">
        <w:t xml:space="preserve">          }</w:t>
      </w:r>
    </w:p>
    <w:p w14:paraId="2CB8B604" w14:textId="77777777" w:rsidR="00D57B34" w:rsidRPr="00D57B34" w:rsidRDefault="00D57B34" w:rsidP="00D57B34">
      <w:pPr>
        <w:pStyle w:val="code"/>
      </w:pPr>
      <w:r w:rsidRPr="00D57B34">
        <w:t xml:space="preserve">      }</w:t>
      </w:r>
    </w:p>
    <w:p w14:paraId="452B8946" w14:textId="77777777" w:rsidR="00D57B34" w:rsidRPr="00D57B34" w:rsidRDefault="00D57B34" w:rsidP="00D57B34">
      <w:pPr>
        <w:pStyle w:val="code"/>
      </w:pPr>
      <w:r w:rsidRPr="00D57B34">
        <w:t xml:space="preserve">   }</w:t>
      </w:r>
    </w:p>
    <w:p w14:paraId="323E29C2" w14:textId="77777777" w:rsidR="00D57B34" w:rsidRPr="00D57B34" w:rsidRDefault="00D57B34" w:rsidP="00D57B34">
      <w:pPr>
        <w:pStyle w:val="code"/>
      </w:pPr>
      <w:r w:rsidRPr="00D57B34">
        <w:t>}</w:t>
      </w:r>
    </w:p>
    <w:p w14:paraId="15D4BD76" w14:textId="16672ED8" w:rsidR="00D57B34" w:rsidRPr="00D57B34" w:rsidRDefault="00D57B34" w:rsidP="00D57B34">
      <w:pPr>
        <w:pStyle w:val="code"/>
      </w:pPr>
    </w:p>
    <w:p w14:paraId="1D75245F" w14:textId="77777777" w:rsidR="00D57B34" w:rsidRPr="00D57B34" w:rsidRDefault="00D57B34" w:rsidP="00D57B34">
      <w:pPr>
        <w:pStyle w:val="code"/>
      </w:pPr>
      <w:r w:rsidRPr="00D57B34">
        <w:t>//Ici c'est toujurs pareil aussi</w:t>
      </w:r>
    </w:p>
    <w:p w14:paraId="32011572" w14:textId="77777777" w:rsidR="00D57B34" w:rsidRPr="00D57B34" w:rsidRDefault="00D57B34" w:rsidP="00D57B34">
      <w:pPr>
        <w:pStyle w:val="code"/>
      </w:pPr>
      <w:r w:rsidRPr="00D57B34">
        <w:t xml:space="preserve">class PersonneDiffCallback : DiffUtil.ItemCallback&lt;Personne&gt;() </w:t>
      </w:r>
    </w:p>
    <w:p w14:paraId="6EA09472" w14:textId="77777777" w:rsidR="00D57B34" w:rsidRPr="00D57B34" w:rsidRDefault="00D57B34" w:rsidP="00D57B34">
      <w:pPr>
        <w:pStyle w:val="code"/>
      </w:pPr>
      <w:r w:rsidRPr="00D57B34">
        <w:t xml:space="preserve">{       </w:t>
      </w:r>
    </w:p>
    <w:p w14:paraId="216BD80C" w14:textId="77777777" w:rsidR="00D57B34" w:rsidRPr="00D57B34" w:rsidRDefault="00D57B34" w:rsidP="00D57B34">
      <w:pPr>
        <w:pStyle w:val="code"/>
      </w:pPr>
      <w:r w:rsidRPr="00D57B34">
        <w:t xml:space="preserve">  override fun areItemsTheSame(oldItem: Personne, newItem: Personne): Boolean </w:t>
      </w:r>
    </w:p>
    <w:p w14:paraId="414BF6F0" w14:textId="77777777" w:rsidR="00D57B34" w:rsidRPr="00D57B34" w:rsidRDefault="00D57B34" w:rsidP="00D57B34">
      <w:pPr>
        <w:pStyle w:val="code"/>
      </w:pPr>
      <w:r w:rsidRPr="00D57B34">
        <w:t xml:space="preserve">  {         </w:t>
      </w:r>
    </w:p>
    <w:p w14:paraId="1A4D1FF8" w14:textId="77777777" w:rsidR="00D57B34" w:rsidRPr="00D57B34" w:rsidRDefault="00D57B34" w:rsidP="00D57B34">
      <w:pPr>
        <w:pStyle w:val="code"/>
      </w:pPr>
      <w:r w:rsidRPr="00D57B34">
        <w:t xml:space="preserve">    return oldItem.id == newItem.id     </w:t>
      </w:r>
    </w:p>
    <w:p w14:paraId="1BD02B36" w14:textId="77777777" w:rsidR="00D57B34" w:rsidRPr="00D57B34" w:rsidRDefault="00D57B34" w:rsidP="00D57B34">
      <w:pPr>
        <w:pStyle w:val="code"/>
      </w:pPr>
      <w:r w:rsidRPr="00D57B34">
        <w:t xml:space="preserve">  }         </w:t>
      </w:r>
    </w:p>
    <w:p w14:paraId="1C168059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2646A5FC" w14:textId="77777777" w:rsidR="00D57B34" w:rsidRPr="00D57B34" w:rsidRDefault="00D57B34" w:rsidP="00D57B34">
      <w:pPr>
        <w:pStyle w:val="code"/>
      </w:pPr>
      <w:r w:rsidRPr="00D57B34">
        <w:t xml:space="preserve">  override fun areContentsTheSame(oldItem: Personne, newItem: Personne): Boolean </w:t>
      </w:r>
    </w:p>
    <w:p w14:paraId="7F5A6B3E" w14:textId="77777777" w:rsidR="00D57B34" w:rsidRPr="00D57B34" w:rsidRDefault="00D57B34" w:rsidP="00D57B34">
      <w:pPr>
        <w:pStyle w:val="code"/>
      </w:pPr>
      <w:r w:rsidRPr="00D57B34">
        <w:t xml:space="preserve">  {         </w:t>
      </w:r>
    </w:p>
    <w:p w14:paraId="4AD11A4A" w14:textId="77777777" w:rsidR="00D57B34" w:rsidRPr="00D57B34" w:rsidRDefault="00D57B34" w:rsidP="00D57B34">
      <w:pPr>
        <w:pStyle w:val="code"/>
      </w:pPr>
      <w:r w:rsidRPr="00D57B34">
        <w:t xml:space="preserve">    return oldItem == newItem       </w:t>
      </w:r>
    </w:p>
    <w:p w14:paraId="52EA70F5" w14:textId="77777777" w:rsidR="00D57B34" w:rsidRPr="00D57B34" w:rsidRDefault="00D57B34" w:rsidP="00D57B34">
      <w:pPr>
        <w:pStyle w:val="code"/>
      </w:pPr>
      <w:r w:rsidRPr="00D57B34">
        <w:t xml:space="preserve">  } </w:t>
      </w:r>
    </w:p>
    <w:p w14:paraId="5AA9CD4C" w14:textId="06FC4C50" w:rsidR="00D57B34" w:rsidRPr="00D57B34" w:rsidRDefault="00D57B34" w:rsidP="00D57B34">
      <w:pPr>
        <w:pStyle w:val="code"/>
      </w:pPr>
      <w:r w:rsidRPr="00D57B34">
        <w:t>}</w:t>
      </w:r>
    </w:p>
    <w:p w14:paraId="01971D73" w14:textId="3BFAD33E" w:rsidR="00D57B34" w:rsidRDefault="00D57B34" w:rsidP="00D57B34">
      <w:pPr>
        <w:pStyle w:val="titreniv1"/>
      </w:pPr>
      <w:r>
        <w:t xml:space="preserve">Démonstration : </w:t>
      </w:r>
      <w:r w:rsidRPr="00D57B34">
        <w:t>Initialiser et les lier éléments</w:t>
      </w:r>
    </w:p>
    <w:p w14:paraId="1B82E21B" w14:textId="77777777" w:rsidR="00D57B34" w:rsidRPr="00D57B34" w:rsidRDefault="00D57B34" w:rsidP="00D57B34">
      <w:pPr>
        <w:pStyle w:val="code"/>
      </w:pPr>
      <w:r w:rsidRPr="00D57B34">
        <w:t xml:space="preserve">class ListePersonnesFragment : Fragment() </w:t>
      </w:r>
    </w:p>
    <w:p w14:paraId="0728F550" w14:textId="77777777" w:rsidR="00D57B34" w:rsidRPr="00D57B34" w:rsidRDefault="00D57B34" w:rsidP="00D57B34">
      <w:pPr>
        <w:pStyle w:val="code"/>
      </w:pPr>
      <w:r w:rsidRPr="00D57B34">
        <w:t>{</w:t>
      </w:r>
    </w:p>
    <w:p w14:paraId="4957A6D3" w14:textId="77777777" w:rsidR="00D57B34" w:rsidRPr="00D57B34" w:rsidRDefault="00D57B34" w:rsidP="00D57B34">
      <w:pPr>
        <w:pStyle w:val="code"/>
      </w:pPr>
      <w:r w:rsidRPr="00D57B34">
        <w:t xml:space="preserve">  override fun onCreateView(inflater: LayoutInflater,  container: ViewGroup?,savedInstanceState: Bundle?): View? </w:t>
      </w:r>
    </w:p>
    <w:p w14:paraId="42A7BF4C" w14:textId="77777777" w:rsidR="00D57B34" w:rsidRPr="00D57B34" w:rsidRDefault="00D57B34" w:rsidP="00D57B34">
      <w:pPr>
        <w:pStyle w:val="code"/>
      </w:pPr>
      <w:r w:rsidRPr="00D57B34">
        <w:lastRenderedPageBreak/>
        <w:t xml:space="preserve">  {</w:t>
      </w:r>
    </w:p>
    <w:p w14:paraId="3862ADDD" w14:textId="77777777" w:rsidR="00D57B34" w:rsidRPr="00D57B34" w:rsidRDefault="00D57B34" w:rsidP="00D57B34">
      <w:pPr>
        <w:pStyle w:val="code"/>
      </w:pPr>
      <w:r w:rsidRPr="00D57B34">
        <w:t xml:space="preserve">    val binding: FragmentListePersonnesBinding = DataBindingUtil.inflate(</w:t>
      </w:r>
    </w:p>
    <w:p w14:paraId="3CB4B64D" w14:textId="77777777" w:rsidR="00D57B34" w:rsidRPr="00D57B34" w:rsidRDefault="00D57B34" w:rsidP="00D57B34">
      <w:pPr>
        <w:pStyle w:val="code"/>
      </w:pPr>
      <w:r w:rsidRPr="00D57B34">
        <w:t xml:space="preserve">        inflater, </w:t>
      </w:r>
    </w:p>
    <w:p w14:paraId="7BC27898" w14:textId="77777777" w:rsidR="00D57B34" w:rsidRPr="00D57B34" w:rsidRDefault="00D57B34" w:rsidP="00D57B34">
      <w:pPr>
        <w:pStyle w:val="code"/>
      </w:pPr>
      <w:r w:rsidRPr="00D57B34">
        <w:t xml:space="preserve">        R.layout.fragment_liste_personnes, </w:t>
      </w:r>
    </w:p>
    <w:p w14:paraId="6E994A24" w14:textId="77777777" w:rsidR="00D57B34" w:rsidRPr="00D57B34" w:rsidRDefault="00D57B34" w:rsidP="00D57B34">
      <w:pPr>
        <w:pStyle w:val="code"/>
      </w:pPr>
      <w:r w:rsidRPr="00D57B34">
        <w:t xml:space="preserve">        container, </w:t>
      </w:r>
    </w:p>
    <w:p w14:paraId="09BE28B7" w14:textId="77777777" w:rsidR="00D57B34" w:rsidRPr="00D57B34" w:rsidRDefault="00D57B34" w:rsidP="00D57B34">
      <w:pPr>
        <w:pStyle w:val="code"/>
      </w:pPr>
      <w:r w:rsidRPr="00D57B34">
        <w:t xml:space="preserve">        false)</w:t>
      </w:r>
    </w:p>
    <w:p w14:paraId="5F2C9BAB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4D5CC8E2" w14:textId="77777777" w:rsidR="00D57B34" w:rsidRPr="00D57B34" w:rsidRDefault="00D57B34" w:rsidP="00D57B34">
      <w:pPr>
        <w:pStyle w:val="code"/>
      </w:pPr>
      <w:r w:rsidRPr="00D57B34">
        <w:t xml:space="preserve">    val listePersonnesViewModel =</w:t>
      </w:r>
    </w:p>
    <w:p w14:paraId="7B93772A" w14:textId="77777777" w:rsidR="00D57B34" w:rsidRPr="00D57B34" w:rsidRDefault="00D57B34" w:rsidP="00D57B34">
      <w:pPr>
        <w:pStyle w:val="code"/>
      </w:pPr>
      <w:r w:rsidRPr="00D57B34">
        <w:t xml:space="preserve">    ViewModelProvider(this).get(ListePersonnesViewModel::class.java)</w:t>
      </w:r>
    </w:p>
    <w:p w14:paraId="634F8A21" w14:textId="77777777" w:rsidR="00D57B34" w:rsidRPr="00D57B34" w:rsidRDefault="00D57B34" w:rsidP="00D57B34">
      <w:pPr>
        <w:pStyle w:val="code"/>
      </w:pPr>
      <w:r w:rsidRPr="00D57B34">
        <w:t xml:space="preserve">  </w:t>
      </w:r>
    </w:p>
    <w:p w14:paraId="7D730833" w14:textId="77777777" w:rsidR="00D57B34" w:rsidRPr="00D57B34" w:rsidRDefault="00D57B34" w:rsidP="00D57B34">
      <w:pPr>
        <w:pStyle w:val="code"/>
      </w:pPr>
      <w:r w:rsidRPr="00D57B34">
        <w:t xml:space="preserve">    val adapter = ListPersonnesAdapter()</w:t>
      </w:r>
    </w:p>
    <w:p w14:paraId="410E822A" w14:textId="77777777" w:rsidR="00D57B34" w:rsidRPr="00D57B34" w:rsidRDefault="00D57B34" w:rsidP="00D57B34">
      <w:pPr>
        <w:pStyle w:val="code"/>
      </w:pPr>
      <w:r w:rsidRPr="00D57B34">
        <w:t xml:space="preserve">    binding.rvPersonnes.adapter = adapter</w:t>
      </w:r>
    </w:p>
    <w:p w14:paraId="64A465FD" w14:textId="77777777" w:rsidR="00D57B34" w:rsidRPr="00D57B34" w:rsidRDefault="00D57B34" w:rsidP="00D57B34">
      <w:pPr>
        <w:pStyle w:val="code"/>
      </w:pPr>
      <w:r w:rsidRPr="00D57B34">
        <w:t xml:space="preserve">    adapter.submitList(listePersonnesViewModel.personnes)</w:t>
      </w:r>
    </w:p>
    <w:p w14:paraId="11E987DC" w14:textId="77777777" w:rsidR="00D57B34" w:rsidRPr="00D57B34" w:rsidRDefault="00D57B34" w:rsidP="00D57B34">
      <w:pPr>
        <w:pStyle w:val="code"/>
      </w:pPr>
      <w:r w:rsidRPr="00D57B34">
        <w:rPr>
          <w:rFonts w:ascii="Cambria Math" w:hAnsi="Cambria Math" w:cs="Cambria Math"/>
        </w:rPr>
        <w:t>​</w:t>
      </w:r>
    </w:p>
    <w:p w14:paraId="470DBA72" w14:textId="77777777" w:rsidR="00D57B34" w:rsidRPr="00D57B34" w:rsidRDefault="00D57B34" w:rsidP="00D57B34">
      <w:pPr>
        <w:pStyle w:val="code"/>
      </w:pPr>
      <w:r w:rsidRPr="00D57B34">
        <w:t xml:space="preserve">    return binding.root</w:t>
      </w:r>
    </w:p>
    <w:p w14:paraId="74B671BD" w14:textId="77777777" w:rsidR="00D57B34" w:rsidRPr="00D57B34" w:rsidRDefault="00D57B34" w:rsidP="00D57B34">
      <w:pPr>
        <w:pStyle w:val="code"/>
      </w:pPr>
      <w:r w:rsidRPr="00D57B34">
        <w:t xml:space="preserve">  }</w:t>
      </w:r>
    </w:p>
    <w:p w14:paraId="350FA8F2" w14:textId="38D294D5" w:rsidR="00D57B34" w:rsidRDefault="00D57B34" w:rsidP="00D57B34">
      <w:pPr>
        <w:pStyle w:val="code"/>
      </w:pPr>
      <w:r w:rsidRPr="00D57B34">
        <w:t>}</w:t>
      </w:r>
    </w:p>
    <w:p w14:paraId="01A48CAB" w14:textId="4B76EEE1" w:rsidR="00D57B34" w:rsidRPr="00D57B34" w:rsidRDefault="00D57B34" w:rsidP="00D57B34">
      <w:pPr>
        <w:pStyle w:val="titreniv1"/>
      </w:pPr>
      <w:r>
        <w:t>Démonstration : Interaction avec les items</w:t>
      </w:r>
    </w:p>
    <w:p w14:paraId="287C8EC9" w14:textId="441AAD07" w:rsidR="00D57B34" w:rsidRDefault="00D57B34" w:rsidP="00D57B34">
      <w:pPr>
        <w:pStyle w:val="titreniv2"/>
      </w:pPr>
      <w:r>
        <w:t>Présentation</w:t>
      </w:r>
    </w:p>
    <w:p w14:paraId="4E6CBA96" w14:textId="36D13D4B" w:rsidR="00D57B34" w:rsidRDefault="00D57B34" w:rsidP="00D57B34">
      <w:r>
        <w:t>Il est possible d'exécuter une action lors d'un clic sur un élément.</w:t>
      </w:r>
    </w:p>
    <w:p w14:paraId="14293EE4" w14:textId="48657CE8" w:rsidR="00D57B34" w:rsidRDefault="00D57B34" w:rsidP="00D57B34">
      <w:pPr>
        <w:pStyle w:val="titreniv2"/>
      </w:pPr>
      <w:r>
        <w:t>Mise en place</w:t>
      </w:r>
    </w:p>
    <w:p w14:paraId="2A53CD66" w14:textId="2F0D337A" w:rsidR="00D57B34" w:rsidRPr="00D57B34" w:rsidRDefault="00D57B34" w:rsidP="00D57B34">
      <w:r w:rsidRPr="00D57B34">
        <w:t>Créer un listener</w:t>
      </w:r>
    </w:p>
    <w:p w14:paraId="6BFB9705" w14:textId="6BD6EB49" w:rsidR="00D57B34" w:rsidRPr="00D57B34" w:rsidRDefault="00D57B34" w:rsidP="00D57B34">
      <w:r w:rsidRPr="00D57B34">
        <w:t>Lier le listener à l’action onClick de chaque ligne de la liste dans l’IHM</w:t>
      </w:r>
    </w:p>
    <w:p w14:paraId="2DDD9A45" w14:textId="77777777" w:rsidR="00D57B34" w:rsidRPr="00D57B34" w:rsidRDefault="00D57B34" w:rsidP="00D57B34">
      <w:r w:rsidRPr="00D57B34">
        <w:t>Lier l'action dans l’adapter</w:t>
      </w:r>
    </w:p>
    <w:p w14:paraId="297421DC" w14:textId="7D50ADB7" w:rsidR="00D57B34" w:rsidRDefault="00D57B34" w:rsidP="00D57B34">
      <w:r w:rsidRPr="00D57B34">
        <w:t>Définir l’action à exécuter</w:t>
      </w:r>
    </w:p>
    <w:p w14:paraId="5E3D443E" w14:textId="5416D60B" w:rsidR="00D57B34" w:rsidRDefault="00DD47B5" w:rsidP="00DD47B5">
      <w:pPr>
        <w:pStyle w:val="titreniv2"/>
      </w:pPr>
      <w:r>
        <w:t xml:space="preserve">Démonstration : </w:t>
      </w:r>
      <w:r w:rsidR="00D57B34" w:rsidRPr="00D57B34">
        <w:t>Créer un listener</w:t>
      </w:r>
    </w:p>
    <w:p w14:paraId="63E08919" w14:textId="77777777" w:rsidR="00965DDE" w:rsidRPr="00965DDE" w:rsidRDefault="00965DDE" w:rsidP="00965DDE">
      <w:pPr>
        <w:pStyle w:val="code"/>
      </w:pPr>
      <w:r w:rsidRPr="00965DDE">
        <w:t xml:space="preserve">class PersonneListener(val clickListener: (personneId: Long) -&gt; Unit) </w:t>
      </w:r>
    </w:p>
    <w:p w14:paraId="37F86FC1" w14:textId="77777777" w:rsidR="00965DDE" w:rsidRPr="00965DDE" w:rsidRDefault="00965DDE" w:rsidP="00965DDE">
      <w:pPr>
        <w:pStyle w:val="code"/>
      </w:pPr>
      <w:r w:rsidRPr="00965DDE">
        <w:t>{</w:t>
      </w:r>
    </w:p>
    <w:p w14:paraId="50E419A0" w14:textId="77777777" w:rsidR="00965DDE" w:rsidRPr="00965DDE" w:rsidRDefault="00965DDE" w:rsidP="00965DDE">
      <w:pPr>
        <w:pStyle w:val="code"/>
      </w:pPr>
      <w:r w:rsidRPr="00965DDE">
        <w:t xml:space="preserve">  fun onClick(personne: Personne) = clickListener(personne.id)</w:t>
      </w:r>
    </w:p>
    <w:p w14:paraId="0B1E4A34" w14:textId="59B7F926" w:rsidR="00965DDE" w:rsidRPr="00965DDE" w:rsidRDefault="00965DDE" w:rsidP="00965DDE">
      <w:pPr>
        <w:pStyle w:val="code"/>
      </w:pPr>
      <w:r w:rsidRPr="00965DDE">
        <w:lastRenderedPageBreak/>
        <w:t>}</w:t>
      </w:r>
    </w:p>
    <w:p w14:paraId="37411BC8" w14:textId="1368C23F" w:rsidR="00DD47B5" w:rsidRDefault="00DD47B5" w:rsidP="00DD47B5">
      <w:pPr>
        <w:pStyle w:val="titreniv2"/>
      </w:pPr>
      <w:r w:rsidRPr="00DD47B5">
        <w:t>Démonstration : Lier le listener à l’action onClick </w:t>
      </w:r>
    </w:p>
    <w:p w14:paraId="1DD95D19" w14:textId="77777777" w:rsidR="00965DDE" w:rsidRPr="00965DDE" w:rsidRDefault="00965DDE" w:rsidP="00965DDE">
      <w:pPr>
        <w:pStyle w:val="code"/>
      </w:pPr>
      <w:r w:rsidRPr="00965DDE">
        <w:t>&lt;data&gt;</w:t>
      </w:r>
    </w:p>
    <w:p w14:paraId="36D54872" w14:textId="77777777" w:rsidR="00965DDE" w:rsidRPr="00965DDE" w:rsidRDefault="00965DDE" w:rsidP="00965DDE">
      <w:pPr>
        <w:pStyle w:val="code"/>
      </w:pPr>
      <w:r w:rsidRPr="00965DDE">
        <w:t xml:space="preserve">  &lt;variable             </w:t>
      </w:r>
    </w:p>
    <w:p w14:paraId="2F491861" w14:textId="7B5C28FD" w:rsidR="00965DDE" w:rsidRPr="00965DDE" w:rsidRDefault="00965DDE" w:rsidP="00965DDE">
      <w:pPr>
        <w:pStyle w:val="code"/>
      </w:pPr>
      <w:r w:rsidRPr="00965DDE">
        <w:t xml:space="preserve">           name="personne"             </w:t>
      </w:r>
    </w:p>
    <w:p w14:paraId="22390859" w14:textId="5DAAC533" w:rsidR="00965DDE" w:rsidRPr="00965DDE" w:rsidRDefault="00965DDE" w:rsidP="00965DDE">
      <w:pPr>
        <w:pStyle w:val="code"/>
      </w:pPr>
      <w:r w:rsidRPr="00965DDE">
        <w:t xml:space="preserve">           type="fr.eni.utilisateurauhasardkotlin.model.Personne" /&gt;           </w:t>
      </w:r>
    </w:p>
    <w:p w14:paraId="01020046" w14:textId="47A87A49" w:rsidR="00965DDE" w:rsidRPr="00965DDE" w:rsidRDefault="00965DDE" w:rsidP="00965DDE">
      <w:pPr>
        <w:pStyle w:val="code"/>
      </w:pPr>
    </w:p>
    <w:p w14:paraId="44D12AE9" w14:textId="77777777" w:rsidR="00965DDE" w:rsidRPr="00965DDE" w:rsidRDefault="00965DDE" w:rsidP="00965DDE">
      <w:pPr>
        <w:pStyle w:val="code"/>
      </w:pPr>
      <w:r w:rsidRPr="00965DDE">
        <w:t xml:space="preserve">  &lt;variable             </w:t>
      </w:r>
    </w:p>
    <w:p w14:paraId="2768104D" w14:textId="77777777" w:rsidR="00965DDE" w:rsidRPr="00965DDE" w:rsidRDefault="00965DDE" w:rsidP="00965DDE">
      <w:pPr>
        <w:pStyle w:val="code"/>
      </w:pPr>
      <w:r w:rsidRPr="00965DDE">
        <w:t xml:space="preserve">            name="clickListener"        </w:t>
      </w:r>
    </w:p>
    <w:p w14:paraId="5E462F3D" w14:textId="63DB29CE" w:rsidR="00965DDE" w:rsidRPr="00965DDE" w:rsidRDefault="00965DDE" w:rsidP="00965DDE">
      <w:pPr>
        <w:pStyle w:val="code"/>
      </w:pPr>
      <w:r>
        <w:t>t</w:t>
      </w:r>
      <w:r w:rsidRPr="00965DDE">
        <w:t xml:space="preserve">ype="fr.eni.utilisateurauhasardkotlin.liste_personnes.PersonneListener"/&gt;  </w:t>
      </w:r>
    </w:p>
    <w:p w14:paraId="458F2C20" w14:textId="77777777" w:rsidR="00965DDE" w:rsidRPr="00965DDE" w:rsidRDefault="00965DDE" w:rsidP="00965DDE">
      <w:pPr>
        <w:pStyle w:val="code"/>
      </w:pPr>
      <w:r w:rsidRPr="00965DDE">
        <w:t xml:space="preserve">&lt;/data&gt;     </w:t>
      </w:r>
    </w:p>
    <w:p w14:paraId="209C8FDC" w14:textId="77777777" w:rsidR="00965DDE" w:rsidRPr="00965DDE" w:rsidRDefault="00965DDE" w:rsidP="00965DDE">
      <w:pPr>
        <w:pStyle w:val="code"/>
      </w:pPr>
    </w:p>
    <w:p w14:paraId="3147A24C" w14:textId="77777777" w:rsidR="00965DDE" w:rsidRPr="00965DDE" w:rsidRDefault="00965DDE" w:rsidP="00965DDE">
      <w:pPr>
        <w:pStyle w:val="code"/>
      </w:pPr>
      <w:r w:rsidRPr="00965DDE">
        <w:t xml:space="preserve">&lt;LinearLayout       </w:t>
      </w:r>
    </w:p>
    <w:p w14:paraId="2429FA01" w14:textId="77777777" w:rsidR="00965DDE" w:rsidRPr="00965DDE" w:rsidRDefault="00965DDE" w:rsidP="00965DDE">
      <w:pPr>
        <w:pStyle w:val="code"/>
      </w:pPr>
      <w:r w:rsidRPr="00965DDE">
        <w:t xml:space="preserve">              android:layout_width="match_parent"       </w:t>
      </w:r>
    </w:p>
    <w:p w14:paraId="7968BB45" w14:textId="77777777" w:rsidR="00965DDE" w:rsidRPr="00965DDE" w:rsidRDefault="00965DDE" w:rsidP="00965DDE">
      <w:pPr>
        <w:pStyle w:val="code"/>
      </w:pPr>
      <w:r w:rsidRPr="00965DDE">
        <w:t xml:space="preserve">              android:layout_height="wrap_content"      </w:t>
      </w:r>
    </w:p>
    <w:p w14:paraId="41E54E23" w14:textId="77777777" w:rsidR="00965DDE" w:rsidRPr="00965DDE" w:rsidRDefault="00965DDE" w:rsidP="00965DDE">
      <w:pPr>
        <w:pStyle w:val="code"/>
      </w:pPr>
      <w:r w:rsidRPr="00965DDE">
        <w:t xml:space="preserve">              android:orientation="vertical"        </w:t>
      </w:r>
    </w:p>
    <w:p w14:paraId="14F36929" w14:textId="77777777" w:rsidR="00965DDE" w:rsidRPr="00965DDE" w:rsidRDefault="00965DDE" w:rsidP="00965DDE">
      <w:pPr>
        <w:pStyle w:val="code"/>
      </w:pPr>
      <w:r w:rsidRPr="00965DDE">
        <w:t xml:space="preserve">              android:layout_margin="16dp"      </w:t>
      </w:r>
    </w:p>
    <w:p w14:paraId="59161891" w14:textId="77777777" w:rsidR="00965DDE" w:rsidRPr="00965DDE" w:rsidRDefault="00965DDE" w:rsidP="00965DDE">
      <w:pPr>
        <w:pStyle w:val="code"/>
      </w:pPr>
      <w:r w:rsidRPr="00965DDE">
        <w:t xml:space="preserve">              android:onClick="@{() -&gt; clickListener.onClick(personne)}"&gt;</w:t>
      </w:r>
    </w:p>
    <w:p w14:paraId="34F0AC4D" w14:textId="3FB9683D" w:rsidR="00965DDE" w:rsidRPr="00965DDE" w:rsidRDefault="00965DDE" w:rsidP="00965DDE">
      <w:pPr>
        <w:pStyle w:val="code"/>
      </w:pPr>
      <w:r w:rsidRPr="00965DDE">
        <w:t>[…]</w:t>
      </w:r>
    </w:p>
    <w:p w14:paraId="363A32A1" w14:textId="5B8255B3" w:rsidR="00DD47B5" w:rsidRDefault="00965DDE" w:rsidP="00DD47B5">
      <w:pPr>
        <w:pStyle w:val="titreniv2"/>
      </w:pPr>
      <w:r>
        <w:t xml:space="preserve">Démonstration : </w:t>
      </w:r>
      <w:r w:rsidR="00DD47B5" w:rsidRPr="00DD47B5">
        <w:t>Lier l'action dans l’adapter</w:t>
      </w:r>
    </w:p>
    <w:p w14:paraId="3ED37664" w14:textId="77777777" w:rsidR="00965DDE" w:rsidRPr="00965DDE" w:rsidRDefault="00965DDE" w:rsidP="00965DDE">
      <w:pPr>
        <w:pStyle w:val="code"/>
      </w:pPr>
      <w:r w:rsidRPr="00965DDE">
        <w:t>class ListPersonnesAdapter(val clickListener: PersonneListener)  : ListAdapter&lt;Personne,</w:t>
      </w:r>
    </w:p>
    <w:p w14:paraId="5171B36B" w14:textId="77777777" w:rsidR="00965DDE" w:rsidRPr="00965DDE" w:rsidRDefault="00965DDE" w:rsidP="00965DDE">
      <w:pPr>
        <w:pStyle w:val="code"/>
      </w:pPr>
      <w:r w:rsidRPr="00965DDE">
        <w:t xml:space="preserve">  ListPersonnesAdapter.ViewHolder&gt;(PersonneDiffCallback()) {</w:t>
      </w:r>
    </w:p>
    <w:p w14:paraId="11FCE897" w14:textId="77777777" w:rsidR="00965DDE" w:rsidRPr="00965DDE" w:rsidRDefault="00965DDE" w:rsidP="00965DDE">
      <w:pPr>
        <w:pStyle w:val="code"/>
      </w:pPr>
      <w:r w:rsidRPr="00965DDE">
        <w:t xml:space="preserve">  </w:t>
      </w:r>
    </w:p>
    <w:p w14:paraId="2E739EBB" w14:textId="77777777" w:rsidR="00965DDE" w:rsidRPr="00965DDE" w:rsidRDefault="00965DDE" w:rsidP="00965DDE">
      <w:pPr>
        <w:pStyle w:val="code"/>
      </w:pPr>
      <w:r w:rsidRPr="00965DDE">
        <w:t xml:space="preserve">  override fun onBindViewHolder(holder: ViewHolder, position: Int) </w:t>
      </w:r>
    </w:p>
    <w:p w14:paraId="249D366A" w14:textId="77777777" w:rsidR="00965DDE" w:rsidRPr="00965DDE" w:rsidRDefault="00965DDE" w:rsidP="00965DDE">
      <w:pPr>
        <w:pStyle w:val="code"/>
      </w:pPr>
      <w:r w:rsidRPr="00965DDE">
        <w:t xml:space="preserve">  {</w:t>
      </w:r>
    </w:p>
    <w:p w14:paraId="3E3D491D" w14:textId="77777777" w:rsidR="00965DDE" w:rsidRPr="00965DDE" w:rsidRDefault="00965DDE" w:rsidP="00965DDE">
      <w:pPr>
        <w:pStyle w:val="code"/>
      </w:pPr>
      <w:r w:rsidRPr="00965DDE">
        <w:t xml:space="preserve">    val item = getItem(position)                                                               holder.bind(clickListener,item)</w:t>
      </w:r>
    </w:p>
    <w:p w14:paraId="502AB7C0" w14:textId="77777777" w:rsidR="00965DDE" w:rsidRPr="00965DDE" w:rsidRDefault="00965DDE" w:rsidP="00965DDE">
      <w:pPr>
        <w:pStyle w:val="code"/>
      </w:pPr>
      <w:r w:rsidRPr="00965DDE">
        <w:t xml:space="preserve">                                                                   }</w:t>
      </w:r>
    </w:p>
    <w:p w14:paraId="11D80EE7" w14:textId="77777777" w:rsidR="00965DDE" w:rsidRPr="00965DDE" w:rsidRDefault="00965DDE" w:rsidP="00965DDE">
      <w:pPr>
        <w:pStyle w:val="code"/>
      </w:pPr>
      <w:r w:rsidRPr="00965DDE">
        <w:t xml:space="preserve">  override fun onCreateViewHolder(parent: ViewGroup, viewType: Int): ViewHolder </w:t>
      </w:r>
    </w:p>
    <w:p w14:paraId="28C078B4" w14:textId="77777777" w:rsidR="00965DDE" w:rsidRPr="00965DDE" w:rsidRDefault="00965DDE" w:rsidP="00965DDE">
      <w:pPr>
        <w:pStyle w:val="code"/>
      </w:pPr>
      <w:r w:rsidRPr="00965DDE">
        <w:t xml:space="preserve">  {</w:t>
      </w:r>
    </w:p>
    <w:p w14:paraId="7AE3617C" w14:textId="77777777" w:rsidR="00965DDE" w:rsidRPr="00965DDE" w:rsidRDefault="00965DDE" w:rsidP="00965DDE">
      <w:pPr>
        <w:pStyle w:val="code"/>
      </w:pPr>
      <w:r w:rsidRPr="00965DDE">
        <w:lastRenderedPageBreak/>
        <w:t xml:space="preserve">    return ViewHolder.from(parent)                                                           }</w:t>
      </w:r>
    </w:p>
    <w:p w14:paraId="001FD8EC" w14:textId="77777777" w:rsidR="00965DDE" w:rsidRPr="00965DDE" w:rsidRDefault="00965DDE" w:rsidP="00965DDE">
      <w:pPr>
        <w:pStyle w:val="code"/>
      </w:pPr>
      <w:r w:rsidRPr="00965DDE">
        <w:t xml:space="preserve">  </w:t>
      </w:r>
    </w:p>
    <w:p w14:paraId="60D18769" w14:textId="77777777" w:rsidR="00965DDE" w:rsidRPr="00965DDE" w:rsidRDefault="00965DDE" w:rsidP="00965DDE">
      <w:pPr>
        <w:pStyle w:val="code"/>
      </w:pPr>
      <w:r w:rsidRPr="00965DDE">
        <w:t xml:space="preserve">  class ViewHolder private constructor(val binding:ItemPersonneBinding):RecyclerView.ViewHolder(binding.root) </w:t>
      </w:r>
    </w:p>
    <w:p w14:paraId="6144B165" w14:textId="77777777" w:rsidR="00965DDE" w:rsidRPr="00965DDE" w:rsidRDefault="00965DDE" w:rsidP="00965DDE">
      <w:pPr>
        <w:pStyle w:val="code"/>
      </w:pPr>
      <w:r w:rsidRPr="00965DDE">
        <w:t xml:space="preserve">  {</w:t>
      </w:r>
    </w:p>
    <w:p w14:paraId="23564749" w14:textId="77777777" w:rsidR="00965DDE" w:rsidRPr="00965DDE" w:rsidRDefault="00965DDE" w:rsidP="00965DDE">
      <w:pPr>
        <w:pStyle w:val="code"/>
      </w:pPr>
      <w:r w:rsidRPr="00965DDE">
        <w:t xml:space="preserve">    fun bind(clickListener: PersonneListener,item: Personne) {</w:t>
      </w:r>
    </w:p>
    <w:p w14:paraId="3FF97BF5" w14:textId="77777777" w:rsidR="00965DDE" w:rsidRPr="00965DDE" w:rsidRDefault="00965DDE" w:rsidP="00965DDE">
      <w:pPr>
        <w:pStyle w:val="code"/>
      </w:pPr>
      <w:r w:rsidRPr="00965DDE">
        <w:t xml:space="preserve">      Log.i("ACOS","BIND")</w:t>
      </w:r>
    </w:p>
    <w:p w14:paraId="611547EF" w14:textId="77777777" w:rsidR="00965DDE" w:rsidRPr="00965DDE" w:rsidRDefault="00965DDE" w:rsidP="00965DDE">
      <w:pPr>
        <w:pStyle w:val="code"/>
      </w:pPr>
      <w:r w:rsidRPr="00965DDE">
        <w:t xml:space="preserve">      binding.personne = item</w:t>
      </w:r>
    </w:p>
    <w:p w14:paraId="0875852D" w14:textId="77777777" w:rsidR="00965DDE" w:rsidRPr="00965DDE" w:rsidRDefault="00965DDE" w:rsidP="00965DDE">
      <w:pPr>
        <w:pStyle w:val="code"/>
      </w:pPr>
      <w:r w:rsidRPr="00965DDE">
        <w:t xml:space="preserve">      binding.clickListener = clickListener</w:t>
      </w:r>
    </w:p>
    <w:p w14:paraId="1F82D1A9" w14:textId="77777777" w:rsidR="00965DDE" w:rsidRPr="00965DDE" w:rsidRDefault="00965DDE" w:rsidP="00965DDE">
      <w:pPr>
        <w:pStyle w:val="code"/>
      </w:pPr>
      <w:r w:rsidRPr="00965DDE">
        <w:t xml:space="preserve">      binding.executePendingBindings()</w:t>
      </w:r>
    </w:p>
    <w:p w14:paraId="78B210B7" w14:textId="77777777" w:rsidR="00965DDE" w:rsidRPr="00965DDE" w:rsidRDefault="00965DDE" w:rsidP="00965DDE">
      <w:pPr>
        <w:pStyle w:val="code"/>
      </w:pPr>
      <w:r w:rsidRPr="00965DDE">
        <w:t xml:space="preserve">    }</w:t>
      </w:r>
    </w:p>
    <w:p w14:paraId="38102010" w14:textId="623831E4" w:rsidR="00965DDE" w:rsidRPr="00965DDE" w:rsidRDefault="00965DDE" w:rsidP="00965DDE">
      <w:pPr>
        <w:pStyle w:val="code"/>
      </w:pPr>
      <w:r w:rsidRPr="00965DDE">
        <w:t xml:space="preserve">  […]</w:t>
      </w:r>
    </w:p>
    <w:p w14:paraId="0CD9B881" w14:textId="6443EE21" w:rsidR="00FD7F48" w:rsidRDefault="00965DDE" w:rsidP="00DD47B5">
      <w:pPr>
        <w:pStyle w:val="titreniv2"/>
      </w:pPr>
      <w:r>
        <w:t xml:space="preserve">Démonstration : </w:t>
      </w:r>
      <w:r w:rsidR="00DD47B5">
        <w:t>Définir l'action à exécuter</w:t>
      </w:r>
    </w:p>
    <w:p w14:paraId="2398FBBD" w14:textId="77777777" w:rsidR="00965DDE" w:rsidRPr="00965DDE" w:rsidRDefault="00965DDE" w:rsidP="00965DDE">
      <w:pPr>
        <w:pStyle w:val="code"/>
      </w:pPr>
      <w:r w:rsidRPr="00965DDE">
        <w:t xml:space="preserve">val adapter = ListPersonnesAdapter(PersonneListener </w:t>
      </w:r>
    </w:p>
    <w:p w14:paraId="3EFE397B" w14:textId="77777777" w:rsidR="00965DDE" w:rsidRPr="00965DDE" w:rsidRDefault="00965DDE" w:rsidP="00965DDE">
      <w:pPr>
        <w:pStyle w:val="code"/>
      </w:pPr>
      <w:r w:rsidRPr="00965DDE">
        <w:t xml:space="preserve">{ </w:t>
      </w:r>
    </w:p>
    <w:p w14:paraId="39F009E3" w14:textId="77777777" w:rsidR="00965DDE" w:rsidRPr="00965DDE" w:rsidRDefault="00965DDE" w:rsidP="00965DDE">
      <w:pPr>
        <w:pStyle w:val="code"/>
      </w:pPr>
      <w:r w:rsidRPr="00965DDE">
        <w:t xml:space="preserve"> personneId -&gt; Toast.makeText(context, "${personneId}", Toast.LENGTH_LONG).show()</w:t>
      </w:r>
    </w:p>
    <w:p w14:paraId="48B81A03" w14:textId="77777777" w:rsidR="00965DDE" w:rsidRPr="00965DDE" w:rsidRDefault="00965DDE" w:rsidP="00965DDE">
      <w:pPr>
        <w:pStyle w:val="code"/>
      </w:pPr>
      <w:r w:rsidRPr="00965DDE">
        <w:t>})</w:t>
      </w:r>
    </w:p>
    <w:p w14:paraId="0EDB6DA4" w14:textId="1D13435E" w:rsidR="00965DDE" w:rsidRDefault="00965DDE" w:rsidP="00965DDE">
      <w:pPr>
        <w:pStyle w:val="code"/>
      </w:pPr>
      <w:r w:rsidRPr="00965DDE">
        <w:t>binding.rvPersonnes.adapter = adapter</w:t>
      </w:r>
    </w:p>
    <w:p w14:paraId="23DC9A17" w14:textId="12510676" w:rsidR="00965DDE" w:rsidRDefault="00965DDE" w:rsidP="00965DDE">
      <w:pPr>
        <w:pStyle w:val="titreniv1"/>
      </w:pPr>
      <w:r w:rsidRPr="00965DDE">
        <w:t>Conclusion</w:t>
      </w:r>
    </w:p>
    <w:p w14:paraId="2B801EBF" w14:textId="6D28594E" w:rsidR="00100FC5" w:rsidRPr="00965DDE" w:rsidRDefault="00965DDE" w:rsidP="00965DDE">
      <w:r w:rsidRPr="00965DDE">
        <w:t>Vous avez saisi l’utilité des RecyclerView</w:t>
      </w:r>
    </w:p>
    <w:p w14:paraId="4971A3F9" w14:textId="77777777" w:rsidR="00965DDE" w:rsidRPr="00965DDE" w:rsidRDefault="00965DDE" w:rsidP="00965DDE"/>
    <w:p w14:paraId="070C2101" w14:textId="77777777" w:rsidR="00965DDE" w:rsidRPr="00965DDE" w:rsidRDefault="00965DDE" w:rsidP="00965DDE"/>
    <w:p w14:paraId="45AE02FB" w14:textId="77777777" w:rsidR="00965DDE" w:rsidRPr="00965DDE" w:rsidRDefault="00965DDE" w:rsidP="00965DDE"/>
    <w:sectPr w:rsidR="00965DDE" w:rsidRPr="00965DDE" w:rsidSect="00813830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AE3EF" w14:textId="77777777" w:rsidR="00D93B0B" w:rsidRDefault="00D93B0B">
      <w:r>
        <w:separator/>
      </w:r>
    </w:p>
    <w:p w14:paraId="46F72303" w14:textId="77777777" w:rsidR="00D93B0B" w:rsidRDefault="00D93B0B"/>
  </w:endnote>
  <w:endnote w:type="continuationSeparator" w:id="0">
    <w:p w14:paraId="3281EF62" w14:textId="77777777" w:rsidR="00D93B0B" w:rsidRDefault="00D93B0B">
      <w:r>
        <w:continuationSeparator/>
      </w:r>
    </w:p>
    <w:p w14:paraId="3DC95792" w14:textId="77777777" w:rsidR="00D93B0B" w:rsidRDefault="00D93B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neidl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3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2BA574" w14:textId="77777777" w:rsidR="00292859" w:rsidRDefault="00292859" w:rsidP="003A4BF0">
    <w:pPr>
      <w:pStyle w:val="Pieddepage"/>
      <w:ind w:right="360"/>
    </w:pPr>
  </w:p>
  <w:p w14:paraId="7D2BA575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6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7D2BA577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9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B698D" w14:textId="77777777" w:rsidR="00D93B0B" w:rsidRDefault="00D93B0B">
      <w:r>
        <w:separator/>
      </w:r>
    </w:p>
    <w:p w14:paraId="499D1CC4" w14:textId="77777777" w:rsidR="00D93B0B" w:rsidRDefault="00D93B0B"/>
  </w:footnote>
  <w:footnote w:type="continuationSeparator" w:id="0">
    <w:p w14:paraId="6AB4563F" w14:textId="77777777" w:rsidR="00D93B0B" w:rsidRDefault="00D93B0B">
      <w:r>
        <w:continuationSeparator/>
      </w:r>
    </w:p>
    <w:p w14:paraId="235D92FE" w14:textId="77777777" w:rsidR="00D93B0B" w:rsidRDefault="00D93B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6F" w14:textId="77777777" w:rsidR="00292859" w:rsidRDefault="00292859">
    <w:pPr>
      <w:pStyle w:val="En-tte"/>
    </w:pPr>
  </w:p>
  <w:p w14:paraId="7D2BA570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BA572" w14:textId="40441F36" w:rsidR="00292859" w:rsidRDefault="00292859" w:rsidP="00163B42">
    <w:pPr>
      <w:pStyle w:val="En-tte"/>
    </w:pPr>
    <w:r>
      <w:t>Chapitre</w:t>
    </w:r>
    <w:r w:rsidR="00A2205B">
      <w:t> </w:t>
    </w:r>
    <w:r w:rsidR="00FD7F48">
      <w:t>11</w:t>
    </w:r>
    <w:r>
      <w:t xml:space="preserve"> : </w:t>
    </w:r>
    <w:r w:rsidR="00FD7F48">
      <w:t>Recycler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50EA1E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45E4327"/>
    <w:multiLevelType w:val="multilevel"/>
    <w:tmpl w:val="BD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3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0E726F1B"/>
    <w:multiLevelType w:val="multilevel"/>
    <w:tmpl w:val="71D8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5D54B5"/>
    <w:multiLevelType w:val="multilevel"/>
    <w:tmpl w:val="EF6C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4126175C"/>
    <w:multiLevelType w:val="multilevel"/>
    <w:tmpl w:val="972C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771A5"/>
    <w:multiLevelType w:val="multilevel"/>
    <w:tmpl w:val="100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41B1D"/>
    <w:multiLevelType w:val="multilevel"/>
    <w:tmpl w:val="C01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abstractNum w:abstractNumId="28" w15:restartNumberingAfterBreak="0">
    <w:nsid w:val="72E20C99"/>
    <w:multiLevelType w:val="multilevel"/>
    <w:tmpl w:val="1936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CA06BA"/>
    <w:multiLevelType w:val="multilevel"/>
    <w:tmpl w:val="9BEE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12"/>
  </w:num>
  <w:num w:numId="3">
    <w:abstractNumId w:val="15"/>
  </w:num>
  <w:num w:numId="4">
    <w:abstractNumId w:val="21"/>
  </w:num>
  <w:num w:numId="5">
    <w:abstractNumId w:val="16"/>
  </w:num>
  <w:num w:numId="6">
    <w:abstractNumId w:val="20"/>
  </w:num>
  <w:num w:numId="7">
    <w:abstractNumId w:val="13"/>
  </w:num>
  <w:num w:numId="8">
    <w:abstractNumId w:val="17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25"/>
  </w:num>
  <w:num w:numId="20">
    <w:abstractNumId w:val="18"/>
  </w:num>
  <w:num w:numId="21">
    <w:abstractNumId w:val="23"/>
  </w:num>
  <w:num w:numId="22">
    <w:abstractNumId w:val="10"/>
    <w:lvlOverride w:ilvl="0">
      <w:lvl w:ilvl="0">
        <w:numFmt w:val="decimal"/>
        <w:lvlText w:val="– "/>
        <w:legacy w:legacy="1" w:legacySpace="0" w:legacyIndent="0"/>
        <w:lvlJc w:val="left"/>
        <w:pPr>
          <w:ind w:left="0" w:firstLine="0"/>
        </w:pPr>
        <w:rPr>
          <w:rFonts w:ascii="Schneidler BT" w:hAnsi="Schneidler BT" w:hint="default"/>
          <w:b w:val="0"/>
          <w:i w:val="0"/>
          <w:strike w:val="0"/>
          <w:dstrike w:val="0"/>
          <w:color w:val="000000"/>
          <w:sz w:val="22"/>
          <w:u w:val="none"/>
          <w:effect w:val="none"/>
        </w:rPr>
      </w:lvl>
    </w:lvlOverride>
  </w:num>
  <w:num w:numId="23">
    <w:abstractNumId w:val="11"/>
  </w:num>
  <w:num w:numId="24">
    <w:abstractNumId w:val="24"/>
  </w:num>
  <w:num w:numId="25">
    <w:abstractNumId w:val="26"/>
  </w:num>
  <w:num w:numId="26">
    <w:abstractNumId w:val="19"/>
  </w:num>
  <w:num w:numId="27">
    <w:abstractNumId w:val="14"/>
  </w:num>
  <w:num w:numId="28">
    <w:abstractNumId w:val="22"/>
  </w:num>
  <w:num w:numId="29">
    <w:abstractNumId w:val="28"/>
  </w:num>
  <w:num w:numId="30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27F51"/>
    <w:rsid w:val="00030B1F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46699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A24"/>
    <w:rsid w:val="00076C47"/>
    <w:rsid w:val="000771BF"/>
    <w:rsid w:val="00080928"/>
    <w:rsid w:val="00080987"/>
    <w:rsid w:val="000827AC"/>
    <w:rsid w:val="00084D42"/>
    <w:rsid w:val="00085533"/>
    <w:rsid w:val="00085580"/>
    <w:rsid w:val="000855E2"/>
    <w:rsid w:val="00085945"/>
    <w:rsid w:val="00085CB8"/>
    <w:rsid w:val="00086CDD"/>
    <w:rsid w:val="000877FA"/>
    <w:rsid w:val="00087CD5"/>
    <w:rsid w:val="00087E10"/>
    <w:rsid w:val="000908EB"/>
    <w:rsid w:val="00090C79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9C2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1F2E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1E57"/>
    <w:rsid w:val="000E223D"/>
    <w:rsid w:val="000E2354"/>
    <w:rsid w:val="000E257F"/>
    <w:rsid w:val="000E27EF"/>
    <w:rsid w:val="000E31C0"/>
    <w:rsid w:val="000E3648"/>
    <w:rsid w:val="000E3960"/>
    <w:rsid w:val="000E42EE"/>
    <w:rsid w:val="000E4A3C"/>
    <w:rsid w:val="000E4B19"/>
    <w:rsid w:val="000E5667"/>
    <w:rsid w:val="000E7EAA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0FC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365"/>
    <w:rsid w:val="00115A8E"/>
    <w:rsid w:val="00116B18"/>
    <w:rsid w:val="00117564"/>
    <w:rsid w:val="001178A1"/>
    <w:rsid w:val="0012067A"/>
    <w:rsid w:val="00120A58"/>
    <w:rsid w:val="001236E3"/>
    <w:rsid w:val="00123996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2B5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6697"/>
    <w:rsid w:val="00136841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42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1C7F"/>
    <w:rsid w:val="00173C85"/>
    <w:rsid w:val="0017470D"/>
    <w:rsid w:val="00174A05"/>
    <w:rsid w:val="0017706D"/>
    <w:rsid w:val="00177384"/>
    <w:rsid w:val="001777A5"/>
    <w:rsid w:val="00177BC2"/>
    <w:rsid w:val="0018126E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5476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052C"/>
    <w:rsid w:val="001D106D"/>
    <w:rsid w:val="001D141F"/>
    <w:rsid w:val="001D2FA8"/>
    <w:rsid w:val="001D3488"/>
    <w:rsid w:val="001D46CC"/>
    <w:rsid w:val="001D525F"/>
    <w:rsid w:val="001D5DAB"/>
    <w:rsid w:val="001D635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E755E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6731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3FE"/>
    <w:rsid w:val="00213522"/>
    <w:rsid w:val="00214204"/>
    <w:rsid w:val="00217091"/>
    <w:rsid w:val="002174D7"/>
    <w:rsid w:val="00217613"/>
    <w:rsid w:val="00217CA9"/>
    <w:rsid w:val="0022055C"/>
    <w:rsid w:val="0022074F"/>
    <w:rsid w:val="0022105C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57C5"/>
    <w:rsid w:val="002462A8"/>
    <w:rsid w:val="002465C5"/>
    <w:rsid w:val="0024668C"/>
    <w:rsid w:val="0024755A"/>
    <w:rsid w:val="00250677"/>
    <w:rsid w:val="002512C1"/>
    <w:rsid w:val="002517F1"/>
    <w:rsid w:val="002518EF"/>
    <w:rsid w:val="00251DF9"/>
    <w:rsid w:val="00252FDE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2CDF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3E6"/>
    <w:rsid w:val="002847C0"/>
    <w:rsid w:val="00285264"/>
    <w:rsid w:val="002856AD"/>
    <w:rsid w:val="00285738"/>
    <w:rsid w:val="00285AD6"/>
    <w:rsid w:val="00286379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B678F"/>
    <w:rsid w:val="002C0C8A"/>
    <w:rsid w:val="002C254F"/>
    <w:rsid w:val="002C28E7"/>
    <w:rsid w:val="002C294A"/>
    <w:rsid w:val="002C2A5E"/>
    <w:rsid w:val="002C3065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5C10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2BC5"/>
    <w:rsid w:val="002E38E7"/>
    <w:rsid w:val="002E42C1"/>
    <w:rsid w:val="002E533D"/>
    <w:rsid w:val="002E56ED"/>
    <w:rsid w:val="002E5997"/>
    <w:rsid w:val="002E62D2"/>
    <w:rsid w:val="002E6FF5"/>
    <w:rsid w:val="002E76B9"/>
    <w:rsid w:val="002E7AA3"/>
    <w:rsid w:val="002F049C"/>
    <w:rsid w:val="002F198D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D7A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6917"/>
    <w:rsid w:val="00316F51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1EF0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A2"/>
    <w:rsid w:val="003678E6"/>
    <w:rsid w:val="003723C5"/>
    <w:rsid w:val="003730DC"/>
    <w:rsid w:val="003731D5"/>
    <w:rsid w:val="00373944"/>
    <w:rsid w:val="00374333"/>
    <w:rsid w:val="00374E3A"/>
    <w:rsid w:val="0037513A"/>
    <w:rsid w:val="00375322"/>
    <w:rsid w:val="00375370"/>
    <w:rsid w:val="00375D03"/>
    <w:rsid w:val="00376B49"/>
    <w:rsid w:val="00377C04"/>
    <w:rsid w:val="0038001E"/>
    <w:rsid w:val="003801E2"/>
    <w:rsid w:val="00380A56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3B9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A7915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40B7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2D1"/>
    <w:rsid w:val="003C6F2D"/>
    <w:rsid w:val="003C7427"/>
    <w:rsid w:val="003C75E3"/>
    <w:rsid w:val="003D0112"/>
    <w:rsid w:val="003D1145"/>
    <w:rsid w:val="003D1291"/>
    <w:rsid w:val="003D1959"/>
    <w:rsid w:val="003D2671"/>
    <w:rsid w:val="003D2D8B"/>
    <w:rsid w:val="003D3945"/>
    <w:rsid w:val="003D4C51"/>
    <w:rsid w:val="003D50C8"/>
    <w:rsid w:val="003D5A0D"/>
    <w:rsid w:val="003D6E8C"/>
    <w:rsid w:val="003D777B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182"/>
    <w:rsid w:val="003E43E1"/>
    <w:rsid w:val="003E60D2"/>
    <w:rsid w:val="003E6631"/>
    <w:rsid w:val="003E69A3"/>
    <w:rsid w:val="003E6D44"/>
    <w:rsid w:val="003E6FA6"/>
    <w:rsid w:val="003E710C"/>
    <w:rsid w:val="003E71AB"/>
    <w:rsid w:val="003E767A"/>
    <w:rsid w:val="003F003B"/>
    <w:rsid w:val="003F0321"/>
    <w:rsid w:val="003F0432"/>
    <w:rsid w:val="003F067C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38D9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51A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3795C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2B1"/>
    <w:rsid w:val="00452503"/>
    <w:rsid w:val="00453211"/>
    <w:rsid w:val="004533BB"/>
    <w:rsid w:val="00453D50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A40"/>
    <w:rsid w:val="00475FE7"/>
    <w:rsid w:val="00476662"/>
    <w:rsid w:val="00476801"/>
    <w:rsid w:val="00476EBB"/>
    <w:rsid w:val="004778EC"/>
    <w:rsid w:val="00477DAF"/>
    <w:rsid w:val="0048018C"/>
    <w:rsid w:val="00480DAB"/>
    <w:rsid w:val="00481231"/>
    <w:rsid w:val="004822F5"/>
    <w:rsid w:val="004839E1"/>
    <w:rsid w:val="00486C3B"/>
    <w:rsid w:val="004877B7"/>
    <w:rsid w:val="0049042B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A7EFC"/>
    <w:rsid w:val="004B0940"/>
    <w:rsid w:val="004B11D8"/>
    <w:rsid w:val="004B124F"/>
    <w:rsid w:val="004B1569"/>
    <w:rsid w:val="004B1911"/>
    <w:rsid w:val="004B28C7"/>
    <w:rsid w:val="004B2E20"/>
    <w:rsid w:val="004B3738"/>
    <w:rsid w:val="004B43C8"/>
    <w:rsid w:val="004B6B8F"/>
    <w:rsid w:val="004B7A24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9EE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2C3B"/>
    <w:rsid w:val="004F30B7"/>
    <w:rsid w:val="004F3321"/>
    <w:rsid w:val="004F3C7F"/>
    <w:rsid w:val="004F4865"/>
    <w:rsid w:val="004F4C35"/>
    <w:rsid w:val="004F4D29"/>
    <w:rsid w:val="004F5955"/>
    <w:rsid w:val="004F5F9E"/>
    <w:rsid w:val="004F6518"/>
    <w:rsid w:val="004F6679"/>
    <w:rsid w:val="004F6860"/>
    <w:rsid w:val="004F78EA"/>
    <w:rsid w:val="004F7C2C"/>
    <w:rsid w:val="00500417"/>
    <w:rsid w:val="0050092D"/>
    <w:rsid w:val="005014EB"/>
    <w:rsid w:val="00501C86"/>
    <w:rsid w:val="005028C1"/>
    <w:rsid w:val="005028F9"/>
    <w:rsid w:val="00503E30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54F"/>
    <w:rsid w:val="00515CF8"/>
    <w:rsid w:val="00515E52"/>
    <w:rsid w:val="00516EDE"/>
    <w:rsid w:val="005170C3"/>
    <w:rsid w:val="005175D3"/>
    <w:rsid w:val="00521116"/>
    <w:rsid w:val="00522CF6"/>
    <w:rsid w:val="0052332E"/>
    <w:rsid w:val="00523896"/>
    <w:rsid w:val="0052401C"/>
    <w:rsid w:val="00524252"/>
    <w:rsid w:val="00524600"/>
    <w:rsid w:val="00525914"/>
    <w:rsid w:val="00525CD3"/>
    <w:rsid w:val="00527FC3"/>
    <w:rsid w:val="00530E1F"/>
    <w:rsid w:val="005310CB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5ABF"/>
    <w:rsid w:val="00536562"/>
    <w:rsid w:val="00536C07"/>
    <w:rsid w:val="00536D31"/>
    <w:rsid w:val="0054062F"/>
    <w:rsid w:val="00541414"/>
    <w:rsid w:val="005416FA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20A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3C00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1A98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621"/>
    <w:rsid w:val="005C7D63"/>
    <w:rsid w:val="005D0A93"/>
    <w:rsid w:val="005D1BC4"/>
    <w:rsid w:val="005D23AC"/>
    <w:rsid w:val="005D29DE"/>
    <w:rsid w:val="005D2A5A"/>
    <w:rsid w:val="005D2AB1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02D"/>
    <w:rsid w:val="005E75C3"/>
    <w:rsid w:val="005F0472"/>
    <w:rsid w:val="005F06F0"/>
    <w:rsid w:val="005F1690"/>
    <w:rsid w:val="005F1F63"/>
    <w:rsid w:val="005F1F7B"/>
    <w:rsid w:val="005F213F"/>
    <w:rsid w:val="005F2169"/>
    <w:rsid w:val="005F2229"/>
    <w:rsid w:val="005F281E"/>
    <w:rsid w:val="005F2F88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3D32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17F75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660"/>
    <w:rsid w:val="00643FF1"/>
    <w:rsid w:val="00644DCF"/>
    <w:rsid w:val="0064613D"/>
    <w:rsid w:val="006463EF"/>
    <w:rsid w:val="006466E5"/>
    <w:rsid w:val="00646EE2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3D0"/>
    <w:rsid w:val="00660A35"/>
    <w:rsid w:val="00661668"/>
    <w:rsid w:val="00662854"/>
    <w:rsid w:val="0066288A"/>
    <w:rsid w:val="00662E08"/>
    <w:rsid w:val="00662F26"/>
    <w:rsid w:val="00662FD8"/>
    <w:rsid w:val="0066321A"/>
    <w:rsid w:val="006633E3"/>
    <w:rsid w:val="006641D3"/>
    <w:rsid w:val="00664D74"/>
    <w:rsid w:val="006650DD"/>
    <w:rsid w:val="00665D94"/>
    <w:rsid w:val="00665F39"/>
    <w:rsid w:val="006676E4"/>
    <w:rsid w:val="006705D4"/>
    <w:rsid w:val="00671370"/>
    <w:rsid w:val="00671445"/>
    <w:rsid w:val="0067231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1CEC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541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B8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0A"/>
    <w:rsid w:val="006B07FB"/>
    <w:rsid w:val="006B17E7"/>
    <w:rsid w:val="006B2794"/>
    <w:rsid w:val="006B316F"/>
    <w:rsid w:val="006B3B2D"/>
    <w:rsid w:val="006B4865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48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4662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BF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1AFF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0188"/>
    <w:rsid w:val="00700569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45"/>
    <w:rsid w:val="00717B90"/>
    <w:rsid w:val="007205D5"/>
    <w:rsid w:val="0072087B"/>
    <w:rsid w:val="0072115B"/>
    <w:rsid w:val="00723257"/>
    <w:rsid w:val="0072497A"/>
    <w:rsid w:val="00724DF1"/>
    <w:rsid w:val="00725E19"/>
    <w:rsid w:val="00726154"/>
    <w:rsid w:val="0072634D"/>
    <w:rsid w:val="00726AF0"/>
    <w:rsid w:val="007272E0"/>
    <w:rsid w:val="00727AD6"/>
    <w:rsid w:val="0073082D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37E0D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3D6D"/>
    <w:rsid w:val="00754725"/>
    <w:rsid w:val="00755269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235"/>
    <w:rsid w:val="007C340F"/>
    <w:rsid w:val="007C3639"/>
    <w:rsid w:val="007C3806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487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6C25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25A3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34DF"/>
    <w:rsid w:val="00823755"/>
    <w:rsid w:val="008255CF"/>
    <w:rsid w:val="00826054"/>
    <w:rsid w:val="00826697"/>
    <w:rsid w:val="00826CE5"/>
    <w:rsid w:val="00830B6F"/>
    <w:rsid w:val="00832987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4787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6752F"/>
    <w:rsid w:val="008676EE"/>
    <w:rsid w:val="00870073"/>
    <w:rsid w:val="008720F9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109"/>
    <w:rsid w:val="0088649A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93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C7DD9"/>
    <w:rsid w:val="008D05BF"/>
    <w:rsid w:val="008D0B3D"/>
    <w:rsid w:val="008D1780"/>
    <w:rsid w:val="008D28E7"/>
    <w:rsid w:val="008D351A"/>
    <w:rsid w:val="008D3A01"/>
    <w:rsid w:val="008D44BB"/>
    <w:rsid w:val="008D460D"/>
    <w:rsid w:val="008D513D"/>
    <w:rsid w:val="008D53A1"/>
    <w:rsid w:val="008D64EC"/>
    <w:rsid w:val="008D6641"/>
    <w:rsid w:val="008D741C"/>
    <w:rsid w:val="008D75A4"/>
    <w:rsid w:val="008D77C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9E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6C0D"/>
    <w:rsid w:val="00907FFD"/>
    <w:rsid w:val="00910ACE"/>
    <w:rsid w:val="00911E42"/>
    <w:rsid w:val="00911ECC"/>
    <w:rsid w:val="00913A3C"/>
    <w:rsid w:val="0091408A"/>
    <w:rsid w:val="009145A9"/>
    <w:rsid w:val="00914D0F"/>
    <w:rsid w:val="00917A1A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ABF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4BEB"/>
    <w:rsid w:val="009562D3"/>
    <w:rsid w:val="00960057"/>
    <w:rsid w:val="00961022"/>
    <w:rsid w:val="00961149"/>
    <w:rsid w:val="00961903"/>
    <w:rsid w:val="009645EB"/>
    <w:rsid w:val="00964A2B"/>
    <w:rsid w:val="00964CC1"/>
    <w:rsid w:val="00964DF3"/>
    <w:rsid w:val="00965DDE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4692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72E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4D5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2F9F"/>
    <w:rsid w:val="009B368D"/>
    <w:rsid w:val="009B3C5C"/>
    <w:rsid w:val="009B3D70"/>
    <w:rsid w:val="009B4954"/>
    <w:rsid w:val="009B49FD"/>
    <w:rsid w:val="009B687F"/>
    <w:rsid w:val="009B6A1C"/>
    <w:rsid w:val="009B6C79"/>
    <w:rsid w:val="009B6DBC"/>
    <w:rsid w:val="009B7609"/>
    <w:rsid w:val="009B7A0A"/>
    <w:rsid w:val="009C00A7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E79F6"/>
    <w:rsid w:val="009E7D7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9F7EA7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0D0A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1D48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C6D"/>
    <w:rsid w:val="00A50D7F"/>
    <w:rsid w:val="00A527C3"/>
    <w:rsid w:val="00A52E1E"/>
    <w:rsid w:val="00A53471"/>
    <w:rsid w:val="00A535AE"/>
    <w:rsid w:val="00A53606"/>
    <w:rsid w:val="00A537D4"/>
    <w:rsid w:val="00A5469C"/>
    <w:rsid w:val="00A546BF"/>
    <w:rsid w:val="00A54B15"/>
    <w:rsid w:val="00A54BC0"/>
    <w:rsid w:val="00A5513F"/>
    <w:rsid w:val="00A55739"/>
    <w:rsid w:val="00A56E42"/>
    <w:rsid w:val="00A57EB0"/>
    <w:rsid w:val="00A57F6D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9B3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B7F4F"/>
    <w:rsid w:val="00AC1432"/>
    <w:rsid w:val="00AC193B"/>
    <w:rsid w:val="00AC363D"/>
    <w:rsid w:val="00AC3A35"/>
    <w:rsid w:val="00AC67AA"/>
    <w:rsid w:val="00AC6D92"/>
    <w:rsid w:val="00AC6E7F"/>
    <w:rsid w:val="00AC718A"/>
    <w:rsid w:val="00AC7E27"/>
    <w:rsid w:val="00AD02C6"/>
    <w:rsid w:val="00AD10C3"/>
    <w:rsid w:val="00AD140C"/>
    <w:rsid w:val="00AD2126"/>
    <w:rsid w:val="00AD2A2C"/>
    <w:rsid w:val="00AD33E5"/>
    <w:rsid w:val="00AD34B3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2FF"/>
    <w:rsid w:val="00AE378E"/>
    <w:rsid w:val="00AE3A93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0C79"/>
    <w:rsid w:val="00AF1EB9"/>
    <w:rsid w:val="00AF24EB"/>
    <w:rsid w:val="00AF3052"/>
    <w:rsid w:val="00AF31E1"/>
    <w:rsid w:val="00AF36C2"/>
    <w:rsid w:val="00AF36EA"/>
    <w:rsid w:val="00AF377A"/>
    <w:rsid w:val="00AF3855"/>
    <w:rsid w:val="00AF3960"/>
    <w:rsid w:val="00AF507C"/>
    <w:rsid w:val="00AF5359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BB7"/>
    <w:rsid w:val="00B14FFD"/>
    <w:rsid w:val="00B163D6"/>
    <w:rsid w:val="00B17059"/>
    <w:rsid w:val="00B21DDA"/>
    <w:rsid w:val="00B2238D"/>
    <w:rsid w:val="00B223E3"/>
    <w:rsid w:val="00B2355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EEC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D13"/>
    <w:rsid w:val="00B42F6F"/>
    <w:rsid w:val="00B4322D"/>
    <w:rsid w:val="00B43387"/>
    <w:rsid w:val="00B43461"/>
    <w:rsid w:val="00B444D2"/>
    <w:rsid w:val="00B4561B"/>
    <w:rsid w:val="00B45FA1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5B4"/>
    <w:rsid w:val="00B64987"/>
    <w:rsid w:val="00B6514E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40F9"/>
    <w:rsid w:val="00B851BD"/>
    <w:rsid w:val="00B853D5"/>
    <w:rsid w:val="00B85578"/>
    <w:rsid w:val="00B8560E"/>
    <w:rsid w:val="00B85C06"/>
    <w:rsid w:val="00B85C5B"/>
    <w:rsid w:val="00B905A6"/>
    <w:rsid w:val="00B912F3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9A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3057"/>
    <w:rsid w:val="00BB5D84"/>
    <w:rsid w:val="00BB61AB"/>
    <w:rsid w:val="00BB7035"/>
    <w:rsid w:val="00BB7FA4"/>
    <w:rsid w:val="00BC00A5"/>
    <w:rsid w:val="00BC0338"/>
    <w:rsid w:val="00BC0896"/>
    <w:rsid w:val="00BC0919"/>
    <w:rsid w:val="00BC0F26"/>
    <w:rsid w:val="00BC1DA6"/>
    <w:rsid w:val="00BC1DF2"/>
    <w:rsid w:val="00BC21A6"/>
    <w:rsid w:val="00BC2B3D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7B9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081"/>
    <w:rsid w:val="00BE4820"/>
    <w:rsid w:val="00BE4D77"/>
    <w:rsid w:val="00BE5987"/>
    <w:rsid w:val="00BE5B2F"/>
    <w:rsid w:val="00BE5FF5"/>
    <w:rsid w:val="00BE634E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613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6CEF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6E3C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799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002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0D7D"/>
    <w:rsid w:val="00C7162C"/>
    <w:rsid w:val="00C72519"/>
    <w:rsid w:val="00C7276C"/>
    <w:rsid w:val="00C740C5"/>
    <w:rsid w:val="00C74B5A"/>
    <w:rsid w:val="00C775A5"/>
    <w:rsid w:val="00C7786E"/>
    <w:rsid w:val="00C80446"/>
    <w:rsid w:val="00C80F62"/>
    <w:rsid w:val="00C822D7"/>
    <w:rsid w:val="00C82FC9"/>
    <w:rsid w:val="00C83337"/>
    <w:rsid w:val="00C83947"/>
    <w:rsid w:val="00C83CCC"/>
    <w:rsid w:val="00C84B6D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5E5"/>
    <w:rsid w:val="00C94A06"/>
    <w:rsid w:val="00C94C16"/>
    <w:rsid w:val="00C960F3"/>
    <w:rsid w:val="00C969C1"/>
    <w:rsid w:val="00C9783F"/>
    <w:rsid w:val="00CA152F"/>
    <w:rsid w:val="00CA1F30"/>
    <w:rsid w:val="00CA218A"/>
    <w:rsid w:val="00CA296E"/>
    <w:rsid w:val="00CA3919"/>
    <w:rsid w:val="00CA3B37"/>
    <w:rsid w:val="00CA4B99"/>
    <w:rsid w:val="00CA5609"/>
    <w:rsid w:val="00CA592C"/>
    <w:rsid w:val="00CA619D"/>
    <w:rsid w:val="00CA61A7"/>
    <w:rsid w:val="00CA632F"/>
    <w:rsid w:val="00CA6E1A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06FF"/>
    <w:rsid w:val="00CD1572"/>
    <w:rsid w:val="00CD1860"/>
    <w:rsid w:val="00CD1B37"/>
    <w:rsid w:val="00CD23F3"/>
    <w:rsid w:val="00CD2C29"/>
    <w:rsid w:val="00CD460C"/>
    <w:rsid w:val="00CD5E48"/>
    <w:rsid w:val="00CD656E"/>
    <w:rsid w:val="00CD7109"/>
    <w:rsid w:val="00CD76EE"/>
    <w:rsid w:val="00CE0079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0D81"/>
    <w:rsid w:val="00CF1B62"/>
    <w:rsid w:val="00CF2CBD"/>
    <w:rsid w:val="00CF3A38"/>
    <w:rsid w:val="00CF4AA2"/>
    <w:rsid w:val="00CF4D2E"/>
    <w:rsid w:val="00CF5913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49B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3D5C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1B0B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B34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5F2C"/>
    <w:rsid w:val="00D6716B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3EED"/>
    <w:rsid w:val="00D8400D"/>
    <w:rsid w:val="00D8621E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3B0B"/>
    <w:rsid w:val="00D948A2"/>
    <w:rsid w:val="00D94B2F"/>
    <w:rsid w:val="00D95396"/>
    <w:rsid w:val="00D95C84"/>
    <w:rsid w:val="00D95E13"/>
    <w:rsid w:val="00D9627C"/>
    <w:rsid w:val="00D965BC"/>
    <w:rsid w:val="00D9698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1AE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7B5"/>
    <w:rsid w:val="00DD4E5A"/>
    <w:rsid w:val="00DD6963"/>
    <w:rsid w:val="00DD6C2C"/>
    <w:rsid w:val="00DD6F12"/>
    <w:rsid w:val="00DD6F27"/>
    <w:rsid w:val="00DD710E"/>
    <w:rsid w:val="00DD78AB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C9D"/>
    <w:rsid w:val="00DE2DC1"/>
    <w:rsid w:val="00DE2FE3"/>
    <w:rsid w:val="00DE416C"/>
    <w:rsid w:val="00DE422E"/>
    <w:rsid w:val="00DE4689"/>
    <w:rsid w:val="00DE68B7"/>
    <w:rsid w:val="00DE749C"/>
    <w:rsid w:val="00DF067E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1255"/>
    <w:rsid w:val="00E01BDC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3B3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375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1A1"/>
    <w:rsid w:val="00E27DDF"/>
    <w:rsid w:val="00E3015E"/>
    <w:rsid w:val="00E3088B"/>
    <w:rsid w:val="00E30909"/>
    <w:rsid w:val="00E32889"/>
    <w:rsid w:val="00E344D8"/>
    <w:rsid w:val="00E346A7"/>
    <w:rsid w:val="00E34F84"/>
    <w:rsid w:val="00E3613E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9C3"/>
    <w:rsid w:val="00E56DB9"/>
    <w:rsid w:val="00E56E67"/>
    <w:rsid w:val="00E578D9"/>
    <w:rsid w:val="00E60E28"/>
    <w:rsid w:val="00E628F5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38F4"/>
    <w:rsid w:val="00E74630"/>
    <w:rsid w:val="00E749B0"/>
    <w:rsid w:val="00E74F50"/>
    <w:rsid w:val="00E750A2"/>
    <w:rsid w:val="00E767F5"/>
    <w:rsid w:val="00E77299"/>
    <w:rsid w:val="00E77419"/>
    <w:rsid w:val="00E800FE"/>
    <w:rsid w:val="00E803C9"/>
    <w:rsid w:val="00E805DE"/>
    <w:rsid w:val="00E8114C"/>
    <w:rsid w:val="00E83607"/>
    <w:rsid w:val="00E83E28"/>
    <w:rsid w:val="00E840F4"/>
    <w:rsid w:val="00E84E38"/>
    <w:rsid w:val="00E850AC"/>
    <w:rsid w:val="00E8542F"/>
    <w:rsid w:val="00E85884"/>
    <w:rsid w:val="00E85A9B"/>
    <w:rsid w:val="00E867F5"/>
    <w:rsid w:val="00E86A46"/>
    <w:rsid w:val="00E87EB2"/>
    <w:rsid w:val="00E90A63"/>
    <w:rsid w:val="00E91725"/>
    <w:rsid w:val="00E9271B"/>
    <w:rsid w:val="00E92B38"/>
    <w:rsid w:val="00E92E68"/>
    <w:rsid w:val="00E9310F"/>
    <w:rsid w:val="00E93C04"/>
    <w:rsid w:val="00E93DC9"/>
    <w:rsid w:val="00E947EA"/>
    <w:rsid w:val="00E948F9"/>
    <w:rsid w:val="00E94DBB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0F65"/>
    <w:rsid w:val="00EA10E2"/>
    <w:rsid w:val="00EA2814"/>
    <w:rsid w:val="00EA3080"/>
    <w:rsid w:val="00EA30BC"/>
    <w:rsid w:val="00EA3709"/>
    <w:rsid w:val="00EA52A0"/>
    <w:rsid w:val="00EA62F4"/>
    <w:rsid w:val="00EB066B"/>
    <w:rsid w:val="00EB17A7"/>
    <w:rsid w:val="00EB21AC"/>
    <w:rsid w:val="00EB2BF7"/>
    <w:rsid w:val="00EB3120"/>
    <w:rsid w:val="00EB340D"/>
    <w:rsid w:val="00EB3429"/>
    <w:rsid w:val="00EB3472"/>
    <w:rsid w:val="00EB39D0"/>
    <w:rsid w:val="00EB3E23"/>
    <w:rsid w:val="00EB43BA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3D9"/>
    <w:rsid w:val="00EC1D6B"/>
    <w:rsid w:val="00EC2913"/>
    <w:rsid w:val="00EC30FE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8C4"/>
    <w:rsid w:val="00ED2ADA"/>
    <w:rsid w:val="00ED2D16"/>
    <w:rsid w:val="00ED593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254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5E08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87C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4BAE"/>
    <w:rsid w:val="00F551C3"/>
    <w:rsid w:val="00F55BB4"/>
    <w:rsid w:val="00F55C8B"/>
    <w:rsid w:val="00F55F29"/>
    <w:rsid w:val="00F56E54"/>
    <w:rsid w:val="00F602AB"/>
    <w:rsid w:val="00F60C23"/>
    <w:rsid w:val="00F61B37"/>
    <w:rsid w:val="00F61C25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D48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490B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6B1C"/>
    <w:rsid w:val="00F971BE"/>
    <w:rsid w:val="00F976C4"/>
    <w:rsid w:val="00FA0351"/>
    <w:rsid w:val="00FA16E6"/>
    <w:rsid w:val="00FA20FE"/>
    <w:rsid w:val="00FA238F"/>
    <w:rsid w:val="00FA3089"/>
    <w:rsid w:val="00FA3719"/>
    <w:rsid w:val="00FA39DC"/>
    <w:rsid w:val="00FA3A26"/>
    <w:rsid w:val="00FA3BA0"/>
    <w:rsid w:val="00FA4614"/>
    <w:rsid w:val="00FA47F7"/>
    <w:rsid w:val="00FA4892"/>
    <w:rsid w:val="00FA4A36"/>
    <w:rsid w:val="00FA690D"/>
    <w:rsid w:val="00FA6FFF"/>
    <w:rsid w:val="00FA7778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4A35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2B1E"/>
    <w:rsid w:val="00FC304D"/>
    <w:rsid w:val="00FC332D"/>
    <w:rsid w:val="00FC4A85"/>
    <w:rsid w:val="00FC4E76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D7F48"/>
    <w:rsid w:val="00FE01CE"/>
    <w:rsid w:val="00FE36C9"/>
    <w:rsid w:val="00FE405A"/>
    <w:rsid w:val="00FE4A2C"/>
    <w:rsid w:val="00FE4BEB"/>
    <w:rsid w:val="00FE51AE"/>
    <w:rsid w:val="00FE5561"/>
    <w:rsid w:val="00FE619F"/>
    <w:rsid w:val="00FE6EE3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D2BA4E5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uiPriority w:val="99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uiPriority w:val="99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uiPriority w:val="99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98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1697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170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9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7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19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63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980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8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0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15436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5699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40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33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94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243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98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773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97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4269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80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4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06302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26785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96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53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1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61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50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4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7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135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06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73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89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0266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4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125874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049918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36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0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35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67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8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051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0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147BD2-FB94-4B5A-8697-6D227E5169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BC12E5-750C-4B2A-9FFC-D984E913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46CF6B-6E78-4866-938E-011E670CDE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75</TotalTime>
  <Pages>8</Pages>
  <Words>1342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668</cp:revision>
  <cp:lastPrinted>2018-01-09T09:28:00Z</cp:lastPrinted>
  <dcterms:created xsi:type="dcterms:W3CDTF">2018-05-28T20:36:00Z</dcterms:created>
  <dcterms:modified xsi:type="dcterms:W3CDTF">2022-05-18T13:16:00Z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