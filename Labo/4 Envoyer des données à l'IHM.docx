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5053" w14:textId="70D46A4E" w:rsidR="00B444D2" w:rsidRDefault="003811A9" w:rsidP="00377C04">
      <w:pPr>
        <w:pStyle w:val="chapitre"/>
      </w:pPr>
      <w:r>
        <w:t>Envoyer des données à l'IHM</w:t>
      </w:r>
    </w:p>
    <w:p w14:paraId="1FFF2F2B" w14:textId="4D38041C" w:rsidR="003811A9" w:rsidRPr="003811A9" w:rsidRDefault="003811A9" w:rsidP="003811A9">
      <w:pPr>
        <w:pStyle w:val="titreniv1"/>
      </w:pPr>
      <w:r>
        <w:t>Présentation</w:t>
      </w:r>
    </w:p>
    <w:p w14:paraId="54B85E59" w14:textId="77777777" w:rsidR="00271145" w:rsidRPr="00B300FF" w:rsidRDefault="00271145" w:rsidP="00550EAB">
      <w:pPr>
        <w:pStyle w:val="liste2"/>
        <w:numPr>
          <w:ilvl w:val="0"/>
          <w:numId w:val="0"/>
        </w:numPr>
      </w:pPr>
    </w:p>
    <w:p w14:paraId="40084D1B" w14:textId="77777777" w:rsidR="00B300FF" w:rsidRDefault="00B300FF" w:rsidP="00456190">
      <w:pPr>
        <w:pStyle w:val="liste2"/>
        <w:numPr>
          <w:ilvl w:val="0"/>
          <w:numId w:val="0"/>
        </w:numPr>
        <w:ind w:left="454" w:hanging="227"/>
      </w:pPr>
    </w:p>
    <w:p w14:paraId="1982D74F" w14:textId="77777777" w:rsidR="00456190" w:rsidRDefault="00456190" w:rsidP="00456190">
      <w:pPr>
        <w:pStyle w:val="liste2"/>
        <w:numPr>
          <w:ilvl w:val="0"/>
          <w:numId w:val="0"/>
        </w:numPr>
        <w:ind w:left="454" w:hanging="227"/>
      </w:pPr>
    </w:p>
    <w:p w14:paraId="4B8AA4A6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20DB61ED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1B4890F9" w14:textId="77777777" w:rsidR="00D90BA8" w:rsidRDefault="00D90BA8" w:rsidP="00D90BA8">
      <w:pPr>
        <w:pStyle w:val="liste2"/>
        <w:numPr>
          <w:ilvl w:val="0"/>
          <w:numId w:val="0"/>
        </w:numPr>
      </w:pPr>
    </w:p>
    <w:p w14:paraId="49EE6C0F" w14:textId="77777777" w:rsidR="00D969EE" w:rsidRPr="00D969EE" w:rsidRDefault="00D969EE" w:rsidP="00D969EE"/>
    <w:sectPr w:rsidR="00D969EE" w:rsidRPr="00D969EE" w:rsidSect="00813830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369C7" w14:textId="77777777" w:rsidR="000B04BF" w:rsidRDefault="000B04BF">
      <w:r>
        <w:separator/>
      </w:r>
    </w:p>
    <w:p w14:paraId="7F3DDD91" w14:textId="77777777" w:rsidR="000B04BF" w:rsidRDefault="000B04BF"/>
  </w:endnote>
  <w:endnote w:type="continuationSeparator" w:id="0">
    <w:p w14:paraId="14CA846C" w14:textId="77777777" w:rsidR="000B04BF" w:rsidRDefault="000B04BF">
      <w:r>
        <w:continuationSeparator/>
      </w:r>
    </w:p>
    <w:p w14:paraId="3846E2ED" w14:textId="77777777" w:rsidR="000B04BF" w:rsidRDefault="000B04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4FB8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8A168A" w14:textId="77777777" w:rsidR="00292859" w:rsidRDefault="00292859" w:rsidP="003A4BF0">
    <w:pPr>
      <w:pStyle w:val="Pieddepage"/>
      <w:ind w:right="360"/>
    </w:pPr>
  </w:p>
  <w:p w14:paraId="128F9E07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5947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0E90F28E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265B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E09A9" w14:textId="77777777" w:rsidR="000B04BF" w:rsidRDefault="000B04BF">
      <w:r>
        <w:separator/>
      </w:r>
    </w:p>
    <w:p w14:paraId="37A5693E" w14:textId="77777777" w:rsidR="000B04BF" w:rsidRDefault="000B04BF"/>
  </w:footnote>
  <w:footnote w:type="continuationSeparator" w:id="0">
    <w:p w14:paraId="61D3E71A" w14:textId="77777777" w:rsidR="000B04BF" w:rsidRDefault="000B04BF">
      <w:r>
        <w:continuationSeparator/>
      </w:r>
    </w:p>
    <w:p w14:paraId="1955BE71" w14:textId="77777777" w:rsidR="000B04BF" w:rsidRDefault="000B04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6825" w14:textId="77777777" w:rsidR="00292859" w:rsidRDefault="00292859">
    <w:pPr>
      <w:pStyle w:val="En-tte"/>
    </w:pPr>
  </w:p>
  <w:p w14:paraId="23ED1ED2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6D82" w14:textId="58E068C5" w:rsidR="00292859" w:rsidRPr="003A4BF0" w:rsidRDefault="00292859" w:rsidP="003A4BF0">
    <w:pPr>
      <w:pStyle w:val="En-tte"/>
    </w:pPr>
    <w:r>
      <w:t>Chapitre</w:t>
    </w:r>
    <w:r w:rsidR="00A2205B">
      <w:t> </w:t>
    </w:r>
    <w:r w:rsidR="003811A9">
      <w:t>4</w:t>
    </w:r>
    <w:r>
      <w:t xml:space="preserve"> : </w:t>
    </w:r>
    <w:r w:rsidR="003811A9">
      <w:t>Envoyer des données à l'IHM</w:t>
    </w:r>
  </w:p>
  <w:p w14:paraId="0AFEE6E0" w14:textId="77777777" w:rsidR="00292859" w:rsidRDefault="002928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1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17"/>
  </w:num>
  <w:num w:numId="5">
    <w:abstractNumId w:val="13"/>
  </w:num>
  <w:num w:numId="6">
    <w:abstractNumId w:val="16"/>
  </w:num>
  <w:num w:numId="7">
    <w:abstractNumId w:val="11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C47"/>
    <w:rsid w:val="000771BF"/>
    <w:rsid w:val="00080928"/>
    <w:rsid w:val="00080987"/>
    <w:rsid w:val="00084D42"/>
    <w:rsid w:val="00085533"/>
    <w:rsid w:val="00085580"/>
    <w:rsid w:val="000855E2"/>
    <w:rsid w:val="00085945"/>
    <w:rsid w:val="00085CB8"/>
    <w:rsid w:val="00086CDD"/>
    <w:rsid w:val="00087CD5"/>
    <w:rsid w:val="00087E10"/>
    <w:rsid w:val="000908EB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4BF"/>
    <w:rsid w:val="000B0949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223D"/>
    <w:rsid w:val="000E27EF"/>
    <w:rsid w:val="000E31C0"/>
    <w:rsid w:val="000E3648"/>
    <w:rsid w:val="000E3960"/>
    <w:rsid w:val="000E4A3C"/>
    <w:rsid w:val="000E5667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A8E"/>
    <w:rsid w:val="00116B18"/>
    <w:rsid w:val="00117564"/>
    <w:rsid w:val="001178A1"/>
    <w:rsid w:val="0012067A"/>
    <w:rsid w:val="00120A58"/>
    <w:rsid w:val="001236E3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3C85"/>
    <w:rsid w:val="0017470D"/>
    <w:rsid w:val="00174A05"/>
    <w:rsid w:val="0017706D"/>
    <w:rsid w:val="00177384"/>
    <w:rsid w:val="001777A5"/>
    <w:rsid w:val="00177BC2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106D"/>
    <w:rsid w:val="001D141F"/>
    <w:rsid w:val="001D2FA8"/>
    <w:rsid w:val="001D3488"/>
    <w:rsid w:val="001D46CC"/>
    <w:rsid w:val="001D525F"/>
    <w:rsid w:val="001D5DA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522"/>
    <w:rsid w:val="00214204"/>
    <w:rsid w:val="00217091"/>
    <w:rsid w:val="002174D7"/>
    <w:rsid w:val="00217CA9"/>
    <w:rsid w:val="0022055C"/>
    <w:rsid w:val="0022074F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62A8"/>
    <w:rsid w:val="002465C5"/>
    <w:rsid w:val="0024668C"/>
    <w:rsid w:val="00250677"/>
    <w:rsid w:val="002512C1"/>
    <w:rsid w:val="002517F1"/>
    <w:rsid w:val="002518EF"/>
    <w:rsid w:val="00251DF9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7C0"/>
    <w:rsid w:val="00285264"/>
    <w:rsid w:val="002856AD"/>
    <w:rsid w:val="00285738"/>
    <w:rsid w:val="00285AD6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C0C8A"/>
    <w:rsid w:val="002C254F"/>
    <w:rsid w:val="002C28E7"/>
    <w:rsid w:val="002C294A"/>
    <w:rsid w:val="002C2A5E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38E7"/>
    <w:rsid w:val="002E42C1"/>
    <w:rsid w:val="002E533D"/>
    <w:rsid w:val="002E56ED"/>
    <w:rsid w:val="002E5997"/>
    <w:rsid w:val="002E62D2"/>
    <w:rsid w:val="002E6FF5"/>
    <w:rsid w:val="002E76B9"/>
    <w:rsid w:val="002F049C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E6"/>
    <w:rsid w:val="003723C5"/>
    <w:rsid w:val="003730DC"/>
    <w:rsid w:val="003731D5"/>
    <w:rsid w:val="00373944"/>
    <w:rsid w:val="00374333"/>
    <w:rsid w:val="00374E3A"/>
    <w:rsid w:val="00375322"/>
    <w:rsid w:val="00375370"/>
    <w:rsid w:val="00375D03"/>
    <w:rsid w:val="00376B49"/>
    <w:rsid w:val="00377C04"/>
    <w:rsid w:val="0038001E"/>
    <w:rsid w:val="003801E2"/>
    <w:rsid w:val="00380E3B"/>
    <w:rsid w:val="003811A9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F2D"/>
    <w:rsid w:val="003C7427"/>
    <w:rsid w:val="003C75E3"/>
    <w:rsid w:val="003D0112"/>
    <w:rsid w:val="003D1145"/>
    <w:rsid w:val="003D1291"/>
    <w:rsid w:val="003D1959"/>
    <w:rsid w:val="003D2D8B"/>
    <w:rsid w:val="003D3945"/>
    <w:rsid w:val="003D4C51"/>
    <w:rsid w:val="003D50C8"/>
    <w:rsid w:val="003D5A0D"/>
    <w:rsid w:val="003D6E8C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3E1"/>
    <w:rsid w:val="003E60D2"/>
    <w:rsid w:val="003E6631"/>
    <w:rsid w:val="003E69A3"/>
    <w:rsid w:val="003E6D44"/>
    <w:rsid w:val="003E6FA6"/>
    <w:rsid w:val="003E710C"/>
    <w:rsid w:val="003F003B"/>
    <w:rsid w:val="003F0321"/>
    <w:rsid w:val="003F0432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503"/>
    <w:rsid w:val="00453211"/>
    <w:rsid w:val="004533BB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FE7"/>
    <w:rsid w:val="00476662"/>
    <w:rsid w:val="00476801"/>
    <w:rsid w:val="00476EBB"/>
    <w:rsid w:val="004778EC"/>
    <w:rsid w:val="00477DAF"/>
    <w:rsid w:val="0048018C"/>
    <w:rsid w:val="00480DAB"/>
    <w:rsid w:val="004822F5"/>
    <w:rsid w:val="004839E1"/>
    <w:rsid w:val="00486C3B"/>
    <w:rsid w:val="004877B7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B11D8"/>
    <w:rsid w:val="004B1569"/>
    <w:rsid w:val="004B1911"/>
    <w:rsid w:val="004B28C7"/>
    <w:rsid w:val="004B2E20"/>
    <w:rsid w:val="004B43C8"/>
    <w:rsid w:val="004B6B8F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3321"/>
    <w:rsid w:val="004F3C7F"/>
    <w:rsid w:val="004F4865"/>
    <w:rsid w:val="004F4C35"/>
    <w:rsid w:val="004F5955"/>
    <w:rsid w:val="004F5F9E"/>
    <w:rsid w:val="004F6518"/>
    <w:rsid w:val="004F6860"/>
    <w:rsid w:val="004F78EA"/>
    <w:rsid w:val="004F7C2C"/>
    <w:rsid w:val="0050092D"/>
    <w:rsid w:val="005014EB"/>
    <w:rsid w:val="00501C86"/>
    <w:rsid w:val="005028C1"/>
    <w:rsid w:val="005028F9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CF8"/>
    <w:rsid w:val="00515E52"/>
    <w:rsid w:val="00516EDE"/>
    <w:rsid w:val="005170C3"/>
    <w:rsid w:val="005175D3"/>
    <w:rsid w:val="00521116"/>
    <w:rsid w:val="00522CF6"/>
    <w:rsid w:val="00523896"/>
    <w:rsid w:val="0052401C"/>
    <w:rsid w:val="00524252"/>
    <w:rsid w:val="00524600"/>
    <w:rsid w:val="00525914"/>
    <w:rsid w:val="00525CD3"/>
    <w:rsid w:val="00527FC3"/>
    <w:rsid w:val="00530E1F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6C07"/>
    <w:rsid w:val="0054062F"/>
    <w:rsid w:val="00541414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D63"/>
    <w:rsid w:val="005D0A93"/>
    <w:rsid w:val="005D1BC4"/>
    <w:rsid w:val="005D23AC"/>
    <w:rsid w:val="005D29DE"/>
    <w:rsid w:val="005D2A5A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5C3"/>
    <w:rsid w:val="005F06F0"/>
    <w:rsid w:val="005F1690"/>
    <w:rsid w:val="005F1F63"/>
    <w:rsid w:val="005F1F7B"/>
    <w:rsid w:val="005F213F"/>
    <w:rsid w:val="005F2169"/>
    <w:rsid w:val="005F281E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FF1"/>
    <w:rsid w:val="00644DCF"/>
    <w:rsid w:val="0064613D"/>
    <w:rsid w:val="006463EF"/>
    <w:rsid w:val="006466E5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A35"/>
    <w:rsid w:val="00661668"/>
    <w:rsid w:val="00662854"/>
    <w:rsid w:val="0066288A"/>
    <w:rsid w:val="00662E08"/>
    <w:rsid w:val="00662FD8"/>
    <w:rsid w:val="0066321A"/>
    <w:rsid w:val="006633E3"/>
    <w:rsid w:val="006641D3"/>
    <w:rsid w:val="00664D74"/>
    <w:rsid w:val="006650DD"/>
    <w:rsid w:val="00665F39"/>
    <w:rsid w:val="006676E4"/>
    <w:rsid w:val="00671370"/>
    <w:rsid w:val="0067144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FB"/>
    <w:rsid w:val="006B17E7"/>
    <w:rsid w:val="006B2794"/>
    <w:rsid w:val="006B316F"/>
    <w:rsid w:val="006B3B2D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90"/>
    <w:rsid w:val="007205D5"/>
    <w:rsid w:val="0072087B"/>
    <w:rsid w:val="0072115B"/>
    <w:rsid w:val="00723257"/>
    <w:rsid w:val="00724DF1"/>
    <w:rsid w:val="00725E19"/>
    <w:rsid w:val="00726154"/>
    <w:rsid w:val="0072634D"/>
    <w:rsid w:val="00726AF0"/>
    <w:rsid w:val="00727AD6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4725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40F"/>
    <w:rsid w:val="007C3639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55CF"/>
    <w:rsid w:val="00826054"/>
    <w:rsid w:val="00826697"/>
    <w:rsid w:val="00826CE5"/>
    <w:rsid w:val="00830B6F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70073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D05BF"/>
    <w:rsid w:val="008D0B3D"/>
    <w:rsid w:val="008D28E7"/>
    <w:rsid w:val="008D351A"/>
    <w:rsid w:val="008D3A01"/>
    <w:rsid w:val="008D44BB"/>
    <w:rsid w:val="008D513D"/>
    <w:rsid w:val="008D53A1"/>
    <w:rsid w:val="008D64EC"/>
    <w:rsid w:val="008D6641"/>
    <w:rsid w:val="008D741C"/>
    <w:rsid w:val="008D75A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7FFD"/>
    <w:rsid w:val="00910ACE"/>
    <w:rsid w:val="00911E42"/>
    <w:rsid w:val="00911ECC"/>
    <w:rsid w:val="00913A3C"/>
    <w:rsid w:val="0091408A"/>
    <w:rsid w:val="009145A9"/>
    <w:rsid w:val="00914D0F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62D3"/>
    <w:rsid w:val="00960057"/>
    <w:rsid w:val="00961022"/>
    <w:rsid w:val="00961149"/>
    <w:rsid w:val="00961903"/>
    <w:rsid w:val="009645EB"/>
    <w:rsid w:val="00964A2B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3C5C"/>
    <w:rsid w:val="009B3D70"/>
    <w:rsid w:val="009B4954"/>
    <w:rsid w:val="009B49FD"/>
    <w:rsid w:val="009B687F"/>
    <w:rsid w:val="009B6A1C"/>
    <w:rsid w:val="009B6C79"/>
    <w:rsid w:val="009B7609"/>
    <w:rsid w:val="009B7A0A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162"/>
    <w:rsid w:val="00A50D7F"/>
    <w:rsid w:val="00A527C3"/>
    <w:rsid w:val="00A52E1E"/>
    <w:rsid w:val="00A53471"/>
    <w:rsid w:val="00A535AE"/>
    <w:rsid w:val="00A53606"/>
    <w:rsid w:val="00A537D4"/>
    <w:rsid w:val="00A54B15"/>
    <w:rsid w:val="00A54BC0"/>
    <w:rsid w:val="00A5513F"/>
    <w:rsid w:val="00A56E42"/>
    <w:rsid w:val="00A57EB0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C1432"/>
    <w:rsid w:val="00AC193B"/>
    <w:rsid w:val="00AC363D"/>
    <w:rsid w:val="00AC3A35"/>
    <w:rsid w:val="00AC67AA"/>
    <w:rsid w:val="00AC6D92"/>
    <w:rsid w:val="00AC7E27"/>
    <w:rsid w:val="00AD02C6"/>
    <w:rsid w:val="00AD10C3"/>
    <w:rsid w:val="00AD140C"/>
    <w:rsid w:val="00AD2A2C"/>
    <w:rsid w:val="00AD33E5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78E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1EB9"/>
    <w:rsid w:val="00AF24EB"/>
    <w:rsid w:val="00AF3052"/>
    <w:rsid w:val="00AF31E1"/>
    <w:rsid w:val="00AF36C2"/>
    <w:rsid w:val="00AF377A"/>
    <w:rsid w:val="00AF3855"/>
    <w:rsid w:val="00AF3960"/>
    <w:rsid w:val="00AF507C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FFD"/>
    <w:rsid w:val="00B163D6"/>
    <w:rsid w:val="00B21DDA"/>
    <w:rsid w:val="00B2238D"/>
    <w:rsid w:val="00B223E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F6F"/>
    <w:rsid w:val="00B4322D"/>
    <w:rsid w:val="00B43387"/>
    <w:rsid w:val="00B43461"/>
    <w:rsid w:val="00B444D2"/>
    <w:rsid w:val="00B44F02"/>
    <w:rsid w:val="00B4561B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987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51BD"/>
    <w:rsid w:val="00B853D5"/>
    <w:rsid w:val="00B85578"/>
    <w:rsid w:val="00B8560E"/>
    <w:rsid w:val="00B85C06"/>
    <w:rsid w:val="00B85C5B"/>
    <w:rsid w:val="00B905A6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5D84"/>
    <w:rsid w:val="00BB7035"/>
    <w:rsid w:val="00BB7FA4"/>
    <w:rsid w:val="00BC0338"/>
    <w:rsid w:val="00BC0896"/>
    <w:rsid w:val="00BC0919"/>
    <w:rsid w:val="00BC0F26"/>
    <w:rsid w:val="00BC1DA6"/>
    <w:rsid w:val="00BC1DF2"/>
    <w:rsid w:val="00BC21A6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820"/>
    <w:rsid w:val="00BE4D77"/>
    <w:rsid w:val="00BE5987"/>
    <w:rsid w:val="00BE5B2F"/>
    <w:rsid w:val="00BE5FF5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162C"/>
    <w:rsid w:val="00C72519"/>
    <w:rsid w:val="00C74B5A"/>
    <w:rsid w:val="00C7786E"/>
    <w:rsid w:val="00C80446"/>
    <w:rsid w:val="00C80F62"/>
    <w:rsid w:val="00C822D7"/>
    <w:rsid w:val="00C82FC9"/>
    <w:rsid w:val="00C83947"/>
    <w:rsid w:val="00C83CCC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C16"/>
    <w:rsid w:val="00C960F3"/>
    <w:rsid w:val="00C969C1"/>
    <w:rsid w:val="00C9783F"/>
    <w:rsid w:val="00CA152F"/>
    <w:rsid w:val="00CA1F30"/>
    <w:rsid w:val="00CA218A"/>
    <w:rsid w:val="00CA296E"/>
    <w:rsid w:val="00CA3B37"/>
    <w:rsid w:val="00CA4B99"/>
    <w:rsid w:val="00CA5609"/>
    <w:rsid w:val="00CA592C"/>
    <w:rsid w:val="00CA619D"/>
    <w:rsid w:val="00CA632F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1572"/>
    <w:rsid w:val="00CD1860"/>
    <w:rsid w:val="00CD1B37"/>
    <w:rsid w:val="00CD23F3"/>
    <w:rsid w:val="00CD460C"/>
    <w:rsid w:val="00CD5E48"/>
    <w:rsid w:val="00CD656E"/>
    <w:rsid w:val="00CD7109"/>
    <w:rsid w:val="00CD76EE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1B62"/>
    <w:rsid w:val="00CF2CBD"/>
    <w:rsid w:val="00CF3A38"/>
    <w:rsid w:val="00CF4AA2"/>
    <w:rsid w:val="00CF4D2E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400D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DC1"/>
    <w:rsid w:val="00DE2FE3"/>
    <w:rsid w:val="00DE416C"/>
    <w:rsid w:val="00DE422E"/>
    <w:rsid w:val="00DE4689"/>
    <w:rsid w:val="00DE68B7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DDF"/>
    <w:rsid w:val="00E3015E"/>
    <w:rsid w:val="00E3088B"/>
    <w:rsid w:val="00E30909"/>
    <w:rsid w:val="00E32889"/>
    <w:rsid w:val="00E344D8"/>
    <w:rsid w:val="00E346A7"/>
    <w:rsid w:val="00E34F84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DB9"/>
    <w:rsid w:val="00E56E67"/>
    <w:rsid w:val="00E578D9"/>
    <w:rsid w:val="00E60E28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4630"/>
    <w:rsid w:val="00E749B0"/>
    <w:rsid w:val="00E74F50"/>
    <w:rsid w:val="00E750A2"/>
    <w:rsid w:val="00E767F5"/>
    <w:rsid w:val="00E77299"/>
    <w:rsid w:val="00E77419"/>
    <w:rsid w:val="00E803C9"/>
    <w:rsid w:val="00E805DE"/>
    <w:rsid w:val="00E8114C"/>
    <w:rsid w:val="00E83607"/>
    <w:rsid w:val="00E83E28"/>
    <w:rsid w:val="00E840F4"/>
    <w:rsid w:val="00E850AC"/>
    <w:rsid w:val="00E8542F"/>
    <w:rsid w:val="00E85A9B"/>
    <w:rsid w:val="00E867F5"/>
    <w:rsid w:val="00E86A46"/>
    <w:rsid w:val="00E87EB2"/>
    <w:rsid w:val="00E91725"/>
    <w:rsid w:val="00E9271B"/>
    <w:rsid w:val="00E92B38"/>
    <w:rsid w:val="00E9310F"/>
    <w:rsid w:val="00E93C04"/>
    <w:rsid w:val="00E93DC9"/>
    <w:rsid w:val="00E947EA"/>
    <w:rsid w:val="00E948F9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10E2"/>
    <w:rsid w:val="00EA2814"/>
    <w:rsid w:val="00EA30BC"/>
    <w:rsid w:val="00EA3709"/>
    <w:rsid w:val="00EA52A0"/>
    <w:rsid w:val="00EA62F4"/>
    <w:rsid w:val="00EB17A7"/>
    <w:rsid w:val="00EB21AC"/>
    <w:rsid w:val="00EB2BF7"/>
    <w:rsid w:val="00EB3120"/>
    <w:rsid w:val="00EB340D"/>
    <w:rsid w:val="00EB3472"/>
    <w:rsid w:val="00EB39D0"/>
    <w:rsid w:val="00EB3E23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D6B"/>
    <w:rsid w:val="00EC2913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ADA"/>
    <w:rsid w:val="00ED2D1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51C3"/>
    <w:rsid w:val="00F55BB4"/>
    <w:rsid w:val="00F55C8B"/>
    <w:rsid w:val="00F56E54"/>
    <w:rsid w:val="00F60C23"/>
    <w:rsid w:val="00F61B37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71BE"/>
    <w:rsid w:val="00FA0351"/>
    <w:rsid w:val="00FA16E6"/>
    <w:rsid w:val="00FA20FE"/>
    <w:rsid w:val="00FA238F"/>
    <w:rsid w:val="00FA3089"/>
    <w:rsid w:val="00FA3719"/>
    <w:rsid w:val="00FA39DC"/>
    <w:rsid w:val="00FA3A26"/>
    <w:rsid w:val="00FA4614"/>
    <w:rsid w:val="00FA47F7"/>
    <w:rsid w:val="00FA4892"/>
    <w:rsid w:val="00FA4A36"/>
    <w:rsid w:val="00FA690D"/>
    <w:rsid w:val="00FA6FFF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304D"/>
    <w:rsid w:val="00FC332D"/>
    <w:rsid w:val="00FC4A85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5438D1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BC87BC-838E-4AA3-9D9F-71BEA9AB0693}"/>
</file>

<file path=customXml/itemProps3.xml><?xml version="1.0" encoding="utf-8"?>
<ds:datastoreItem xmlns:ds="http://schemas.openxmlformats.org/officeDocument/2006/customXml" ds:itemID="{374EE91B-3A6C-483E-B8A9-D24778B121FF}"/>
</file>

<file path=customXml/itemProps4.xml><?xml version="1.0" encoding="utf-8"?>
<ds:datastoreItem xmlns:ds="http://schemas.openxmlformats.org/officeDocument/2006/customXml" ds:itemID="{325599A7-31DF-4422-B7B7-4BB6A2715091}"/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407</cp:revision>
  <cp:lastPrinted>2018-01-09T09:28:00Z</cp:lastPrinted>
  <dcterms:created xsi:type="dcterms:W3CDTF">2018-05-28T20:36:00Z</dcterms:created>
  <dcterms:modified xsi:type="dcterms:W3CDTF">2021-08-31T13:01:00Z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