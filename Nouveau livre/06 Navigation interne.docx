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D71C" w14:textId="0919B55B" w:rsidR="00C83337" w:rsidRDefault="00163B42" w:rsidP="00C83337">
      <w:pPr>
        <w:pStyle w:val="chapitre"/>
      </w:pPr>
      <w:r>
        <w:t>Navigation interne</w:t>
      </w:r>
    </w:p>
    <w:p w14:paraId="3A4F1F54" w14:textId="51800BFE" w:rsidR="003903B9" w:rsidRDefault="00B23553" w:rsidP="00B23553">
      <w:pPr>
        <w:pStyle w:val="titreniv1"/>
      </w:pPr>
      <w:r>
        <w:t>Objectifs</w:t>
      </w:r>
    </w:p>
    <w:p w14:paraId="6F4EC547" w14:textId="77777777" w:rsidR="00B23553" w:rsidRPr="00B23553" w:rsidRDefault="00B23553" w:rsidP="00B23553">
      <w:pPr>
        <w:pStyle w:val="liste1"/>
      </w:pPr>
      <w:r w:rsidRPr="00B23553">
        <w:t>Comprendre ce qu’est Android Jetpack’s Navigation</w:t>
      </w:r>
    </w:p>
    <w:p w14:paraId="3BF321BD" w14:textId="311D5FF2" w:rsidR="00B23553" w:rsidRDefault="00B23553" w:rsidP="00B23553">
      <w:pPr>
        <w:pStyle w:val="liste1"/>
      </w:pPr>
      <w:r w:rsidRPr="00B23553">
        <w:t>Savoir utiliser Android Jetpack’s Navigation.</w:t>
      </w:r>
    </w:p>
    <w:p w14:paraId="4EF6A506" w14:textId="50C36BD0" w:rsidR="00B23553" w:rsidRDefault="003A7915" w:rsidP="003A7915">
      <w:pPr>
        <w:pStyle w:val="titreniv1"/>
      </w:pPr>
      <w:r>
        <w:t>Présentation</w:t>
      </w:r>
    </w:p>
    <w:p w14:paraId="56D5E6CE" w14:textId="1D6F1C5B" w:rsidR="003A7915" w:rsidRDefault="003A7915" w:rsidP="003A7915">
      <w:r w:rsidRPr="003A7915">
        <w:t>Met à disposition des outils pour simplifier la navigation grâce à un designer.</w:t>
      </w:r>
    </w:p>
    <w:p w14:paraId="4A9F8588" w14:textId="160A65C9" w:rsidR="003A7915" w:rsidRDefault="00823755" w:rsidP="00823755">
      <w:pPr>
        <w:pStyle w:val="titreniv1"/>
      </w:pPr>
      <w:r>
        <w:t>Avant</w:t>
      </w:r>
    </w:p>
    <w:p w14:paraId="0197408D" w14:textId="77777777" w:rsidR="00823755" w:rsidRPr="00823755" w:rsidRDefault="00823755" w:rsidP="00823755">
      <w:r w:rsidRPr="00823755">
        <w:t>La navigation dans une application Android AVANT l’arrivée d’Android 3.0 : c’était le passage d’un objet Activity à un autre.</w:t>
      </w:r>
    </w:p>
    <w:p w14:paraId="22941C6B" w14:textId="77777777" w:rsidR="00823755" w:rsidRPr="00823755" w:rsidRDefault="00823755" w:rsidP="00823755">
      <w:r w:rsidRPr="00823755">
        <w:t>Le passage d’informations entre deux entités pouvait s’effectuer par l’ajout de paramètres dans le bundle de l’objet Intent et à un écran de l’application correspondait une classe Activity : La navigation était plutôt simple à gérer !</w:t>
      </w:r>
    </w:p>
    <w:p w14:paraId="2712FB62" w14:textId="77777777" w:rsidR="00823755" w:rsidRPr="00823755" w:rsidRDefault="00823755" w:rsidP="00823755">
      <w:r w:rsidRPr="00823755">
        <w:t>Avec l’apparition des tablettes et leurs écrans plus larges, de nouveaux besoins sont apparus. A partir d’Android 3.0 (API 11), la notion de fragments apporte davantage de possibilités de navigation au sein d’une application. Une activité pouvant être composée de plusieurs fragments : composants encapsulés et réutilisables qui possèdent leur propre cycle de vie et leur propre interface graphique.</w:t>
      </w:r>
    </w:p>
    <w:p w14:paraId="3858F973" w14:textId="54352D31" w:rsidR="00B23553" w:rsidRDefault="00823755" w:rsidP="00823755">
      <w:r w:rsidRPr="00823755">
        <w:t>​​​​​​​De nouvelles possibilités, mais plus de complexité dans la gestion de la navigation :</w:t>
      </w:r>
      <w:r w:rsidRPr="00823755">
        <w:br/>
        <w:t>passage d’informations entre les différents éléments (Activity et Fragment), gestion des transactions d’un fragment à l’autre, gestion de la pile des appels et du bouton retour etc…</w:t>
      </w:r>
    </w:p>
    <w:p w14:paraId="17138CD1" w14:textId="6E0E2954" w:rsidR="00136841" w:rsidRDefault="00136841" w:rsidP="00823755">
      <w:r w:rsidRPr="00136841">
        <w:rPr>
          <w:noProof/>
        </w:rPr>
        <w:drawing>
          <wp:inline distT="0" distB="0" distL="0" distR="0" wp14:anchorId="28AE358C" wp14:editId="3E48FB8D">
            <wp:extent cx="3781425" cy="2714625"/>
            <wp:effectExtent l="0" t="0" r="9525" b="9525"/>
            <wp:docPr id="1" name="Image 1"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tableau blanc&#10;&#10;Description générée automatiquement"/>
                    <pic:cNvPicPr/>
                  </pic:nvPicPr>
                  <pic:blipFill>
                    <a:blip r:embed="rId11"/>
                    <a:stretch>
                      <a:fillRect/>
                    </a:stretch>
                  </pic:blipFill>
                  <pic:spPr>
                    <a:xfrm>
                      <a:off x="0" y="0"/>
                      <a:ext cx="3781425" cy="2714625"/>
                    </a:xfrm>
                    <a:prstGeom prst="rect">
                      <a:avLst/>
                    </a:prstGeom>
                  </pic:spPr>
                </pic:pic>
              </a:graphicData>
            </a:graphic>
          </wp:inline>
        </w:drawing>
      </w:r>
    </w:p>
    <w:p w14:paraId="30546F0E" w14:textId="7B434581" w:rsidR="00136841" w:rsidRDefault="00136841" w:rsidP="00823755">
      <w:r w:rsidRPr="00136841">
        <w:rPr>
          <w:noProof/>
        </w:rPr>
        <w:lastRenderedPageBreak/>
        <w:drawing>
          <wp:inline distT="0" distB="0" distL="0" distR="0" wp14:anchorId="7141774D" wp14:editId="1E9CAA70">
            <wp:extent cx="5039360" cy="2509520"/>
            <wp:effectExtent l="0" t="0" r="889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360" cy="2509520"/>
                    </a:xfrm>
                    <a:prstGeom prst="rect">
                      <a:avLst/>
                    </a:prstGeom>
                  </pic:spPr>
                </pic:pic>
              </a:graphicData>
            </a:graphic>
          </wp:inline>
        </w:drawing>
      </w:r>
    </w:p>
    <w:p w14:paraId="2293C5E2" w14:textId="28711C6C" w:rsidR="00136841" w:rsidRDefault="00136841" w:rsidP="00136841">
      <w:pPr>
        <w:pStyle w:val="titreniv1"/>
      </w:pPr>
      <w:r w:rsidRPr="00136841">
        <w:t>Aujourd'hui : Android Jetpack's Navigation</w:t>
      </w:r>
    </w:p>
    <w:p w14:paraId="165C272D" w14:textId="23AF1867" w:rsidR="00136841" w:rsidRDefault="00136841" w:rsidP="00136841">
      <w:pPr>
        <w:pStyle w:val="titreniv2"/>
      </w:pPr>
      <w:r>
        <w:t>Présentation</w:t>
      </w:r>
    </w:p>
    <w:p w14:paraId="0F47DFD8" w14:textId="6B9D09A8" w:rsidR="00136841" w:rsidRDefault="002133FE" w:rsidP="00136841">
      <w:r w:rsidRPr="002133FE">
        <w:t>La navigation fait référence aux interactions qui permettent aux utilisateurs de parcourir, entrer et sortir des différents éléments de contenu de votre application. Le composant de navigation d'Android Jetpack vous aide à mettre en œuvre la navigation, des simples clics sur les boutons aux modèles plus complexes, tels que les barres d'applications et le tiroir de navigation. Le composant de navigation garantit également une expérience utilisateur cohérente et prévisible en adhérant à un ensemble de principes établis.</w:t>
      </w:r>
    </w:p>
    <w:p w14:paraId="1741C2C3" w14:textId="77777777" w:rsidR="002133FE" w:rsidRPr="002133FE" w:rsidRDefault="002133FE" w:rsidP="002133FE">
      <w:pPr>
        <w:pStyle w:val="titreniv2"/>
      </w:pPr>
      <w:r w:rsidRPr="002133FE">
        <w:t>Les composantes d'Android Jetpack's Navigation</w:t>
      </w:r>
    </w:p>
    <w:p w14:paraId="50D96411" w14:textId="77777777" w:rsidR="002133FE" w:rsidRPr="002133FE" w:rsidRDefault="002133FE" w:rsidP="002133FE">
      <w:r w:rsidRPr="002133FE">
        <w:t>Les grandes composantes de cette librairie sont : </w:t>
      </w:r>
    </w:p>
    <w:p w14:paraId="3EE0C6FA" w14:textId="77777777" w:rsidR="002133FE" w:rsidRPr="002133FE" w:rsidRDefault="002133FE" w:rsidP="002133FE">
      <w:pPr>
        <w:pStyle w:val="liste1"/>
      </w:pPr>
      <w:r w:rsidRPr="002133FE">
        <w:t>Navigation Graph : Fichier XML avec son éditeur</w:t>
      </w:r>
    </w:p>
    <w:p w14:paraId="503E46C0" w14:textId="77777777" w:rsidR="002133FE" w:rsidRPr="002133FE" w:rsidRDefault="002133FE" w:rsidP="002133FE">
      <w:pPr>
        <w:pStyle w:val="liste1"/>
      </w:pPr>
      <w:r w:rsidRPr="002133FE">
        <w:t>Composant NavHost est un conteneur</w:t>
      </w:r>
    </w:p>
    <w:p w14:paraId="002D1D1A" w14:textId="77777777" w:rsidR="002133FE" w:rsidRPr="002133FE" w:rsidRDefault="002133FE" w:rsidP="002133FE">
      <w:pPr>
        <w:pStyle w:val="liste1"/>
      </w:pPr>
      <w:r w:rsidRPr="002133FE">
        <w:t>Composant NavController est le chef d’orchestre</w:t>
      </w:r>
    </w:p>
    <w:p w14:paraId="5DC230C1" w14:textId="77777777" w:rsidR="002133FE" w:rsidRPr="002133FE" w:rsidRDefault="002133FE" w:rsidP="002133FE">
      <w:r w:rsidRPr="002133FE">
        <w:t>Avec Android Jetpack’s Navigation et sa collection d’outil, Google propose une prise en charge rapide et plus aisée de la navigation, le Navigation Architecture Component se compose de 3 parties :</w:t>
      </w:r>
    </w:p>
    <w:p w14:paraId="7DD552CC" w14:textId="77777777" w:rsidR="002133FE" w:rsidRPr="002133FE" w:rsidRDefault="002133FE" w:rsidP="002133FE">
      <w:r w:rsidRPr="002133FE">
        <w:t>Le Navigation graph : un fichier resource XML de type Navigation qui contient les éléments du graphe de navigation de l’application.</w:t>
      </w:r>
    </w:p>
    <w:p w14:paraId="7BD65FE8" w14:textId="77777777" w:rsidR="002133FE" w:rsidRPr="002133FE" w:rsidRDefault="002133FE" w:rsidP="002133FE">
      <w:r w:rsidRPr="002133FE">
        <w:t>Le Composant NavHost : un conteneur qui délègue la navigation du graphe à son NavController. Par défaut, ce fragment hérite de la classe NavHostFragment et servira de conteneur où les fragments seront placés.</w:t>
      </w:r>
    </w:p>
    <w:p w14:paraId="6A2A3499" w14:textId="77777777" w:rsidR="002133FE" w:rsidRPr="002133FE" w:rsidRDefault="002133FE" w:rsidP="002133FE">
      <w:r w:rsidRPr="002133FE">
        <w:lastRenderedPageBreak/>
        <w:t>Le composant NavController : un objet qui gère et orchestre la navigation. Chaque NavHost détient un NavController, dont le rôle est de gérer la navigation dans le le NavHost.</w:t>
      </w:r>
    </w:p>
    <w:p w14:paraId="7030D262" w14:textId="439CF03A" w:rsidR="002133FE" w:rsidRPr="002133FE" w:rsidRDefault="002133FE" w:rsidP="002133FE">
      <w:r w:rsidRPr="002133FE">
        <w:t xml:space="preserve">Avec une version d’Android Studio supérieure ou égale à 3.3, le graphe de navigation peut facilement être édité avec l’outil qui lui est associé : le Navigation Editor. Ce dernier, permet </w:t>
      </w:r>
      <w:r w:rsidR="00AB7F4F" w:rsidRPr="002133FE">
        <w:t>de créer</w:t>
      </w:r>
      <w:r w:rsidRPr="002133FE">
        <w:t xml:space="preserve"> simplement des destinations reliées par des actions et même paramétrer les données qui seront transmises et les animations jouées lors des transitions.</w:t>
      </w:r>
    </w:p>
    <w:p w14:paraId="1C03DCA9" w14:textId="58D214B9" w:rsidR="002133FE" w:rsidRDefault="002133FE" w:rsidP="002133FE">
      <w:r w:rsidRPr="002133FE">
        <w:t>Cet éditeur est également en lien avec les assistants qui permettront de créer le code rapidement de l’application.</w:t>
      </w:r>
    </w:p>
    <w:p w14:paraId="3D4327D6" w14:textId="5FA49CF3" w:rsidR="002133FE" w:rsidRDefault="002133FE" w:rsidP="002133FE">
      <w:pPr>
        <w:pStyle w:val="titreniv2"/>
      </w:pPr>
      <w:r w:rsidRPr="002133FE">
        <w:t>Mise en place</w:t>
      </w:r>
    </w:p>
    <w:p w14:paraId="4925FB5B" w14:textId="0A87AAD3" w:rsidR="00B14BB7" w:rsidRPr="00B14BB7" w:rsidRDefault="00B14BB7" w:rsidP="00B14BB7">
      <w:r>
        <w:t>Pour expliquer comment mettre en place Android navigation, un nouveau projet va être créé, les étapes suivantes seront présentées dans cette mise en place.</w:t>
      </w:r>
    </w:p>
    <w:p w14:paraId="545C1D06" w14:textId="77777777" w:rsidR="002133FE" w:rsidRPr="002133FE" w:rsidRDefault="002133FE" w:rsidP="002133FE">
      <w:pPr>
        <w:pStyle w:val="liste1"/>
      </w:pPr>
      <w:r w:rsidRPr="002133FE">
        <w:t>Avoir des fragments</w:t>
      </w:r>
    </w:p>
    <w:p w14:paraId="6CD258AD" w14:textId="62426B17" w:rsidR="002133FE" w:rsidRPr="002133FE" w:rsidRDefault="002133FE" w:rsidP="002133FE">
      <w:pPr>
        <w:pStyle w:val="liste1"/>
      </w:pPr>
      <w:r w:rsidRPr="002133FE">
        <w:t>Créer un graphe de navigation</w:t>
      </w:r>
      <w:r w:rsidR="00A30D0A">
        <w:t xml:space="preserve"> et le configurer</w:t>
      </w:r>
    </w:p>
    <w:p w14:paraId="5CA0DB75" w14:textId="0DE99117" w:rsidR="002133FE" w:rsidRPr="002133FE" w:rsidRDefault="002133FE" w:rsidP="002133FE">
      <w:pPr>
        <w:pStyle w:val="liste1"/>
      </w:pPr>
      <w:r w:rsidRPr="002133FE">
        <w:t xml:space="preserve">Mettre en place </w:t>
      </w:r>
      <w:r w:rsidR="006A57B8">
        <w:t>une activité faisant</w:t>
      </w:r>
      <w:r w:rsidRPr="002133FE">
        <w:t xml:space="preserve"> conteneur de fragment</w:t>
      </w:r>
    </w:p>
    <w:p w14:paraId="5BC3EAF2" w14:textId="1A72CEED" w:rsidR="002133FE" w:rsidRDefault="00E3613E" w:rsidP="002133FE">
      <w:pPr>
        <w:pStyle w:val="liste1"/>
      </w:pPr>
      <w:r>
        <w:t>D</w:t>
      </w:r>
      <w:r w:rsidR="002133FE" w:rsidRPr="002133FE">
        <w:t>éfinir les actions de navigation</w:t>
      </w:r>
    </w:p>
    <w:p w14:paraId="02E03E9C" w14:textId="5F23D94F" w:rsidR="009F7EA7" w:rsidRDefault="009F7EA7" w:rsidP="009F7EA7">
      <w:pPr>
        <w:pStyle w:val="titreniv3"/>
      </w:pPr>
      <w:r>
        <w:t>Configuration du projet</w:t>
      </w:r>
    </w:p>
    <w:p w14:paraId="1096FA3E" w14:textId="3D9A4884" w:rsidR="00EC13D9" w:rsidRDefault="00EC13D9" w:rsidP="00EC13D9">
      <w:r>
        <w:t xml:space="preserve">La méthode de viewBinding est </w:t>
      </w:r>
      <w:r w:rsidR="00FA7778">
        <w:t>définie</w:t>
      </w:r>
      <w:r>
        <w:t xml:space="preserve"> pour gérer les ihms </w:t>
      </w:r>
      <w:r w:rsidR="00BC4713">
        <w:t>de cette démonstration</w:t>
      </w:r>
      <w:r>
        <w:t>.</w:t>
      </w:r>
    </w:p>
    <w:p w14:paraId="0B158286" w14:textId="77777777" w:rsidR="00737E0D" w:rsidRPr="00737E0D" w:rsidRDefault="00737E0D" w:rsidP="00737E0D">
      <w:pPr>
        <w:pStyle w:val="code"/>
      </w:pPr>
      <w:r w:rsidRPr="00737E0D">
        <w:t>android {</w:t>
      </w:r>
    </w:p>
    <w:p w14:paraId="533D09A6" w14:textId="77777777" w:rsidR="00737E0D" w:rsidRPr="00737E0D" w:rsidRDefault="00737E0D" w:rsidP="00737E0D">
      <w:pPr>
        <w:pStyle w:val="code"/>
      </w:pPr>
      <w:r w:rsidRPr="00737E0D">
        <w:t xml:space="preserve">    ...</w:t>
      </w:r>
    </w:p>
    <w:p w14:paraId="32AC2359" w14:textId="77777777" w:rsidR="00737E0D" w:rsidRPr="00737E0D" w:rsidRDefault="00737E0D" w:rsidP="00737E0D">
      <w:pPr>
        <w:pStyle w:val="code"/>
      </w:pPr>
      <w:r w:rsidRPr="00737E0D">
        <w:t xml:space="preserve">    buildFeatures {</w:t>
      </w:r>
    </w:p>
    <w:p w14:paraId="10D4DAA9" w14:textId="77777777" w:rsidR="00737E0D" w:rsidRPr="00737E0D" w:rsidRDefault="00737E0D" w:rsidP="00737E0D">
      <w:pPr>
        <w:pStyle w:val="code"/>
      </w:pPr>
      <w:r w:rsidRPr="00737E0D">
        <w:t xml:space="preserve">        viewBinding = true</w:t>
      </w:r>
    </w:p>
    <w:p w14:paraId="50D54A41" w14:textId="77777777" w:rsidR="00737E0D" w:rsidRPr="00737E0D" w:rsidRDefault="00737E0D" w:rsidP="00737E0D">
      <w:pPr>
        <w:pStyle w:val="code"/>
      </w:pPr>
      <w:r w:rsidRPr="00737E0D">
        <w:t xml:space="preserve">    }</w:t>
      </w:r>
    </w:p>
    <w:p w14:paraId="716BCD98" w14:textId="77777777" w:rsidR="00737E0D" w:rsidRPr="00737E0D" w:rsidRDefault="00737E0D" w:rsidP="00737E0D">
      <w:pPr>
        <w:pStyle w:val="code"/>
      </w:pPr>
      <w:r w:rsidRPr="00737E0D">
        <w:t xml:space="preserve">    ...</w:t>
      </w:r>
    </w:p>
    <w:p w14:paraId="348832DA" w14:textId="4FBB3EFF" w:rsidR="004B124F" w:rsidRPr="00EC13D9" w:rsidRDefault="00737E0D" w:rsidP="00737E0D">
      <w:pPr>
        <w:pStyle w:val="code"/>
      </w:pPr>
      <w:r w:rsidRPr="00737E0D">
        <w:t>}</w:t>
      </w:r>
    </w:p>
    <w:p w14:paraId="684E4AF5" w14:textId="77777777" w:rsidR="00EC13D9" w:rsidRPr="00EC13D9" w:rsidRDefault="00EC13D9" w:rsidP="00EC13D9"/>
    <w:p w14:paraId="0E71F193" w14:textId="5DA16A1F" w:rsidR="002133FE" w:rsidRDefault="00CA61A7" w:rsidP="00D226D9">
      <w:pPr>
        <w:pStyle w:val="titreniv3"/>
      </w:pPr>
      <w:r>
        <w:t>Création de fragments</w:t>
      </w:r>
    </w:p>
    <w:p w14:paraId="03931710" w14:textId="59B5CF0F" w:rsidR="00A50C6D" w:rsidRDefault="00CA61A7" w:rsidP="00CA61A7">
      <w:r>
        <w:t>Trois fragments vont être créés ci-après</w:t>
      </w:r>
      <w:r w:rsidR="007E6C25">
        <w:t xml:space="preserve">, le fragment principal sera nommé "PrincipalFragment" il contient 2 boutons, 1 pour aller vers le fragment nommé </w:t>
      </w:r>
      <w:r w:rsidR="00E60201">
        <w:t>Blue</w:t>
      </w:r>
      <w:r w:rsidR="007E6C25">
        <w:t>Fragment et un autre bouton pour aller vers GreenFragment</w:t>
      </w:r>
      <w:r w:rsidR="00475735">
        <w:t>.</w:t>
      </w:r>
    </w:p>
    <w:p w14:paraId="2ED547B8" w14:textId="1A86B24E" w:rsidR="007A1979" w:rsidRDefault="007A1979" w:rsidP="007A1979">
      <w:pPr>
        <w:pStyle w:val="soustitre"/>
      </w:pPr>
      <w:r>
        <w:t>Code source de l'IHM de PrincipalFragment</w:t>
      </w:r>
    </w:p>
    <w:p w14:paraId="01E05DB9" w14:textId="77777777" w:rsidR="007A1979" w:rsidRPr="007A1979" w:rsidRDefault="007A1979" w:rsidP="007A1979">
      <w:pPr>
        <w:pStyle w:val="code"/>
      </w:pPr>
      <w:r w:rsidRPr="007A1979">
        <w:t>&lt;?xml version="1.0" encoding="utf-8"?&gt;</w:t>
      </w:r>
      <w:r w:rsidRPr="007A1979">
        <w:br/>
        <w:t xml:space="preserve">&lt;androidx.constraintlayout.widget.ConstraintLayout </w:t>
      </w:r>
      <w:r w:rsidRPr="007A1979">
        <w:lastRenderedPageBreak/>
        <w:t>xmlns:android="http://schemas.android.com/apk/res/android"</w:t>
      </w:r>
      <w:r w:rsidRPr="007A1979">
        <w:br/>
        <w:t xml:space="preserve">    xmlns:tools="http://schemas.android.com/tools"</w:t>
      </w:r>
      <w:r w:rsidRPr="007A1979">
        <w:br/>
        <w:t xml:space="preserve">    android:layout_width="match_parent"</w:t>
      </w:r>
      <w:r w:rsidRPr="007A1979">
        <w:br/>
        <w:t xml:space="preserve">    android:layout_height="match_parent"</w:t>
      </w:r>
      <w:r w:rsidRPr="007A1979">
        <w:br/>
        <w:t xml:space="preserve">    xmlns:app="http://schemas.android.com/apk/res-auto"</w:t>
      </w:r>
      <w:r w:rsidRPr="007A1979">
        <w:br/>
        <w:t xml:space="preserve">    tools:context=".principal_fragment.PrincipalFragment"&gt;</w:t>
      </w:r>
      <w:r w:rsidRPr="007A1979">
        <w:br/>
      </w:r>
      <w:r w:rsidRPr="007A1979">
        <w:br/>
        <w:t xml:space="preserve">    &lt;TextView</w:t>
      </w:r>
      <w:r w:rsidRPr="007A1979">
        <w:br/>
        <w:t xml:space="preserve">        android:id="@+id/tv_title"</w:t>
      </w:r>
      <w:r w:rsidRPr="007A1979">
        <w:br/>
        <w:t xml:space="preserve">        android:layout_width="wrap_content"</w:t>
      </w:r>
      <w:r w:rsidRPr="007A1979">
        <w:br/>
        <w:t xml:space="preserve">        android:layout_height="wrap_content"</w:t>
      </w:r>
      <w:r w:rsidRPr="007A1979">
        <w:br/>
        <w:t xml:space="preserve">        android:text="Fragment principal"</w:t>
      </w:r>
      <w:r w:rsidRPr="007A1979">
        <w:br/>
        <w:t xml:space="preserve">        app:layout_constraintLeft_toLeftOf="parent"</w:t>
      </w:r>
      <w:r w:rsidRPr="007A1979">
        <w:br/>
        <w:t xml:space="preserve">        app:layout_constraintRight_toRightOf="parent"</w:t>
      </w:r>
      <w:r w:rsidRPr="007A1979">
        <w:br/>
        <w:t xml:space="preserve">        app:layout_constraintTop_toTopOf="parent"</w:t>
      </w:r>
      <w:r w:rsidRPr="007A1979">
        <w:br/>
        <w:t xml:space="preserve">        android:layout_marginTop="100dp"</w:t>
      </w:r>
      <w:r w:rsidRPr="007A1979">
        <w:br/>
        <w:t xml:space="preserve">        /&gt;</w:t>
      </w:r>
      <w:r w:rsidRPr="007A1979">
        <w:br/>
      </w:r>
      <w:r w:rsidRPr="007A1979">
        <w:br/>
        <w:t xml:space="preserve">    &lt;Button</w:t>
      </w:r>
      <w:r w:rsidRPr="007A1979">
        <w:br/>
        <w:t xml:space="preserve">        android:id="@+id/btn_blue"</w:t>
      </w:r>
      <w:r w:rsidRPr="007A1979">
        <w:br/>
        <w:t xml:space="preserve">        android:layout_width="wrap_content"</w:t>
      </w:r>
      <w:r w:rsidRPr="007A1979">
        <w:br/>
        <w:t xml:space="preserve">        android:layout_height="wrap_content"</w:t>
      </w:r>
      <w:r w:rsidRPr="007A1979">
        <w:br/>
        <w:t xml:space="preserve">        android:backgroundTint="#2196F3"</w:t>
      </w:r>
      <w:r w:rsidRPr="007A1979">
        <w:br/>
        <w:t xml:space="preserve">        android:text="Blue"</w:t>
      </w:r>
      <w:r w:rsidRPr="007A1979">
        <w:br/>
        <w:t xml:space="preserve">        app:layout_constraintTop_toBottomOf="@id/tv_title"</w:t>
      </w:r>
      <w:r w:rsidRPr="007A1979">
        <w:br/>
        <w:t xml:space="preserve">        app:layout_constraintLeft_toLeftOf="parent"</w:t>
      </w:r>
      <w:r w:rsidRPr="007A1979">
        <w:br/>
        <w:t xml:space="preserve">        app:layout_constraintRight_toRightOf="parent"</w:t>
      </w:r>
      <w:r w:rsidRPr="007A1979">
        <w:br/>
        <w:t xml:space="preserve">        /&gt;</w:t>
      </w:r>
      <w:r w:rsidRPr="007A1979">
        <w:br/>
      </w:r>
      <w:r w:rsidRPr="007A1979">
        <w:br/>
        <w:t xml:space="preserve">    &lt;Button</w:t>
      </w:r>
      <w:r w:rsidRPr="007A1979">
        <w:br/>
        <w:t xml:space="preserve">        android:id="@+id/btn_green"</w:t>
      </w:r>
      <w:r w:rsidRPr="007A1979">
        <w:br/>
        <w:t xml:space="preserve">        android:layout_width="wrap_content"</w:t>
      </w:r>
      <w:r w:rsidRPr="007A1979">
        <w:br/>
        <w:t xml:space="preserve">        android:layout_height="wrap_content"</w:t>
      </w:r>
      <w:r w:rsidRPr="007A1979">
        <w:br/>
        <w:t xml:space="preserve">        android:backgroundTint="#8BC34A"</w:t>
      </w:r>
      <w:r w:rsidRPr="007A1979">
        <w:br/>
        <w:t xml:space="preserve">        android:text="Green"</w:t>
      </w:r>
      <w:r w:rsidRPr="007A1979">
        <w:br/>
        <w:t xml:space="preserve">        app:layout_constraintTop_toBottomOf="@id/btn_blue"</w:t>
      </w:r>
      <w:r w:rsidRPr="007A1979">
        <w:br/>
        <w:t xml:space="preserve">        app:layout_constraintLeft_toLeftOf="parent"</w:t>
      </w:r>
      <w:r w:rsidRPr="007A1979">
        <w:br/>
        <w:t xml:space="preserve">        app:layout_constraintRight_toRightOf="parent"</w:t>
      </w:r>
      <w:r w:rsidRPr="007A1979">
        <w:br/>
        <w:t xml:space="preserve">        /&gt;</w:t>
      </w:r>
      <w:r w:rsidRPr="007A1979">
        <w:br/>
      </w:r>
      <w:r w:rsidRPr="007A1979">
        <w:br/>
        <w:t>&lt;/androidx.constraintlayout.widget.ConstraintLayout&gt;</w:t>
      </w:r>
    </w:p>
    <w:p w14:paraId="3C732AF6" w14:textId="77777777" w:rsidR="007A1979" w:rsidRPr="007A1979" w:rsidRDefault="007A1979" w:rsidP="007A1979">
      <w:pPr>
        <w:rPr>
          <w:lang w:eastAsia="fr-FR"/>
        </w:rPr>
      </w:pPr>
    </w:p>
    <w:p w14:paraId="78A5BD89" w14:textId="261A1BE2" w:rsidR="007A1979" w:rsidRDefault="007A1979" w:rsidP="007A1979">
      <w:pPr>
        <w:pStyle w:val="soustitre"/>
      </w:pPr>
      <w:r w:rsidRPr="007A1979">
        <w:t xml:space="preserve">Code source de l'IHM de </w:t>
      </w:r>
      <w:r>
        <w:t>BlueFragment</w:t>
      </w:r>
    </w:p>
    <w:p w14:paraId="52AC71A9" w14:textId="1A8672FC" w:rsidR="00417C07" w:rsidRDefault="003F3A28" w:rsidP="003F3A28">
      <w:pPr>
        <w:pStyle w:val="code"/>
      </w:pPr>
      <w:r w:rsidRPr="003F3A28">
        <w:t>&lt;?xml version="1.0" encoding="utf-8"?&gt;</w:t>
      </w:r>
      <w:r w:rsidRPr="003F3A28">
        <w:br/>
        <w:t>&lt;FrameLayout xmlns:android="http://schemas.android.com/apk/res/android"</w:t>
      </w:r>
      <w:r w:rsidRPr="003F3A28">
        <w:br/>
        <w:t xml:space="preserve">    xmlns:tools="http://schemas.android.com/tools"</w:t>
      </w:r>
      <w:r w:rsidRPr="003F3A28">
        <w:br/>
        <w:t xml:space="preserve">    android:layout_width="match_parent"</w:t>
      </w:r>
      <w:r w:rsidRPr="003F3A28">
        <w:br/>
        <w:t xml:space="preserve">    android:layout_height="match_parent"</w:t>
      </w:r>
      <w:r w:rsidRPr="003F3A28">
        <w:br/>
        <w:t xml:space="preserve">    tools:context=".blue_fragment.BlueFragment"</w:t>
      </w:r>
      <w:r w:rsidRPr="003F3A28">
        <w:br/>
        <w:t xml:space="preserve">    android:background="#03A9F4"</w:t>
      </w:r>
      <w:r w:rsidRPr="003F3A28">
        <w:br/>
        <w:t xml:space="preserve">    &gt;</w:t>
      </w:r>
      <w:r w:rsidRPr="003F3A28">
        <w:br/>
        <w:t xml:space="preserve">    &lt;TextView</w:t>
      </w:r>
      <w:r w:rsidRPr="003F3A28">
        <w:br/>
        <w:t xml:space="preserve">        android:layout_width="match_parent"</w:t>
      </w:r>
      <w:r w:rsidRPr="003F3A28">
        <w:br/>
        <w:t xml:space="preserve">        android:layout_height="match_parent"</w:t>
      </w:r>
      <w:r w:rsidRPr="003F3A28">
        <w:br/>
        <w:t xml:space="preserve">        android:text="Blue"</w:t>
      </w:r>
      <w:r w:rsidRPr="003F3A28">
        <w:br/>
        <w:t xml:space="preserve">        android:textSize="75sp"</w:t>
      </w:r>
      <w:r w:rsidRPr="003F3A28">
        <w:br/>
      </w:r>
      <w:r w:rsidRPr="003F3A28">
        <w:lastRenderedPageBreak/>
        <w:t xml:space="preserve">        /&gt;</w:t>
      </w:r>
      <w:r w:rsidRPr="003F3A28">
        <w:br/>
        <w:t>&lt;/FrameLayout&gt;</w:t>
      </w:r>
    </w:p>
    <w:p w14:paraId="18F22CB9" w14:textId="5BF0DB82" w:rsidR="00417C07" w:rsidRPr="00417C07" w:rsidRDefault="00417C07" w:rsidP="00417C07">
      <w:pPr>
        <w:pStyle w:val="soustitre"/>
      </w:pPr>
      <w:r w:rsidRPr="00417C07">
        <w:t xml:space="preserve">Code source de l'IHM de </w:t>
      </w:r>
      <w:r>
        <w:t>GreenFragment</w:t>
      </w:r>
    </w:p>
    <w:p w14:paraId="73E98BDC" w14:textId="77777777" w:rsidR="008414D5" w:rsidRPr="008414D5" w:rsidRDefault="008414D5" w:rsidP="008414D5">
      <w:pPr>
        <w:pStyle w:val="code"/>
      </w:pPr>
      <w:r w:rsidRPr="008414D5">
        <w:t>&lt;?xml version="1.0" encoding="utf-8"?&gt;</w:t>
      </w:r>
      <w:r w:rsidRPr="008414D5">
        <w:br/>
        <w:t>&lt;FrameLayout xmlns:android="http://schemas.android.com/apk/res/android"</w:t>
      </w:r>
      <w:r w:rsidRPr="008414D5">
        <w:br/>
        <w:t xml:space="preserve">    xmlns:tools="http://schemas.android.com/tools"</w:t>
      </w:r>
      <w:r w:rsidRPr="008414D5">
        <w:br/>
        <w:t xml:space="preserve">    android:layout_width="match_parent"</w:t>
      </w:r>
      <w:r w:rsidRPr="008414D5">
        <w:br/>
        <w:t xml:space="preserve">    android:layout_height="match_parent"</w:t>
      </w:r>
      <w:r w:rsidRPr="008414D5">
        <w:br/>
        <w:t xml:space="preserve">    tools:context=".green_fragment.GreenFragment"</w:t>
      </w:r>
      <w:r w:rsidRPr="008414D5">
        <w:br/>
        <w:t xml:space="preserve">    android:background="#8BC34A"</w:t>
      </w:r>
      <w:r w:rsidRPr="008414D5">
        <w:br/>
        <w:t xml:space="preserve">    &gt;</w:t>
      </w:r>
      <w:r w:rsidRPr="008414D5">
        <w:br/>
        <w:t xml:space="preserve">    &lt;TextView</w:t>
      </w:r>
      <w:r w:rsidRPr="008414D5">
        <w:br/>
        <w:t xml:space="preserve">        android:layout_width="match_parent"</w:t>
      </w:r>
      <w:r w:rsidRPr="008414D5">
        <w:br/>
        <w:t xml:space="preserve">        android:layout_height="match_parent"</w:t>
      </w:r>
      <w:r w:rsidRPr="008414D5">
        <w:br/>
        <w:t xml:space="preserve">        android:text="Green"</w:t>
      </w:r>
      <w:r w:rsidRPr="008414D5">
        <w:br/>
        <w:t xml:space="preserve">        android:textSize="75sp"</w:t>
      </w:r>
      <w:r w:rsidRPr="008414D5">
        <w:br/>
        <w:t xml:space="preserve">        /&gt;</w:t>
      </w:r>
      <w:r w:rsidRPr="008414D5">
        <w:br/>
        <w:t>&lt;/FrameLayout&gt;</w:t>
      </w:r>
    </w:p>
    <w:p w14:paraId="4FDD4C13" w14:textId="77BC48F8" w:rsidR="00A50C6D" w:rsidRDefault="00A50C6D" w:rsidP="00CA61A7"/>
    <w:p w14:paraId="0D484AA8" w14:textId="31D956F6" w:rsidR="00A50C6D" w:rsidRDefault="00A50C6D" w:rsidP="00FE6EE3">
      <w:pPr>
        <w:pStyle w:val="titreniv3"/>
      </w:pPr>
      <w:r>
        <w:t xml:space="preserve">Création </w:t>
      </w:r>
      <w:r w:rsidR="00AE3A93">
        <w:t xml:space="preserve">et configuration </w:t>
      </w:r>
      <w:r w:rsidR="00AC718A">
        <w:t>du graphe de navigation</w:t>
      </w:r>
    </w:p>
    <w:p w14:paraId="074B5CFB" w14:textId="0049B757" w:rsidR="00A546BF" w:rsidRDefault="00AC718A" w:rsidP="00FE6EE3">
      <w:r>
        <w:t>Pour créer le graphe de</w:t>
      </w:r>
      <w:r w:rsidR="003F067C">
        <w:t xml:space="preserve"> navigation </w:t>
      </w:r>
      <w:r w:rsidR="00646EE2">
        <w:t>il faut simplement créer un fichier nommé navigation.xml dans le dossier navigation du dossier res.</w:t>
      </w:r>
    </w:p>
    <w:p w14:paraId="04E84D33" w14:textId="270B402D" w:rsidR="002D5C10" w:rsidRDefault="00A546BF" w:rsidP="00FE6EE3">
      <w:r w:rsidRPr="00A546BF">
        <w:rPr>
          <w:noProof/>
        </w:rPr>
        <w:drawing>
          <wp:inline distT="0" distB="0" distL="0" distR="0" wp14:anchorId="3CDE68E9" wp14:editId="3B6B7CE6">
            <wp:extent cx="3753374" cy="1324160"/>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374" cy="1324160"/>
                    </a:xfrm>
                    <a:prstGeom prst="rect">
                      <a:avLst/>
                    </a:prstGeom>
                  </pic:spPr>
                </pic:pic>
              </a:graphicData>
            </a:graphic>
          </wp:inline>
        </w:drawing>
      </w:r>
    </w:p>
    <w:p w14:paraId="75A9C155" w14:textId="01B232E2" w:rsidR="00A546BF" w:rsidRDefault="005416FA" w:rsidP="00FE6EE3">
      <w:r>
        <w:t>Pour la configuration du graphe de navigation il est nécessaire d'utiliser le designer qui doit apparaitre lors d'un double clic sur le fichier navigation.xml. Les ressources devant être utilisées doivent être ajoutées grâce à ce bouton :</w:t>
      </w:r>
    </w:p>
    <w:p w14:paraId="2C56A819" w14:textId="1C8A803E" w:rsidR="005416FA" w:rsidRDefault="00700569" w:rsidP="00FE6EE3">
      <w:r w:rsidRPr="00700569">
        <w:rPr>
          <w:noProof/>
        </w:rPr>
        <w:drawing>
          <wp:inline distT="0" distB="0" distL="0" distR="0" wp14:anchorId="37BD41D5" wp14:editId="72936B5B">
            <wp:extent cx="1676634" cy="847843"/>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6634" cy="847843"/>
                    </a:xfrm>
                    <a:prstGeom prst="rect">
                      <a:avLst/>
                    </a:prstGeom>
                  </pic:spPr>
                </pic:pic>
              </a:graphicData>
            </a:graphic>
          </wp:inline>
        </w:drawing>
      </w:r>
    </w:p>
    <w:p w14:paraId="08667982" w14:textId="15C18030" w:rsidR="00700569" w:rsidRDefault="005F2F88" w:rsidP="00FE6EE3">
      <w:r>
        <w:t>Une fois les ressources ajoutées il suffit de définir la cinématique de votre application :</w:t>
      </w:r>
    </w:p>
    <w:p w14:paraId="3B5F6A9C" w14:textId="599BBDC7" w:rsidR="005F2F88" w:rsidRDefault="005E702D" w:rsidP="00FE6EE3">
      <w:r w:rsidRPr="005E702D">
        <w:rPr>
          <w:noProof/>
        </w:rPr>
        <w:lastRenderedPageBreak/>
        <w:drawing>
          <wp:inline distT="0" distB="0" distL="0" distR="0" wp14:anchorId="49576863" wp14:editId="394C7482">
            <wp:extent cx="3267531" cy="3924848"/>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531" cy="3924848"/>
                    </a:xfrm>
                    <a:prstGeom prst="rect">
                      <a:avLst/>
                    </a:prstGeom>
                  </pic:spPr>
                </pic:pic>
              </a:graphicData>
            </a:graphic>
          </wp:inline>
        </w:drawing>
      </w:r>
    </w:p>
    <w:p w14:paraId="3BE9806D" w14:textId="29480702" w:rsidR="005E702D" w:rsidRDefault="001272B5" w:rsidP="00FE6EE3">
      <w:r>
        <w:t>Les flèches entre les différents fragments sont des actions de navigation, les objets les représentant permettent de naviguer entre les différents fragments.</w:t>
      </w:r>
    </w:p>
    <w:p w14:paraId="5B92A6D5" w14:textId="6DE55F6F" w:rsidR="005E702D" w:rsidRDefault="005E702D" w:rsidP="005E702D">
      <w:pPr>
        <w:pStyle w:val="titreniv3"/>
      </w:pPr>
      <w:r>
        <w:t>Création de l'activité conteneur de fragment</w:t>
      </w:r>
      <w:r w:rsidR="007D7487">
        <w:t>s</w:t>
      </w:r>
    </w:p>
    <w:p w14:paraId="7977F5D5" w14:textId="11DE3A81" w:rsidR="00672315" w:rsidRDefault="00672315" w:rsidP="00936ABF">
      <w:r>
        <w:t xml:space="preserve">Il n'y a rien à faire dans le contrôleur de votre activité principale, seule l'ihm de l'activité principale doit être modifiée </w:t>
      </w:r>
      <w:r w:rsidR="00CD06FF">
        <w:t>comme ceci :</w:t>
      </w:r>
    </w:p>
    <w:p w14:paraId="62DCC6F9" w14:textId="254D9FC9" w:rsidR="0072497A" w:rsidRDefault="0072497A" w:rsidP="0072497A">
      <w:pPr>
        <w:pStyle w:val="code"/>
      </w:pPr>
      <w:r w:rsidRPr="0072497A">
        <w:t>&lt;?xml version="1.0" encoding="utf-8"?&gt;</w:t>
      </w:r>
      <w:r w:rsidRPr="0072497A">
        <w:br/>
        <w:t>&lt;androidx.constraintlayout.widget.ConstraintLayout</w:t>
      </w:r>
      <w:r w:rsidRPr="0072497A">
        <w:br/>
        <w:t xml:space="preserve">    xmlns:android="http://schemas.android.com/apk/res/android"</w:t>
      </w:r>
      <w:r w:rsidRPr="0072497A">
        <w:br/>
        <w:t xml:space="preserve">    xmlns:app="http://schemas.android.com/apk/res-auto"</w:t>
      </w:r>
      <w:r w:rsidRPr="0072497A">
        <w:br/>
        <w:t xml:space="preserve">    xmlns:tools="http://schemas.android.com/tools"</w:t>
      </w:r>
      <w:r w:rsidRPr="0072497A">
        <w:br/>
        <w:t xml:space="preserve">    android:layout_width="match_parent"</w:t>
      </w:r>
      <w:r w:rsidRPr="0072497A">
        <w:br/>
        <w:t xml:space="preserve">    android:layout_height="match_parent"</w:t>
      </w:r>
      <w:r w:rsidRPr="0072497A">
        <w:br/>
        <w:t xml:space="preserve">    tools:context=".MainActivity"&gt;</w:t>
      </w:r>
      <w:r w:rsidRPr="0072497A">
        <w:br/>
      </w:r>
      <w:r w:rsidRPr="0072497A">
        <w:br/>
        <w:t xml:space="preserve">    </w:t>
      </w:r>
      <w:r w:rsidRPr="00DA0F21">
        <w:rPr>
          <w:rStyle w:val="grasitalique"/>
        </w:rPr>
        <w:t>&lt;fragment</w:t>
      </w:r>
      <w:r w:rsidRPr="00DA0F21">
        <w:rPr>
          <w:rStyle w:val="grasitalique"/>
        </w:rPr>
        <w:br/>
        <w:t xml:space="preserve">        android:id="@+id/notreNavHostFragment"</w:t>
      </w:r>
      <w:r w:rsidRPr="00DA0F21">
        <w:rPr>
          <w:rStyle w:val="grasitalique"/>
        </w:rPr>
        <w:br/>
        <w:t xml:space="preserve">        android:layout_width="match_parent"</w:t>
      </w:r>
      <w:r w:rsidRPr="00DA0F21">
        <w:rPr>
          <w:rStyle w:val="grasitalique"/>
        </w:rPr>
        <w:br/>
        <w:t xml:space="preserve">        android:layout_height="match_parent"</w:t>
      </w:r>
      <w:r w:rsidRPr="00DA0F21">
        <w:rPr>
          <w:rStyle w:val="grasitalique"/>
        </w:rPr>
        <w:br/>
        <w:t xml:space="preserve">        android:name="androidx.navigation.fragment.NavHostFragment"</w:t>
      </w:r>
      <w:r w:rsidRPr="00DA0F21">
        <w:rPr>
          <w:rStyle w:val="grasitalique"/>
        </w:rPr>
        <w:br/>
        <w:t xml:space="preserve">        app:defaultNavHost="true"</w:t>
      </w:r>
      <w:r w:rsidRPr="00DA0F21">
        <w:rPr>
          <w:rStyle w:val="grasitalique"/>
        </w:rPr>
        <w:br/>
        <w:t xml:space="preserve">        app:navGraph="@navigation/navigation"/&gt;</w:t>
      </w:r>
      <w:r w:rsidRPr="0072497A">
        <w:br/>
      </w:r>
      <w:r w:rsidRPr="0072497A">
        <w:br/>
        <w:t>&lt;/androidx.constraintlayout.widget.ConstraintLayout&gt;</w:t>
      </w:r>
    </w:p>
    <w:p w14:paraId="2DF7A349" w14:textId="5AEC3DA3" w:rsidR="00DA0F21" w:rsidRPr="00DA0F21" w:rsidRDefault="00DA0F21" w:rsidP="00DA0F21">
      <w:r>
        <w:t>C'est la balise fragment qui fait office de conteneur de fragment, il est d'avoir plusieurs balises fragment au sein d'une même activité.</w:t>
      </w:r>
    </w:p>
    <w:p w14:paraId="05478C0F" w14:textId="55DDD480" w:rsidR="00CD06FF" w:rsidRDefault="004B383D" w:rsidP="00FC4E76">
      <w:pPr>
        <w:pStyle w:val="titreniv3"/>
      </w:pPr>
      <w:r>
        <w:lastRenderedPageBreak/>
        <w:t>Utilisation</w:t>
      </w:r>
      <w:r w:rsidR="0098672E">
        <w:t xml:space="preserve"> </w:t>
      </w:r>
      <w:r>
        <w:t>d</w:t>
      </w:r>
      <w:r w:rsidR="0098672E">
        <w:t>es actions de navigation</w:t>
      </w:r>
    </w:p>
    <w:p w14:paraId="68260A1E" w14:textId="7D25BB5A" w:rsidR="00703419" w:rsidRDefault="004B383D" w:rsidP="00703419">
      <w:r>
        <w:t>Utiliser les actions de navigation c'est naviguer entre les différents fragments.</w:t>
      </w:r>
    </w:p>
    <w:p w14:paraId="32D4C21D" w14:textId="0AA7AE86" w:rsidR="0040672D" w:rsidRDefault="0040672D" w:rsidP="0040672D">
      <w:pPr>
        <w:pStyle w:val="code"/>
        <w:rPr>
          <w:lang w:val="en-US"/>
        </w:rPr>
      </w:pPr>
      <w:r w:rsidRPr="0040672D">
        <w:rPr>
          <w:lang w:val="en-US"/>
        </w:rPr>
        <w:t>class PrincipalFragment : Fragment() {</w:t>
      </w:r>
      <w:r w:rsidRPr="0040672D">
        <w:rPr>
          <w:lang w:val="en-US"/>
        </w:rPr>
        <w:br/>
        <w:t xml:space="preserve">    override fun onCreateView(</w:t>
      </w:r>
      <w:r w:rsidRPr="0040672D">
        <w:rPr>
          <w:lang w:val="en-US"/>
        </w:rPr>
        <w:br/>
        <w:t xml:space="preserve">        inflater: LayoutInflater, container: ViewGroup?,</w:t>
      </w:r>
      <w:r w:rsidRPr="0040672D">
        <w:rPr>
          <w:lang w:val="en-US"/>
        </w:rPr>
        <w:br/>
        <w:t xml:space="preserve">        savedInstanceState: Bundle?</w:t>
      </w:r>
      <w:r w:rsidRPr="0040672D">
        <w:rPr>
          <w:lang w:val="en-US"/>
        </w:rPr>
        <w:br/>
        <w:t xml:space="preserve">    ): View? {</w:t>
      </w:r>
      <w:r w:rsidRPr="0040672D">
        <w:rPr>
          <w:lang w:val="en-US"/>
        </w:rPr>
        <w:br/>
        <w:t xml:space="preserve">        var vb = FragmentPrincipalBinding.inflate(layoutInflater)</w:t>
      </w:r>
      <w:r w:rsidRPr="0040672D">
        <w:rPr>
          <w:lang w:val="en-US"/>
        </w:rPr>
        <w:br/>
      </w:r>
      <w:r w:rsidRPr="0040672D">
        <w:rPr>
          <w:lang w:val="en-US"/>
        </w:rPr>
        <w:br/>
        <w:t xml:space="preserve">        vb.btnBlue.setOnClickListener {</w:t>
      </w:r>
      <w:r w:rsidRPr="0040672D">
        <w:rPr>
          <w:lang w:val="en-US"/>
        </w:rPr>
        <w:br/>
        <w:t xml:space="preserve">            </w:t>
      </w:r>
      <w:r w:rsidRPr="00EE0DB7">
        <w:rPr>
          <w:rStyle w:val="gras"/>
          <w:lang w:val="en-US"/>
        </w:rPr>
        <w:t>Navigation.createNavigateOnClickListener(R.id.action_principalFragment_to_blueFragment).onClick(it)</w:t>
      </w:r>
      <w:r w:rsidRPr="0040672D">
        <w:rPr>
          <w:lang w:val="en-US"/>
        </w:rPr>
        <w:br/>
        <w:t xml:space="preserve">        }</w:t>
      </w:r>
      <w:r w:rsidRPr="0040672D">
        <w:rPr>
          <w:lang w:val="en-US"/>
        </w:rPr>
        <w:br/>
        <w:t xml:space="preserve">        vb.btnGreen.setOnClickListener {</w:t>
      </w:r>
      <w:r w:rsidRPr="0040672D">
        <w:rPr>
          <w:lang w:val="en-US"/>
        </w:rPr>
        <w:br/>
        <w:t xml:space="preserve">            </w:t>
      </w:r>
      <w:r w:rsidRPr="00EE0DB7">
        <w:rPr>
          <w:rStyle w:val="gras"/>
          <w:lang w:val="en-US"/>
        </w:rPr>
        <w:t>Navigation.createNavigateOnClickListener(R.id.action_principalFragment_to_greenFragment).onClick(it)</w:t>
      </w:r>
      <w:r w:rsidRPr="0040672D">
        <w:rPr>
          <w:lang w:val="en-US"/>
        </w:rPr>
        <w:br/>
        <w:t xml:space="preserve">        }</w:t>
      </w:r>
      <w:r w:rsidRPr="0040672D">
        <w:rPr>
          <w:lang w:val="en-US"/>
        </w:rPr>
        <w:br/>
        <w:t xml:space="preserve">        return vb.root</w:t>
      </w:r>
      <w:r w:rsidRPr="0040672D">
        <w:rPr>
          <w:lang w:val="en-US"/>
        </w:rPr>
        <w:br/>
        <w:t xml:space="preserve">    }</w:t>
      </w:r>
      <w:r w:rsidRPr="0040672D">
        <w:rPr>
          <w:lang w:val="en-US"/>
        </w:rPr>
        <w:br/>
        <w:t>}</w:t>
      </w:r>
    </w:p>
    <w:p w14:paraId="275D9EEB" w14:textId="3792E04D" w:rsidR="0069144B" w:rsidRDefault="0069144B" w:rsidP="00CD3C22">
      <w:pPr>
        <w:pStyle w:val="titreniv1"/>
      </w:pPr>
      <w:r w:rsidRPr="0069144B">
        <w:t>SafeArgs</w:t>
      </w:r>
    </w:p>
    <w:p w14:paraId="6F948995" w14:textId="77777777" w:rsidR="0069144B" w:rsidRPr="0069144B" w:rsidRDefault="0069144B" w:rsidP="00CD3C22">
      <w:pPr>
        <w:pStyle w:val="titreniv2"/>
      </w:pPr>
      <w:r w:rsidRPr="0069144B">
        <w:t>Présentation</w:t>
      </w:r>
    </w:p>
    <w:p w14:paraId="306F14C3" w14:textId="1675EE6F" w:rsidR="0069144B" w:rsidRDefault="0069144B" w:rsidP="0069144B">
      <w:r w:rsidRPr="0069144B">
        <w:t>Le composant Navigation a un plugin Gradle appelé Safe Args qui génère des objets simples et des classes de générateur pour une navigation de type sécurisé et l'accès à tous les arguments associés. Safe Args est fortement recommandé pour naviguer et transmettre des données, car il garantit la sécurité de type.</w:t>
      </w:r>
    </w:p>
    <w:p w14:paraId="3EDC895A" w14:textId="77777777" w:rsidR="0069144B" w:rsidRPr="0069144B" w:rsidRDefault="0069144B" w:rsidP="00CD3C22">
      <w:pPr>
        <w:pStyle w:val="titreniv2"/>
      </w:pPr>
      <w:r w:rsidRPr="0069144B">
        <w:t>Mise en place</w:t>
      </w:r>
    </w:p>
    <w:p w14:paraId="2D8E17DD" w14:textId="77777777" w:rsidR="0069144B" w:rsidRPr="0069144B" w:rsidRDefault="0069144B" w:rsidP="0069144B">
      <w:pPr>
        <w:pStyle w:val="liste1"/>
      </w:pPr>
      <w:r w:rsidRPr="0069144B">
        <w:t>Définir les dépendances et le plugin</w:t>
      </w:r>
    </w:p>
    <w:p w14:paraId="3F364EC7" w14:textId="77777777" w:rsidR="0069144B" w:rsidRPr="0069144B" w:rsidRDefault="0069144B" w:rsidP="0069144B">
      <w:pPr>
        <w:pStyle w:val="liste1"/>
      </w:pPr>
      <w:r w:rsidRPr="0069144B">
        <w:t>Définir les besoins d’informations dans le navigations Graph</w:t>
      </w:r>
    </w:p>
    <w:p w14:paraId="21790BCD" w14:textId="77777777" w:rsidR="0069144B" w:rsidRPr="0069144B" w:rsidRDefault="0069144B" w:rsidP="0069144B">
      <w:pPr>
        <w:pStyle w:val="liste1"/>
      </w:pPr>
      <w:r w:rsidRPr="0069144B">
        <w:t>Fournir les paramètres</w:t>
      </w:r>
    </w:p>
    <w:p w14:paraId="0F36FF89" w14:textId="43B98CDD" w:rsidR="00CD3C22" w:rsidRDefault="0069144B" w:rsidP="00331F9B">
      <w:pPr>
        <w:pStyle w:val="liste1"/>
      </w:pPr>
      <w:r w:rsidRPr="0069144B">
        <w:t>Récupérer les paramètres</w:t>
      </w:r>
    </w:p>
    <w:p w14:paraId="07918EF0" w14:textId="25542B88" w:rsidR="00CD3C22" w:rsidRDefault="00CD3C22" w:rsidP="00CD3C22">
      <w:pPr>
        <w:pStyle w:val="titreniv3"/>
      </w:pPr>
      <w:r w:rsidRPr="00CD3C22">
        <w:t>Définir les dépendances et le plugin</w:t>
      </w:r>
    </w:p>
    <w:p w14:paraId="23FD4185" w14:textId="5F75ED0B" w:rsidR="009626FB" w:rsidRDefault="009626FB" w:rsidP="009626FB">
      <w:r w:rsidRPr="009626FB">
        <w:t>Dans le build.gradle du projet, avant "plugins".</w:t>
      </w:r>
    </w:p>
    <w:p w14:paraId="45F787F0" w14:textId="77777777" w:rsidR="009626FB" w:rsidRPr="009626FB" w:rsidRDefault="009626FB" w:rsidP="009626FB">
      <w:pPr>
        <w:pStyle w:val="code"/>
        <w:rPr>
          <w:lang w:val="en-US"/>
        </w:rPr>
      </w:pPr>
      <w:r w:rsidRPr="009626FB">
        <w:rPr>
          <w:lang w:val="en-US"/>
        </w:rPr>
        <w:t>buildscript {</w:t>
      </w:r>
    </w:p>
    <w:p w14:paraId="4426EA7D" w14:textId="77777777" w:rsidR="009626FB" w:rsidRPr="009626FB" w:rsidRDefault="009626FB" w:rsidP="009626FB">
      <w:pPr>
        <w:pStyle w:val="code"/>
        <w:rPr>
          <w:lang w:val="en-US"/>
        </w:rPr>
      </w:pPr>
      <w:r w:rsidRPr="009626FB">
        <w:rPr>
          <w:lang w:val="en-US"/>
        </w:rPr>
        <w:t xml:space="preserve">    dependencies {</w:t>
      </w:r>
    </w:p>
    <w:p w14:paraId="23FE9142" w14:textId="77777777" w:rsidR="009626FB" w:rsidRPr="009626FB" w:rsidRDefault="009626FB" w:rsidP="009626FB">
      <w:pPr>
        <w:pStyle w:val="code"/>
        <w:rPr>
          <w:lang w:val="en-US"/>
        </w:rPr>
      </w:pPr>
      <w:r w:rsidRPr="009626FB">
        <w:rPr>
          <w:lang w:val="en-US"/>
        </w:rPr>
        <w:t xml:space="preserve">        classpath "androidx.navigation:navigation-safe-args-gradle-plugin:2.3.5"</w:t>
      </w:r>
    </w:p>
    <w:p w14:paraId="78174E44" w14:textId="77777777" w:rsidR="009626FB" w:rsidRPr="009626FB" w:rsidRDefault="009626FB" w:rsidP="009626FB">
      <w:pPr>
        <w:pStyle w:val="code"/>
      </w:pPr>
      <w:r w:rsidRPr="009626FB">
        <w:rPr>
          <w:lang w:val="en-US"/>
        </w:rPr>
        <w:lastRenderedPageBreak/>
        <w:t xml:space="preserve">    </w:t>
      </w:r>
      <w:r w:rsidRPr="009626FB">
        <w:t>}</w:t>
      </w:r>
    </w:p>
    <w:p w14:paraId="4A1395EA" w14:textId="312276DF" w:rsidR="009626FB" w:rsidRDefault="009626FB" w:rsidP="009626FB">
      <w:pPr>
        <w:pStyle w:val="code"/>
      </w:pPr>
      <w:r w:rsidRPr="009626FB">
        <w:t>}</w:t>
      </w:r>
    </w:p>
    <w:p w14:paraId="5FFD6929" w14:textId="088F40EC" w:rsidR="009626FB" w:rsidRDefault="009626FB" w:rsidP="009626FB">
      <w:r w:rsidRPr="009626FB">
        <w:t>Plugin à ajouter dans le build.gradle du Module.</w:t>
      </w:r>
    </w:p>
    <w:p w14:paraId="7ABA60CB" w14:textId="7BE05947" w:rsidR="009626FB" w:rsidRPr="009626FB" w:rsidRDefault="009626FB" w:rsidP="009626FB">
      <w:pPr>
        <w:pStyle w:val="code"/>
        <w:rPr>
          <w:lang w:val="en-US"/>
        </w:rPr>
      </w:pPr>
      <w:r w:rsidRPr="009626FB">
        <w:rPr>
          <w:lang w:val="en-US"/>
        </w:rPr>
        <w:t>'androidx.navigation.safeargs'</w:t>
      </w:r>
    </w:p>
    <w:p w14:paraId="32FCE151" w14:textId="1BC15704" w:rsidR="00CD3C22" w:rsidRDefault="00CD3C22" w:rsidP="00CD3C22">
      <w:pPr>
        <w:pStyle w:val="titreniv3"/>
      </w:pPr>
      <w:r w:rsidRPr="00CD3C22">
        <w:t>Définir les besoins d’informations dans le navigations Graph</w:t>
      </w:r>
    </w:p>
    <w:p w14:paraId="6333E3CE" w14:textId="6BE35CDB" w:rsidR="00B42F4F" w:rsidRPr="00B42F4F" w:rsidRDefault="00C50982" w:rsidP="00B42F4F">
      <w:r>
        <w:rPr>
          <w:noProof/>
        </w:rPr>
        <w:drawing>
          <wp:inline distT="0" distB="0" distL="0" distR="0" wp14:anchorId="3F1FB548" wp14:editId="52E3BCA0">
            <wp:extent cx="5036185" cy="38557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185" cy="3855720"/>
                    </a:xfrm>
                    <a:prstGeom prst="rect">
                      <a:avLst/>
                    </a:prstGeom>
                    <a:noFill/>
                    <a:ln>
                      <a:noFill/>
                    </a:ln>
                  </pic:spPr>
                </pic:pic>
              </a:graphicData>
            </a:graphic>
          </wp:inline>
        </w:drawing>
      </w:r>
    </w:p>
    <w:p w14:paraId="1BC0BF30" w14:textId="0C6E1B86" w:rsidR="00CD3C22" w:rsidRDefault="00CD3C22" w:rsidP="00CD3C22">
      <w:pPr>
        <w:pStyle w:val="titreniv3"/>
      </w:pPr>
      <w:r w:rsidRPr="00CD3C22">
        <w:t>Fournir les paramètres</w:t>
      </w:r>
    </w:p>
    <w:p w14:paraId="77228EC3" w14:textId="36942604" w:rsidR="00C50982" w:rsidRPr="00500DA3" w:rsidRDefault="00500DA3" w:rsidP="00500DA3">
      <w:pPr>
        <w:pStyle w:val="code"/>
        <w:rPr>
          <w:lang w:val="en-US"/>
        </w:rPr>
      </w:pPr>
      <w:r w:rsidRPr="00500DA3">
        <w:rPr>
          <w:lang w:val="en-US"/>
        </w:rPr>
        <w:t>class PrincipalFragment : Fragment() {</w:t>
      </w:r>
      <w:r w:rsidRPr="00500DA3">
        <w:rPr>
          <w:lang w:val="en-US"/>
        </w:rPr>
        <w:br/>
        <w:t xml:space="preserve">    override fun onCreateView(</w:t>
      </w:r>
      <w:r w:rsidRPr="00500DA3">
        <w:rPr>
          <w:lang w:val="en-US"/>
        </w:rPr>
        <w:br/>
        <w:t xml:space="preserve">        inflater: LayoutInflater, container: ViewGroup?,</w:t>
      </w:r>
      <w:r w:rsidRPr="00500DA3">
        <w:rPr>
          <w:lang w:val="en-US"/>
        </w:rPr>
        <w:br/>
        <w:t xml:space="preserve">        savedInstanceState: Bundle?</w:t>
      </w:r>
      <w:r w:rsidRPr="00500DA3">
        <w:rPr>
          <w:lang w:val="en-US"/>
        </w:rPr>
        <w:br/>
        <w:t xml:space="preserve">    ): View? {</w:t>
      </w:r>
      <w:r w:rsidRPr="00500DA3">
        <w:rPr>
          <w:lang w:val="en-US"/>
        </w:rPr>
        <w:br/>
        <w:t xml:space="preserve">        var vb = FragmentPrincipalBinding.inflate(layoutInflater)</w:t>
      </w:r>
      <w:r w:rsidRPr="00500DA3">
        <w:rPr>
          <w:lang w:val="en-US"/>
        </w:rPr>
        <w:br/>
      </w:r>
      <w:r w:rsidRPr="00500DA3">
        <w:rPr>
          <w:lang w:val="en-US"/>
        </w:rPr>
        <w:br/>
        <w:t xml:space="preserve">        vb.btnBlue.setOnClickListener {</w:t>
      </w:r>
      <w:r w:rsidRPr="00500DA3">
        <w:rPr>
          <w:lang w:val="en-US"/>
        </w:rPr>
        <w:br/>
        <w:t xml:space="preserve">           val action = PrincipalFragmentDirections.actionPrincipalFragmentToBlueFragment()</w:t>
      </w:r>
      <w:r w:rsidRPr="00500DA3">
        <w:rPr>
          <w:lang w:val="en-US"/>
        </w:rPr>
        <w:br/>
        <w:t xml:space="preserve">            action.unEntier = 35</w:t>
      </w:r>
      <w:r w:rsidRPr="00500DA3">
        <w:rPr>
          <w:lang w:val="en-US"/>
        </w:rPr>
        <w:br/>
        <w:t xml:space="preserve">            action.uneString = "WOLOLO"</w:t>
      </w:r>
      <w:r w:rsidRPr="00500DA3">
        <w:rPr>
          <w:lang w:val="en-US"/>
        </w:rPr>
        <w:br/>
        <w:t xml:space="preserve">            Navigation.findNavController(it).navigate(action)</w:t>
      </w:r>
      <w:r w:rsidRPr="00500DA3">
        <w:rPr>
          <w:lang w:val="en-US"/>
        </w:rPr>
        <w:br/>
        <w:t xml:space="preserve">        }</w:t>
      </w:r>
      <w:r w:rsidRPr="00500DA3">
        <w:rPr>
          <w:lang w:val="en-US"/>
        </w:rPr>
        <w:br/>
        <w:t xml:space="preserve">        vb.btnGreen.setOnClickListener {</w:t>
      </w:r>
      <w:r w:rsidRPr="00500DA3">
        <w:rPr>
          <w:lang w:val="en-US"/>
        </w:rPr>
        <w:br/>
        <w:t xml:space="preserve">            Navigation.createNavigateOnClickListener(R.id.action_principalFragment_to_greenFragment).onClick(it)</w:t>
      </w:r>
      <w:r w:rsidRPr="00500DA3">
        <w:rPr>
          <w:lang w:val="en-US"/>
        </w:rPr>
        <w:br/>
      </w:r>
      <w:r w:rsidRPr="00500DA3">
        <w:rPr>
          <w:lang w:val="en-US"/>
        </w:rPr>
        <w:lastRenderedPageBreak/>
        <w:t xml:space="preserve">        }</w:t>
      </w:r>
      <w:r w:rsidRPr="00500DA3">
        <w:rPr>
          <w:lang w:val="en-US"/>
        </w:rPr>
        <w:br/>
        <w:t xml:space="preserve">        return vb.root</w:t>
      </w:r>
      <w:r w:rsidRPr="00500DA3">
        <w:rPr>
          <w:lang w:val="en-US"/>
        </w:rPr>
        <w:br/>
        <w:t xml:space="preserve">    }</w:t>
      </w:r>
      <w:r w:rsidRPr="00500DA3">
        <w:rPr>
          <w:lang w:val="en-US"/>
        </w:rPr>
        <w:br/>
        <w:t>}</w:t>
      </w:r>
    </w:p>
    <w:p w14:paraId="51E745E6" w14:textId="5CDA7DA2" w:rsidR="00CD3C22" w:rsidRDefault="00CD3C22" w:rsidP="00CD3C22">
      <w:pPr>
        <w:pStyle w:val="titreniv3"/>
      </w:pPr>
      <w:r w:rsidRPr="00CD3C22">
        <w:t>Récupérer les paramètres</w:t>
      </w:r>
    </w:p>
    <w:p w14:paraId="5323F819" w14:textId="77777777" w:rsidR="00E74A14" w:rsidRPr="00E74A14" w:rsidRDefault="00E74A14" w:rsidP="00E74A14">
      <w:pPr>
        <w:pStyle w:val="code"/>
        <w:rPr>
          <w:lang w:val="en-US"/>
        </w:rPr>
      </w:pPr>
      <w:r w:rsidRPr="00E74A14">
        <w:rPr>
          <w:lang w:val="en-US"/>
        </w:rPr>
        <w:t>class BlueFragment : Fragment() {</w:t>
      </w:r>
      <w:r w:rsidRPr="00E74A14">
        <w:rPr>
          <w:lang w:val="en-US"/>
        </w:rPr>
        <w:br/>
        <w:t xml:space="preserve">    override fun onCreateView(</w:t>
      </w:r>
      <w:r w:rsidRPr="00E74A14">
        <w:rPr>
          <w:lang w:val="en-US"/>
        </w:rPr>
        <w:br/>
        <w:t xml:space="preserve">        inflater: LayoutInflater, container: ViewGroup?,</w:t>
      </w:r>
      <w:r w:rsidRPr="00E74A14">
        <w:rPr>
          <w:lang w:val="en-US"/>
        </w:rPr>
        <w:br/>
        <w:t xml:space="preserve">        savedInstanceState: Bundle?</w:t>
      </w:r>
      <w:r w:rsidRPr="00E74A14">
        <w:rPr>
          <w:lang w:val="en-US"/>
        </w:rPr>
        <w:br/>
        <w:t xml:space="preserve">    ): View? {</w:t>
      </w:r>
      <w:r w:rsidRPr="00E74A14">
        <w:rPr>
          <w:lang w:val="en-US"/>
        </w:rPr>
        <w:br/>
      </w:r>
      <w:r w:rsidRPr="00E74A14">
        <w:rPr>
          <w:lang w:val="en-US"/>
        </w:rPr>
        <w:br/>
        <w:t xml:space="preserve">        var args = arguments?.let {</w:t>
      </w:r>
      <w:r w:rsidRPr="00E74A14">
        <w:rPr>
          <w:lang w:val="en-US"/>
        </w:rPr>
        <w:br/>
        <w:t xml:space="preserve">            BlueFragmentArgs.fromBundle(it)</w:t>
      </w:r>
      <w:r w:rsidRPr="00E74A14">
        <w:rPr>
          <w:lang w:val="en-US"/>
        </w:rPr>
        <w:br/>
        <w:t xml:space="preserve">        }</w:t>
      </w:r>
      <w:r w:rsidRPr="00E74A14">
        <w:rPr>
          <w:lang w:val="en-US"/>
        </w:rPr>
        <w:br/>
      </w:r>
      <w:r w:rsidRPr="00E74A14">
        <w:rPr>
          <w:lang w:val="en-US"/>
        </w:rPr>
        <w:br/>
        <w:t xml:space="preserve">        Log.i("WOLOLOBZH","Info : ${args?.unEntier} ${args?.uneString}" )</w:t>
      </w:r>
      <w:r w:rsidRPr="00E74A14">
        <w:rPr>
          <w:lang w:val="en-US"/>
        </w:rPr>
        <w:br/>
      </w:r>
      <w:r w:rsidRPr="00E74A14">
        <w:rPr>
          <w:lang w:val="en-US"/>
        </w:rPr>
        <w:br/>
        <w:t xml:space="preserve">        return inflater.inflate(R.layout.fragment_blue, container, false)</w:t>
      </w:r>
      <w:r w:rsidRPr="00E74A14">
        <w:rPr>
          <w:lang w:val="en-US"/>
        </w:rPr>
        <w:br/>
        <w:t xml:space="preserve">    }</w:t>
      </w:r>
      <w:r w:rsidRPr="00E74A14">
        <w:rPr>
          <w:lang w:val="en-US"/>
        </w:rPr>
        <w:br/>
        <w:t>}</w:t>
      </w:r>
    </w:p>
    <w:p w14:paraId="45128A4A" w14:textId="728ADFAF" w:rsidR="00D858C9" w:rsidRDefault="00DC2C5C" w:rsidP="00DC2C5C">
      <w:pPr>
        <w:pStyle w:val="titreniv2"/>
      </w:pPr>
      <w:r>
        <w:t>Parcelable</w:t>
      </w:r>
    </w:p>
    <w:p w14:paraId="54B43E80" w14:textId="50B1152A" w:rsidR="004E323C" w:rsidRDefault="004E323C" w:rsidP="004E323C">
      <w:pPr>
        <w:pStyle w:val="titreniv3"/>
      </w:pPr>
      <w:r>
        <w:t>Présentation</w:t>
      </w:r>
    </w:p>
    <w:p w14:paraId="3485D3F6" w14:textId="1FA39883" w:rsidR="009C0C81" w:rsidRPr="009C0C81" w:rsidRDefault="007A34B0" w:rsidP="009C0C81">
      <w:r>
        <w:rPr>
          <w:noProof/>
        </w:rPr>
        <w:drawing>
          <wp:inline distT="0" distB="0" distL="0" distR="0" wp14:anchorId="21B6FDCF" wp14:editId="0915AD3C">
            <wp:extent cx="5036185" cy="34867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185" cy="3486785"/>
                    </a:xfrm>
                    <a:prstGeom prst="rect">
                      <a:avLst/>
                    </a:prstGeom>
                    <a:noFill/>
                    <a:ln>
                      <a:noFill/>
                    </a:ln>
                  </pic:spPr>
                </pic:pic>
              </a:graphicData>
            </a:graphic>
          </wp:inline>
        </w:drawing>
      </w:r>
    </w:p>
    <w:p w14:paraId="01498E24" w14:textId="7DDEA243" w:rsidR="004E323C" w:rsidRPr="004E323C" w:rsidRDefault="004E323C" w:rsidP="004E323C">
      <w:pPr>
        <w:pStyle w:val="titreniv3"/>
      </w:pPr>
      <w:r w:rsidRPr="004E323C">
        <w:t>Définir le plugin</w:t>
      </w:r>
    </w:p>
    <w:p w14:paraId="7367791C" w14:textId="77777777" w:rsidR="004E323C" w:rsidRPr="004E323C" w:rsidRDefault="004E323C" w:rsidP="004E323C">
      <w:pPr>
        <w:pStyle w:val="code"/>
      </w:pPr>
      <w:r w:rsidRPr="004E323C">
        <w:t>id 'kotlin-parcelize'</w:t>
      </w:r>
    </w:p>
    <w:p w14:paraId="46C5B5D5" w14:textId="6764130D" w:rsidR="00DC2C5C" w:rsidRDefault="004E323C" w:rsidP="004E323C">
      <w:pPr>
        <w:pStyle w:val="titreniv3"/>
      </w:pPr>
      <w:r>
        <w:lastRenderedPageBreak/>
        <w:t>Rendre la classe parcelable</w:t>
      </w:r>
    </w:p>
    <w:p w14:paraId="4D533087" w14:textId="0B799C90" w:rsidR="00EE0DB7" w:rsidRPr="00EE0DB7" w:rsidRDefault="00BD4392" w:rsidP="00EE0DB7">
      <w:pPr>
        <w:pStyle w:val="code"/>
      </w:pPr>
      <w:r w:rsidRPr="00BD4392">
        <w:t>@Parcelize</w:t>
      </w:r>
      <w:r w:rsidRPr="00BD4392">
        <w:br/>
        <w:t>data class Personne(var id:Int,var nom:String,var prenom:String) : Parcelable</w:t>
      </w:r>
    </w:p>
    <w:p w14:paraId="78579601" w14:textId="77777777" w:rsidR="00BD4392" w:rsidRPr="00BD4392" w:rsidRDefault="00BD4392" w:rsidP="00BD4392"/>
    <w:p w14:paraId="053BB5F7" w14:textId="77777777" w:rsidR="00D2046D" w:rsidRPr="00D2046D" w:rsidRDefault="00D2046D" w:rsidP="00D2046D"/>
    <w:p w14:paraId="270128E7" w14:textId="77777777" w:rsidR="004E323C" w:rsidRPr="00DC2C5C" w:rsidRDefault="004E323C" w:rsidP="00DC2C5C"/>
    <w:p w14:paraId="7EA321C7" w14:textId="77777777" w:rsidR="00CD3C22" w:rsidRPr="00E74A14" w:rsidRDefault="00CD3C22" w:rsidP="00CD3C22">
      <w:pPr>
        <w:pStyle w:val="liste1"/>
        <w:numPr>
          <w:ilvl w:val="0"/>
          <w:numId w:val="0"/>
        </w:numPr>
        <w:ind w:left="227" w:hanging="227"/>
        <w:rPr>
          <w:lang w:val="en-US"/>
        </w:rPr>
      </w:pPr>
    </w:p>
    <w:p w14:paraId="2F6DA0DB" w14:textId="77777777" w:rsidR="00CD3C22" w:rsidRPr="00E74A14" w:rsidRDefault="00CD3C22" w:rsidP="00CD3C22">
      <w:pPr>
        <w:pStyle w:val="liste1"/>
        <w:numPr>
          <w:ilvl w:val="0"/>
          <w:numId w:val="0"/>
        </w:numPr>
        <w:ind w:left="227" w:hanging="227"/>
        <w:rPr>
          <w:lang w:val="en-US"/>
        </w:rPr>
      </w:pPr>
    </w:p>
    <w:p w14:paraId="14D30651" w14:textId="77777777" w:rsidR="001871FD" w:rsidRPr="00E74A14" w:rsidRDefault="001871FD" w:rsidP="001871FD">
      <w:pPr>
        <w:pStyle w:val="liste1"/>
        <w:numPr>
          <w:ilvl w:val="0"/>
          <w:numId w:val="0"/>
        </w:numPr>
        <w:rPr>
          <w:lang w:val="en-US"/>
        </w:rPr>
      </w:pPr>
    </w:p>
    <w:p w14:paraId="4548E80C" w14:textId="77777777" w:rsidR="0069144B" w:rsidRPr="00E74A14" w:rsidRDefault="0069144B" w:rsidP="0069144B">
      <w:pPr>
        <w:rPr>
          <w:lang w:val="en-US"/>
        </w:rPr>
      </w:pPr>
    </w:p>
    <w:p w14:paraId="18B3B6A1" w14:textId="77777777" w:rsidR="0069144B" w:rsidRPr="00E74A14" w:rsidRDefault="0069144B" w:rsidP="0069144B">
      <w:pPr>
        <w:rPr>
          <w:lang w:val="en-US"/>
        </w:rPr>
      </w:pPr>
    </w:p>
    <w:p w14:paraId="5DDF1143" w14:textId="77777777" w:rsidR="00004F57" w:rsidRPr="00E74A14" w:rsidRDefault="00004F57" w:rsidP="00004F57">
      <w:pPr>
        <w:rPr>
          <w:lang w:val="en-US"/>
        </w:rPr>
      </w:pPr>
    </w:p>
    <w:p w14:paraId="2B915DD0" w14:textId="77777777" w:rsidR="00E00391" w:rsidRPr="00E74A14" w:rsidRDefault="00E00391" w:rsidP="00703419">
      <w:pPr>
        <w:rPr>
          <w:lang w:val="en-US"/>
        </w:rPr>
      </w:pPr>
    </w:p>
    <w:p w14:paraId="5824699F" w14:textId="77777777" w:rsidR="00703419" w:rsidRPr="00E74A14" w:rsidRDefault="00703419" w:rsidP="00703419">
      <w:pPr>
        <w:rPr>
          <w:lang w:val="en-US"/>
        </w:rPr>
      </w:pPr>
    </w:p>
    <w:p w14:paraId="2C16C986" w14:textId="77777777" w:rsidR="00DA0F21" w:rsidRPr="00E74A14" w:rsidRDefault="00DA0F21" w:rsidP="00DA0F21">
      <w:pPr>
        <w:rPr>
          <w:lang w:val="en-US"/>
        </w:rPr>
      </w:pPr>
    </w:p>
    <w:p w14:paraId="3AC03FDF" w14:textId="77777777" w:rsidR="00437726" w:rsidRPr="00E74A14" w:rsidRDefault="00437726" w:rsidP="00437726">
      <w:pPr>
        <w:rPr>
          <w:lang w:val="en-US"/>
        </w:rPr>
      </w:pPr>
    </w:p>
    <w:p w14:paraId="6F0FD2C6" w14:textId="77777777" w:rsidR="0022105C" w:rsidRPr="00E74A14" w:rsidRDefault="0022105C" w:rsidP="0022105C">
      <w:pPr>
        <w:rPr>
          <w:lang w:val="en-US"/>
        </w:rPr>
      </w:pPr>
    </w:p>
    <w:p w14:paraId="05DF8784" w14:textId="77777777" w:rsidR="00E92E68" w:rsidRPr="00E74A14" w:rsidRDefault="00E92E68" w:rsidP="00E92E68">
      <w:pPr>
        <w:rPr>
          <w:lang w:val="en-US"/>
        </w:rPr>
      </w:pPr>
    </w:p>
    <w:p w14:paraId="15772668" w14:textId="77777777" w:rsidR="00CD06FF" w:rsidRPr="00E74A14" w:rsidRDefault="00CD06FF" w:rsidP="00936ABF">
      <w:pPr>
        <w:rPr>
          <w:lang w:val="en-US"/>
        </w:rPr>
      </w:pPr>
    </w:p>
    <w:p w14:paraId="5918531C" w14:textId="77777777" w:rsidR="005416FA" w:rsidRPr="00E74A14" w:rsidRDefault="005416FA" w:rsidP="00FE6EE3">
      <w:pPr>
        <w:rPr>
          <w:lang w:val="en-US"/>
        </w:rPr>
      </w:pPr>
    </w:p>
    <w:p w14:paraId="6845BFD5" w14:textId="77777777" w:rsidR="008720F9" w:rsidRPr="00E74A14" w:rsidRDefault="008720F9" w:rsidP="00CA61A7">
      <w:pPr>
        <w:rPr>
          <w:lang w:val="en-US"/>
        </w:rPr>
      </w:pPr>
    </w:p>
    <w:p w14:paraId="2F046610" w14:textId="77777777" w:rsidR="007E6C25" w:rsidRPr="00E74A14" w:rsidRDefault="007E6C25" w:rsidP="00CA61A7">
      <w:pPr>
        <w:rPr>
          <w:lang w:val="en-US"/>
        </w:rPr>
      </w:pPr>
    </w:p>
    <w:p w14:paraId="028865B9" w14:textId="77777777" w:rsidR="002133FE" w:rsidRPr="00E74A14" w:rsidRDefault="002133FE" w:rsidP="00136841">
      <w:pPr>
        <w:rPr>
          <w:lang w:val="en-US"/>
        </w:rPr>
      </w:pPr>
    </w:p>
    <w:p w14:paraId="5ECE5641" w14:textId="77777777" w:rsidR="00136841" w:rsidRPr="00E74A14" w:rsidRDefault="00136841" w:rsidP="00823755">
      <w:pPr>
        <w:rPr>
          <w:lang w:val="en-US"/>
        </w:rPr>
      </w:pPr>
    </w:p>
    <w:sectPr w:rsidR="00136841" w:rsidRPr="00E74A14" w:rsidSect="00813830">
      <w:headerReference w:type="even" r:id="rId18"/>
      <w:headerReference w:type="default" r:id="rId19"/>
      <w:footerReference w:type="even" r:id="rId20"/>
      <w:footerReference w:type="default" r:id="rId21"/>
      <w:footerReference w:type="first" r:id="rId22"/>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B5CF0" w14:textId="77777777" w:rsidR="00911D68" w:rsidRDefault="00911D68">
      <w:r>
        <w:separator/>
      </w:r>
    </w:p>
    <w:p w14:paraId="48892BF1" w14:textId="77777777" w:rsidR="00911D68" w:rsidRDefault="00911D68"/>
  </w:endnote>
  <w:endnote w:type="continuationSeparator" w:id="0">
    <w:p w14:paraId="1026534D" w14:textId="77777777" w:rsidR="00911D68" w:rsidRDefault="00911D68">
      <w:r>
        <w:continuationSeparator/>
      </w:r>
    </w:p>
    <w:p w14:paraId="29567682" w14:textId="77777777" w:rsidR="00911D68" w:rsidRDefault="00911D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02A97" w14:textId="77777777" w:rsidR="00911D68" w:rsidRDefault="00911D68">
      <w:r>
        <w:separator/>
      </w:r>
    </w:p>
    <w:p w14:paraId="0A7ED713" w14:textId="77777777" w:rsidR="00911D68" w:rsidRDefault="00911D68"/>
  </w:footnote>
  <w:footnote w:type="continuationSeparator" w:id="0">
    <w:p w14:paraId="0845B826" w14:textId="77777777" w:rsidR="00911D68" w:rsidRDefault="00911D68">
      <w:r>
        <w:continuationSeparator/>
      </w:r>
    </w:p>
    <w:p w14:paraId="75B64273" w14:textId="77777777" w:rsidR="00911D68" w:rsidRDefault="00911D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A572" w14:textId="151A13A4" w:rsidR="00292859" w:rsidRDefault="00292859" w:rsidP="00163B42">
    <w:pPr>
      <w:pStyle w:val="En-tte"/>
    </w:pPr>
    <w:r>
      <w:t>Chapitre</w:t>
    </w:r>
    <w:r w:rsidR="00A2205B">
      <w:t> </w:t>
    </w:r>
    <w:r w:rsidR="00163B42">
      <w:t>6</w:t>
    </w:r>
    <w:r>
      <w:t xml:space="preserve"> : </w:t>
    </w:r>
    <w:r w:rsidR="00163B42">
      <w:t>Navigation interne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85C02DB"/>
    <w:multiLevelType w:val="multilevel"/>
    <w:tmpl w:val="94CCD3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16cid:durableId="869337148">
    <w:abstractNumId w:val="26"/>
  </w:num>
  <w:num w:numId="2" w16cid:durableId="1759673877">
    <w:abstractNumId w:val="12"/>
  </w:num>
  <w:num w:numId="3" w16cid:durableId="1590308296">
    <w:abstractNumId w:val="14"/>
  </w:num>
  <w:num w:numId="4" w16cid:durableId="1361052519">
    <w:abstractNumId w:val="21"/>
  </w:num>
  <w:num w:numId="5" w16cid:durableId="1845197436">
    <w:abstractNumId w:val="15"/>
  </w:num>
  <w:num w:numId="6" w16cid:durableId="764768724">
    <w:abstractNumId w:val="20"/>
  </w:num>
  <w:num w:numId="7" w16cid:durableId="1889565559">
    <w:abstractNumId w:val="13"/>
  </w:num>
  <w:num w:numId="8" w16cid:durableId="1545216721">
    <w:abstractNumId w:val="16"/>
  </w:num>
  <w:num w:numId="9" w16cid:durableId="1597904114">
    <w:abstractNumId w:val="8"/>
  </w:num>
  <w:num w:numId="10" w16cid:durableId="1677727682">
    <w:abstractNumId w:val="3"/>
  </w:num>
  <w:num w:numId="11" w16cid:durableId="1736774990">
    <w:abstractNumId w:val="2"/>
  </w:num>
  <w:num w:numId="12" w16cid:durableId="498351787">
    <w:abstractNumId w:val="1"/>
  </w:num>
  <w:num w:numId="13" w16cid:durableId="272641129">
    <w:abstractNumId w:val="0"/>
  </w:num>
  <w:num w:numId="14" w16cid:durableId="469716765">
    <w:abstractNumId w:val="9"/>
  </w:num>
  <w:num w:numId="15" w16cid:durableId="1363936279">
    <w:abstractNumId w:val="7"/>
  </w:num>
  <w:num w:numId="16" w16cid:durableId="1607499049">
    <w:abstractNumId w:val="6"/>
  </w:num>
  <w:num w:numId="17" w16cid:durableId="1391880035">
    <w:abstractNumId w:val="5"/>
  </w:num>
  <w:num w:numId="18" w16cid:durableId="1376276078">
    <w:abstractNumId w:val="4"/>
  </w:num>
  <w:num w:numId="19" w16cid:durableId="1427573337">
    <w:abstractNumId w:val="24"/>
  </w:num>
  <w:num w:numId="20" w16cid:durableId="1748379849">
    <w:abstractNumId w:val="17"/>
  </w:num>
  <w:num w:numId="21" w16cid:durableId="442195134">
    <w:abstractNumId w:val="22"/>
  </w:num>
  <w:num w:numId="22" w16cid:durableId="1617254651">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16cid:durableId="1147236295">
    <w:abstractNumId w:val="11"/>
  </w:num>
  <w:num w:numId="24" w16cid:durableId="1549957077">
    <w:abstractNumId w:val="23"/>
  </w:num>
  <w:num w:numId="25" w16cid:durableId="1066220828">
    <w:abstractNumId w:val="25"/>
  </w:num>
  <w:num w:numId="26" w16cid:durableId="1651058271">
    <w:abstractNumId w:val="18"/>
  </w:num>
  <w:num w:numId="27" w16cid:durableId="147549075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4F57"/>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12A"/>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871FD"/>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6BA7"/>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1F9B"/>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3A28"/>
    <w:rsid w:val="003F50BA"/>
    <w:rsid w:val="003F51F2"/>
    <w:rsid w:val="003F5958"/>
    <w:rsid w:val="003F6A68"/>
    <w:rsid w:val="00400D6E"/>
    <w:rsid w:val="004038D9"/>
    <w:rsid w:val="0040436D"/>
    <w:rsid w:val="00404655"/>
    <w:rsid w:val="00404CC5"/>
    <w:rsid w:val="00405033"/>
    <w:rsid w:val="00405376"/>
    <w:rsid w:val="00406050"/>
    <w:rsid w:val="0040610A"/>
    <w:rsid w:val="0040672D"/>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17C07"/>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72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735"/>
    <w:rsid w:val="0047589E"/>
    <w:rsid w:val="00475914"/>
    <w:rsid w:val="00475A40"/>
    <w:rsid w:val="00475FE7"/>
    <w:rsid w:val="00476662"/>
    <w:rsid w:val="00476801"/>
    <w:rsid w:val="00476EBB"/>
    <w:rsid w:val="004778EC"/>
    <w:rsid w:val="00477DAF"/>
    <w:rsid w:val="0048018C"/>
    <w:rsid w:val="004807AD"/>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383D"/>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3C"/>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5955"/>
    <w:rsid w:val="004F5F9E"/>
    <w:rsid w:val="004F6518"/>
    <w:rsid w:val="004F6679"/>
    <w:rsid w:val="004F6860"/>
    <w:rsid w:val="004F78EA"/>
    <w:rsid w:val="004F7C2C"/>
    <w:rsid w:val="00500417"/>
    <w:rsid w:val="0050092D"/>
    <w:rsid w:val="00500DA3"/>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0F1B"/>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44B"/>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41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1979"/>
    <w:rsid w:val="007A2A5C"/>
    <w:rsid w:val="007A31B3"/>
    <w:rsid w:val="007A34B0"/>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4D5"/>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D68"/>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20B"/>
    <w:rsid w:val="00945B87"/>
    <w:rsid w:val="00945BB1"/>
    <w:rsid w:val="00945DCB"/>
    <w:rsid w:val="009465E2"/>
    <w:rsid w:val="0094732D"/>
    <w:rsid w:val="00952590"/>
    <w:rsid w:val="00952F8C"/>
    <w:rsid w:val="00954BEB"/>
    <w:rsid w:val="009562D3"/>
    <w:rsid w:val="00960057"/>
    <w:rsid w:val="00961022"/>
    <w:rsid w:val="00961149"/>
    <w:rsid w:val="00961903"/>
    <w:rsid w:val="009626FB"/>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0C81"/>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4F"/>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713"/>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392"/>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982"/>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3C22"/>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46D"/>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58C9"/>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0F21"/>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2C5C"/>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391"/>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201"/>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A14"/>
    <w:rsid w:val="00E74F50"/>
    <w:rsid w:val="00E750A2"/>
    <w:rsid w:val="00E767F5"/>
    <w:rsid w:val="00E77299"/>
    <w:rsid w:val="00E77419"/>
    <w:rsid w:val="00E800FE"/>
    <w:rsid w:val="00E803C9"/>
    <w:rsid w:val="00E805DE"/>
    <w:rsid w:val="00E8114C"/>
    <w:rsid w:val="00E8301A"/>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0DB7"/>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4838717">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11581240">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317654">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399595921">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37227309">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699401747">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56230653">
      <w:bodyDiv w:val="1"/>
      <w:marLeft w:val="0"/>
      <w:marRight w:val="0"/>
      <w:marTop w:val="0"/>
      <w:marBottom w:val="0"/>
      <w:divBdr>
        <w:top w:val="none" w:sz="0" w:space="0" w:color="auto"/>
        <w:left w:val="none" w:sz="0" w:space="0" w:color="auto"/>
        <w:bottom w:val="none" w:sz="0" w:space="0" w:color="auto"/>
        <w:right w:val="none" w:sz="0" w:space="0" w:color="auto"/>
      </w:divBdr>
      <w:divsChild>
        <w:div w:id="19551679">
          <w:marLeft w:val="0"/>
          <w:marRight w:val="0"/>
          <w:marTop w:val="0"/>
          <w:marBottom w:val="336"/>
          <w:divBdr>
            <w:top w:val="none" w:sz="0" w:space="0" w:color="auto"/>
            <w:left w:val="none" w:sz="0" w:space="0" w:color="auto"/>
            <w:bottom w:val="none" w:sz="0" w:space="0" w:color="auto"/>
            <w:right w:val="none" w:sz="0" w:space="0" w:color="auto"/>
          </w:divBdr>
        </w:div>
      </w:divsChild>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0449247">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8624045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21492039">
      <w:bodyDiv w:val="1"/>
      <w:marLeft w:val="0"/>
      <w:marRight w:val="0"/>
      <w:marTop w:val="0"/>
      <w:marBottom w:val="0"/>
      <w:divBdr>
        <w:top w:val="none" w:sz="0" w:space="0" w:color="auto"/>
        <w:left w:val="none" w:sz="0" w:space="0" w:color="auto"/>
        <w:bottom w:val="none" w:sz="0" w:space="0" w:color="auto"/>
        <w:right w:val="none" w:sz="0" w:space="0" w:color="auto"/>
      </w:divBdr>
      <w:divsChild>
        <w:div w:id="581136971">
          <w:marLeft w:val="0"/>
          <w:marRight w:val="0"/>
          <w:marTop w:val="0"/>
          <w:marBottom w:val="336"/>
          <w:divBdr>
            <w:top w:val="none" w:sz="0" w:space="0" w:color="auto"/>
            <w:left w:val="none" w:sz="0" w:space="0" w:color="auto"/>
            <w:bottom w:val="none" w:sz="0" w:space="0" w:color="auto"/>
            <w:right w:val="none" w:sz="0" w:space="0" w:color="auto"/>
          </w:divBdr>
        </w:div>
      </w:divsChild>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5853516">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2041515">
      <w:bodyDiv w:val="1"/>
      <w:marLeft w:val="0"/>
      <w:marRight w:val="0"/>
      <w:marTop w:val="0"/>
      <w:marBottom w:val="0"/>
      <w:divBdr>
        <w:top w:val="none" w:sz="0" w:space="0" w:color="auto"/>
        <w:left w:val="none" w:sz="0" w:space="0" w:color="auto"/>
        <w:bottom w:val="none" w:sz="0" w:space="0" w:color="auto"/>
        <w:right w:val="none" w:sz="0" w:space="0" w:color="auto"/>
      </w:divBdr>
      <w:divsChild>
        <w:div w:id="1673751674">
          <w:marLeft w:val="0"/>
          <w:marRight w:val="0"/>
          <w:marTop w:val="360"/>
          <w:marBottom w:val="360"/>
          <w:divBdr>
            <w:top w:val="none" w:sz="0" w:space="0" w:color="auto"/>
            <w:left w:val="none" w:sz="0" w:space="0" w:color="auto"/>
            <w:bottom w:val="none" w:sz="0" w:space="0" w:color="auto"/>
            <w:right w:val="none" w:sz="0" w:space="0" w:color="auto"/>
          </w:divBdr>
          <w:divsChild>
            <w:div w:id="1876691227">
              <w:marLeft w:val="0"/>
              <w:marRight w:val="0"/>
              <w:marTop w:val="0"/>
              <w:marBottom w:val="0"/>
              <w:divBdr>
                <w:top w:val="none" w:sz="0" w:space="0" w:color="auto"/>
                <w:left w:val="none" w:sz="0" w:space="0" w:color="auto"/>
                <w:bottom w:val="none" w:sz="0" w:space="0" w:color="auto"/>
                <w:right w:val="none" w:sz="0" w:space="0" w:color="auto"/>
              </w:divBdr>
              <w:divsChild>
                <w:div w:id="1126661769">
                  <w:marLeft w:val="0"/>
                  <w:marRight w:val="0"/>
                  <w:marTop w:val="0"/>
                  <w:marBottom w:val="0"/>
                  <w:divBdr>
                    <w:top w:val="none" w:sz="0" w:space="0" w:color="auto"/>
                    <w:left w:val="none" w:sz="0" w:space="0" w:color="auto"/>
                    <w:bottom w:val="none" w:sz="0" w:space="0" w:color="auto"/>
                    <w:right w:val="none" w:sz="0" w:space="0" w:color="auto"/>
                  </w:divBdr>
                  <w:divsChild>
                    <w:div w:id="17782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39247">
          <w:marLeft w:val="0"/>
          <w:marRight w:val="0"/>
          <w:marTop w:val="360"/>
          <w:marBottom w:val="360"/>
          <w:divBdr>
            <w:top w:val="none" w:sz="0" w:space="0" w:color="auto"/>
            <w:left w:val="none" w:sz="0" w:space="0" w:color="auto"/>
            <w:bottom w:val="none" w:sz="0" w:space="0" w:color="auto"/>
            <w:right w:val="none" w:sz="0" w:space="0" w:color="auto"/>
          </w:divBdr>
          <w:divsChild>
            <w:div w:id="1694064242">
              <w:marLeft w:val="0"/>
              <w:marRight w:val="0"/>
              <w:marTop w:val="0"/>
              <w:marBottom w:val="0"/>
              <w:divBdr>
                <w:top w:val="none" w:sz="0" w:space="0" w:color="auto"/>
                <w:left w:val="none" w:sz="0" w:space="0" w:color="auto"/>
                <w:bottom w:val="none" w:sz="0" w:space="0" w:color="auto"/>
                <w:right w:val="none" w:sz="0" w:space="0" w:color="auto"/>
              </w:divBdr>
              <w:divsChild>
                <w:div w:id="5842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4223">
          <w:marLeft w:val="0"/>
          <w:marRight w:val="0"/>
          <w:marTop w:val="360"/>
          <w:marBottom w:val="360"/>
          <w:divBdr>
            <w:top w:val="none" w:sz="0" w:space="0" w:color="auto"/>
            <w:left w:val="none" w:sz="0" w:space="0" w:color="auto"/>
            <w:bottom w:val="none" w:sz="0" w:space="0" w:color="auto"/>
            <w:right w:val="none" w:sz="0" w:space="0" w:color="auto"/>
          </w:divBdr>
          <w:divsChild>
            <w:div w:id="1036811496">
              <w:marLeft w:val="0"/>
              <w:marRight w:val="0"/>
              <w:marTop w:val="0"/>
              <w:marBottom w:val="0"/>
              <w:divBdr>
                <w:top w:val="none" w:sz="0" w:space="0" w:color="auto"/>
                <w:left w:val="none" w:sz="0" w:space="0" w:color="auto"/>
                <w:bottom w:val="none" w:sz="0" w:space="0" w:color="auto"/>
                <w:right w:val="none" w:sz="0" w:space="0" w:color="auto"/>
              </w:divBdr>
              <w:divsChild>
                <w:div w:id="1927767539">
                  <w:marLeft w:val="0"/>
                  <w:marRight w:val="0"/>
                  <w:marTop w:val="0"/>
                  <w:marBottom w:val="0"/>
                  <w:divBdr>
                    <w:top w:val="none" w:sz="0" w:space="0" w:color="auto"/>
                    <w:left w:val="none" w:sz="0" w:space="0" w:color="auto"/>
                    <w:bottom w:val="none" w:sz="0" w:space="0" w:color="auto"/>
                    <w:right w:val="none" w:sz="0" w:space="0" w:color="auto"/>
                  </w:divBdr>
                  <w:divsChild>
                    <w:div w:id="649408111">
                      <w:marLeft w:val="0"/>
                      <w:marRight w:val="0"/>
                      <w:marTop w:val="0"/>
                      <w:marBottom w:val="0"/>
                      <w:divBdr>
                        <w:top w:val="none" w:sz="0" w:space="0" w:color="auto"/>
                        <w:left w:val="none" w:sz="0" w:space="0" w:color="auto"/>
                        <w:bottom w:val="none" w:sz="0" w:space="0" w:color="auto"/>
                        <w:right w:val="none" w:sz="0" w:space="0" w:color="auto"/>
                      </w:divBdr>
                      <w:divsChild>
                        <w:div w:id="740909381">
                          <w:marLeft w:val="0"/>
                          <w:marRight w:val="0"/>
                          <w:marTop w:val="0"/>
                          <w:marBottom w:val="0"/>
                          <w:divBdr>
                            <w:top w:val="none" w:sz="0" w:space="0" w:color="auto"/>
                            <w:left w:val="none" w:sz="0" w:space="0" w:color="auto"/>
                            <w:bottom w:val="none" w:sz="0" w:space="0" w:color="auto"/>
                            <w:right w:val="none" w:sz="0" w:space="0" w:color="auto"/>
                          </w:divBdr>
                          <w:divsChild>
                            <w:div w:id="2013869795">
                              <w:marLeft w:val="0"/>
                              <w:marRight w:val="0"/>
                              <w:marTop w:val="0"/>
                              <w:marBottom w:val="0"/>
                              <w:divBdr>
                                <w:top w:val="none" w:sz="0" w:space="0" w:color="auto"/>
                                <w:left w:val="none" w:sz="0" w:space="0" w:color="auto"/>
                                <w:bottom w:val="none" w:sz="0" w:space="0" w:color="auto"/>
                                <w:right w:val="none" w:sz="0" w:space="0" w:color="auto"/>
                              </w:divBdr>
                              <w:divsChild>
                                <w:div w:id="315960820">
                                  <w:marLeft w:val="0"/>
                                  <w:marRight w:val="0"/>
                                  <w:marTop w:val="0"/>
                                  <w:marBottom w:val="0"/>
                                  <w:divBdr>
                                    <w:top w:val="none" w:sz="0" w:space="0" w:color="auto"/>
                                    <w:left w:val="none" w:sz="0" w:space="0" w:color="auto"/>
                                    <w:bottom w:val="none" w:sz="0" w:space="0" w:color="auto"/>
                                    <w:right w:val="none" w:sz="0" w:space="0" w:color="auto"/>
                                  </w:divBdr>
                                  <w:divsChild>
                                    <w:div w:id="483669693">
                                      <w:marLeft w:val="0"/>
                                      <w:marRight w:val="-450"/>
                                      <w:marTop w:val="0"/>
                                      <w:marBottom w:val="0"/>
                                      <w:divBdr>
                                        <w:top w:val="none" w:sz="0" w:space="0" w:color="auto"/>
                                        <w:left w:val="none" w:sz="0" w:space="0" w:color="auto"/>
                                        <w:bottom w:val="none" w:sz="0" w:space="0" w:color="auto"/>
                                        <w:right w:val="none" w:sz="0" w:space="0" w:color="auto"/>
                                      </w:divBdr>
                                      <w:divsChild>
                                        <w:div w:id="732898717">
                                          <w:marLeft w:val="435"/>
                                          <w:marRight w:val="0"/>
                                          <w:marTop w:val="0"/>
                                          <w:marBottom w:val="0"/>
                                          <w:divBdr>
                                            <w:top w:val="none" w:sz="0" w:space="0" w:color="auto"/>
                                            <w:left w:val="none" w:sz="0" w:space="0" w:color="auto"/>
                                            <w:bottom w:val="none" w:sz="0" w:space="0" w:color="auto"/>
                                            <w:right w:val="none" w:sz="0" w:space="0" w:color="auto"/>
                                          </w:divBdr>
                                          <w:divsChild>
                                            <w:div w:id="2025356811">
                                              <w:marLeft w:val="0"/>
                                              <w:marRight w:val="0"/>
                                              <w:marTop w:val="0"/>
                                              <w:marBottom w:val="0"/>
                                              <w:divBdr>
                                                <w:top w:val="none" w:sz="0" w:space="0" w:color="auto"/>
                                                <w:left w:val="none" w:sz="0" w:space="0" w:color="auto"/>
                                                <w:bottom w:val="none" w:sz="0" w:space="0" w:color="auto"/>
                                                <w:right w:val="none" w:sz="0" w:space="0" w:color="auto"/>
                                              </w:divBdr>
                                              <w:divsChild>
                                                <w:div w:id="1657143509">
                                                  <w:marLeft w:val="0"/>
                                                  <w:marRight w:val="0"/>
                                                  <w:marTop w:val="0"/>
                                                  <w:marBottom w:val="0"/>
                                                  <w:divBdr>
                                                    <w:top w:val="none" w:sz="0" w:space="0" w:color="auto"/>
                                                    <w:left w:val="none" w:sz="0" w:space="0" w:color="auto"/>
                                                    <w:bottom w:val="none" w:sz="0" w:space="0" w:color="auto"/>
                                                    <w:right w:val="none" w:sz="0" w:space="0" w:color="auto"/>
                                                  </w:divBdr>
                                                  <w:divsChild>
                                                    <w:div w:id="1772820821">
                                                      <w:marLeft w:val="0"/>
                                                      <w:marRight w:val="0"/>
                                                      <w:marTop w:val="0"/>
                                                      <w:marBottom w:val="0"/>
                                                      <w:divBdr>
                                                        <w:top w:val="none" w:sz="0" w:space="0" w:color="auto"/>
                                                        <w:left w:val="none" w:sz="0" w:space="0" w:color="auto"/>
                                                        <w:bottom w:val="none" w:sz="0" w:space="0" w:color="auto"/>
                                                        <w:right w:val="none" w:sz="0" w:space="0" w:color="auto"/>
                                                      </w:divBdr>
                                                      <w:divsChild>
                                                        <w:div w:id="1246501122">
                                                          <w:marLeft w:val="0"/>
                                                          <w:marRight w:val="0"/>
                                                          <w:marTop w:val="0"/>
                                                          <w:marBottom w:val="0"/>
                                                          <w:divBdr>
                                                            <w:top w:val="none" w:sz="0" w:space="0" w:color="auto"/>
                                                            <w:left w:val="none" w:sz="0" w:space="0" w:color="auto"/>
                                                            <w:bottom w:val="none" w:sz="0" w:space="0" w:color="auto"/>
                                                            <w:right w:val="none" w:sz="0" w:space="0" w:color="auto"/>
                                                          </w:divBdr>
                                                          <w:divsChild>
                                                            <w:div w:id="589435399">
                                                              <w:marLeft w:val="0"/>
                                                              <w:marRight w:val="0"/>
                                                              <w:marTop w:val="0"/>
                                                              <w:marBottom w:val="0"/>
                                                              <w:divBdr>
                                                                <w:top w:val="none" w:sz="0" w:space="0" w:color="auto"/>
                                                                <w:left w:val="none" w:sz="0" w:space="0" w:color="auto"/>
                                                                <w:bottom w:val="none" w:sz="0" w:space="0" w:color="auto"/>
                                                                <w:right w:val="none" w:sz="0" w:space="0" w:color="auto"/>
                                                              </w:divBdr>
                                                              <w:divsChild>
                                                                <w:div w:id="1642808095">
                                                                  <w:marLeft w:val="0"/>
                                                                  <w:marRight w:val="0"/>
                                                                  <w:marTop w:val="0"/>
                                                                  <w:marBottom w:val="0"/>
                                                                  <w:divBdr>
                                                                    <w:top w:val="none" w:sz="0" w:space="0" w:color="auto"/>
                                                                    <w:left w:val="none" w:sz="0" w:space="0" w:color="auto"/>
                                                                    <w:bottom w:val="none" w:sz="0" w:space="0" w:color="auto"/>
                                                                    <w:right w:val="none" w:sz="0" w:space="0" w:color="auto"/>
                                                                  </w:divBdr>
                                                                </w:div>
                                                              </w:divsChild>
                                                            </w:div>
                                                            <w:div w:id="1605959762">
                                                              <w:marLeft w:val="0"/>
                                                              <w:marRight w:val="0"/>
                                                              <w:marTop w:val="0"/>
                                                              <w:marBottom w:val="0"/>
                                                              <w:divBdr>
                                                                <w:top w:val="none" w:sz="0" w:space="0" w:color="auto"/>
                                                                <w:left w:val="none" w:sz="0" w:space="0" w:color="auto"/>
                                                                <w:bottom w:val="none" w:sz="0" w:space="0" w:color="auto"/>
                                                                <w:right w:val="none" w:sz="0" w:space="0" w:color="auto"/>
                                                              </w:divBdr>
                                                              <w:divsChild>
                                                                <w:div w:id="892042218">
                                                                  <w:marLeft w:val="0"/>
                                                                  <w:marRight w:val="0"/>
                                                                  <w:marTop w:val="0"/>
                                                                  <w:marBottom w:val="0"/>
                                                                  <w:divBdr>
                                                                    <w:top w:val="none" w:sz="0" w:space="0" w:color="auto"/>
                                                                    <w:left w:val="none" w:sz="0" w:space="0" w:color="auto"/>
                                                                    <w:bottom w:val="none" w:sz="0" w:space="0" w:color="auto"/>
                                                                    <w:right w:val="none" w:sz="0" w:space="0" w:color="auto"/>
                                                                  </w:divBdr>
                                                                </w:div>
                                                              </w:divsChild>
                                                            </w:div>
                                                            <w:div w:id="1974867918">
                                                              <w:marLeft w:val="0"/>
                                                              <w:marRight w:val="0"/>
                                                              <w:marTop w:val="0"/>
                                                              <w:marBottom w:val="0"/>
                                                              <w:divBdr>
                                                                <w:top w:val="none" w:sz="0" w:space="0" w:color="auto"/>
                                                                <w:left w:val="none" w:sz="0" w:space="0" w:color="auto"/>
                                                                <w:bottom w:val="none" w:sz="0" w:space="0" w:color="auto"/>
                                                                <w:right w:val="none" w:sz="0" w:space="0" w:color="auto"/>
                                                              </w:divBdr>
                                                              <w:divsChild>
                                                                <w:div w:id="1403870664">
                                                                  <w:marLeft w:val="0"/>
                                                                  <w:marRight w:val="0"/>
                                                                  <w:marTop w:val="0"/>
                                                                  <w:marBottom w:val="0"/>
                                                                  <w:divBdr>
                                                                    <w:top w:val="none" w:sz="0" w:space="0" w:color="auto"/>
                                                                    <w:left w:val="none" w:sz="0" w:space="0" w:color="auto"/>
                                                                    <w:bottom w:val="none" w:sz="0" w:space="0" w:color="auto"/>
                                                                    <w:right w:val="none" w:sz="0" w:space="0" w:color="auto"/>
                                                                  </w:divBdr>
                                                                </w:div>
                                                              </w:divsChild>
                                                            </w:div>
                                                            <w:div w:id="1172260345">
                                                              <w:marLeft w:val="0"/>
                                                              <w:marRight w:val="0"/>
                                                              <w:marTop w:val="0"/>
                                                              <w:marBottom w:val="0"/>
                                                              <w:divBdr>
                                                                <w:top w:val="none" w:sz="0" w:space="0" w:color="auto"/>
                                                                <w:left w:val="none" w:sz="0" w:space="0" w:color="auto"/>
                                                                <w:bottom w:val="none" w:sz="0" w:space="0" w:color="auto"/>
                                                                <w:right w:val="none" w:sz="0" w:space="0" w:color="auto"/>
                                                              </w:divBdr>
                                                              <w:divsChild>
                                                                <w:div w:id="1410421224">
                                                                  <w:marLeft w:val="0"/>
                                                                  <w:marRight w:val="0"/>
                                                                  <w:marTop w:val="0"/>
                                                                  <w:marBottom w:val="0"/>
                                                                  <w:divBdr>
                                                                    <w:top w:val="none" w:sz="0" w:space="0" w:color="auto"/>
                                                                    <w:left w:val="none" w:sz="0" w:space="0" w:color="auto"/>
                                                                    <w:bottom w:val="none" w:sz="0" w:space="0" w:color="auto"/>
                                                                    <w:right w:val="none" w:sz="0" w:space="0" w:color="auto"/>
                                                                  </w:divBdr>
                                                                </w:div>
                                                              </w:divsChild>
                                                            </w:div>
                                                            <w:div w:id="115371278">
                                                              <w:marLeft w:val="0"/>
                                                              <w:marRight w:val="0"/>
                                                              <w:marTop w:val="0"/>
                                                              <w:marBottom w:val="0"/>
                                                              <w:divBdr>
                                                                <w:top w:val="none" w:sz="0" w:space="0" w:color="auto"/>
                                                                <w:left w:val="none" w:sz="0" w:space="0" w:color="auto"/>
                                                                <w:bottom w:val="none" w:sz="0" w:space="0" w:color="auto"/>
                                                                <w:right w:val="none" w:sz="0" w:space="0" w:color="auto"/>
                                                              </w:divBdr>
                                                              <w:divsChild>
                                                                <w:div w:id="17983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0149644">
          <w:marLeft w:val="0"/>
          <w:marRight w:val="0"/>
          <w:marTop w:val="360"/>
          <w:marBottom w:val="360"/>
          <w:divBdr>
            <w:top w:val="none" w:sz="0" w:space="0" w:color="auto"/>
            <w:left w:val="none" w:sz="0" w:space="0" w:color="auto"/>
            <w:bottom w:val="none" w:sz="0" w:space="0" w:color="auto"/>
            <w:right w:val="none" w:sz="0" w:space="0" w:color="auto"/>
          </w:divBdr>
          <w:divsChild>
            <w:div w:id="782648500">
              <w:marLeft w:val="0"/>
              <w:marRight w:val="0"/>
              <w:marTop w:val="0"/>
              <w:marBottom w:val="0"/>
              <w:divBdr>
                <w:top w:val="none" w:sz="0" w:space="0" w:color="auto"/>
                <w:left w:val="none" w:sz="0" w:space="0" w:color="auto"/>
                <w:bottom w:val="none" w:sz="0" w:space="0" w:color="auto"/>
                <w:right w:val="none" w:sz="0" w:space="0" w:color="auto"/>
              </w:divBdr>
              <w:divsChild>
                <w:div w:id="17284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977">
          <w:marLeft w:val="0"/>
          <w:marRight w:val="0"/>
          <w:marTop w:val="360"/>
          <w:marBottom w:val="360"/>
          <w:divBdr>
            <w:top w:val="none" w:sz="0" w:space="0" w:color="auto"/>
            <w:left w:val="none" w:sz="0" w:space="0" w:color="auto"/>
            <w:bottom w:val="none" w:sz="0" w:space="0" w:color="auto"/>
            <w:right w:val="none" w:sz="0" w:space="0" w:color="auto"/>
          </w:divBdr>
          <w:divsChild>
            <w:div w:id="1230461903">
              <w:marLeft w:val="0"/>
              <w:marRight w:val="0"/>
              <w:marTop w:val="0"/>
              <w:marBottom w:val="0"/>
              <w:divBdr>
                <w:top w:val="none" w:sz="0" w:space="0" w:color="auto"/>
                <w:left w:val="none" w:sz="0" w:space="0" w:color="auto"/>
                <w:bottom w:val="none" w:sz="0" w:space="0" w:color="auto"/>
                <w:right w:val="none" w:sz="0" w:space="0" w:color="auto"/>
              </w:divBdr>
              <w:divsChild>
                <w:div w:id="1643922892">
                  <w:marLeft w:val="0"/>
                  <w:marRight w:val="0"/>
                  <w:marTop w:val="0"/>
                  <w:marBottom w:val="0"/>
                  <w:divBdr>
                    <w:top w:val="none" w:sz="0" w:space="0" w:color="auto"/>
                    <w:left w:val="none" w:sz="0" w:space="0" w:color="auto"/>
                    <w:bottom w:val="none" w:sz="0" w:space="0" w:color="auto"/>
                    <w:right w:val="none" w:sz="0" w:space="0" w:color="auto"/>
                  </w:divBdr>
                  <w:divsChild>
                    <w:div w:id="587153748">
                      <w:marLeft w:val="0"/>
                      <w:marRight w:val="0"/>
                      <w:marTop w:val="0"/>
                      <w:marBottom w:val="0"/>
                      <w:divBdr>
                        <w:top w:val="none" w:sz="0" w:space="0" w:color="auto"/>
                        <w:left w:val="none" w:sz="0" w:space="0" w:color="auto"/>
                        <w:bottom w:val="none" w:sz="0" w:space="0" w:color="auto"/>
                        <w:right w:val="none" w:sz="0" w:space="0" w:color="auto"/>
                      </w:divBdr>
                      <w:divsChild>
                        <w:div w:id="2085565274">
                          <w:marLeft w:val="0"/>
                          <w:marRight w:val="0"/>
                          <w:marTop w:val="0"/>
                          <w:marBottom w:val="0"/>
                          <w:divBdr>
                            <w:top w:val="none" w:sz="0" w:space="0" w:color="auto"/>
                            <w:left w:val="none" w:sz="0" w:space="0" w:color="auto"/>
                            <w:bottom w:val="none" w:sz="0" w:space="0" w:color="auto"/>
                            <w:right w:val="none" w:sz="0" w:space="0" w:color="auto"/>
                          </w:divBdr>
                          <w:divsChild>
                            <w:div w:id="1732120937">
                              <w:marLeft w:val="0"/>
                              <w:marRight w:val="0"/>
                              <w:marTop w:val="0"/>
                              <w:marBottom w:val="0"/>
                              <w:divBdr>
                                <w:top w:val="none" w:sz="0" w:space="0" w:color="auto"/>
                                <w:left w:val="none" w:sz="0" w:space="0" w:color="auto"/>
                                <w:bottom w:val="none" w:sz="0" w:space="0" w:color="auto"/>
                                <w:right w:val="none" w:sz="0" w:space="0" w:color="auto"/>
                              </w:divBdr>
                              <w:divsChild>
                                <w:div w:id="497692321">
                                  <w:marLeft w:val="0"/>
                                  <w:marRight w:val="0"/>
                                  <w:marTop w:val="0"/>
                                  <w:marBottom w:val="0"/>
                                  <w:divBdr>
                                    <w:top w:val="none" w:sz="0" w:space="0" w:color="auto"/>
                                    <w:left w:val="none" w:sz="0" w:space="0" w:color="auto"/>
                                    <w:bottom w:val="none" w:sz="0" w:space="0" w:color="auto"/>
                                    <w:right w:val="none" w:sz="0" w:space="0" w:color="auto"/>
                                  </w:divBdr>
                                  <w:divsChild>
                                    <w:div w:id="1034041682">
                                      <w:marLeft w:val="0"/>
                                      <w:marRight w:val="-450"/>
                                      <w:marTop w:val="0"/>
                                      <w:marBottom w:val="0"/>
                                      <w:divBdr>
                                        <w:top w:val="none" w:sz="0" w:space="0" w:color="auto"/>
                                        <w:left w:val="none" w:sz="0" w:space="0" w:color="auto"/>
                                        <w:bottom w:val="none" w:sz="0" w:space="0" w:color="auto"/>
                                        <w:right w:val="none" w:sz="0" w:space="0" w:color="auto"/>
                                      </w:divBdr>
                                      <w:divsChild>
                                        <w:div w:id="116266854">
                                          <w:marLeft w:val="435"/>
                                          <w:marRight w:val="0"/>
                                          <w:marTop w:val="0"/>
                                          <w:marBottom w:val="0"/>
                                          <w:divBdr>
                                            <w:top w:val="none" w:sz="0" w:space="0" w:color="auto"/>
                                            <w:left w:val="none" w:sz="0" w:space="0" w:color="auto"/>
                                            <w:bottom w:val="none" w:sz="0" w:space="0" w:color="auto"/>
                                            <w:right w:val="none" w:sz="0" w:space="0" w:color="auto"/>
                                          </w:divBdr>
                                          <w:divsChild>
                                            <w:div w:id="1538928246">
                                              <w:marLeft w:val="0"/>
                                              <w:marRight w:val="0"/>
                                              <w:marTop w:val="0"/>
                                              <w:marBottom w:val="0"/>
                                              <w:divBdr>
                                                <w:top w:val="none" w:sz="0" w:space="0" w:color="auto"/>
                                                <w:left w:val="none" w:sz="0" w:space="0" w:color="auto"/>
                                                <w:bottom w:val="none" w:sz="0" w:space="0" w:color="auto"/>
                                                <w:right w:val="none" w:sz="0" w:space="0" w:color="auto"/>
                                              </w:divBdr>
                                              <w:divsChild>
                                                <w:div w:id="296837786">
                                                  <w:marLeft w:val="0"/>
                                                  <w:marRight w:val="0"/>
                                                  <w:marTop w:val="0"/>
                                                  <w:marBottom w:val="0"/>
                                                  <w:divBdr>
                                                    <w:top w:val="none" w:sz="0" w:space="0" w:color="auto"/>
                                                    <w:left w:val="none" w:sz="0" w:space="0" w:color="auto"/>
                                                    <w:bottom w:val="none" w:sz="0" w:space="0" w:color="auto"/>
                                                    <w:right w:val="none" w:sz="0" w:space="0" w:color="auto"/>
                                                  </w:divBdr>
                                                  <w:divsChild>
                                                    <w:div w:id="569929402">
                                                      <w:marLeft w:val="0"/>
                                                      <w:marRight w:val="0"/>
                                                      <w:marTop w:val="0"/>
                                                      <w:marBottom w:val="0"/>
                                                      <w:divBdr>
                                                        <w:top w:val="none" w:sz="0" w:space="0" w:color="auto"/>
                                                        <w:left w:val="none" w:sz="0" w:space="0" w:color="auto"/>
                                                        <w:bottom w:val="none" w:sz="0" w:space="0" w:color="auto"/>
                                                        <w:right w:val="none" w:sz="0" w:space="0" w:color="auto"/>
                                                      </w:divBdr>
                                                      <w:divsChild>
                                                        <w:div w:id="13311369">
                                                          <w:marLeft w:val="0"/>
                                                          <w:marRight w:val="0"/>
                                                          <w:marTop w:val="0"/>
                                                          <w:marBottom w:val="0"/>
                                                          <w:divBdr>
                                                            <w:top w:val="none" w:sz="0" w:space="0" w:color="auto"/>
                                                            <w:left w:val="none" w:sz="0" w:space="0" w:color="auto"/>
                                                            <w:bottom w:val="none" w:sz="0" w:space="0" w:color="auto"/>
                                                            <w:right w:val="none" w:sz="0" w:space="0" w:color="auto"/>
                                                          </w:divBdr>
                                                          <w:divsChild>
                                                            <w:div w:id="2137409644">
                                                              <w:marLeft w:val="0"/>
                                                              <w:marRight w:val="0"/>
                                                              <w:marTop w:val="0"/>
                                                              <w:marBottom w:val="0"/>
                                                              <w:divBdr>
                                                                <w:top w:val="none" w:sz="0" w:space="0" w:color="auto"/>
                                                                <w:left w:val="none" w:sz="0" w:space="0" w:color="auto"/>
                                                                <w:bottom w:val="none" w:sz="0" w:space="0" w:color="auto"/>
                                                                <w:right w:val="none" w:sz="0" w:space="0" w:color="auto"/>
                                                              </w:divBdr>
                                                              <w:divsChild>
                                                                <w:div w:id="14487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19512918">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3.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4.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0</TotalTime>
  <Pages>10</Pages>
  <Words>1711</Words>
  <Characters>9757</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704</cp:revision>
  <cp:lastPrinted>2018-01-09T09:28:00Z</cp:lastPrinted>
  <dcterms:created xsi:type="dcterms:W3CDTF">2018-05-28T20:36:00Z</dcterms:created>
  <dcterms:modified xsi:type="dcterms:W3CDTF">2022-05-23T14:52:00Z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